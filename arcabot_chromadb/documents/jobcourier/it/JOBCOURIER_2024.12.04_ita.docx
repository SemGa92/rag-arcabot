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16du wp14">
  <w:body>
    <w:sdt>
      <w:sdtPr>
        <w:id w:val="1909178587"/>
        <w:docPartObj>
          <w:docPartGallery w:val="Cover Pages"/>
          <w:docPartUnique/>
        </w:docPartObj>
      </w:sdtPr>
      <w:sdtContent>
        <w:p w:rsidR="00767F04" w:rsidP="000E59FE" w:rsidRDefault="00167313" w14:paraId="7179636C" w14:textId="41B3FC70">
          <w:r>
            <w:rPr>
              <w:noProof/>
            </w:rPr>
            <mc:AlternateContent>
              <mc:Choice Requires="wps">
                <w:drawing>
                  <wp:anchor distT="0" distB="0" distL="114300" distR="114300" simplePos="0" relativeHeight="251659264" behindDoc="0" locked="0" layoutInCell="1" allowOverlap="1" wp14:anchorId="30E81F05" wp14:editId="68D0F678">
                    <wp:simplePos x="0" y="0"/>
                    <wp:positionH relativeFrom="column">
                      <wp:posOffset>80010</wp:posOffset>
                    </wp:positionH>
                    <wp:positionV relativeFrom="paragraph">
                      <wp:posOffset>6842125</wp:posOffset>
                    </wp:positionV>
                    <wp:extent cx="3741420" cy="411480"/>
                    <wp:effectExtent l="0" t="0" r="0" b="7620"/>
                    <wp:wrapNone/>
                    <wp:docPr id="307283577" name="Casella di testo 9"/>
                    <wp:cNvGraphicFramePr/>
                    <a:graphic xmlns:a="http://schemas.openxmlformats.org/drawingml/2006/main">
                      <a:graphicData uri="http://schemas.microsoft.com/office/word/2010/wordprocessingShape">
                        <wps:wsp>
                          <wps:cNvSpPr txBox="1"/>
                          <wps:spPr>
                            <a:xfrm>
                              <a:off x="0" y="0"/>
                              <a:ext cx="3741420" cy="411480"/>
                            </a:xfrm>
                            <a:prstGeom prst="rect">
                              <a:avLst/>
                            </a:prstGeom>
                            <a:noFill/>
                            <a:ln w="6350">
                              <a:noFill/>
                            </a:ln>
                          </wps:spPr>
                          <wps:txbx>
                            <w:txbxContent>
                              <w:p w:rsidR="00167313" w:rsidRDefault="00167313" w14:paraId="319FC244" w14:textId="312FF5C1">
                                <w:r>
                                  <w:t>Version: 2024.12.04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w14:anchorId="30E81F05">
                    <v:stroke joinstyle="miter"/>
                    <v:path gradientshapeok="t" o:connecttype="rect"/>
                  </v:shapetype>
                  <v:shape id="Casella di testo 9" style="position:absolute;left:0;text-align:left;margin-left:6.3pt;margin-top:538.75pt;width:294.6pt;height:32.4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">
                    <v:textbox>
                      <w:txbxContent>
                        <w:p w:rsidR="00167313" w:rsidRDefault="00167313" w14:paraId="319FC244" w14:textId="312FF5C1">
                          <w:r>
                            <w:t>Version: 2024.12.04</w:t>
                          </w:r>
                        </w:p>
                      </w:txbxContent>
                    </v:textbox>
                  </v:shape>
                </w:pict>
              </mc:Fallback>
            </mc:AlternateContent>
          </w:r>
          <w:r w:rsidRPr="00767F04" w:rsidR="00767F04">
            <w:rPr>
              <w:noProof/>
            </w:rPr>
            <mc:AlternateContent>
              <mc:Choice Requires="wpg">
                <w:drawing>
                  <wp:anchor distT="0" distB="0" distL="114300" distR="114300" simplePos="0" relativeHeight="251658240" behindDoc="1" locked="0" layoutInCell="1" allowOverlap="1" wp14:anchorId="32F58E36" wp14:editId="115D7879">
                    <wp:simplePos x="0" y="0"/>
                    <wp:positionH relativeFrom="page">
                      <wp:posOffset>-177421</wp:posOffset>
                    </wp:positionH>
                    <wp:positionV relativeFrom="page">
                      <wp:posOffset>-27296</wp:posOffset>
                    </wp:positionV>
                    <wp:extent cx="7751928" cy="10454005"/>
                    <wp:effectExtent l="0" t="0" r="1905" b="0"/>
                    <wp:wrapNone/>
                    <wp:docPr id="119" name="Gruppo 121"/>
                    <wp:cNvGraphicFramePr/>
                    <a:graphic xmlns:a="http://schemas.openxmlformats.org/drawingml/2006/main">
                      <a:graphicData uri="http://schemas.microsoft.com/office/word/2010/wordprocessingGroup">
                        <wpg:wgp>
                          <wpg:cNvGrpSpPr/>
                          <wpg:grpSpPr>
                            <a:xfrm>
                              <a:off x="0" y="0"/>
                              <a:ext cx="7751928" cy="10454005"/>
                              <a:chOff x="-354848" y="-737012"/>
                              <a:chExt cx="7752171" cy="8052072"/>
                            </a:xfrm>
                          </wpg:grpSpPr>
                          <wps:wsp>
                            <wps:cNvPr id="121" name="Rettangolo 121"/>
                            <wps:cNvSpPr/>
                            <wps:spPr>
                              <a:xfrm>
                                <a:off x="-354848" y="-737012"/>
                                <a:ext cx="7752171" cy="2689560"/>
                              </a:xfrm>
                              <a:prstGeom prst="rect">
                                <a:avLst/>
                              </a:prstGeom>
                              <a:solidFill>
                                <a:srgbClr val="21294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67F04" w:rsidRDefault="00767F04" w14:paraId="5C5CA7D8" w14:textId="77777777">
                                  <w:pPr>
                                    <w:pStyle w:val="Nessunaspaziatura"/>
                                    <w:rPr>
                                      <w:color w:val="FFFFFF" w:themeColor="background1"/>
                                      <w:sz w:val="32"/>
                                      <w:szCs w:val="32"/>
                                    </w:rPr>
                                  </w:pPr>
                                </w:p>
                                <w:p w:rsidR="00767F04" w:rsidRDefault="00767F04" w14:paraId="699FE015" w14:textId="77777777">
                                  <w:pPr>
                                    <w:pStyle w:val="Nessunaspaziatura"/>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sella di testo 122"/>
                            <wps:cNvSpPr txBox="1"/>
                            <wps:spPr>
                              <a:xfrm>
                                <a:off x="81894" y="682111"/>
                                <a:ext cx="6674916" cy="66329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Questrial" w:hAnsi="Questrial" w:eastAsiaTheme="majorEastAsia" w:cstheme="majorBidi"/>
                                      <w:b/>
                                      <w:bCs/>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Content>
                                    <w:p w:rsidRPr="00C470DD" w:rsidR="00767F04" w:rsidRDefault="00767F04" w14:paraId="6C4C8F9A" w14:textId="19993412">
                                      <w:pPr>
                                        <w:pStyle w:val="Nessunaspaziatura"/>
                                        <w:pBdr>
                                          <w:bottom w:val="single" w:color="7F7F7F" w:themeColor="text1" w:themeTint="80" w:sz="6" w:space="4"/>
                                        </w:pBdr>
                                        <w:rPr>
                                          <w:rFonts w:ascii="Questrial" w:hAnsi="Questrial" w:eastAsiaTheme="majorEastAsia" w:cstheme="majorBidi"/>
                                          <w:b/>
                                          <w:bCs/>
                                          <w:color w:val="595959" w:themeColor="text1" w:themeTint="A6"/>
                                          <w:sz w:val="100"/>
                                          <w:szCs w:val="100"/>
                                          <w:lang w:val="en-US"/>
                                        </w:rPr>
                                      </w:pPr>
                                      <w:proofErr w:type="spellStart"/>
                                      <w:r>
                                        <w:rPr>
                                          <w:rFonts w:ascii="Questrial" w:hAnsi="Questrial" w:eastAsiaTheme="majorEastAsia" w:cstheme="majorBidi"/>
                                          <w:b/>
                                          <w:bCs/>
                                          <w:color w:val="595959" w:themeColor="text1" w:themeTint="A6"/>
                                          <w:sz w:val="108"/>
                                          <w:szCs w:val="108"/>
                                          <w:lang w:val="en-US"/>
                                        </w:rPr>
                                        <w:t>Job</w:t>
                                      </w:r>
                                      <w:r w:rsidR="001D62F4">
                                        <w:rPr>
                                          <w:rFonts w:ascii="Questrial" w:hAnsi="Questrial" w:eastAsiaTheme="majorEastAsia" w:cstheme="majorBidi"/>
                                          <w:b/>
                                          <w:bCs/>
                                          <w:color w:val="595959" w:themeColor="text1" w:themeTint="A6"/>
                                          <w:sz w:val="108"/>
                                          <w:szCs w:val="108"/>
                                          <w:lang w:val="en-US"/>
                                        </w:rPr>
                                        <w:t>C</w:t>
                                      </w:r>
                                      <w:r>
                                        <w:rPr>
                                          <w:rFonts w:ascii="Questrial" w:hAnsi="Questrial" w:eastAsiaTheme="majorEastAsia" w:cstheme="majorBidi"/>
                                          <w:b/>
                                          <w:bCs/>
                                          <w:color w:val="595959" w:themeColor="text1" w:themeTint="A6"/>
                                          <w:sz w:val="108"/>
                                          <w:szCs w:val="108"/>
                                          <w:lang w:val="en-US"/>
                                        </w:rPr>
                                        <w:t>ourier</w:t>
                                      </w:r>
                                      <w:proofErr w:type="spellEnd"/>
                                    </w:p>
                                  </w:sdtContent>
                                </w:sdt>
                                <w:sdt>
                                  <w:sdtPr>
                                    <w:rPr>
                                      <w:rFonts w:ascii="Questrial" w:hAnsi="Questrial"/>
                                      <w:caps/>
                                      <w:color w:val="000000" w:themeColor="text1"/>
                                      <w:sz w:val="36"/>
                                      <w:szCs w:val="36"/>
                                      <w:lang w:val="en-US"/>
                                    </w:rPr>
                                    <w:alias w:val="Sottotitolo"/>
                                    <w:tag w:val=""/>
                                    <w:id w:val="157346227"/>
                                    <w:showingPlcHdr/>
                                    <w:dataBinding w:prefixMappings="xmlns:ns0='http://purl.org/dc/elements/1.1/' xmlns:ns1='http://schemas.openxmlformats.org/package/2006/metadata/core-properties' " w:xpath="/ns1:coreProperties[1]/ns0:subject[1]" w:storeItemID="{6C3C8BC8-F283-45AE-878A-BAB7291924A1}"/>
                                    <w:text/>
                                  </w:sdtPr>
                                  <w:sdtContent>
                                    <w:p w:rsidR="00767F04" w:rsidRDefault="00767F04" w14:paraId="502DEB6C" w14:textId="663B4884">
                                      <w:pPr>
                                        <w:pStyle w:val="Nessunaspaziatura"/>
                                        <w:spacing w:before="240"/>
                                        <w:rPr>
                                          <w:rFonts w:ascii="Questrial" w:hAnsi="Questrial"/>
                                          <w:caps/>
                                          <w:color w:val="000000" w:themeColor="text1"/>
                                          <w:sz w:val="36"/>
                                          <w:szCs w:val="36"/>
                                          <w:lang w:val="en-US"/>
                                        </w:rPr>
                                      </w:pPr>
                                      <w:r>
                                        <w:rPr>
                                          <w:rFonts w:ascii="Questrial" w:hAnsi="Questrial"/>
                                          <w:caps/>
                                          <w:color w:val="000000" w:themeColor="text1"/>
                                          <w:sz w:val="36"/>
                                          <w:szCs w:val="36"/>
                                          <w:lang w:val="en-US"/>
                                        </w:rPr>
                                        <w:t xml:space="preserve">     </w:t>
                                      </w:r>
                                    </w:p>
                                  </w:sdtContent>
                                </w:sdt>
                                <w:p w:rsidR="00167313" w:rsidRDefault="00167313" w14:paraId="3198E84E" w14:textId="77777777">
                                  <w:pPr>
                                    <w:pStyle w:val="Nessunaspaziatura"/>
                                    <w:spacing w:before="240"/>
                                    <w:rPr>
                                      <w:rFonts w:ascii="Questrial" w:hAnsi="Questrial"/>
                                      <w:caps/>
                                      <w:color w:val="000000" w:themeColor="text1"/>
                                      <w:sz w:val="36"/>
                                      <w:szCs w:val="36"/>
                                      <w:lang w:val="en-US"/>
                                    </w:rPr>
                                  </w:pPr>
                                </w:p>
                                <w:p w:rsidRPr="00C470DD" w:rsidR="00167313" w:rsidRDefault="00167313" w14:paraId="01D5F0C9" w14:textId="47DBBF0B">
                                  <w:pPr>
                                    <w:pStyle w:val="Nessunaspaziatura"/>
                                    <w:spacing w:before="240"/>
                                    <w:rPr>
                                      <w:caps/>
                                      <w:color w:val="44546A" w:themeColor="text2"/>
                                      <w:sz w:val="36"/>
                                      <w:szCs w:val="36"/>
                                      <w:lang w:val="en-US"/>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po 121" style="position:absolute;left:0;text-align:left;margin-left:-13.95pt;margin-top:-2.15pt;width:610.4pt;height:823.15pt;z-index:-251658240;mso-position-horizontal-relative:page;mso-position-vertical-relative:page" coordsize="77521,80520" coordorigin="-3548,-7370" o:spid="_x0000_s1027" w14:anchorId="32F58E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">
                    <v:rect id="Rettangolo 121" style="position:absolute;left:-3548;top:-7370;width:77521;height:26895;visibility:visible;mso-wrap-style:square;v-text-anchor:bottom" o:spid="_x0000_s1028" fillcolor="#21294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">
                      <v:textbox inset="36pt,14.4pt,36pt,36pt">
                        <w:txbxContent>
                          <w:p w:rsidR="00767F04" w:rsidRDefault="00767F04" w14:paraId="5C5CA7D8" w14:textId="77777777">
                            <w:pPr>
                              <w:pStyle w:val="Nessunaspaziatura"/>
                              <w:rPr>
                                <w:color w:val="FFFFFF" w:themeColor="background1"/>
                                <w:sz w:val="32"/>
                                <w:szCs w:val="32"/>
                              </w:rPr>
                            </w:pPr>
                          </w:p>
                          <w:p w:rsidR="00767F04" w:rsidRDefault="00767F04" w14:paraId="699FE015" w14:textId="77777777">
                            <w:pPr>
                              <w:pStyle w:val="Nessunaspaziatura"/>
                              <w:rPr>
                                <w:caps/>
                                <w:color w:val="FFFFFF" w:themeColor="background1"/>
                              </w:rPr>
                            </w:pPr>
                          </w:p>
                        </w:txbxContent>
                      </v:textbox>
                    </v:rect>
                    <v:shape id="Casella di testo 122" style="position:absolute;left:818;top:6821;width:66750;height:66329;visibility:visible;mso-wrap-style:square;v-text-anchor:middle"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v:textbox inset="36pt,36pt,36pt,36pt">
                        <w:txbxContent>
                          <w:sdt>
                            <w:sdtPr>
                              <w:rPr>
                                <w:rFonts w:ascii="Questrial" w:hAnsi="Questrial" w:eastAsiaTheme="majorEastAsia" w:cstheme="majorBidi"/>
                                <w:b/>
                                <w:bCs/>
                                <w:color w:val="595959" w:themeColor="text1" w:themeTint="A6"/>
                                <w:sz w:val="108"/>
                                <w:szCs w:val="108"/>
                                <w:lang w:val="en-US"/>
                              </w:rPr>
                              <w:alias w:val="Titolo"/>
                              <w:tag w:val=""/>
                              <w:id w:val="-1476986296"/>
                              <w:dataBinding w:prefixMappings="xmlns:ns0='http://purl.org/dc/elements/1.1/' xmlns:ns1='http://schemas.openxmlformats.org/package/2006/metadata/core-properties' " w:xpath="/ns1:coreProperties[1]/ns0:title[1]" w:storeItemID="{6C3C8BC8-F283-45AE-878A-BAB7291924A1}"/>
                              <w:text/>
                            </w:sdtPr>
                            <w:sdtContent>
                              <w:p w:rsidRPr="00C470DD" w:rsidR="00767F04" w:rsidRDefault="00767F04" w14:paraId="6C4C8F9A" w14:textId="19993412">
                                <w:pPr>
                                  <w:pStyle w:val="Nessunaspaziatura"/>
                                  <w:pBdr>
                                    <w:bottom w:val="single" w:color="7F7F7F" w:themeColor="text1" w:themeTint="80" w:sz="6" w:space="4"/>
                                  </w:pBdr>
                                  <w:rPr>
                                    <w:rFonts w:ascii="Questrial" w:hAnsi="Questrial" w:eastAsiaTheme="majorEastAsia" w:cstheme="majorBidi"/>
                                    <w:b/>
                                    <w:bCs/>
                                    <w:color w:val="595959" w:themeColor="text1" w:themeTint="A6"/>
                                    <w:sz w:val="100"/>
                                    <w:szCs w:val="100"/>
                                    <w:lang w:val="en-US"/>
                                  </w:rPr>
                                </w:pPr>
                                <w:proofErr w:type="spellStart"/>
                                <w:r>
                                  <w:rPr>
                                    <w:rFonts w:ascii="Questrial" w:hAnsi="Questrial" w:eastAsiaTheme="majorEastAsia" w:cstheme="majorBidi"/>
                                    <w:b/>
                                    <w:bCs/>
                                    <w:color w:val="595959" w:themeColor="text1" w:themeTint="A6"/>
                                    <w:sz w:val="108"/>
                                    <w:szCs w:val="108"/>
                                    <w:lang w:val="en-US"/>
                                  </w:rPr>
                                  <w:t>Job</w:t>
                                </w:r>
                                <w:r w:rsidR="001D62F4">
                                  <w:rPr>
                                    <w:rFonts w:ascii="Questrial" w:hAnsi="Questrial" w:eastAsiaTheme="majorEastAsia" w:cstheme="majorBidi"/>
                                    <w:b/>
                                    <w:bCs/>
                                    <w:color w:val="595959" w:themeColor="text1" w:themeTint="A6"/>
                                    <w:sz w:val="108"/>
                                    <w:szCs w:val="108"/>
                                    <w:lang w:val="en-US"/>
                                  </w:rPr>
                                  <w:t>C</w:t>
                                </w:r>
                                <w:r>
                                  <w:rPr>
                                    <w:rFonts w:ascii="Questrial" w:hAnsi="Questrial" w:eastAsiaTheme="majorEastAsia" w:cstheme="majorBidi"/>
                                    <w:b/>
                                    <w:bCs/>
                                    <w:color w:val="595959" w:themeColor="text1" w:themeTint="A6"/>
                                    <w:sz w:val="108"/>
                                    <w:szCs w:val="108"/>
                                    <w:lang w:val="en-US"/>
                                  </w:rPr>
                                  <w:t>ourier</w:t>
                                </w:r>
                                <w:proofErr w:type="spellEnd"/>
                              </w:p>
                            </w:sdtContent>
                          </w:sdt>
                          <w:sdt>
                            <w:sdtPr>
                              <w:rPr>
                                <w:rFonts w:ascii="Questrial" w:hAnsi="Questrial"/>
                                <w:caps/>
                                <w:color w:val="000000" w:themeColor="text1"/>
                                <w:sz w:val="36"/>
                                <w:szCs w:val="36"/>
                                <w:lang w:val="en-US"/>
                              </w:rPr>
                              <w:alias w:val="Sottotitolo"/>
                              <w:tag w:val=""/>
                              <w:id w:val="157346227"/>
                              <w:showingPlcHdr/>
                              <w:dataBinding w:prefixMappings="xmlns:ns0='http://purl.org/dc/elements/1.1/' xmlns:ns1='http://schemas.openxmlformats.org/package/2006/metadata/core-properties' " w:xpath="/ns1:coreProperties[1]/ns0:subject[1]" w:storeItemID="{6C3C8BC8-F283-45AE-878A-BAB7291924A1}"/>
                              <w:text/>
                            </w:sdtPr>
                            <w:sdtContent>
                              <w:p w:rsidR="00767F04" w:rsidRDefault="00767F04" w14:paraId="502DEB6C" w14:textId="663B4884">
                                <w:pPr>
                                  <w:pStyle w:val="Nessunaspaziatura"/>
                                  <w:spacing w:before="240"/>
                                  <w:rPr>
                                    <w:rFonts w:ascii="Questrial" w:hAnsi="Questrial"/>
                                    <w:caps/>
                                    <w:color w:val="000000" w:themeColor="text1"/>
                                    <w:sz w:val="36"/>
                                    <w:szCs w:val="36"/>
                                    <w:lang w:val="en-US"/>
                                  </w:rPr>
                                </w:pPr>
                                <w:r>
                                  <w:rPr>
                                    <w:rFonts w:ascii="Questrial" w:hAnsi="Questrial"/>
                                    <w:caps/>
                                    <w:color w:val="000000" w:themeColor="text1"/>
                                    <w:sz w:val="36"/>
                                    <w:szCs w:val="36"/>
                                    <w:lang w:val="en-US"/>
                                  </w:rPr>
                                  <w:t xml:space="preserve">     </w:t>
                                </w:r>
                              </w:p>
                            </w:sdtContent>
                          </w:sdt>
                          <w:p w:rsidR="00167313" w:rsidRDefault="00167313" w14:paraId="3198E84E" w14:textId="77777777">
                            <w:pPr>
                              <w:pStyle w:val="Nessunaspaziatura"/>
                              <w:spacing w:before="240"/>
                              <w:rPr>
                                <w:rFonts w:ascii="Questrial" w:hAnsi="Questrial"/>
                                <w:caps/>
                                <w:color w:val="000000" w:themeColor="text1"/>
                                <w:sz w:val="36"/>
                                <w:szCs w:val="36"/>
                                <w:lang w:val="en-US"/>
                              </w:rPr>
                            </w:pPr>
                          </w:p>
                          <w:p w:rsidRPr="00C470DD" w:rsidR="00167313" w:rsidRDefault="00167313" w14:paraId="01D5F0C9" w14:textId="47DBBF0B">
                            <w:pPr>
                              <w:pStyle w:val="Nessunaspaziatura"/>
                              <w:spacing w:before="240"/>
                              <w:rPr>
                                <w:caps/>
                                <w:color w:val="44546A" w:themeColor="text2"/>
                                <w:sz w:val="36"/>
                                <w:szCs w:val="36"/>
                                <w:lang w:val="en-US"/>
                              </w:rPr>
                            </w:pPr>
                          </w:p>
                        </w:txbxContent>
                      </v:textbox>
                    </v:shape>
                    <w10:wrap anchorx="page" anchory="page"/>
                  </v:group>
                </w:pict>
              </mc:Fallback>
            </mc:AlternateContent>
          </w:r>
          <w:r w:rsidRPr="00767F04" w:rsidR="00767F04">
            <w:rPr>
              <w:noProof/>
            </w:rPr>
            <w:drawing>
              <wp:inline distT="0" distB="0" distL="0" distR="0" wp14:anchorId="49E37F0A" wp14:editId="378D8E9B">
                <wp:extent cx="1639621" cy="877006"/>
                <wp:effectExtent l="0" t="0" r="0" b="0"/>
                <wp:docPr id="398368438"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68438" name="Elemento grafico 39836843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2988" cy="884156"/>
                        </a:xfrm>
                        <a:prstGeom prst="rect">
                          <a:avLst/>
                        </a:prstGeom>
                      </pic:spPr>
                    </pic:pic>
                  </a:graphicData>
                </a:graphic>
              </wp:inline>
            </w:drawing>
          </w:r>
          <w:r w:rsidR="00767F04">
            <w:br w:type="page"/>
          </w:r>
        </w:p>
      </w:sdtContent>
    </w:sdt>
    <w:sdt>
      <w:sdtPr>
        <w:id w:val="1317544144"/>
        <w:docPartObj>
          <w:docPartGallery w:val="Table of Contents"/>
          <w:docPartUnique/>
        </w:docPartObj>
        <w:rPr>
          <w:rFonts w:ascii="Archivo" w:hAnsi="Archivo"/>
          <w:b w:val="0"/>
          <w:bCs w:val="0"/>
          <w:sz w:val="24"/>
          <w:szCs w:val="24"/>
        </w:rPr>
      </w:sdtPr>
      <w:sdtContent>
        <w:p w:rsidR="00E07B3C" w:rsidP="007E3D5D" w:rsidRDefault="4316E4A4" w14:paraId="4BE31C2B" w14:textId="0085E92F">
          <w:pPr>
            <w:pStyle w:val="Sommario1"/>
          </w:pPr>
          <w:r>
            <w:t>Sommario</w:t>
          </w:r>
        </w:p>
        <w:p w:rsidR="002330C2" w:rsidRDefault="37148CA8" w14:paraId="44F1349F" w14:textId="1FCF45E3">
          <w:pPr>
            <w:pStyle w:val="Sommario1"/>
            <w:rPr>
              <w:rFonts w:asciiTheme="minorHAnsi" w:hAnsiTheme="minorHAnsi" w:eastAsiaTheme="minorEastAsia" w:cstheme="minorBidi"/>
              <w:b w:val="0"/>
              <w:noProof/>
              <w:kern w:val="2"/>
              <w:sz w:val="24"/>
              <w:szCs w:val="24"/>
              <w:lang w:val="it-CH" w:eastAsia="it-CH"/>
              <w14:ligatures w14:val="standardContextual"/>
            </w:rPr>
          </w:pPr>
          <w:r>
            <w:fldChar w:fldCharType="begin"/>
          </w:r>
          <w:r w:rsidR="6B314C9C">
            <w:instrText>TOC \o "1-3" \z \u \h</w:instrText>
          </w:r>
          <w:r>
            <w:fldChar w:fldCharType="separate"/>
          </w:r>
          <w:hyperlink w:history="1" w:anchor="_Toc184221114">
            <w:r w:rsidRPr="00415ED3" w:rsidR="002330C2">
              <w:rPr>
                <w:rStyle w:val="Collegamentoipertestuale"/>
                <w:noProof/>
              </w:rPr>
              <w:t>FRONT END</w:t>
            </w:r>
            <w:r w:rsidR="002330C2">
              <w:rPr>
                <w:noProof/>
                <w:webHidden/>
              </w:rPr>
              <w:tab/>
            </w:r>
            <w:r w:rsidR="002330C2">
              <w:rPr>
                <w:noProof/>
                <w:webHidden/>
              </w:rPr>
              <w:fldChar w:fldCharType="begin"/>
            </w:r>
            <w:r w:rsidR="002330C2">
              <w:rPr>
                <w:noProof/>
                <w:webHidden/>
              </w:rPr>
              <w:instrText xml:space="preserve"> PAGEREF _Toc184221114 \h </w:instrText>
            </w:r>
            <w:r w:rsidR="002330C2">
              <w:rPr>
                <w:noProof/>
                <w:webHidden/>
              </w:rPr>
            </w:r>
            <w:r w:rsidR="002330C2">
              <w:rPr>
                <w:noProof/>
                <w:webHidden/>
              </w:rPr>
              <w:fldChar w:fldCharType="separate"/>
            </w:r>
            <w:r w:rsidR="00614680">
              <w:rPr>
                <w:noProof/>
                <w:webHidden/>
              </w:rPr>
              <w:t>4</w:t>
            </w:r>
            <w:r w:rsidR="002330C2">
              <w:rPr>
                <w:noProof/>
                <w:webHidden/>
              </w:rPr>
              <w:fldChar w:fldCharType="end"/>
            </w:r>
          </w:hyperlink>
        </w:p>
        <w:p w:rsidR="002330C2" w:rsidRDefault="002330C2" w14:paraId="747CA049" w14:textId="6F34C9D5">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15">
            <w:r w:rsidRPr="00415ED3">
              <w:rPr>
                <w:rStyle w:val="Collegamentoipertestuale"/>
                <w:noProof/>
              </w:rPr>
              <w:t>1.</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Login</w:t>
            </w:r>
            <w:r>
              <w:rPr>
                <w:noProof/>
                <w:webHidden/>
              </w:rPr>
              <w:tab/>
            </w:r>
            <w:r>
              <w:rPr>
                <w:noProof/>
                <w:webHidden/>
              </w:rPr>
              <w:fldChar w:fldCharType="begin"/>
            </w:r>
            <w:r>
              <w:rPr>
                <w:noProof/>
                <w:webHidden/>
              </w:rPr>
              <w:instrText xml:space="preserve"> PAGEREF _Toc184221115 \h </w:instrText>
            </w:r>
            <w:r>
              <w:rPr>
                <w:noProof/>
                <w:webHidden/>
              </w:rPr>
            </w:r>
            <w:r>
              <w:rPr>
                <w:noProof/>
                <w:webHidden/>
              </w:rPr>
              <w:fldChar w:fldCharType="separate"/>
            </w:r>
            <w:r w:rsidR="00614680">
              <w:rPr>
                <w:noProof/>
                <w:webHidden/>
              </w:rPr>
              <w:t>4</w:t>
            </w:r>
            <w:r>
              <w:rPr>
                <w:noProof/>
                <w:webHidden/>
              </w:rPr>
              <w:fldChar w:fldCharType="end"/>
            </w:r>
          </w:hyperlink>
        </w:p>
        <w:p w:rsidR="002330C2" w:rsidRDefault="002330C2" w14:paraId="6C1DF944" w14:textId="654734A3">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16">
            <w:r w:rsidRPr="00415ED3">
              <w:rPr>
                <w:rStyle w:val="Collegamentoipertestuale"/>
                <w:noProof/>
              </w:rPr>
              <w:t>2.</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Carica il CV</w:t>
            </w:r>
            <w:r>
              <w:rPr>
                <w:noProof/>
                <w:webHidden/>
              </w:rPr>
              <w:tab/>
            </w:r>
            <w:r>
              <w:rPr>
                <w:noProof/>
                <w:webHidden/>
              </w:rPr>
              <w:fldChar w:fldCharType="begin"/>
            </w:r>
            <w:r>
              <w:rPr>
                <w:noProof/>
                <w:webHidden/>
              </w:rPr>
              <w:instrText xml:space="preserve"> PAGEREF _Toc184221116 \h </w:instrText>
            </w:r>
            <w:r>
              <w:rPr>
                <w:noProof/>
                <w:webHidden/>
              </w:rPr>
            </w:r>
            <w:r>
              <w:rPr>
                <w:noProof/>
                <w:webHidden/>
              </w:rPr>
              <w:fldChar w:fldCharType="separate"/>
            </w:r>
            <w:r w:rsidR="00614680">
              <w:rPr>
                <w:noProof/>
                <w:webHidden/>
              </w:rPr>
              <w:t>5</w:t>
            </w:r>
            <w:r>
              <w:rPr>
                <w:noProof/>
                <w:webHidden/>
              </w:rPr>
              <w:fldChar w:fldCharType="end"/>
            </w:r>
          </w:hyperlink>
        </w:p>
        <w:p w:rsidR="002330C2" w:rsidRDefault="002330C2" w14:paraId="54F0A382" w14:textId="628F2855">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17">
            <w:r w:rsidRPr="00415ED3">
              <w:rPr>
                <w:rStyle w:val="Collegamentoipertestuale"/>
                <w:noProof/>
              </w:rPr>
              <w:t>3.</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Offerte di lavoro</w:t>
            </w:r>
            <w:r>
              <w:rPr>
                <w:noProof/>
                <w:webHidden/>
              </w:rPr>
              <w:tab/>
            </w:r>
            <w:r>
              <w:rPr>
                <w:noProof/>
                <w:webHidden/>
              </w:rPr>
              <w:fldChar w:fldCharType="begin"/>
            </w:r>
            <w:r>
              <w:rPr>
                <w:noProof/>
                <w:webHidden/>
              </w:rPr>
              <w:instrText xml:space="preserve"> PAGEREF _Toc184221117 \h </w:instrText>
            </w:r>
            <w:r>
              <w:rPr>
                <w:noProof/>
                <w:webHidden/>
              </w:rPr>
            </w:r>
            <w:r>
              <w:rPr>
                <w:noProof/>
                <w:webHidden/>
              </w:rPr>
              <w:fldChar w:fldCharType="separate"/>
            </w:r>
            <w:r w:rsidR="00614680">
              <w:rPr>
                <w:noProof/>
                <w:webHidden/>
              </w:rPr>
              <w:t>8</w:t>
            </w:r>
            <w:r>
              <w:rPr>
                <w:noProof/>
                <w:webHidden/>
              </w:rPr>
              <w:fldChar w:fldCharType="end"/>
            </w:r>
          </w:hyperlink>
        </w:p>
        <w:p w:rsidR="002330C2" w:rsidRDefault="002330C2" w14:paraId="2EBD8B2B" w14:textId="2F4C54FA">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18">
            <w:r w:rsidRPr="00415ED3">
              <w:rPr>
                <w:rStyle w:val="Collegamentoipertestuale"/>
                <w:noProof/>
              </w:rPr>
              <w:t>3.1. Candidatura diretta all’annuncio</w:t>
            </w:r>
            <w:r>
              <w:rPr>
                <w:noProof/>
                <w:webHidden/>
              </w:rPr>
              <w:tab/>
            </w:r>
            <w:r>
              <w:rPr>
                <w:noProof/>
                <w:webHidden/>
              </w:rPr>
              <w:fldChar w:fldCharType="begin"/>
            </w:r>
            <w:r>
              <w:rPr>
                <w:noProof/>
                <w:webHidden/>
              </w:rPr>
              <w:instrText xml:space="preserve"> PAGEREF _Toc184221118 \h </w:instrText>
            </w:r>
            <w:r>
              <w:rPr>
                <w:noProof/>
                <w:webHidden/>
              </w:rPr>
            </w:r>
            <w:r>
              <w:rPr>
                <w:noProof/>
                <w:webHidden/>
              </w:rPr>
              <w:fldChar w:fldCharType="separate"/>
            </w:r>
            <w:r w:rsidR="00614680">
              <w:rPr>
                <w:noProof/>
                <w:webHidden/>
              </w:rPr>
              <w:t>8</w:t>
            </w:r>
            <w:r>
              <w:rPr>
                <w:noProof/>
                <w:webHidden/>
              </w:rPr>
              <w:fldChar w:fldCharType="end"/>
            </w:r>
          </w:hyperlink>
        </w:p>
        <w:p w:rsidR="002330C2" w:rsidRDefault="002330C2" w14:paraId="3890BB66" w14:textId="1A764924">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19">
            <w:r w:rsidRPr="00415ED3">
              <w:rPr>
                <w:rStyle w:val="Collegamentoipertestuale"/>
                <w:noProof/>
              </w:rPr>
              <w:t>3.2. Condivisione annuncio</w:t>
            </w:r>
            <w:r>
              <w:rPr>
                <w:noProof/>
                <w:webHidden/>
              </w:rPr>
              <w:tab/>
            </w:r>
            <w:r>
              <w:rPr>
                <w:noProof/>
                <w:webHidden/>
              </w:rPr>
              <w:fldChar w:fldCharType="begin"/>
            </w:r>
            <w:r>
              <w:rPr>
                <w:noProof/>
                <w:webHidden/>
              </w:rPr>
              <w:instrText xml:space="preserve"> PAGEREF _Toc184221119 \h </w:instrText>
            </w:r>
            <w:r>
              <w:rPr>
                <w:noProof/>
                <w:webHidden/>
              </w:rPr>
            </w:r>
            <w:r>
              <w:rPr>
                <w:noProof/>
                <w:webHidden/>
              </w:rPr>
              <w:fldChar w:fldCharType="separate"/>
            </w:r>
            <w:r w:rsidR="00614680">
              <w:rPr>
                <w:noProof/>
                <w:webHidden/>
              </w:rPr>
              <w:t>10</w:t>
            </w:r>
            <w:r>
              <w:rPr>
                <w:noProof/>
                <w:webHidden/>
              </w:rPr>
              <w:fldChar w:fldCharType="end"/>
            </w:r>
          </w:hyperlink>
        </w:p>
        <w:p w:rsidR="002330C2" w:rsidRDefault="002330C2" w14:paraId="23721C89" w14:textId="35A6B89E">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20">
            <w:r w:rsidRPr="00415ED3">
              <w:rPr>
                <w:rStyle w:val="Collegamentoipertestuale"/>
                <w:noProof/>
              </w:rPr>
              <w:t>4.</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Area aziende – Registrati</w:t>
            </w:r>
            <w:r>
              <w:rPr>
                <w:noProof/>
                <w:webHidden/>
              </w:rPr>
              <w:tab/>
            </w:r>
            <w:r>
              <w:rPr>
                <w:noProof/>
                <w:webHidden/>
              </w:rPr>
              <w:fldChar w:fldCharType="begin"/>
            </w:r>
            <w:r>
              <w:rPr>
                <w:noProof/>
                <w:webHidden/>
              </w:rPr>
              <w:instrText xml:space="preserve"> PAGEREF _Toc184221120 \h </w:instrText>
            </w:r>
            <w:r>
              <w:rPr>
                <w:noProof/>
                <w:webHidden/>
              </w:rPr>
            </w:r>
            <w:r>
              <w:rPr>
                <w:noProof/>
                <w:webHidden/>
              </w:rPr>
              <w:fldChar w:fldCharType="separate"/>
            </w:r>
            <w:r w:rsidR="00614680">
              <w:rPr>
                <w:noProof/>
                <w:webHidden/>
              </w:rPr>
              <w:t>12</w:t>
            </w:r>
            <w:r>
              <w:rPr>
                <w:noProof/>
                <w:webHidden/>
              </w:rPr>
              <w:fldChar w:fldCharType="end"/>
            </w:r>
          </w:hyperlink>
        </w:p>
        <w:p w:rsidR="002330C2" w:rsidRDefault="002330C2" w14:paraId="6BBD7D7F" w14:textId="5DAE20AA">
          <w:pPr>
            <w:pStyle w:val="Sommario1"/>
            <w:rPr>
              <w:rFonts w:asciiTheme="minorHAnsi" w:hAnsiTheme="minorHAnsi" w:eastAsiaTheme="minorEastAsia" w:cstheme="minorBidi"/>
              <w:b w:val="0"/>
              <w:noProof/>
              <w:kern w:val="2"/>
              <w:sz w:val="24"/>
              <w:szCs w:val="24"/>
              <w:lang w:val="it-CH" w:eastAsia="it-CH"/>
              <w14:ligatures w14:val="standardContextual"/>
            </w:rPr>
          </w:pPr>
          <w:hyperlink w:history="1" w:anchor="_Toc184221121">
            <w:r w:rsidRPr="00415ED3">
              <w:rPr>
                <w:rStyle w:val="Collegamentoipertestuale"/>
                <w:noProof/>
              </w:rPr>
              <w:t>AREA PERSONALE CANDIDATO</w:t>
            </w:r>
            <w:r>
              <w:rPr>
                <w:noProof/>
                <w:webHidden/>
              </w:rPr>
              <w:tab/>
            </w:r>
            <w:r>
              <w:rPr>
                <w:noProof/>
                <w:webHidden/>
              </w:rPr>
              <w:fldChar w:fldCharType="begin"/>
            </w:r>
            <w:r>
              <w:rPr>
                <w:noProof/>
                <w:webHidden/>
              </w:rPr>
              <w:instrText xml:space="preserve"> PAGEREF _Toc184221121 \h </w:instrText>
            </w:r>
            <w:r>
              <w:rPr>
                <w:noProof/>
                <w:webHidden/>
              </w:rPr>
            </w:r>
            <w:r>
              <w:rPr>
                <w:noProof/>
                <w:webHidden/>
              </w:rPr>
              <w:fldChar w:fldCharType="separate"/>
            </w:r>
            <w:r w:rsidR="00614680">
              <w:rPr>
                <w:noProof/>
                <w:webHidden/>
              </w:rPr>
              <w:t>14</w:t>
            </w:r>
            <w:r>
              <w:rPr>
                <w:noProof/>
                <w:webHidden/>
              </w:rPr>
              <w:fldChar w:fldCharType="end"/>
            </w:r>
          </w:hyperlink>
        </w:p>
        <w:p w:rsidR="002330C2" w:rsidRDefault="002330C2" w14:paraId="5F846726" w14:textId="24264157">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22">
            <w:r w:rsidRPr="00415ED3">
              <w:rPr>
                <w:rStyle w:val="Collegamentoipertestuale"/>
                <w:noProof/>
              </w:rPr>
              <w:t>1.</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Widget di ricerca e CV digitale</w:t>
            </w:r>
            <w:r>
              <w:rPr>
                <w:noProof/>
                <w:webHidden/>
              </w:rPr>
              <w:tab/>
            </w:r>
            <w:r>
              <w:rPr>
                <w:noProof/>
                <w:webHidden/>
              </w:rPr>
              <w:fldChar w:fldCharType="begin"/>
            </w:r>
            <w:r>
              <w:rPr>
                <w:noProof/>
                <w:webHidden/>
              </w:rPr>
              <w:instrText xml:space="preserve"> PAGEREF _Toc184221122 \h </w:instrText>
            </w:r>
            <w:r>
              <w:rPr>
                <w:noProof/>
                <w:webHidden/>
              </w:rPr>
            </w:r>
            <w:r>
              <w:rPr>
                <w:noProof/>
                <w:webHidden/>
              </w:rPr>
              <w:fldChar w:fldCharType="separate"/>
            </w:r>
            <w:r w:rsidR="00614680">
              <w:rPr>
                <w:noProof/>
                <w:webHidden/>
              </w:rPr>
              <w:t>14</w:t>
            </w:r>
            <w:r>
              <w:rPr>
                <w:noProof/>
                <w:webHidden/>
              </w:rPr>
              <w:fldChar w:fldCharType="end"/>
            </w:r>
          </w:hyperlink>
        </w:p>
        <w:p w:rsidR="002330C2" w:rsidRDefault="002330C2" w14:paraId="7575F9F0" w14:textId="69B36D4B">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23">
            <w:r w:rsidRPr="00415ED3">
              <w:rPr>
                <w:rStyle w:val="Collegamentoipertestuale"/>
                <w:noProof/>
              </w:rPr>
              <w:t>2.</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Home</w:t>
            </w:r>
            <w:r>
              <w:rPr>
                <w:noProof/>
                <w:webHidden/>
              </w:rPr>
              <w:tab/>
            </w:r>
            <w:r>
              <w:rPr>
                <w:noProof/>
                <w:webHidden/>
              </w:rPr>
              <w:fldChar w:fldCharType="begin"/>
            </w:r>
            <w:r>
              <w:rPr>
                <w:noProof/>
                <w:webHidden/>
              </w:rPr>
              <w:instrText xml:space="preserve"> PAGEREF _Toc184221123 \h </w:instrText>
            </w:r>
            <w:r>
              <w:rPr>
                <w:noProof/>
                <w:webHidden/>
              </w:rPr>
            </w:r>
            <w:r>
              <w:rPr>
                <w:noProof/>
                <w:webHidden/>
              </w:rPr>
              <w:fldChar w:fldCharType="separate"/>
            </w:r>
            <w:r w:rsidR="00614680">
              <w:rPr>
                <w:noProof/>
                <w:webHidden/>
              </w:rPr>
              <w:t>14</w:t>
            </w:r>
            <w:r>
              <w:rPr>
                <w:noProof/>
                <w:webHidden/>
              </w:rPr>
              <w:fldChar w:fldCharType="end"/>
            </w:r>
          </w:hyperlink>
        </w:p>
        <w:p w:rsidR="002330C2" w:rsidRDefault="002330C2" w14:paraId="4A0263EC" w14:textId="4F68C418">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24">
            <w:r w:rsidRPr="00415ED3">
              <w:rPr>
                <w:rStyle w:val="Collegamentoipertestuale"/>
                <w:noProof/>
              </w:rPr>
              <w:t>3.</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I miei annunci</w:t>
            </w:r>
            <w:r>
              <w:rPr>
                <w:noProof/>
                <w:webHidden/>
              </w:rPr>
              <w:tab/>
            </w:r>
            <w:r>
              <w:rPr>
                <w:noProof/>
                <w:webHidden/>
              </w:rPr>
              <w:fldChar w:fldCharType="begin"/>
            </w:r>
            <w:r>
              <w:rPr>
                <w:noProof/>
                <w:webHidden/>
              </w:rPr>
              <w:instrText xml:space="preserve"> PAGEREF _Toc184221124 \h </w:instrText>
            </w:r>
            <w:r>
              <w:rPr>
                <w:noProof/>
                <w:webHidden/>
              </w:rPr>
            </w:r>
            <w:r>
              <w:rPr>
                <w:noProof/>
                <w:webHidden/>
              </w:rPr>
              <w:fldChar w:fldCharType="separate"/>
            </w:r>
            <w:r w:rsidR="00614680">
              <w:rPr>
                <w:noProof/>
                <w:webHidden/>
              </w:rPr>
              <w:t>15</w:t>
            </w:r>
            <w:r>
              <w:rPr>
                <w:noProof/>
                <w:webHidden/>
              </w:rPr>
              <w:fldChar w:fldCharType="end"/>
            </w:r>
          </w:hyperlink>
        </w:p>
        <w:p w:rsidR="002330C2" w:rsidRDefault="002330C2" w14:paraId="58C038C3" w14:textId="4F370B09">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25">
            <w:r w:rsidRPr="00415ED3">
              <w:rPr>
                <w:rStyle w:val="Collegamentoipertestuale"/>
                <w:noProof/>
              </w:rPr>
              <w:t>4.</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Job Agents</w:t>
            </w:r>
            <w:r>
              <w:rPr>
                <w:noProof/>
                <w:webHidden/>
              </w:rPr>
              <w:tab/>
            </w:r>
            <w:r>
              <w:rPr>
                <w:noProof/>
                <w:webHidden/>
              </w:rPr>
              <w:fldChar w:fldCharType="begin"/>
            </w:r>
            <w:r>
              <w:rPr>
                <w:noProof/>
                <w:webHidden/>
              </w:rPr>
              <w:instrText xml:space="preserve"> PAGEREF _Toc184221125 \h </w:instrText>
            </w:r>
            <w:r>
              <w:rPr>
                <w:noProof/>
                <w:webHidden/>
              </w:rPr>
            </w:r>
            <w:r>
              <w:rPr>
                <w:noProof/>
                <w:webHidden/>
              </w:rPr>
              <w:fldChar w:fldCharType="separate"/>
            </w:r>
            <w:r w:rsidR="00614680">
              <w:rPr>
                <w:noProof/>
                <w:webHidden/>
              </w:rPr>
              <w:t>17</w:t>
            </w:r>
            <w:r>
              <w:rPr>
                <w:noProof/>
                <w:webHidden/>
              </w:rPr>
              <w:fldChar w:fldCharType="end"/>
            </w:r>
          </w:hyperlink>
        </w:p>
        <w:p w:rsidR="002330C2" w:rsidRDefault="002330C2" w14:paraId="614E7D7C" w14:textId="143683EA">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26">
            <w:r w:rsidRPr="00415ED3">
              <w:rPr>
                <w:rStyle w:val="Collegamentoipertestuale"/>
                <w:noProof/>
              </w:rPr>
              <w:t>5.</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Video Curriculum</w:t>
            </w:r>
            <w:r>
              <w:rPr>
                <w:noProof/>
                <w:webHidden/>
              </w:rPr>
              <w:tab/>
            </w:r>
            <w:r>
              <w:rPr>
                <w:noProof/>
                <w:webHidden/>
              </w:rPr>
              <w:fldChar w:fldCharType="begin"/>
            </w:r>
            <w:r>
              <w:rPr>
                <w:noProof/>
                <w:webHidden/>
              </w:rPr>
              <w:instrText xml:space="preserve"> PAGEREF _Toc184221126 \h </w:instrText>
            </w:r>
            <w:r>
              <w:rPr>
                <w:noProof/>
                <w:webHidden/>
              </w:rPr>
            </w:r>
            <w:r>
              <w:rPr>
                <w:noProof/>
                <w:webHidden/>
              </w:rPr>
              <w:fldChar w:fldCharType="separate"/>
            </w:r>
            <w:r w:rsidR="00614680">
              <w:rPr>
                <w:noProof/>
                <w:webHidden/>
              </w:rPr>
              <w:t>18</w:t>
            </w:r>
            <w:r>
              <w:rPr>
                <w:noProof/>
                <w:webHidden/>
              </w:rPr>
              <w:fldChar w:fldCharType="end"/>
            </w:r>
          </w:hyperlink>
        </w:p>
        <w:p w:rsidR="002330C2" w:rsidRDefault="002330C2" w14:paraId="1B30E66D" w14:textId="7076AECA">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27">
            <w:r w:rsidRPr="00415ED3">
              <w:rPr>
                <w:rStyle w:val="Collegamentoipertestuale"/>
                <w:bCs/>
                <w:noProof/>
              </w:rPr>
              <w:t>6.</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Job test</w:t>
            </w:r>
            <w:r>
              <w:rPr>
                <w:noProof/>
                <w:webHidden/>
              </w:rPr>
              <w:tab/>
            </w:r>
            <w:r>
              <w:rPr>
                <w:noProof/>
                <w:webHidden/>
              </w:rPr>
              <w:fldChar w:fldCharType="begin"/>
            </w:r>
            <w:r>
              <w:rPr>
                <w:noProof/>
                <w:webHidden/>
              </w:rPr>
              <w:instrText xml:space="preserve"> PAGEREF _Toc184221127 \h </w:instrText>
            </w:r>
            <w:r>
              <w:rPr>
                <w:noProof/>
                <w:webHidden/>
              </w:rPr>
            </w:r>
            <w:r>
              <w:rPr>
                <w:noProof/>
                <w:webHidden/>
              </w:rPr>
              <w:fldChar w:fldCharType="separate"/>
            </w:r>
            <w:r w:rsidR="00614680">
              <w:rPr>
                <w:noProof/>
                <w:webHidden/>
              </w:rPr>
              <w:t>20</w:t>
            </w:r>
            <w:r>
              <w:rPr>
                <w:noProof/>
                <w:webHidden/>
              </w:rPr>
              <w:fldChar w:fldCharType="end"/>
            </w:r>
          </w:hyperlink>
        </w:p>
        <w:p w:rsidR="002330C2" w:rsidRDefault="002330C2" w14:paraId="3E04980C" w14:textId="21C13235">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28">
            <w:r w:rsidRPr="00415ED3">
              <w:rPr>
                <w:rStyle w:val="Collegamentoipertestuale"/>
                <w:noProof/>
              </w:rPr>
              <w:t>7.</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Attività</w:t>
            </w:r>
            <w:r>
              <w:rPr>
                <w:noProof/>
                <w:webHidden/>
              </w:rPr>
              <w:tab/>
            </w:r>
            <w:r>
              <w:rPr>
                <w:noProof/>
                <w:webHidden/>
              </w:rPr>
              <w:fldChar w:fldCharType="begin"/>
            </w:r>
            <w:r>
              <w:rPr>
                <w:noProof/>
                <w:webHidden/>
              </w:rPr>
              <w:instrText xml:space="preserve"> PAGEREF _Toc184221128 \h </w:instrText>
            </w:r>
            <w:r>
              <w:rPr>
                <w:noProof/>
                <w:webHidden/>
              </w:rPr>
            </w:r>
            <w:r>
              <w:rPr>
                <w:noProof/>
                <w:webHidden/>
              </w:rPr>
              <w:fldChar w:fldCharType="separate"/>
            </w:r>
            <w:r w:rsidR="00614680">
              <w:rPr>
                <w:noProof/>
                <w:webHidden/>
              </w:rPr>
              <w:t>22</w:t>
            </w:r>
            <w:r>
              <w:rPr>
                <w:noProof/>
                <w:webHidden/>
              </w:rPr>
              <w:fldChar w:fldCharType="end"/>
            </w:r>
          </w:hyperlink>
        </w:p>
        <w:p w:rsidR="002330C2" w:rsidRDefault="002330C2" w14:paraId="5149E3E4" w14:textId="74B4356B">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29">
            <w:r w:rsidRPr="00415ED3">
              <w:rPr>
                <w:rStyle w:val="Collegamentoipertestuale"/>
                <w:noProof/>
              </w:rPr>
              <w:t>8.</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Gestione immagine</w:t>
            </w:r>
            <w:r>
              <w:rPr>
                <w:noProof/>
                <w:webHidden/>
              </w:rPr>
              <w:tab/>
            </w:r>
            <w:r>
              <w:rPr>
                <w:noProof/>
                <w:webHidden/>
              </w:rPr>
              <w:fldChar w:fldCharType="begin"/>
            </w:r>
            <w:r>
              <w:rPr>
                <w:noProof/>
                <w:webHidden/>
              </w:rPr>
              <w:instrText xml:space="preserve"> PAGEREF _Toc184221129 \h </w:instrText>
            </w:r>
            <w:r>
              <w:rPr>
                <w:noProof/>
                <w:webHidden/>
              </w:rPr>
            </w:r>
            <w:r>
              <w:rPr>
                <w:noProof/>
                <w:webHidden/>
              </w:rPr>
              <w:fldChar w:fldCharType="separate"/>
            </w:r>
            <w:r w:rsidR="00614680">
              <w:rPr>
                <w:noProof/>
                <w:webHidden/>
              </w:rPr>
              <w:t>23</w:t>
            </w:r>
            <w:r>
              <w:rPr>
                <w:noProof/>
                <w:webHidden/>
              </w:rPr>
              <w:fldChar w:fldCharType="end"/>
            </w:r>
          </w:hyperlink>
        </w:p>
        <w:p w:rsidR="002330C2" w:rsidRDefault="002330C2" w14:paraId="1AB8925F" w14:textId="7AFDF32B">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30">
            <w:r w:rsidRPr="00415ED3">
              <w:rPr>
                <w:rStyle w:val="Collegamentoipertestuale"/>
                <w:noProof/>
              </w:rPr>
              <w:t>9.</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Gestione account</w:t>
            </w:r>
            <w:r>
              <w:rPr>
                <w:noProof/>
                <w:webHidden/>
              </w:rPr>
              <w:tab/>
            </w:r>
            <w:r>
              <w:rPr>
                <w:noProof/>
                <w:webHidden/>
              </w:rPr>
              <w:fldChar w:fldCharType="begin"/>
            </w:r>
            <w:r>
              <w:rPr>
                <w:noProof/>
                <w:webHidden/>
              </w:rPr>
              <w:instrText xml:space="preserve"> PAGEREF _Toc184221130 \h </w:instrText>
            </w:r>
            <w:r>
              <w:rPr>
                <w:noProof/>
                <w:webHidden/>
              </w:rPr>
            </w:r>
            <w:r>
              <w:rPr>
                <w:noProof/>
                <w:webHidden/>
              </w:rPr>
              <w:fldChar w:fldCharType="separate"/>
            </w:r>
            <w:r w:rsidR="00614680">
              <w:rPr>
                <w:noProof/>
                <w:webHidden/>
              </w:rPr>
              <w:t>24</w:t>
            </w:r>
            <w:r>
              <w:rPr>
                <w:noProof/>
                <w:webHidden/>
              </w:rPr>
              <w:fldChar w:fldCharType="end"/>
            </w:r>
          </w:hyperlink>
        </w:p>
        <w:p w:rsidR="002330C2" w:rsidRDefault="002330C2" w14:paraId="35D4199C" w14:textId="2BBC8BC8">
          <w:pPr>
            <w:pStyle w:val="Sommario1"/>
            <w:rPr>
              <w:rFonts w:asciiTheme="minorHAnsi" w:hAnsiTheme="minorHAnsi" w:eastAsiaTheme="minorEastAsia" w:cstheme="minorBidi"/>
              <w:b w:val="0"/>
              <w:noProof/>
              <w:kern w:val="2"/>
              <w:sz w:val="24"/>
              <w:szCs w:val="24"/>
              <w:lang w:val="it-CH" w:eastAsia="it-CH"/>
              <w14:ligatures w14:val="standardContextual"/>
            </w:rPr>
          </w:pPr>
          <w:hyperlink w:history="1" w:anchor="_Toc184221131">
            <w:r w:rsidRPr="00415ED3">
              <w:rPr>
                <w:rStyle w:val="Collegamentoipertestuale"/>
                <w:noProof/>
              </w:rPr>
              <w:t>AREA AZIENDA</w:t>
            </w:r>
            <w:r>
              <w:rPr>
                <w:noProof/>
                <w:webHidden/>
              </w:rPr>
              <w:tab/>
            </w:r>
            <w:r>
              <w:rPr>
                <w:noProof/>
                <w:webHidden/>
              </w:rPr>
              <w:fldChar w:fldCharType="begin"/>
            </w:r>
            <w:r>
              <w:rPr>
                <w:noProof/>
                <w:webHidden/>
              </w:rPr>
              <w:instrText xml:space="preserve"> PAGEREF _Toc184221131 \h </w:instrText>
            </w:r>
            <w:r>
              <w:rPr>
                <w:noProof/>
                <w:webHidden/>
              </w:rPr>
            </w:r>
            <w:r>
              <w:rPr>
                <w:noProof/>
                <w:webHidden/>
              </w:rPr>
              <w:fldChar w:fldCharType="separate"/>
            </w:r>
            <w:r w:rsidR="00614680">
              <w:rPr>
                <w:noProof/>
                <w:webHidden/>
              </w:rPr>
              <w:t>25</w:t>
            </w:r>
            <w:r>
              <w:rPr>
                <w:noProof/>
                <w:webHidden/>
              </w:rPr>
              <w:fldChar w:fldCharType="end"/>
            </w:r>
          </w:hyperlink>
        </w:p>
        <w:p w:rsidR="002330C2" w:rsidRDefault="002330C2" w14:paraId="24E73A02" w14:textId="11AADC05">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32">
            <w:r w:rsidRPr="00415ED3">
              <w:rPr>
                <w:rStyle w:val="Collegamentoipertestuale"/>
                <w:noProof/>
              </w:rPr>
              <w:t>1.</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Aziende base</w:t>
            </w:r>
            <w:r>
              <w:rPr>
                <w:noProof/>
                <w:webHidden/>
              </w:rPr>
              <w:tab/>
            </w:r>
            <w:r>
              <w:rPr>
                <w:noProof/>
                <w:webHidden/>
              </w:rPr>
              <w:fldChar w:fldCharType="begin"/>
            </w:r>
            <w:r>
              <w:rPr>
                <w:noProof/>
                <w:webHidden/>
              </w:rPr>
              <w:instrText xml:space="preserve"> PAGEREF _Toc184221132 \h </w:instrText>
            </w:r>
            <w:r>
              <w:rPr>
                <w:noProof/>
                <w:webHidden/>
              </w:rPr>
            </w:r>
            <w:r>
              <w:rPr>
                <w:noProof/>
                <w:webHidden/>
              </w:rPr>
              <w:fldChar w:fldCharType="separate"/>
            </w:r>
            <w:r w:rsidR="00614680">
              <w:rPr>
                <w:noProof/>
                <w:webHidden/>
              </w:rPr>
              <w:t>25</w:t>
            </w:r>
            <w:r>
              <w:rPr>
                <w:noProof/>
                <w:webHidden/>
              </w:rPr>
              <w:fldChar w:fldCharType="end"/>
            </w:r>
          </w:hyperlink>
        </w:p>
        <w:p w:rsidR="002330C2" w:rsidRDefault="002330C2" w14:paraId="55A92B61" w14:textId="19206992">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33">
            <w:r w:rsidRPr="00415ED3">
              <w:rPr>
                <w:rStyle w:val="Collegamentoipertestuale"/>
                <w:noProof/>
              </w:rPr>
              <w:t>1.1. Dashboard</w:t>
            </w:r>
            <w:r>
              <w:rPr>
                <w:noProof/>
                <w:webHidden/>
              </w:rPr>
              <w:tab/>
            </w:r>
            <w:r>
              <w:rPr>
                <w:noProof/>
                <w:webHidden/>
              </w:rPr>
              <w:fldChar w:fldCharType="begin"/>
            </w:r>
            <w:r>
              <w:rPr>
                <w:noProof/>
                <w:webHidden/>
              </w:rPr>
              <w:instrText xml:space="preserve"> PAGEREF _Toc184221133 \h </w:instrText>
            </w:r>
            <w:r>
              <w:rPr>
                <w:noProof/>
                <w:webHidden/>
              </w:rPr>
            </w:r>
            <w:r>
              <w:rPr>
                <w:noProof/>
                <w:webHidden/>
              </w:rPr>
              <w:fldChar w:fldCharType="separate"/>
            </w:r>
            <w:r w:rsidR="00614680">
              <w:rPr>
                <w:noProof/>
                <w:webHidden/>
              </w:rPr>
              <w:t>25</w:t>
            </w:r>
            <w:r>
              <w:rPr>
                <w:noProof/>
                <w:webHidden/>
              </w:rPr>
              <w:fldChar w:fldCharType="end"/>
            </w:r>
          </w:hyperlink>
        </w:p>
        <w:p w:rsidR="002330C2" w:rsidRDefault="002330C2" w14:paraId="55F1FB1C" w14:textId="1A576F55">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34">
            <w:r w:rsidRPr="00415ED3">
              <w:rPr>
                <w:rStyle w:val="Collegamentoipertestuale"/>
                <w:noProof/>
              </w:rPr>
              <w:t>1.2. Piani di abbonamento</w:t>
            </w:r>
            <w:r>
              <w:rPr>
                <w:noProof/>
                <w:webHidden/>
              </w:rPr>
              <w:tab/>
            </w:r>
            <w:r>
              <w:rPr>
                <w:noProof/>
                <w:webHidden/>
              </w:rPr>
              <w:fldChar w:fldCharType="begin"/>
            </w:r>
            <w:r>
              <w:rPr>
                <w:noProof/>
                <w:webHidden/>
              </w:rPr>
              <w:instrText xml:space="preserve"> PAGEREF _Toc184221134 \h </w:instrText>
            </w:r>
            <w:r>
              <w:rPr>
                <w:noProof/>
                <w:webHidden/>
              </w:rPr>
            </w:r>
            <w:r>
              <w:rPr>
                <w:noProof/>
                <w:webHidden/>
              </w:rPr>
              <w:fldChar w:fldCharType="separate"/>
            </w:r>
            <w:r w:rsidR="00614680">
              <w:rPr>
                <w:noProof/>
                <w:webHidden/>
              </w:rPr>
              <w:t>28</w:t>
            </w:r>
            <w:r>
              <w:rPr>
                <w:noProof/>
                <w:webHidden/>
              </w:rPr>
              <w:fldChar w:fldCharType="end"/>
            </w:r>
          </w:hyperlink>
        </w:p>
        <w:p w:rsidR="002330C2" w:rsidRDefault="002330C2" w14:paraId="3F3B36F7" w14:textId="4685CC3F">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35">
            <w:r w:rsidRPr="00415ED3">
              <w:rPr>
                <w:rStyle w:val="Collegamentoipertestuale"/>
                <w:noProof/>
              </w:rPr>
              <w:t>2.</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Azienda premium</w:t>
            </w:r>
            <w:r>
              <w:rPr>
                <w:noProof/>
                <w:webHidden/>
              </w:rPr>
              <w:tab/>
            </w:r>
            <w:r>
              <w:rPr>
                <w:noProof/>
                <w:webHidden/>
              </w:rPr>
              <w:fldChar w:fldCharType="begin"/>
            </w:r>
            <w:r>
              <w:rPr>
                <w:noProof/>
                <w:webHidden/>
              </w:rPr>
              <w:instrText xml:space="preserve"> PAGEREF _Toc184221135 \h </w:instrText>
            </w:r>
            <w:r>
              <w:rPr>
                <w:noProof/>
                <w:webHidden/>
              </w:rPr>
            </w:r>
            <w:r>
              <w:rPr>
                <w:noProof/>
                <w:webHidden/>
              </w:rPr>
              <w:fldChar w:fldCharType="separate"/>
            </w:r>
            <w:r w:rsidR="00614680">
              <w:rPr>
                <w:noProof/>
                <w:webHidden/>
              </w:rPr>
              <w:t>30</w:t>
            </w:r>
            <w:r>
              <w:rPr>
                <w:noProof/>
                <w:webHidden/>
              </w:rPr>
              <w:fldChar w:fldCharType="end"/>
            </w:r>
          </w:hyperlink>
        </w:p>
        <w:p w:rsidR="002330C2" w:rsidRDefault="002330C2" w14:paraId="5DB87ABE" w14:textId="1E4DE392">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36">
            <w:r w:rsidRPr="00415ED3">
              <w:rPr>
                <w:rStyle w:val="Collegamentoipertestuale"/>
                <w:noProof/>
              </w:rPr>
              <w:t>2.1 Dashboard</w:t>
            </w:r>
            <w:r>
              <w:rPr>
                <w:noProof/>
                <w:webHidden/>
              </w:rPr>
              <w:tab/>
            </w:r>
            <w:r>
              <w:rPr>
                <w:noProof/>
                <w:webHidden/>
              </w:rPr>
              <w:fldChar w:fldCharType="begin"/>
            </w:r>
            <w:r>
              <w:rPr>
                <w:noProof/>
                <w:webHidden/>
              </w:rPr>
              <w:instrText xml:space="preserve"> PAGEREF _Toc184221136 \h </w:instrText>
            </w:r>
            <w:r>
              <w:rPr>
                <w:noProof/>
                <w:webHidden/>
              </w:rPr>
            </w:r>
            <w:r>
              <w:rPr>
                <w:noProof/>
                <w:webHidden/>
              </w:rPr>
              <w:fldChar w:fldCharType="separate"/>
            </w:r>
            <w:r w:rsidR="00614680">
              <w:rPr>
                <w:noProof/>
                <w:webHidden/>
              </w:rPr>
              <w:t>31</w:t>
            </w:r>
            <w:r>
              <w:rPr>
                <w:noProof/>
                <w:webHidden/>
              </w:rPr>
              <w:fldChar w:fldCharType="end"/>
            </w:r>
          </w:hyperlink>
        </w:p>
        <w:p w:rsidR="002330C2" w:rsidRDefault="002330C2" w14:paraId="0949C323" w14:textId="416698A0">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37">
            <w:r w:rsidRPr="00415ED3">
              <w:rPr>
                <w:rStyle w:val="Collegamentoipertestuale"/>
                <w:noProof/>
              </w:rPr>
              <w:t>2.2 Annunci di lavoro</w:t>
            </w:r>
            <w:r>
              <w:rPr>
                <w:noProof/>
                <w:webHidden/>
              </w:rPr>
              <w:tab/>
            </w:r>
            <w:r>
              <w:rPr>
                <w:noProof/>
                <w:webHidden/>
              </w:rPr>
              <w:fldChar w:fldCharType="begin"/>
            </w:r>
            <w:r>
              <w:rPr>
                <w:noProof/>
                <w:webHidden/>
              </w:rPr>
              <w:instrText xml:space="preserve"> PAGEREF _Toc184221137 \h </w:instrText>
            </w:r>
            <w:r>
              <w:rPr>
                <w:noProof/>
                <w:webHidden/>
              </w:rPr>
            </w:r>
            <w:r>
              <w:rPr>
                <w:noProof/>
                <w:webHidden/>
              </w:rPr>
              <w:fldChar w:fldCharType="separate"/>
            </w:r>
            <w:r w:rsidR="00614680">
              <w:rPr>
                <w:noProof/>
                <w:webHidden/>
              </w:rPr>
              <w:t>36</w:t>
            </w:r>
            <w:r>
              <w:rPr>
                <w:noProof/>
                <w:webHidden/>
              </w:rPr>
              <w:fldChar w:fldCharType="end"/>
            </w:r>
          </w:hyperlink>
        </w:p>
        <w:p w:rsidR="002330C2" w:rsidRDefault="002330C2" w14:paraId="6DCFCFB5" w14:textId="6E98952D">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38">
            <w:r w:rsidRPr="00415ED3">
              <w:rPr>
                <w:rStyle w:val="Collegamentoipertestuale"/>
                <w:noProof/>
              </w:rPr>
              <w:t>2.3 Gestione del processo</w:t>
            </w:r>
            <w:r>
              <w:rPr>
                <w:noProof/>
                <w:webHidden/>
              </w:rPr>
              <w:tab/>
            </w:r>
            <w:r>
              <w:rPr>
                <w:noProof/>
                <w:webHidden/>
              </w:rPr>
              <w:fldChar w:fldCharType="begin"/>
            </w:r>
            <w:r>
              <w:rPr>
                <w:noProof/>
                <w:webHidden/>
              </w:rPr>
              <w:instrText xml:space="preserve"> PAGEREF _Toc184221138 \h </w:instrText>
            </w:r>
            <w:r>
              <w:rPr>
                <w:noProof/>
                <w:webHidden/>
              </w:rPr>
            </w:r>
            <w:r>
              <w:rPr>
                <w:noProof/>
                <w:webHidden/>
              </w:rPr>
              <w:fldChar w:fldCharType="separate"/>
            </w:r>
            <w:r w:rsidR="00614680">
              <w:rPr>
                <w:noProof/>
                <w:webHidden/>
              </w:rPr>
              <w:t>44</w:t>
            </w:r>
            <w:r>
              <w:rPr>
                <w:noProof/>
                <w:webHidden/>
              </w:rPr>
              <w:fldChar w:fldCharType="end"/>
            </w:r>
          </w:hyperlink>
        </w:p>
        <w:p w:rsidR="002330C2" w:rsidRDefault="002330C2" w14:paraId="58604338" w14:textId="04338E49">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39">
            <w:r w:rsidRPr="00415ED3">
              <w:rPr>
                <w:rStyle w:val="Collegamentoipertestuale"/>
                <w:noProof/>
              </w:rPr>
              <w:t>2.3 Ricerche in database</w:t>
            </w:r>
            <w:r>
              <w:rPr>
                <w:noProof/>
                <w:webHidden/>
              </w:rPr>
              <w:tab/>
            </w:r>
            <w:r>
              <w:rPr>
                <w:noProof/>
                <w:webHidden/>
              </w:rPr>
              <w:fldChar w:fldCharType="begin"/>
            </w:r>
            <w:r>
              <w:rPr>
                <w:noProof/>
                <w:webHidden/>
              </w:rPr>
              <w:instrText xml:space="preserve"> PAGEREF _Toc184221139 \h </w:instrText>
            </w:r>
            <w:r>
              <w:rPr>
                <w:noProof/>
                <w:webHidden/>
              </w:rPr>
            </w:r>
            <w:r>
              <w:rPr>
                <w:noProof/>
                <w:webHidden/>
              </w:rPr>
              <w:fldChar w:fldCharType="separate"/>
            </w:r>
            <w:r w:rsidR="00614680">
              <w:rPr>
                <w:noProof/>
                <w:webHidden/>
              </w:rPr>
              <w:t>56</w:t>
            </w:r>
            <w:r>
              <w:rPr>
                <w:noProof/>
                <w:webHidden/>
              </w:rPr>
              <w:fldChar w:fldCharType="end"/>
            </w:r>
          </w:hyperlink>
        </w:p>
        <w:p w:rsidR="002330C2" w:rsidRDefault="002330C2" w14:paraId="7FFFADE8" w14:textId="456824FF">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40">
            <w:r w:rsidRPr="00415ED3">
              <w:rPr>
                <w:rStyle w:val="Collegamentoipertestuale"/>
                <w:noProof/>
                <w:lang w:val="it-CH"/>
              </w:rPr>
              <w:t>2.3.1 Tipologie di candidati</w:t>
            </w:r>
            <w:r>
              <w:rPr>
                <w:noProof/>
                <w:webHidden/>
              </w:rPr>
              <w:tab/>
            </w:r>
            <w:r>
              <w:rPr>
                <w:noProof/>
                <w:webHidden/>
              </w:rPr>
              <w:fldChar w:fldCharType="begin"/>
            </w:r>
            <w:r>
              <w:rPr>
                <w:noProof/>
                <w:webHidden/>
              </w:rPr>
              <w:instrText xml:space="preserve"> PAGEREF _Toc184221140 \h </w:instrText>
            </w:r>
            <w:r>
              <w:rPr>
                <w:noProof/>
                <w:webHidden/>
              </w:rPr>
            </w:r>
            <w:r>
              <w:rPr>
                <w:noProof/>
                <w:webHidden/>
              </w:rPr>
              <w:fldChar w:fldCharType="separate"/>
            </w:r>
            <w:r w:rsidR="00614680">
              <w:rPr>
                <w:noProof/>
                <w:webHidden/>
              </w:rPr>
              <w:t>56</w:t>
            </w:r>
            <w:r>
              <w:rPr>
                <w:noProof/>
                <w:webHidden/>
              </w:rPr>
              <w:fldChar w:fldCharType="end"/>
            </w:r>
          </w:hyperlink>
        </w:p>
        <w:p w:rsidR="002330C2" w:rsidRDefault="002330C2" w14:paraId="0EBF9312" w14:textId="4D337BB3">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41">
            <w:r w:rsidRPr="00415ED3">
              <w:rPr>
                <w:rStyle w:val="Collegamentoipertestuale"/>
                <w:noProof/>
              </w:rPr>
              <w:t>2.3.2. Barra di ricerca veloce</w:t>
            </w:r>
            <w:r>
              <w:rPr>
                <w:noProof/>
                <w:webHidden/>
              </w:rPr>
              <w:tab/>
            </w:r>
            <w:r>
              <w:rPr>
                <w:noProof/>
                <w:webHidden/>
              </w:rPr>
              <w:fldChar w:fldCharType="begin"/>
            </w:r>
            <w:r>
              <w:rPr>
                <w:noProof/>
                <w:webHidden/>
              </w:rPr>
              <w:instrText xml:space="preserve"> PAGEREF _Toc184221141 \h </w:instrText>
            </w:r>
            <w:r>
              <w:rPr>
                <w:noProof/>
                <w:webHidden/>
              </w:rPr>
            </w:r>
            <w:r>
              <w:rPr>
                <w:noProof/>
                <w:webHidden/>
              </w:rPr>
              <w:fldChar w:fldCharType="separate"/>
            </w:r>
            <w:r w:rsidR="00614680">
              <w:rPr>
                <w:noProof/>
                <w:webHidden/>
              </w:rPr>
              <w:t>60</w:t>
            </w:r>
            <w:r>
              <w:rPr>
                <w:noProof/>
                <w:webHidden/>
              </w:rPr>
              <w:fldChar w:fldCharType="end"/>
            </w:r>
          </w:hyperlink>
        </w:p>
        <w:p w:rsidR="002330C2" w:rsidRDefault="002330C2" w14:paraId="6679E1B1" w14:textId="42820C7D">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42">
            <w:r w:rsidRPr="00415ED3">
              <w:rPr>
                <w:rStyle w:val="Collegamentoipertestuale"/>
                <w:noProof/>
              </w:rPr>
              <w:t>2.3.3. Nuova ricerca</w:t>
            </w:r>
            <w:r>
              <w:rPr>
                <w:noProof/>
                <w:webHidden/>
              </w:rPr>
              <w:tab/>
            </w:r>
            <w:r>
              <w:rPr>
                <w:noProof/>
                <w:webHidden/>
              </w:rPr>
              <w:fldChar w:fldCharType="begin"/>
            </w:r>
            <w:r>
              <w:rPr>
                <w:noProof/>
                <w:webHidden/>
              </w:rPr>
              <w:instrText xml:space="preserve"> PAGEREF _Toc184221142 \h </w:instrText>
            </w:r>
            <w:r>
              <w:rPr>
                <w:noProof/>
                <w:webHidden/>
              </w:rPr>
            </w:r>
            <w:r>
              <w:rPr>
                <w:noProof/>
                <w:webHidden/>
              </w:rPr>
              <w:fldChar w:fldCharType="separate"/>
            </w:r>
            <w:r w:rsidR="00614680">
              <w:rPr>
                <w:noProof/>
                <w:webHidden/>
              </w:rPr>
              <w:t>61</w:t>
            </w:r>
            <w:r>
              <w:rPr>
                <w:noProof/>
                <w:webHidden/>
              </w:rPr>
              <w:fldChar w:fldCharType="end"/>
            </w:r>
          </w:hyperlink>
        </w:p>
        <w:p w:rsidR="002330C2" w:rsidRDefault="002330C2" w14:paraId="6CD4406E" w14:textId="56BB9DDE">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43">
            <w:r w:rsidRPr="00415ED3">
              <w:rPr>
                <w:rStyle w:val="Collegamentoipertestuale"/>
                <w:noProof/>
              </w:rPr>
              <w:t>2.4 Ricerche salvate</w:t>
            </w:r>
            <w:r>
              <w:rPr>
                <w:noProof/>
                <w:webHidden/>
              </w:rPr>
              <w:tab/>
            </w:r>
            <w:r>
              <w:rPr>
                <w:noProof/>
                <w:webHidden/>
              </w:rPr>
              <w:fldChar w:fldCharType="begin"/>
            </w:r>
            <w:r>
              <w:rPr>
                <w:noProof/>
                <w:webHidden/>
              </w:rPr>
              <w:instrText xml:space="preserve"> PAGEREF _Toc184221143 \h </w:instrText>
            </w:r>
            <w:r>
              <w:rPr>
                <w:noProof/>
                <w:webHidden/>
              </w:rPr>
            </w:r>
            <w:r>
              <w:rPr>
                <w:noProof/>
                <w:webHidden/>
              </w:rPr>
              <w:fldChar w:fldCharType="separate"/>
            </w:r>
            <w:r w:rsidR="00614680">
              <w:rPr>
                <w:noProof/>
                <w:webHidden/>
              </w:rPr>
              <w:t>63</w:t>
            </w:r>
            <w:r>
              <w:rPr>
                <w:noProof/>
                <w:webHidden/>
              </w:rPr>
              <w:fldChar w:fldCharType="end"/>
            </w:r>
          </w:hyperlink>
        </w:p>
        <w:p w:rsidR="002330C2" w:rsidRDefault="002330C2" w14:paraId="25B8A2D7" w14:textId="12973791">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44">
            <w:r w:rsidRPr="00415ED3">
              <w:rPr>
                <w:rStyle w:val="Collegamentoipertestuale"/>
                <w:noProof/>
              </w:rPr>
              <w:t>2.5 Storico delle ricerche</w:t>
            </w:r>
            <w:r>
              <w:rPr>
                <w:noProof/>
                <w:webHidden/>
              </w:rPr>
              <w:tab/>
            </w:r>
            <w:r>
              <w:rPr>
                <w:noProof/>
                <w:webHidden/>
              </w:rPr>
              <w:fldChar w:fldCharType="begin"/>
            </w:r>
            <w:r>
              <w:rPr>
                <w:noProof/>
                <w:webHidden/>
              </w:rPr>
              <w:instrText xml:space="preserve"> PAGEREF _Toc184221144 \h </w:instrText>
            </w:r>
            <w:r>
              <w:rPr>
                <w:noProof/>
                <w:webHidden/>
              </w:rPr>
            </w:r>
            <w:r>
              <w:rPr>
                <w:noProof/>
                <w:webHidden/>
              </w:rPr>
              <w:fldChar w:fldCharType="separate"/>
            </w:r>
            <w:r w:rsidR="00614680">
              <w:rPr>
                <w:noProof/>
                <w:webHidden/>
              </w:rPr>
              <w:t>66</w:t>
            </w:r>
            <w:r>
              <w:rPr>
                <w:noProof/>
                <w:webHidden/>
              </w:rPr>
              <w:fldChar w:fldCharType="end"/>
            </w:r>
          </w:hyperlink>
        </w:p>
        <w:p w:rsidR="002330C2" w:rsidRDefault="002330C2" w14:paraId="374BD4B8" w14:textId="5B79A998">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45">
            <w:r w:rsidRPr="00415ED3">
              <w:rPr>
                <w:rStyle w:val="Collegamentoipertestuale"/>
                <w:noProof/>
              </w:rPr>
              <w:t>2.6 Candidati</w:t>
            </w:r>
            <w:r>
              <w:rPr>
                <w:noProof/>
                <w:webHidden/>
              </w:rPr>
              <w:tab/>
            </w:r>
            <w:r>
              <w:rPr>
                <w:noProof/>
                <w:webHidden/>
              </w:rPr>
              <w:fldChar w:fldCharType="begin"/>
            </w:r>
            <w:r>
              <w:rPr>
                <w:noProof/>
                <w:webHidden/>
              </w:rPr>
              <w:instrText xml:space="preserve"> PAGEREF _Toc184221145 \h </w:instrText>
            </w:r>
            <w:r>
              <w:rPr>
                <w:noProof/>
                <w:webHidden/>
              </w:rPr>
            </w:r>
            <w:r>
              <w:rPr>
                <w:noProof/>
                <w:webHidden/>
              </w:rPr>
              <w:fldChar w:fldCharType="separate"/>
            </w:r>
            <w:r w:rsidR="00614680">
              <w:rPr>
                <w:noProof/>
                <w:webHidden/>
              </w:rPr>
              <w:t>66</w:t>
            </w:r>
            <w:r>
              <w:rPr>
                <w:noProof/>
                <w:webHidden/>
              </w:rPr>
              <w:fldChar w:fldCharType="end"/>
            </w:r>
          </w:hyperlink>
        </w:p>
        <w:p w:rsidR="002330C2" w:rsidRDefault="002330C2" w14:paraId="732C5CAD" w14:textId="7C7BFBC1">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46">
            <w:r w:rsidRPr="00415ED3">
              <w:rPr>
                <w:rStyle w:val="Collegamentoipertestuale"/>
                <w:noProof/>
              </w:rPr>
              <w:t>2.7 Scheda candidato</w:t>
            </w:r>
            <w:r>
              <w:rPr>
                <w:noProof/>
                <w:webHidden/>
              </w:rPr>
              <w:tab/>
            </w:r>
            <w:r>
              <w:rPr>
                <w:noProof/>
                <w:webHidden/>
              </w:rPr>
              <w:fldChar w:fldCharType="begin"/>
            </w:r>
            <w:r>
              <w:rPr>
                <w:noProof/>
                <w:webHidden/>
              </w:rPr>
              <w:instrText xml:space="preserve"> PAGEREF _Toc184221146 \h </w:instrText>
            </w:r>
            <w:r>
              <w:rPr>
                <w:noProof/>
                <w:webHidden/>
              </w:rPr>
            </w:r>
            <w:r>
              <w:rPr>
                <w:noProof/>
                <w:webHidden/>
              </w:rPr>
              <w:fldChar w:fldCharType="separate"/>
            </w:r>
            <w:r w:rsidR="00614680">
              <w:rPr>
                <w:noProof/>
                <w:webHidden/>
              </w:rPr>
              <w:t>68</w:t>
            </w:r>
            <w:r>
              <w:rPr>
                <w:noProof/>
                <w:webHidden/>
              </w:rPr>
              <w:fldChar w:fldCharType="end"/>
            </w:r>
          </w:hyperlink>
        </w:p>
        <w:p w:rsidR="002330C2" w:rsidRDefault="002330C2" w14:paraId="07EC3DC8" w14:textId="3E22373E">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47">
            <w:r w:rsidRPr="00415ED3">
              <w:rPr>
                <w:rStyle w:val="Collegamentoipertestuale"/>
                <w:noProof/>
              </w:rPr>
              <w:t>2.8 Portafoglio</w:t>
            </w:r>
            <w:r>
              <w:rPr>
                <w:noProof/>
                <w:webHidden/>
              </w:rPr>
              <w:tab/>
            </w:r>
            <w:r>
              <w:rPr>
                <w:noProof/>
                <w:webHidden/>
              </w:rPr>
              <w:fldChar w:fldCharType="begin"/>
            </w:r>
            <w:r>
              <w:rPr>
                <w:noProof/>
                <w:webHidden/>
              </w:rPr>
              <w:instrText xml:space="preserve"> PAGEREF _Toc184221147 \h </w:instrText>
            </w:r>
            <w:r>
              <w:rPr>
                <w:noProof/>
                <w:webHidden/>
              </w:rPr>
            </w:r>
            <w:r>
              <w:rPr>
                <w:noProof/>
                <w:webHidden/>
              </w:rPr>
              <w:fldChar w:fldCharType="separate"/>
            </w:r>
            <w:r w:rsidR="00614680">
              <w:rPr>
                <w:noProof/>
                <w:webHidden/>
              </w:rPr>
              <w:t>74</w:t>
            </w:r>
            <w:r>
              <w:rPr>
                <w:noProof/>
                <w:webHidden/>
              </w:rPr>
              <w:fldChar w:fldCharType="end"/>
            </w:r>
          </w:hyperlink>
        </w:p>
        <w:p w:rsidR="002330C2" w:rsidRDefault="002330C2" w14:paraId="0D0AC88C" w14:textId="4CABCA59">
          <w:pPr>
            <w:pStyle w:val="Sommario1"/>
            <w:rPr>
              <w:rFonts w:asciiTheme="minorHAnsi" w:hAnsiTheme="minorHAnsi" w:eastAsiaTheme="minorEastAsia" w:cstheme="minorBidi"/>
              <w:b w:val="0"/>
              <w:noProof/>
              <w:kern w:val="2"/>
              <w:sz w:val="24"/>
              <w:szCs w:val="24"/>
              <w:lang w:val="it-CH" w:eastAsia="it-CH"/>
              <w14:ligatures w14:val="standardContextual"/>
            </w:rPr>
          </w:pPr>
          <w:hyperlink w:history="1" w:anchor="_Toc184221148">
            <w:r w:rsidRPr="00415ED3">
              <w:rPr>
                <w:rStyle w:val="Collegamentoipertestuale"/>
                <w:noProof/>
              </w:rPr>
              <w:t>AMMINISTRATORE DEL PORTALE</w:t>
            </w:r>
            <w:r>
              <w:rPr>
                <w:noProof/>
                <w:webHidden/>
              </w:rPr>
              <w:tab/>
            </w:r>
            <w:r>
              <w:rPr>
                <w:noProof/>
                <w:webHidden/>
              </w:rPr>
              <w:fldChar w:fldCharType="begin"/>
            </w:r>
            <w:r>
              <w:rPr>
                <w:noProof/>
                <w:webHidden/>
              </w:rPr>
              <w:instrText xml:space="preserve"> PAGEREF _Toc184221148 \h </w:instrText>
            </w:r>
            <w:r>
              <w:rPr>
                <w:noProof/>
                <w:webHidden/>
              </w:rPr>
            </w:r>
            <w:r>
              <w:rPr>
                <w:noProof/>
                <w:webHidden/>
              </w:rPr>
              <w:fldChar w:fldCharType="separate"/>
            </w:r>
            <w:r w:rsidR="00614680">
              <w:rPr>
                <w:noProof/>
                <w:webHidden/>
              </w:rPr>
              <w:t>76</w:t>
            </w:r>
            <w:r>
              <w:rPr>
                <w:noProof/>
                <w:webHidden/>
              </w:rPr>
              <w:fldChar w:fldCharType="end"/>
            </w:r>
          </w:hyperlink>
        </w:p>
        <w:p w:rsidR="002330C2" w:rsidRDefault="002330C2" w14:paraId="71BC60BF" w14:textId="1663B502">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49">
            <w:r w:rsidRPr="00415ED3">
              <w:rPr>
                <w:rStyle w:val="Collegamentoipertestuale"/>
                <w:noProof/>
              </w:rPr>
              <w:t>1.</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Annunci di lavoro</w:t>
            </w:r>
            <w:r>
              <w:rPr>
                <w:noProof/>
                <w:webHidden/>
              </w:rPr>
              <w:tab/>
            </w:r>
            <w:r>
              <w:rPr>
                <w:noProof/>
                <w:webHidden/>
              </w:rPr>
              <w:fldChar w:fldCharType="begin"/>
            </w:r>
            <w:r>
              <w:rPr>
                <w:noProof/>
                <w:webHidden/>
              </w:rPr>
              <w:instrText xml:space="preserve"> PAGEREF _Toc184221149 \h </w:instrText>
            </w:r>
            <w:r>
              <w:rPr>
                <w:noProof/>
                <w:webHidden/>
              </w:rPr>
            </w:r>
            <w:r>
              <w:rPr>
                <w:noProof/>
                <w:webHidden/>
              </w:rPr>
              <w:fldChar w:fldCharType="separate"/>
            </w:r>
            <w:r w:rsidR="00614680">
              <w:rPr>
                <w:noProof/>
                <w:webHidden/>
              </w:rPr>
              <w:t>76</w:t>
            </w:r>
            <w:r>
              <w:rPr>
                <w:noProof/>
                <w:webHidden/>
              </w:rPr>
              <w:fldChar w:fldCharType="end"/>
            </w:r>
          </w:hyperlink>
        </w:p>
        <w:p w:rsidR="002330C2" w:rsidRDefault="002330C2" w14:paraId="62D880F0" w14:textId="1BC59663">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50">
            <w:r w:rsidRPr="00415ED3">
              <w:rPr>
                <w:rStyle w:val="Collegamentoipertestuale"/>
                <w:noProof/>
              </w:rPr>
              <w:t>1.1 Annunci di lavoro</w:t>
            </w:r>
            <w:r>
              <w:rPr>
                <w:noProof/>
                <w:webHidden/>
              </w:rPr>
              <w:tab/>
            </w:r>
            <w:r>
              <w:rPr>
                <w:noProof/>
                <w:webHidden/>
              </w:rPr>
              <w:fldChar w:fldCharType="begin"/>
            </w:r>
            <w:r>
              <w:rPr>
                <w:noProof/>
                <w:webHidden/>
              </w:rPr>
              <w:instrText xml:space="preserve"> PAGEREF _Toc184221150 \h </w:instrText>
            </w:r>
            <w:r>
              <w:rPr>
                <w:noProof/>
                <w:webHidden/>
              </w:rPr>
            </w:r>
            <w:r>
              <w:rPr>
                <w:noProof/>
                <w:webHidden/>
              </w:rPr>
              <w:fldChar w:fldCharType="separate"/>
            </w:r>
            <w:r w:rsidR="00614680">
              <w:rPr>
                <w:noProof/>
                <w:webHidden/>
              </w:rPr>
              <w:t>76</w:t>
            </w:r>
            <w:r>
              <w:rPr>
                <w:noProof/>
                <w:webHidden/>
              </w:rPr>
              <w:fldChar w:fldCharType="end"/>
            </w:r>
          </w:hyperlink>
        </w:p>
        <w:p w:rsidR="002330C2" w:rsidRDefault="002330C2" w14:paraId="26D75347" w14:textId="26C1D8C5">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51">
            <w:r w:rsidRPr="00415ED3">
              <w:rPr>
                <w:rStyle w:val="Collegamentoipertestuale"/>
                <w:noProof/>
              </w:rPr>
              <w:t>1.2 Ultimi annunci approvati</w:t>
            </w:r>
            <w:r>
              <w:rPr>
                <w:noProof/>
                <w:webHidden/>
              </w:rPr>
              <w:tab/>
            </w:r>
            <w:r>
              <w:rPr>
                <w:noProof/>
                <w:webHidden/>
              </w:rPr>
              <w:fldChar w:fldCharType="begin"/>
            </w:r>
            <w:r>
              <w:rPr>
                <w:noProof/>
                <w:webHidden/>
              </w:rPr>
              <w:instrText xml:space="preserve"> PAGEREF _Toc184221151 \h </w:instrText>
            </w:r>
            <w:r>
              <w:rPr>
                <w:noProof/>
                <w:webHidden/>
              </w:rPr>
            </w:r>
            <w:r>
              <w:rPr>
                <w:noProof/>
                <w:webHidden/>
              </w:rPr>
              <w:fldChar w:fldCharType="separate"/>
            </w:r>
            <w:r w:rsidR="00614680">
              <w:rPr>
                <w:noProof/>
                <w:webHidden/>
              </w:rPr>
              <w:t>76</w:t>
            </w:r>
            <w:r>
              <w:rPr>
                <w:noProof/>
                <w:webHidden/>
              </w:rPr>
              <w:fldChar w:fldCharType="end"/>
            </w:r>
          </w:hyperlink>
        </w:p>
        <w:p w:rsidR="002330C2" w:rsidRDefault="002330C2" w14:paraId="2DA28756" w14:textId="745718B2">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52">
            <w:r w:rsidRPr="00415ED3">
              <w:rPr>
                <w:rStyle w:val="Collegamentoipertestuale"/>
                <w:noProof/>
              </w:rPr>
              <w:t>2.</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Login come</w:t>
            </w:r>
            <w:r>
              <w:rPr>
                <w:noProof/>
                <w:webHidden/>
              </w:rPr>
              <w:tab/>
            </w:r>
            <w:r>
              <w:rPr>
                <w:noProof/>
                <w:webHidden/>
              </w:rPr>
              <w:fldChar w:fldCharType="begin"/>
            </w:r>
            <w:r>
              <w:rPr>
                <w:noProof/>
                <w:webHidden/>
              </w:rPr>
              <w:instrText xml:space="preserve"> PAGEREF _Toc184221152 \h </w:instrText>
            </w:r>
            <w:r>
              <w:rPr>
                <w:noProof/>
                <w:webHidden/>
              </w:rPr>
            </w:r>
            <w:r>
              <w:rPr>
                <w:noProof/>
                <w:webHidden/>
              </w:rPr>
              <w:fldChar w:fldCharType="separate"/>
            </w:r>
            <w:r w:rsidR="00614680">
              <w:rPr>
                <w:noProof/>
                <w:webHidden/>
              </w:rPr>
              <w:t>76</w:t>
            </w:r>
            <w:r>
              <w:rPr>
                <w:noProof/>
                <w:webHidden/>
              </w:rPr>
              <w:fldChar w:fldCharType="end"/>
            </w:r>
          </w:hyperlink>
        </w:p>
        <w:p w:rsidR="002330C2" w:rsidRDefault="002330C2" w14:paraId="4F2EBF17" w14:textId="662B8D92">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53">
            <w:r w:rsidRPr="00415ED3">
              <w:rPr>
                <w:rStyle w:val="Collegamentoipertestuale"/>
                <w:noProof/>
              </w:rPr>
              <w:t>3.</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Crediti aziende</w:t>
            </w:r>
            <w:r>
              <w:rPr>
                <w:noProof/>
                <w:webHidden/>
              </w:rPr>
              <w:tab/>
            </w:r>
            <w:r>
              <w:rPr>
                <w:noProof/>
                <w:webHidden/>
              </w:rPr>
              <w:fldChar w:fldCharType="begin"/>
            </w:r>
            <w:r>
              <w:rPr>
                <w:noProof/>
                <w:webHidden/>
              </w:rPr>
              <w:instrText xml:space="preserve"> PAGEREF _Toc184221153 \h </w:instrText>
            </w:r>
            <w:r>
              <w:rPr>
                <w:noProof/>
                <w:webHidden/>
              </w:rPr>
            </w:r>
            <w:r>
              <w:rPr>
                <w:noProof/>
                <w:webHidden/>
              </w:rPr>
              <w:fldChar w:fldCharType="separate"/>
            </w:r>
            <w:r w:rsidR="00614680">
              <w:rPr>
                <w:noProof/>
                <w:webHidden/>
              </w:rPr>
              <w:t>77</w:t>
            </w:r>
            <w:r>
              <w:rPr>
                <w:noProof/>
                <w:webHidden/>
              </w:rPr>
              <w:fldChar w:fldCharType="end"/>
            </w:r>
          </w:hyperlink>
        </w:p>
        <w:p w:rsidR="002330C2" w:rsidRDefault="002330C2" w14:paraId="4F65AED2" w14:textId="32EED6AD">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54">
            <w:r w:rsidRPr="00415ED3">
              <w:rPr>
                <w:rStyle w:val="Collegamentoipertestuale"/>
                <w:noProof/>
              </w:rPr>
              <w:t>3.1 Azienda base</w:t>
            </w:r>
            <w:r>
              <w:rPr>
                <w:noProof/>
                <w:webHidden/>
              </w:rPr>
              <w:tab/>
            </w:r>
            <w:r>
              <w:rPr>
                <w:noProof/>
                <w:webHidden/>
              </w:rPr>
              <w:fldChar w:fldCharType="begin"/>
            </w:r>
            <w:r>
              <w:rPr>
                <w:noProof/>
                <w:webHidden/>
              </w:rPr>
              <w:instrText xml:space="preserve"> PAGEREF _Toc184221154 \h </w:instrText>
            </w:r>
            <w:r>
              <w:rPr>
                <w:noProof/>
                <w:webHidden/>
              </w:rPr>
            </w:r>
            <w:r>
              <w:rPr>
                <w:noProof/>
                <w:webHidden/>
              </w:rPr>
              <w:fldChar w:fldCharType="separate"/>
            </w:r>
            <w:r w:rsidR="00614680">
              <w:rPr>
                <w:noProof/>
                <w:webHidden/>
              </w:rPr>
              <w:t>78</w:t>
            </w:r>
            <w:r>
              <w:rPr>
                <w:noProof/>
                <w:webHidden/>
              </w:rPr>
              <w:fldChar w:fldCharType="end"/>
            </w:r>
          </w:hyperlink>
        </w:p>
        <w:p w:rsidR="002330C2" w:rsidRDefault="002330C2" w14:paraId="0AF0837C" w14:textId="32E91F59">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55">
            <w:r w:rsidRPr="00415ED3">
              <w:rPr>
                <w:rStyle w:val="Collegamentoipertestuale"/>
                <w:noProof/>
              </w:rPr>
              <w:t>3.2 Cliente premium</w:t>
            </w:r>
            <w:r>
              <w:rPr>
                <w:noProof/>
                <w:webHidden/>
              </w:rPr>
              <w:tab/>
            </w:r>
            <w:r>
              <w:rPr>
                <w:noProof/>
                <w:webHidden/>
              </w:rPr>
              <w:fldChar w:fldCharType="begin"/>
            </w:r>
            <w:r>
              <w:rPr>
                <w:noProof/>
                <w:webHidden/>
              </w:rPr>
              <w:instrText xml:space="preserve"> PAGEREF _Toc184221155 \h </w:instrText>
            </w:r>
            <w:r>
              <w:rPr>
                <w:noProof/>
                <w:webHidden/>
              </w:rPr>
            </w:r>
            <w:r>
              <w:rPr>
                <w:noProof/>
                <w:webHidden/>
              </w:rPr>
              <w:fldChar w:fldCharType="separate"/>
            </w:r>
            <w:r w:rsidR="00614680">
              <w:rPr>
                <w:noProof/>
                <w:webHidden/>
              </w:rPr>
              <w:t>79</w:t>
            </w:r>
            <w:r>
              <w:rPr>
                <w:noProof/>
                <w:webHidden/>
              </w:rPr>
              <w:fldChar w:fldCharType="end"/>
            </w:r>
          </w:hyperlink>
        </w:p>
        <w:p w:rsidR="002330C2" w:rsidRDefault="002330C2" w14:paraId="47F0F3AE" w14:textId="08FCFAB1">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56">
            <w:r w:rsidRPr="00415ED3">
              <w:rPr>
                <w:rStyle w:val="Collegamentoipertestuale"/>
                <w:noProof/>
              </w:rPr>
              <w:t>4.</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Fatture</w:t>
            </w:r>
            <w:r>
              <w:rPr>
                <w:noProof/>
                <w:webHidden/>
              </w:rPr>
              <w:tab/>
            </w:r>
            <w:r>
              <w:rPr>
                <w:noProof/>
                <w:webHidden/>
              </w:rPr>
              <w:fldChar w:fldCharType="begin"/>
            </w:r>
            <w:r>
              <w:rPr>
                <w:noProof/>
                <w:webHidden/>
              </w:rPr>
              <w:instrText xml:space="preserve"> PAGEREF _Toc184221156 \h </w:instrText>
            </w:r>
            <w:r>
              <w:rPr>
                <w:noProof/>
                <w:webHidden/>
              </w:rPr>
            </w:r>
            <w:r>
              <w:rPr>
                <w:noProof/>
                <w:webHidden/>
              </w:rPr>
              <w:fldChar w:fldCharType="separate"/>
            </w:r>
            <w:r w:rsidR="00614680">
              <w:rPr>
                <w:noProof/>
                <w:webHidden/>
              </w:rPr>
              <w:t>80</w:t>
            </w:r>
            <w:r>
              <w:rPr>
                <w:noProof/>
                <w:webHidden/>
              </w:rPr>
              <w:fldChar w:fldCharType="end"/>
            </w:r>
          </w:hyperlink>
        </w:p>
        <w:p w:rsidR="002330C2" w:rsidRDefault="002330C2" w14:paraId="01C12691" w14:textId="23800990">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57">
            <w:r w:rsidRPr="00415ED3">
              <w:rPr>
                <w:rStyle w:val="Collegamentoipertestuale"/>
                <w:noProof/>
              </w:rPr>
              <w:t>4.1 Fatture da approvare</w:t>
            </w:r>
            <w:r>
              <w:rPr>
                <w:noProof/>
                <w:webHidden/>
              </w:rPr>
              <w:tab/>
            </w:r>
            <w:r>
              <w:rPr>
                <w:noProof/>
                <w:webHidden/>
              </w:rPr>
              <w:fldChar w:fldCharType="begin"/>
            </w:r>
            <w:r>
              <w:rPr>
                <w:noProof/>
                <w:webHidden/>
              </w:rPr>
              <w:instrText xml:space="preserve"> PAGEREF _Toc184221157 \h </w:instrText>
            </w:r>
            <w:r>
              <w:rPr>
                <w:noProof/>
                <w:webHidden/>
              </w:rPr>
            </w:r>
            <w:r>
              <w:rPr>
                <w:noProof/>
                <w:webHidden/>
              </w:rPr>
              <w:fldChar w:fldCharType="separate"/>
            </w:r>
            <w:r w:rsidR="00614680">
              <w:rPr>
                <w:noProof/>
                <w:webHidden/>
              </w:rPr>
              <w:t>80</w:t>
            </w:r>
            <w:r>
              <w:rPr>
                <w:noProof/>
                <w:webHidden/>
              </w:rPr>
              <w:fldChar w:fldCharType="end"/>
            </w:r>
          </w:hyperlink>
        </w:p>
        <w:p w:rsidR="002330C2" w:rsidRDefault="002330C2" w14:paraId="69F13FAC" w14:textId="2D06D405">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58">
            <w:r w:rsidRPr="00415ED3">
              <w:rPr>
                <w:rStyle w:val="Collegamentoipertestuale"/>
                <w:noProof/>
              </w:rPr>
              <w:t>4.2 Fatture</w:t>
            </w:r>
            <w:r>
              <w:rPr>
                <w:noProof/>
                <w:webHidden/>
              </w:rPr>
              <w:tab/>
            </w:r>
            <w:r>
              <w:rPr>
                <w:noProof/>
                <w:webHidden/>
              </w:rPr>
              <w:fldChar w:fldCharType="begin"/>
            </w:r>
            <w:r>
              <w:rPr>
                <w:noProof/>
                <w:webHidden/>
              </w:rPr>
              <w:instrText xml:space="preserve"> PAGEREF _Toc184221158 \h </w:instrText>
            </w:r>
            <w:r>
              <w:rPr>
                <w:noProof/>
                <w:webHidden/>
              </w:rPr>
            </w:r>
            <w:r>
              <w:rPr>
                <w:noProof/>
                <w:webHidden/>
              </w:rPr>
              <w:fldChar w:fldCharType="separate"/>
            </w:r>
            <w:r w:rsidR="00614680">
              <w:rPr>
                <w:noProof/>
                <w:webHidden/>
              </w:rPr>
              <w:t>81</w:t>
            </w:r>
            <w:r>
              <w:rPr>
                <w:noProof/>
                <w:webHidden/>
              </w:rPr>
              <w:fldChar w:fldCharType="end"/>
            </w:r>
          </w:hyperlink>
        </w:p>
        <w:p w:rsidR="002330C2" w:rsidRDefault="002330C2" w14:paraId="67248FC3" w14:textId="001E1337">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59">
            <w:r w:rsidRPr="00415ED3">
              <w:rPr>
                <w:rStyle w:val="Collegamentoipertestuale"/>
                <w:noProof/>
              </w:rPr>
              <w:t>5.</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Importare RSS</w:t>
            </w:r>
            <w:r>
              <w:rPr>
                <w:noProof/>
                <w:webHidden/>
              </w:rPr>
              <w:tab/>
            </w:r>
            <w:r>
              <w:rPr>
                <w:noProof/>
                <w:webHidden/>
              </w:rPr>
              <w:fldChar w:fldCharType="begin"/>
            </w:r>
            <w:r>
              <w:rPr>
                <w:noProof/>
                <w:webHidden/>
              </w:rPr>
              <w:instrText xml:space="preserve"> PAGEREF _Toc184221159 \h </w:instrText>
            </w:r>
            <w:r>
              <w:rPr>
                <w:noProof/>
                <w:webHidden/>
              </w:rPr>
            </w:r>
            <w:r>
              <w:rPr>
                <w:noProof/>
                <w:webHidden/>
              </w:rPr>
              <w:fldChar w:fldCharType="separate"/>
            </w:r>
            <w:r w:rsidR="00614680">
              <w:rPr>
                <w:noProof/>
                <w:webHidden/>
              </w:rPr>
              <w:t>81</w:t>
            </w:r>
            <w:r>
              <w:rPr>
                <w:noProof/>
                <w:webHidden/>
              </w:rPr>
              <w:fldChar w:fldCharType="end"/>
            </w:r>
          </w:hyperlink>
        </w:p>
        <w:p w:rsidR="002330C2" w:rsidRDefault="002330C2" w14:paraId="00AC1A5D" w14:textId="084039DE">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60">
            <w:r w:rsidRPr="00415ED3">
              <w:rPr>
                <w:rStyle w:val="Collegamentoipertestuale"/>
                <w:noProof/>
              </w:rPr>
              <w:t>5.1 Crea nuova importazione</w:t>
            </w:r>
            <w:r>
              <w:rPr>
                <w:noProof/>
                <w:webHidden/>
              </w:rPr>
              <w:tab/>
            </w:r>
            <w:r>
              <w:rPr>
                <w:noProof/>
                <w:webHidden/>
              </w:rPr>
              <w:fldChar w:fldCharType="begin"/>
            </w:r>
            <w:r>
              <w:rPr>
                <w:noProof/>
                <w:webHidden/>
              </w:rPr>
              <w:instrText xml:space="preserve"> PAGEREF _Toc184221160 \h </w:instrText>
            </w:r>
            <w:r>
              <w:rPr>
                <w:noProof/>
                <w:webHidden/>
              </w:rPr>
            </w:r>
            <w:r>
              <w:rPr>
                <w:noProof/>
                <w:webHidden/>
              </w:rPr>
              <w:fldChar w:fldCharType="separate"/>
            </w:r>
            <w:r w:rsidR="00614680">
              <w:rPr>
                <w:noProof/>
                <w:webHidden/>
              </w:rPr>
              <w:t>81</w:t>
            </w:r>
            <w:r>
              <w:rPr>
                <w:noProof/>
                <w:webHidden/>
              </w:rPr>
              <w:fldChar w:fldCharType="end"/>
            </w:r>
          </w:hyperlink>
        </w:p>
        <w:p w:rsidR="002330C2" w:rsidRDefault="002330C2" w14:paraId="657C1230" w14:textId="3A0DAB2D">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61">
            <w:r w:rsidRPr="00415ED3">
              <w:rPr>
                <w:rStyle w:val="Collegamentoipertestuale"/>
                <w:noProof/>
              </w:rPr>
              <w:t>5.2 Importati</w:t>
            </w:r>
            <w:r>
              <w:rPr>
                <w:noProof/>
                <w:webHidden/>
              </w:rPr>
              <w:tab/>
            </w:r>
            <w:r>
              <w:rPr>
                <w:noProof/>
                <w:webHidden/>
              </w:rPr>
              <w:fldChar w:fldCharType="begin"/>
            </w:r>
            <w:r>
              <w:rPr>
                <w:noProof/>
                <w:webHidden/>
              </w:rPr>
              <w:instrText xml:space="preserve"> PAGEREF _Toc184221161 \h </w:instrText>
            </w:r>
            <w:r>
              <w:rPr>
                <w:noProof/>
                <w:webHidden/>
              </w:rPr>
            </w:r>
            <w:r>
              <w:rPr>
                <w:noProof/>
                <w:webHidden/>
              </w:rPr>
              <w:fldChar w:fldCharType="separate"/>
            </w:r>
            <w:r w:rsidR="00614680">
              <w:rPr>
                <w:noProof/>
                <w:webHidden/>
              </w:rPr>
              <w:t>81</w:t>
            </w:r>
            <w:r>
              <w:rPr>
                <w:noProof/>
                <w:webHidden/>
              </w:rPr>
              <w:fldChar w:fldCharType="end"/>
            </w:r>
          </w:hyperlink>
        </w:p>
        <w:p w:rsidR="002330C2" w:rsidRDefault="002330C2" w14:paraId="63D2A250" w14:textId="194C8EAA">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62">
            <w:r w:rsidRPr="00415ED3">
              <w:rPr>
                <w:rStyle w:val="Collegamentoipertestuale"/>
                <w:noProof/>
              </w:rPr>
              <w:t>6.</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rPr>
              <w:t>Reports</w:t>
            </w:r>
            <w:r>
              <w:rPr>
                <w:noProof/>
                <w:webHidden/>
              </w:rPr>
              <w:tab/>
            </w:r>
            <w:r>
              <w:rPr>
                <w:noProof/>
                <w:webHidden/>
              </w:rPr>
              <w:fldChar w:fldCharType="begin"/>
            </w:r>
            <w:r>
              <w:rPr>
                <w:noProof/>
                <w:webHidden/>
              </w:rPr>
              <w:instrText xml:space="preserve"> PAGEREF _Toc184221162 \h </w:instrText>
            </w:r>
            <w:r>
              <w:rPr>
                <w:noProof/>
                <w:webHidden/>
              </w:rPr>
            </w:r>
            <w:r>
              <w:rPr>
                <w:noProof/>
                <w:webHidden/>
              </w:rPr>
              <w:fldChar w:fldCharType="separate"/>
            </w:r>
            <w:r w:rsidR="00614680">
              <w:rPr>
                <w:noProof/>
                <w:webHidden/>
              </w:rPr>
              <w:t>82</w:t>
            </w:r>
            <w:r>
              <w:rPr>
                <w:noProof/>
                <w:webHidden/>
              </w:rPr>
              <w:fldChar w:fldCharType="end"/>
            </w:r>
          </w:hyperlink>
        </w:p>
        <w:p w:rsidR="002330C2" w:rsidRDefault="002330C2" w14:paraId="22A9CB6E" w14:textId="7AD23595">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63">
            <w:r w:rsidRPr="00415ED3">
              <w:rPr>
                <w:rStyle w:val="Collegamentoipertestuale"/>
                <w:noProof/>
              </w:rPr>
              <w:t>6.1 Candidati (in aggiornamento)</w:t>
            </w:r>
            <w:r>
              <w:rPr>
                <w:noProof/>
                <w:webHidden/>
              </w:rPr>
              <w:tab/>
            </w:r>
            <w:r>
              <w:rPr>
                <w:noProof/>
                <w:webHidden/>
              </w:rPr>
              <w:fldChar w:fldCharType="begin"/>
            </w:r>
            <w:r>
              <w:rPr>
                <w:noProof/>
                <w:webHidden/>
              </w:rPr>
              <w:instrText xml:space="preserve"> PAGEREF _Toc184221163 \h </w:instrText>
            </w:r>
            <w:r>
              <w:rPr>
                <w:noProof/>
                <w:webHidden/>
              </w:rPr>
            </w:r>
            <w:r>
              <w:rPr>
                <w:noProof/>
                <w:webHidden/>
              </w:rPr>
              <w:fldChar w:fldCharType="separate"/>
            </w:r>
            <w:r w:rsidR="00614680">
              <w:rPr>
                <w:noProof/>
                <w:webHidden/>
              </w:rPr>
              <w:t>83</w:t>
            </w:r>
            <w:r>
              <w:rPr>
                <w:noProof/>
                <w:webHidden/>
              </w:rPr>
              <w:fldChar w:fldCharType="end"/>
            </w:r>
          </w:hyperlink>
        </w:p>
        <w:p w:rsidR="002330C2" w:rsidRDefault="002330C2" w14:paraId="66EDF1CE" w14:textId="5D07587E">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64">
            <w:r w:rsidRPr="00415ED3">
              <w:rPr>
                <w:rStyle w:val="Collegamentoipertestuale"/>
                <w:noProof/>
              </w:rPr>
              <w:t>6.2 Aziende (in aggiornamento)</w:t>
            </w:r>
            <w:r>
              <w:rPr>
                <w:noProof/>
                <w:webHidden/>
              </w:rPr>
              <w:tab/>
            </w:r>
            <w:r>
              <w:rPr>
                <w:noProof/>
                <w:webHidden/>
              </w:rPr>
              <w:fldChar w:fldCharType="begin"/>
            </w:r>
            <w:r>
              <w:rPr>
                <w:noProof/>
                <w:webHidden/>
              </w:rPr>
              <w:instrText xml:space="preserve"> PAGEREF _Toc184221164 \h </w:instrText>
            </w:r>
            <w:r>
              <w:rPr>
                <w:noProof/>
                <w:webHidden/>
              </w:rPr>
            </w:r>
            <w:r>
              <w:rPr>
                <w:noProof/>
                <w:webHidden/>
              </w:rPr>
              <w:fldChar w:fldCharType="separate"/>
            </w:r>
            <w:r w:rsidR="00614680">
              <w:rPr>
                <w:noProof/>
                <w:webHidden/>
              </w:rPr>
              <w:t>83</w:t>
            </w:r>
            <w:r>
              <w:rPr>
                <w:noProof/>
                <w:webHidden/>
              </w:rPr>
              <w:fldChar w:fldCharType="end"/>
            </w:r>
          </w:hyperlink>
        </w:p>
        <w:p w:rsidR="002330C2" w:rsidRDefault="002330C2" w14:paraId="51626A8A" w14:textId="4AD5D7F2">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65">
            <w:r w:rsidRPr="00415ED3">
              <w:rPr>
                <w:rStyle w:val="Collegamentoipertestuale"/>
                <w:noProof/>
              </w:rPr>
              <w:t>6.3 Annunci (in aggiornamento)</w:t>
            </w:r>
            <w:r>
              <w:rPr>
                <w:noProof/>
                <w:webHidden/>
              </w:rPr>
              <w:tab/>
            </w:r>
            <w:r>
              <w:rPr>
                <w:noProof/>
                <w:webHidden/>
              </w:rPr>
              <w:fldChar w:fldCharType="begin"/>
            </w:r>
            <w:r>
              <w:rPr>
                <w:noProof/>
                <w:webHidden/>
              </w:rPr>
              <w:instrText xml:space="preserve"> PAGEREF _Toc184221165 \h </w:instrText>
            </w:r>
            <w:r>
              <w:rPr>
                <w:noProof/>
                <w:webHidden/>
              </w:rPr>
            </w:r>
            <w:r>
              <w:rPr>
                <w:noProof/>
                <w:webHidden/>
              </w:rPr>
              <w:fldChar w:fldCharType="separate"/>
            </w:r>
            <w:r w:rsidR="00614680">
              <w:rPr>
                <w:noProof/>
                <w:webHidden/>
              </w:rPr>
              <w:t>83</w:t>
            </w:r>
            <w:r>
              <w:rPr>
                <w:noProof/>
                <w:webHidden/>
              </w:rPr>
              <w:fldChar w:fldCharType="end"/>
            </w:r>
          </w:hyperlink>
        </w:p>
        <w:p w:rsidR="002330C2" w:rsidRDefault="002330C2" w14:paraId="479E0FE4" w14:textId="5414F193">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66">
            <w:r w:rsidRPr="00415ED3">
              <w:rPr>
                <w:rStyle w:val="Collegamentoipertestuale"/>
                <w:noProof/>
              </w:rPr>
              <w:t>6.4 Parser</w:t>
            </w:r>
            <w:r>
              <w:rPr>
                <w:noProof/>
                <w:webHidden/>
              </w:rPr>
              <w:tab/>
            </w:r>
            <w:r>
              <w:rPr>
                <w:noProof/>
                <w:webHidden/>
              </w:rPr>
              <w:fldChar w:fldCharType="begin"/>
            </w:r>
            <w:r>
              <w:rPr>
                <w:noProof/>
                <w:webHidden/>
              </w:rPr>
              <w:instrText xml:space="preserve"> PAGEREF _Toc184221166 \h </w:instrText>
            </w:r>
            <w:r>
              <w:rPr>
                <w:noProof/>
                <w:webHidden/>
              </w:rPr>
            </w:r>
            <w:r>
              <w:rPr>
                <w:noProof/>
                <w:webHidden/>
              </w:rPr>
              <w:fldChar w:fldCharType="separate"/>
            </w:r>
            <w:r w:rsidR="00614680">
              <w:rPr>
                <w:noProof/>
                <w:webHidden/>
              </w:rPr>
              <w:t>83</w:t>
            </w:r>
            <w:r>
              <w:rPr>
                <w:noProof/>
                <w:webHidden/>
              </w:rPr>
              <w:fldChar w:fldCharType="end"/>
            </w:r>
          </w:hyperlink>
        </w:p>
        <w:p w:rsidR="002330C2" w:rsidRDefault="002330C2" w14:paraId="15D47CEA" w14:textId="6D01D824">
          <w:pPr>
            <w:pStyle w:val="Sommario2"/>
            <w:rPr>
              <w:rFonts w:asciiTheme="minorHAnsi" w:hAnsiTheme="minorHAnsi" w:eastAsiaTheme="minorEastAsia" w:cstheme="minorBidi"/>
              <w:noProof/>
              <w:kern w:val="2"/>
              <w:szCs w:val="24"/>
              <w:lang w:val="it-CH" w:eastAsia="it-CH"/>
              <w14:ligatures w14:val="standardContextual"/>
            </w:rPr>
          </w:pPr>
          <w:hyperlink w:history="1" w:anchor="_Toc184221167">
            <w:r w:rsidRPr="00415ED3">
              <w:rPr>
                <w:rStyle w:val="Collegamentoipertestuale"/>
                <w:noProof/>
                <w:lang w:val="it"/>
              </w:rPr>
              <w:t>7.</w:t>
            </w:r>
            <w:r>
              <w:rPr>
                <w:rFonts w:asciiTheme="minorHAnsi" w:hAnsiTheme="minorHAnsi" w:eastAsiaTheme="minorEastAsia" w:cstheme="minorBidi"/>
                <w:noProof/>
                <w:kern w:val="2"/>
                <w:szCs w:val="24"/>
                <w:lang w:val="it-CH" w:eastAsia="it-CH"/>
                <w14:ligatures w14:val="standardContextual"/>
              </w:rPr>
              <w:tab/>
            </w:r>
            <w:r w:rsidRPr="00415ED3">
              <w:rPr>
                <w:rStyle w:val="Collegamentoipertestuale"/>
                <w:noProof/>
                <w:lang w:val="it"/>
              </w:rPr>
              <w:t>Metriche</w:t>
            </w:r>
            <w:r>
              <w:rPr>
                <w:noProof/>
                <w:webHidden/>
              </w:rPr>
              <w:tab/>
            </w:r>
            <w:r>
              <w:rPr>
                <w:noProof/>
                <w:webHidden/>
              </w:rPr>
              <w:fldChar w:fldCharType="begin"/>
            </w:r>
            <w:r>
              <w:rPr>
                <w:noProof/>
                <w:webHidden/>
              </w:rPr>
              <w:instrText xml:space="preserve"> PAGEREF _Toc184221167 \h </w:instrText>
            </w:r>
            <w:r>
              <w:rPr>
                <w:noProof/>
                <w:webHidden/>
              </w:rPr>
            </w:r>
            <w:r>
              <w:rPr>
                <w:noProof/>
                <w:webHidden/>
              </w:rPr>
              <w:fldChar w:fldCharType="separate"/>
            </w:r>
            <w:r w:rsidR="00614680">
              <w:rPr>
                <w:noProof/>
                <w:webHidden/>
              </w:rPr>
              <w:t>84</w:t>
            </w:r>
            <w:r>
              <w:rPr>
                <w:noProof/>
                <w:webHidden/>
              </w:rPr>
              <w:fldChar w:fldCharType="end"/>
            </w:r>
          </w:hyperlink>
        </w:p>
        <w:p w:rsidR="002330C2" w:rsidRDefault="002330C2" w14:paraId="13C8E3BE" w14:textId="4647698F">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68">
            <w:r w:rsidRPr="00415ED3">
              <w:rPr>
                <w:rStyle w:val="Collegamentoipertestuale"/>
                <w:noProof/>
                <w:lang w:val="it"/>
              </w:rPr>
              <w:t>7.1 Candidati</w:t>
            </w:r>
            <w:r>
              <w:rPr>
                <w:noProof/>
                <w:webHidden/>
              </w:rPr>
              <w:tab/>
            </w:r>
            <w:r>
              <w:rPr>
                <w:noProof/>
                <w:webHidden/>
              </w:rPr>
              <w:fldChar w:fldCharType="begin"/>
            </w:r>
            <w:r>
              <w:rPr>
                <w:noProof/>
                <w:webHidden/>
              </w:rPr>
              <w:instrText xml:space="preserve"> PAGEREF _Toc184221168 \h </w:instrText>
            </w:r>
            <w:r>
              <w:rPr>
                <w:noProof/>
                <w:webHidden/>
              </w:rPr>
            </w:r>
            <w:r>
              <w:rPr>
                <w:noProof/>
                <w:webHidden/>
              </w:rPr>
              <w:fldChar w:fldCharType="separate"/>
            </w:r>
            <w:r w:rsidR="00614680">
              <w:rPr>
                <w:noProof/>
                <w:webHidden/>
              </w:rPr>
              <w:t>84</w:t>
            </w:r>
            <w:r>
              <w:rPr>
                <w:noProof/>
                <w:webHidden/>
              </w:rPr>
              <w:fldChar w:fldCharType="end"/>
            </w:r>
          </w:hyperlink>
        </w:p>
        <w:p w:rsidR="002330C2" w:rsidRDefault="002330C2" w14:paraId="1CD5B57C" w14:textId="4AF8D078">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69">
            <w:r w:rsidRPr="00415ED3">
              <w:rPr>
                <w:rStyle w:val="Collegamentoipertestuale"/>
                <w:noProof/>
                <w:lang w:val="it"/>
              </w:rPr>
              <w:t>7.2 Annunci</w:t>
            </w:r>
            <w:r>
              <w:rPr>
                <w:noProof/>
                <w:webHidden/>
              </w:rPr>
              <w:tab/>
            </w:r>
            <w:r>
              <w:rPr>
                <w:noProof/>
                <w:webHidden/>
              </w:rPr>
              <w:fldChar w:fldCharType="begin"/>
            </w:r>
            <w:r>
              <w:rPr>
                <w:noProof/>
                <w:webHidden/>
              </w:rPr>
              <w:instrText xml:space="preserve"> PAGEREF _Toc184221169 \h </w:instrText>
            </w:r>
            <w:r>
              <w:rPr>
                <w:noProof/>
                <w:webHidden/>
              </w:rPr>
            </w:r>
            <w:r>
              <w:rPr>
                <w:noProof/>
                <w:webHidden/>
              </w:rPr>
              <w:fldChar w:fldCharType="separate"/>
            </w:r>
            <w:r w:rsidR="00614680">
              <w:rPr>
                <w:noProof/>
                <w:webHidden/>
              </w:rPr>
              <w:t>86</w:t>
            </w:r>
            <w:r>
              <w:rPr>
                <w:noProof/>
                <w:webHidden/>
              </w:rPr>
              <w:fldChar w:fldCharType="end"/>
            </w:r>
          </w:hyperlink>
        </w:p>
        <w:p w:rsidR="002330C2" w:rsidRDefault="002330C2" w14:paraId="4DA01822" w14:textId="46EE6F9A">
          <w:pPr>
            <w:pStyle w:val="Sommario3"/>
            <w:rPr>
              <w:rFonts w:asciiTheme="minorHAnsi" w:hAnsiTheme="minorHAnsi" w:eastAsiaTheme="minorEastAsia" w:cstheme="minorBidi"/>
              <w:noProof/>
              <w:kern w:val="2"/>
              <w:szCs w:val="24"/>
              <w:lang w:val="it-CH" w:eastAsia="it-CH"/>
              <w14:ligatures w14:val="standardContextual"/>
            </w:rPr>
          </w:pPr>
          <w:hyperlink w:history="1" w:anchor="_Toc184221170">
            <w:r w:rsidRPr="00415ED3">
              <w:rPr>
                <w:rStyle w:val="Collegamentoipertestuale"/>
                <w:noProof/>
                <w:lang w:val="it"/>
              </w:rPr>
              <w:t>7.3 Ricerche</w:t>
            </w:r>
            <w:r>
              <w:rPr>
                <w:noProof/>
                <w:webHidden/>
              </w:rPr>
              <w:tab/>
            </w:r>
            <w:r>
              <w:rPr>
                <w:noProof/>
                <w:webHidden/>
              </w:rPr>
              <w:fldChar w:fldCharType="begin"/>
            </w:r>
            <w:r>
              <w:rPr>
                <w:noProof/>
                <w:webHidden/>
              </w:rPr>
              <w:instrText xml:space="preserve"> PAGEREF _Toc184221170 \h </w:instrText>
            </w:r>
            <w:r>
              <w:rPr>
                <w:noProof/>
                <w:webHidden/>
              </w:rPr>
            </w:r>
            <w:r>
              <w:rPr>
                <w:noProof/>
                <w:webHidden/>
              </w:rPr>
              <w:fldChar w:fldCharType="separate"/>
            </w:r>
            <w:r w:rsidR="00614680">
              <w:rPr>
                <w:noProof/>
                <w:webHidden/>
              </w:rPr>
              <w:t>87</w:t>
            </w:r>
            <w:r>
              <w:rPr>
                <w:noProof/>
                <w:webHidden/>
              </w:rPr>
              <w:fldChar w:fldCharType="end"/>
            </w:r>
          </w:hyperlink>
        </w:p>
        <w:p w:rsidR="7574896F" w:rsidP="05833340" w:rsidRDefault="37148CA8" w14:paraId="14108B43" w14:textId="11CAB223">
          <w:pPr>
            <w:pStyle w:val="Sommario3"/>
            <w:rPr>
              <w:rStyle w:val="Collegamentoipertestuale"/>
            </w:rPr>
          </w:pPr>
          <w:r>
            <w:fldChar w:fldCharType="end"/>
          </w:r>
        </w:p>
      </w:sdtContent>
      <w:sdtEndPr>
        <w:rPr>
          <w:rFonts w:ascii="Archivo" w:hAnsi="Archivo"/>
          <w:b w:val="0"/>
          <w:bCs w:val="0"/>
          <w:sz w:val="24"/>
          <w:szCs w:val="24"/>
        </w:rPr>
      </w:sdtEndPr>
    </w:sdt>
    <w:p w:rsidR="24632664" w:rsidP="24632664" w:rsidRDefault="24632664" w14:paraId="5B47B959" w14:textId="43E9BED5">
      <w:pPr>
        <w:pStyle w:val="Sommario3"/>
        <w:rPr>
          <w:rStyle w:val="Collegamentoipertestuale"/>
        </w:rPr>
      </w:pPr>
    </w:p>
    <w:p w:rsidR="053461F4" w:rsidRDefault="053461F4" w14:paraId="56B03551" w14:textId="0CD21993">
      <w:r>
        <w:br w:type="page"/>
      </w:r>
    </w:p>
    <w:p w:rsidRPr="00A32496" w:rsidR="008C6314" w:rsidP="00A32496" w:rsidRDefault="42F81D27" w14:paraId="5C0C35C7" w14:textId="6A8E12F1">
      <w:pPr>
        <w:pStyle w:val="Titolo1"/>
      </w:pPr>
      <w:bookmarkStart w:name="_Toc184221114" w:id="0"/>
      <w:r>
        <w:lastRenderedPageBreak/>
        <w:t>FRONT END</w:t>
      </w:r>
      <w:bookmarkEnd w:id="0"/>
      <w:r>
        <w:t xml:space="preserve"> </w:t>
      </w:r>
    </w:p>
    <w:p w:rsidR="671C8D3B" w:rsidP="000E59FE" w:rsidRDefault="28DF62D5" w14:paraId="14E0F652" w14:textId="09548958">
      <w:r>
        <w:t>Il front end di Jobcourier c</w:t>
      </w:r>
      <w:r w:rsidR="671C8D3B">
        <w:t xml:space="preserve">omprende </w:t>
      </w:r>
      <w:r w:rsidR="67A7F2B4">
        <w:t xml:space="preserve">quattro pagine: login, job list, </w:t>
      </w:r>
      <w:proofErr w:type="spellStart"/>
      <w:r w:rsidR="67A7F2B4">
        <w:t>form</w:t>
      </w:r>
      <w:proofErr w:type="spellEnd"/>
      <w:r w:rsidR="67A7F2B4">
        <w:t xml:space="preserve"> di iscrizione del candidato e </w:t>
      </w:r>
      <w:proofErr w:type="spellStart"/>
      <w:r w:rsidR="67A7F2B4">
        <w:t>form</w:t>
      </w:r>
      <w:proofErr w:type="spellEnd"/>
      <w:r w:rsidR="67A7F2B4">
        <w:t xml:space="preserve"> di iscrizione dell’azienda.</w:t>
      </w:r>
    </w:p>
    <w:p w:rsidR="00875FE1" w:rsidP="08DCA0FC" w:rsidRDefault="5A0651B1" w14:paraId="45FA7711" w14:textId="6BF5370F">
      <w:r>
        <w:rPr>
          <w:noProof/>
        </w:rPr>
        <w:drawing>
          <wp:inline distT="0" distB="0" distL="0" distR="0" wp14:anchorId="164A1332" wp14:editId="5522F9BC">
            <wp:extent cx="6124574" cy="876300"/>
            <wp:effectExtent l="0" t="0" r="0" b="0"/>
            <wp:docPr id="430416064" name="Immagine 43041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4574" cy="876300"/>
                    </a:xfrm>
                    <a:prstGeom prst="rect">
                      <a:avLst/>
                    </a:prstGeom>
                  </pic:spPr>
                </pic:pic>
              </a:graphicData>
            </a:graphic>
          </wp:inline>
        </w:drawing>
      </w:r>
    </w:p>
    <w:p w:rsidRPr="00C111AD" w:rsidR="5DF17D47" w:rsidP="00012BCF" w:rsidRDefault="19410782" w14:paraId="466CA851" w14:textId="23C0A46B">
      <w:pPr>
        <w:pStyle w:val="Titolo2"/>
        <w:numPr>
          <w:ilvl w:val="0"/>
          <w:numId w:val="49"/>
        </w:numPr>
      </w:pPr>
      <w:bookmarkStart w:name="_Toc184221115" w:id="1"/>
      <w:r>
        <w:t>Login</w:t>
      </w:r>
      <w:bookmarkEnd w:id="1"/>
    </w:p>
    <w:p w:rsidR="5DF17D47" w:rsidP="08DCA0FC" w:rsidRDefault="5DF17D47" w14:paraId="0C1455B4" w14:textId="0AC67EA6">
      <w:r>
        <w:t xml:space="preserve">Pagina utilizzata </w:t>
      </w:r>
      <w:r w:rsidR="4D2691A8">
        <w:t>dai candidati,</w:t>
      </w:r>
      <w:r>
        <w:t xml:space="preserve"> dalle aziende</w:t>
      </w:r>
      <w:r w:rsidR="34B0B666">
        <w:t xml:space="preserve"> e dall’amministratore del portale</w:t>
      </w:r>
      <w:r>
        <w:t xml:space="preserve"> per accedere alla propria area riservata.</w:t>
      </w:r>
    </w:p>
    <w:p w:rsidR="5DF17D47" w:rsidP="3C5C28EB" w:rsidRDefault="0189EDF9" w14:paraId="48EA55D8" w14:textId="4CF05222">
      <w:r>
        <w:rPr>
          <w:noProof/>
        </w:rPr>
        <w:drawing>
          <wp:inline distT="0" distB="0" distL="0" distR="0" wp14:anchorId="15357CC3" wp14:editId="13744F96">
            <wp:extent cx="4132494" cy="2993050"/>
            <wp:effectExtent l="0" t="0" r="0" b="0"/>
            <wp:docPr id="2040590499" name="Immagine 204059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132494" cy="2993050"/>
                    </a:xfrm>
                    <a:prstGeom prst="rect">
                      <a:avLst/>
                    </a:prstGeom>
                  </pic:spPr>
                </pic:pic>
              </a:graphicData>
            </a:graphic>
          </wp:inline>
        </w:drawing>
      </w:r>
    </w:p>
    <w:p w:rsidR="5DF17D47" w:rsidP="000E59FE" w:rsidRDefault="5DF17D47" w14:paraId="5CB4C86B" w14:textId="74BCE494">
      <w:r w:rsidRPr="05833340">
        <w:rPr>
          <w:lang w:val="it-IT"/>
        </w:rPr>
        <w:t>Nel caso si sia dimenticata la password per accedere, cliccando su “password dimenticata?” si viene rimandati alla pagina di recupera password. Cliccando su “recupera”, viene inviata una mail per inserire una nuova password</w:t>
      </w:r>
      <w:r w:rsidRPr="05833340" w:rsidR="59CA3A21">
        <w:rPr>
          <w:lang w:val="it-IT"/>
        </w:rPr>
        <w:t>. N</w:t>
      </w:r>
      <w:r w:rsidRPr="05833340">
        <w:rPr>
          <w:lang w:val="it-IT"/>
        </w:rPr>
        <w:t>el caso in cui la mail non sia presente in database viene visualizzato il seguente errore</w:t>
      </w:r>
      <w:r w:rsidRPr="05833340" w:rsidR="4A86B890">
        <w:rPr>
          <w:lang w:val="it-IT"/>
        </w:rPr>
        <w:t>:</w:t>
      </w:r>
    </w:p>
    <w:p w:rsidR="4A86B890" w:rsidP="000E59FE" w:rsidRDefault="4A86B890" w14:paraId="3EF0B8A7" w14:textId="10F1F840">
      <w:r>
        <w:rPr>
          <w:noProof/>
        </w:rPr>
        <w:lastRenderedPageBreak/>
        <w:drawing>
          <wp:inline distT="0" distB="0" distL="0" distR="0" wp14:anchorId="2A557F3E" wp14:editId="3F7A6289">
            <wp:extent cx="6124574" cy="809625"/>
            <wp:effectExtent l="0" t="0" r="0" b="0"/>
            <wp:docPr id="1912970476" name="Immagine 191297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4574" cy="809625"/>
                    </a:xfrm>
                    <a:prstGeom prst="rect">
                      <a:avLst/>
                    </a:prstGeom>
                  </pic:spPr>
                </pic:pic>
              </a:graphicData>
            </a:graphic>
          </wp:inline>
        </w:drawing>
      </w:r>
    </w:p>
    <w:p w:rsidR="5DF17D47" w:rsidP="000E59FE" w:rsidRDefault="5DF17D47" w14:paraId="3B62CA08" w14:textId="4CE13908">
      <w:r w:rsidRPr="566E82F8">
        <w:rPr>
          <w:lang w:val="it-IT"/>
        </w:rPr>
        <w:t xml:space="preserve">N.B.: </w:t>
      </w:r>
      <w:r w:rsidRPr="566E82F8" w:rsidR="5CF2B3DD">
        <w:rPr>
          <w:lang w:val="it-IT"/>
        </w:rPr>
        <w:t xml:space="preserve">è </w:t>
      </w:r>
      <w:r w:rsidRPr="566E82F8">
        <w:rPr>
          <w:lang w:val="it-IT"/>
        </w:rPr>
        <w:t>necessario accedere al “recupera password” dal link nell’ultima mail che è stata ricevuta.</w:t>
      </w:r>
    </w:p>
    <w:p w:rsidR="566E82F8" w:rsidP="000E59FE" w:rsidRDefault="566E82F8" w14:paraId="47A0A576" w14:textId="43592679"/>
    <w:p w:rsidRPr="00C111AD" w:rsidR="001A0718" w:rsidP="00012BCF" w:rsidRDefault="1DEF5483" w14:paraId="6E5FC4E4" w14:textId="328D5B93">
      <w:pPr>
        <w:pStyle w:val="Titolo2"/>
        <w:numPr>
          <w:ilvl w:val="0"/>
          <w:numId w:val="49"/>
        </w:numPr>
      </w:pPr>
      <w:bookmarkStart w:name="_Toc184221116" w:id="2"/>
      <w:r>
        <w:t>C</w:t>
      </w:r>
      <w:r w:rsidR="47AF6A8C">
        <w:t>arica</w:t>
      </w:r>
      <w:r w:rsidR="4A50025F">
        <w:t xml:space="preserve"> il</w:t>
      </w:r>
      <w:r w:rsidR="47AF6A8C">
        <w:t xml:space="preserve"> </w:t>
      </w:r>
      <w:r w:rsidR="4A50025F">
        <w:t>CV</w:t>
      </w:r>
      <w:bookmarkEnd w:id="2"/>
    </w:p>
    <w:p w:rsidR="001A0718" w:rsidP="000E59FE" w:rsidRDefault="45592D1A" w14:paraId="504E1C10" w14:textId="526E30B9">
      <w:r>
        <w:t xml:space="preserve">In questa pagina è possibile accedere al </w:t>
      </w:r>
      <w:proofErr w:type="spellStart"/>
      <w:r>
        <w:t>form</w:t>
      </w:r>
      <w:proofErr w:type="spellEnd"/>
      <w:r>
        <w:t xml:space="preserve"> di registrazione del candidato</w:t>
      </w:r>
      <w:r w:rsidR="3FF3E757">
        <w:t xml:space="preserve">, come candidatura spontanea. </w:t>
      </w:r>
    </w:p>
    <w:p w:rsidR="001A0718" w:rsidP="000E59FE" w:rsidRDefault="0709F707" w14:paraId="1F92F9AE" w14:textId="3671539F">
      <w:r>
        <w:t xml:space="preserve">Il modulo di registrazione è composto da </w:t>
      </w:r>
      <w:r w:rsidR="53A63DA4">
        <w:t>due</w:t>
      </w:r>
      <w:r>
        <w:t xml:space="preserve"> sezioni:</w:t>
      </w:r>
    </w:p>
    <w:p w:rsidR="001A0718" w:rsidP="00012BCF" w:rsidRDefault="0709F707" w14:paraId="1E822921" w14:textId="1016FC7B">
      <w:pPr>
        <w:pStyle w:val="Paragrafoelenco"/>
        <w:numPr>
          <w:ilvl w:val="0"/>
          <w:numId w:val="48"/>
        </w:numPr>
      </w:pPr>
      <w:r>
        <w:t xml:space="preserve">CV: seleziona la lingua e carica il file CV </w:t>
      </w:r>
    </w:p>
    <w:p w:rsidR="001A0718" w:rsidP="00012BCF" w:rsidRDefault="0709F707" w14:paraId="492E508F" w14:textId="0AEF6D54">
      <w:pPr>
        <w:pStyle w:val="Paragrafoelenco"/>
        <w:numPr>
          <w:ilvl w:val="0"/>
          <w:numId w:val="47"/>
        </w:numPr>
      </w:pPr>
      <w:r>
        <w:t>Informativa sulla privacy da accettare</w:t>
      </w:r>
    </w:p>
    <w:p w:rsidR="001A0718" w:rsidP="000E59FE" w:rsidRDefault="2EE55E0F" w14:paraId="74FFEFB7" w14:textId="3CAA75A1">
      <w:r w:rsidRPr="3C5C28EB">
        <w:rPr>
          <w:rFonts w:eastAsia="Archivo" w:cs="Archivo"/>
          <w:b/>
          <w:bCs/>
          <w:lang w:val="it-IT"/>
        </w:rPr>
        <w:t xml:space="preserve">Upload curriculum: </w:t>
      </w:r>
      <w:r w:rsidRPr="3C5C28EB">
        <w:rPr>
          <w:lang w:val="it-IT"/>
        </w:rPr>
        <w:t xml:space="preserve">il primo passo per la registrazione del profilo </w:t>
      </w:r>
      <w:r w:rsidRPr="3C5C28EB" w:rsidR="6F3C80D9">
        <w:rPr>
          <w:lang w:val="it-IT"/>
        </w:rPr>
        <w:t>prevede</w:t>
      </w:r>
      <w:r w:rsidRPr="3C5C28EB">
        <w:rPr>
          <w:lang w:val="it-IT"/>
        </w:rPr>
        <w:t xml:space="preserve"> il caricamento del CV:</w:t>
      </w:r>
    </w:p>
    <w:p w:rsidR="001A0718" w:rsidP="3C5C28EB" w:rsidRDefault="1C8724A9" w14:paraId="2FA4FB61" w14:textId="015AD2D6">
      <w:r>
        <w:rPr>
          <w:noProof/>
        </w:rPr>
        <w:drawing>
          <wp:inline distT="0" distB="0" distL="0" distR="0" wp14:anchorId="6428C195" wp14:editId="5BF162BC">
            <wp:extent cx="6124574" cy="2647950"/>
            <wp:effectExtent l="0" t="0" r="0" b="0"/>
            <wp:docPr id="1242164589" name="Immagine 12421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124574" cy="2647950"/>
                    </a:xfrm>
                    <a:prstGeom prst="rect">
                      <a:avLst/>
                    </a:prstGeom>
                  </pic:spPr>
                </pic:pic>
              </a:graphicData>
            </a:graphic>
          </wp:inline>
        </w:drawing>
      </w:r>
      <w:r w:rsidR="30F340F9">
        <w:t xml:space="preserve">È necessario selezionare la lingua del cv (italiano, inglese, tedesco, francese, portoghese, spagnolo), in base alla quale verrà effettuata la lettura semantica del curriculum e stabilita la lingua di ricezione delle mail che partono da sistema. </w:t>
      </w:r>
    </w:p>
    <w:p w:rsidR="001A0718" w:rsidP="000E59FE" w:rsidRDefault="30F340F9" w14:paraId="207D9DD3" w14:textId="10DB57EF">
      <w:r>
        <w:t>Riguardo al file da caricare, il sistema segnala che:</w:t>
      </w:r>
    </w:p>
    <w:p w:rsidR="001A0718" w:rsidP="00012BCF" w:rsidRDefault="30F340F9" w14:paraId="454133D1" w14:textId="5961C1DB">
      <w:pPr>
        <w:pStyle w:val="Paragrafoelenco"/>
        <w:numPr>
          <w:ilvl w:val="0"/>
          <w:numId w:val="46"/>
        </w:numPr>
      </w:pPr>
      <w:r>
        <w:t>è permesso il caricamento di file in formato .doc .docx .</w:t>
      </w:r>
      <w:proofErr w:type="spellStart"/>
      <w:r>
        <w:t>txt</w:t>
      </w:r>
      <w:proofErr w:type="spellEnd"/>
      <w:r>
        <w:t xml:space="preserve"> .</w:t>
      </w:r>
      <w:proofErr w:type="spellStart"/>
      <w:r>
        <w:t>odt</w:t>
      </w:r>
      <w:proofErr w:type="spellEnd"/>
      <w:r>
        <w:t xml:space="preserve"> .rtf .pdf .png .jpg </w:t>
      </w:r>
    </w:p>
    <w:p w:rsidR="001A0718" w:rsidP="00012BCF" w:rsidRDefault="30F340F9" w14:paraId="0A9D7890" w14:textId="71D5B5A9">
      <w:pPr>
        <w:pStyle w:val="Paragrafoelenco"/>
        <w:numPr>
          <w:ilvl w:val="0"/>
          <w:numId w:val="45"/>
        </w:numPr>
      </w:pPr>
      <w:r>
        <w:t>la dimensione massima è di 2MB</w:t>
      </w:r>
    </w:p>
    <w:p w:rsidR="001A0718" w:rsidP="000E59FE" w:rsidRDefault="1C69169F" w14:paraId="7D67F4F9" w14:textId="208B36A5">
      <w:r>
        <w:lastRenderedPageBreak/>
        <w:t xml:space="preserve">Subito dopo aver cliccato su </w:t>
      </w:r>
      <w:r w:rsidR="7004A65E">
        <w:t>“</w:t>
      </w:r>
      <w:r w:rsidR="2D4C72B1">
        <w:t>C</w:t>
      </w:r>
      <w:r>
        <w:t>arica CV</w:t>
      </w:r>
      <w:r w:rsidR="7EC39DCF">
        <w:t>”</w:t>
      </w:r>
      <w:r>
        <w:t xml:space="preserve"> vengono visualizzati tutti i campi del modulo e appare un messaggio di conferma che il software sta analizzando il CV per compilare automaticamente i dati.</w:t>
      </w:r>
    </w:p>
    <w:p w:rsidR="001A0718" w:rsidP="000E59FE" w:rsidRDefault="1C69169F" w14:paraId="2F4AF1BE" w14:textId="4C7C6FD8">
      <w:r>
        <w:t>Non appena il processo è completato, appare un nuovo messaggio e il modulo viene compilato sulla base dei dati identificati nel CV.</w:t>
      </w:r>
    </w:p>
    <w:p w:rsidR="001A0718" w:rsidP="000E59FE" w:rsidRDefault="1C69169F" w14:paraId="69818579" w14:textId="48E33584">
      <w:r>
        <w:t>I campi compilati automaticamente sono evidenziati in verde e i campi obbligatori che non è stato possibile estrarre, e che devono essere compilati manualmente dal candidato, sono evidenziati in rosso.</w:t>
      </w:r>
    </w:p>
    <w:p w:rsidR="001A0718" w:rsidP="3C5C28EB" w:rsidRDefault="62331498" w14:paraId="7865E2BC" w14:textId="7ACBEA5E">
      <w:r>
        <w:rPr>
          <w:noProof/>
        </w:rPr>
        <w:drawing>
          <wp:inline distT="0" distB="0" distL="0" distR="0" wp14:anchorId="12B8FF1E" wp14:editId="357B1E90">
            <wp:extent cx="6124574" cy="5076826"/>
            <wp:effectExtent l="0" t="0" r="0" b="0"/>
            <wp:docPr id="1904161146" name="Immagine 190416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124574" cy="5076826"/>
                    </a:xfrm>
                    <a:prstGeom prst="rect">
                      <a:avLst/>
                    </a:prstGeom>
                  </pic:spPr>
                </pic:pic>
              </a:graphicData>
            </a:graphic>
          </wp:inline>
        </w:drawing>
      </w:r>
      <w:r w:rsidR="7B97EE2E">
        <w:t xml:space="preserve">I campi obbligatori sono </w:t>
      </w:r>
      <w:r w:rsidR="0B6AE698">
        <w:t>contras</w:t>
      </w:r>
      <w:r w:rsidR="7B97EE2E">
        <w:t xml:space="preserve">segnati da </w:t>
      </w:r>
      <w:r w:rsidR="4F8ADC4C">
        <w:t xml:space="preserve">un asterisco </w:t>
      </w:r>
      <w:r w:rsidR="7B97EE2E">
        <w:t>* (la loro mancata compilazione impedisce il completamento dell’iscrizione). L’indirizzo mail è la chiave che permette di riconoscere univocamente il profilo candidato</w:t>
      </w:r>
      <w:r w:rsidR="0762A30A">
        <w:t>: n</w:t>
      </w:r>
      <w:r w:rsidR="7B97EE2E">
        <w:t xml:space="preserve">el caso in cui sia già presente in database un profilo con </w:t>
      </w:r>
      <w:r w:rsidR="7B97EE2E">
        <w:lastRenderedPageBreak/>
        <w:t>quell’indirizzo mail viene segnalato errore.</w:t>
      </w:r>
    </w:p>
    <w:p w:rsidR="001A0718" w:rsidP="000E59FE" w:rsidRDefault="13D8B86E" w14:paraId="6485C8FF" w14:textId="5E4E39C4">
      <w:r>
        <w:t>Prima di salvare il profilo,</w:t>
      </w:r>
      <w:r w:rsidR="78067EE7">
        <w:t xml:space="preserve"> i</w:t>
      </w:r>
      <w:r w:rsidR="526B1053">
        <w:t xml:space="preserve">l candidato </w:t>
      </w:r>
      <w:r w:rsidR="78067EE7">
        <w:t xml:space="preserve">accetta la privacy e </w:t>
      </w:r>
      <w:r w:rsidR="526B1053">
        <w:t xml:space="preserve">può decidere </w:t>
      </w:r>
      <w:r w:rsidR="5ACA4BA2">
        <w:t>se</w:t>
      </w:r>
      <w:r w:rsidR="526B1053">
        <w:t xml:space="preserve"> </w:t>
      </w:r>
      <w:r w:rsidR="5ACA4BA2">
        <w:t>essere contattato dall’azienda per autorizzare la visibilità dei suoi dati personali:</w:t>
      </w:r>
    </w:p>
    <w:p w:rsidR="3FF3E757" w:rsidP="000E59FE" w:rsidRDefault="2FA16EBD" w14:paraId="4E01B6B5" w14:textId="095A6165">
      <w:r>
        <w:rPr>
          <w:noProof/>
        </w:rPr>
        <w:drawing>
          <wp:inline distT="0" distB="0" distL="0" distR="0" wp14:anchorId="227BBA5B" wp14:editId="500A8AC4">
            <wp:extent cx="6124574" cy="1981200"/>
            <wp:effectExtent l="0" t="0" r="0" b="0"/>
            <wp:docPr id="1545581685" name="Immagine 154558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4574" cy="1981200"/>
                    </a:xfrm>
                    <a:prstGeom prst="rect">
                      <a:avLst/>
                    </a:prstGeom>
                  </pic:spPr>
                </pic:pic>
              </a:graphicData>
            </a:graphic>
          </wp:inline>
        </w:drawing>
      </w:r>
      <w:r w:rsidR="3E92FB91">
        <w:t xml:space="preserve">Dopo aver compilato il </w:t>
      </w:r>
      <w:proofErr w:type="spellStart"/>
      <w:r w:rsidR="3E92FB91">
        <w:t>form</w:t>
      </w:r>
      <w:proofErr w:type="spellEnd"/>
      <w:r w:rsidR="3E92FB91">
        <w:t xml:space="preserve"> e cliccato su “Salva”, viene mostrata una seconda pagina in cui è possibile</w:t>
      </w:r>
      <w:r w:rsidR="22C57DE8">
        <w:t xml:space="preserve"> v</w:t>
      </w:r>
      <w:r w:rsidR="3E92FB91">
        <w:t>edere l</w:t>
      </w:r>
      <w:r w:rsidR="3FF3E757">
        <w:t>a pagina di estrazione cv</w:t>
      </w:r>
      <w:r w:rsidR="3B003A16">
        <w:t xml:space="preserve"> e i tag professionali identificati dal motore di ricerca semantico, che il candidato potrà modificare.</w:t>
      </w:r>
      <w:r w:rsidR="6A857FDC">
        <w:t xml:space="preserve"> </w:t>
      </w:r>
    </w:p>
    <w:p w:rsidR="3FF3E757" w:rsidP="000E59FE" w:rsidRDefault="67B5E978" w14:paraId="32483F2F" w14:textId="20D472DB">
      <w:r>
        <w:rPr>
          <w:noProof/>
        </w:rPr>
        <w:drawing>
          <wp:inline distT="0" distB="0" distL="0" distR="0" wp14:anchorId="4D16FB7A" wp14:editId="49B0A8DE">
            <wp:extent cx="6124574" cy="3790950"/>
            <wp:effectExtent l="0" t="0" r="0" b="0"/>
            <wp:docPr id="1403632728" name="Immagine 140363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24574" cy="3790950"/>
                    </a:xfrm>
                    <a:prstGeom prst="rect">
                      <a:avLst/>
                    </a:prstGeom>
                  </pic:spPr>
                </pic:pic>
              </a:graphicData>
            </a:graphic>
          </wp:inline>
        </w:drawing>
      </w:r>
      <w:r w:rsidR="69BE0269">
        <w:t xml:space="preserve">Nel caso ci siano dei problemi con l’estrazione del CV, il candidato visualizza il seguente messaggio: </w:t>
      </w:r>
    </w:p>
    <w:p w:rsidR="3FF3E757" w:rsidP="000E59FE" w:rsidRDefault="69BE0269" w14:paraId="3ED51400" w14:textId="16646D9B">
      <w:r>
        <w:rPr>
          <w:noProof/>
        </w:rPr>
        <w:lastRenderedPageBreak/>
        <w:drawing>
          <wp:inline distT="0" distB="0" distL="0" distR="0" wp14:anchorId="6A2BD998" wp14:editId="23DE8B2B">
            <wp:extent cx="6124574" cy="847725"/>
            <wp:effectExtent l="0" t="0" r="0" b="0"/>
            <wp:docPr id="1268602071" name="Immagine 126860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68602071"/>
                    <pic:cNvPicPr/>
                  </pic:nvPicPr>
                  <pic:blipFill>
                    <a:blip r:embed="rId20">
                      <a:extLst>
                        <a:ext uri="{28A0092B-C50C-407E-A947-70E740481C1C}">
                          <a14:useLocalDpi xmlns:a14="http://schemas.microsoft.com/office/drawing/2010/main" val="0"/>
                        </a:ext>
                      </a:extLst>
                    </a:blip>
                    <a:stretch>
                      <a:fillRect/>
                    </a:stretch>
                  </pic:blipFill>
                  <pic:spPr>
                    <a:xfrm>
                      <a:off x="0" y="0"/>
                      <a:ext cx="6124574" cy="847725"/>
                    </a:xfrm>
                    <a:prstGeom prst="rect">
                      <a:avLst/>
                    </a:prstGeom>
                  </pic:spPr>
                </pic:pic>
              </a:graphicData>
            </a:graphic>
          </wp:inline>
        </w:drawing>
      </w:r>
      <w:r w:rsidR="2122CA28">
        <w:t>Dopo av</w:t>
      </w:r>
      <w:r>
        <w:t>e</w:t>
      </w:r>
      <w:r w:rsidR="2122CA28">
        <w:t>r cliccato su Salva</w:t>
      </w:r>
      <w:r>
        <w:t>, i</w:t>
      </w:r>
      <w:r w:rsidR="6A857FDC">
        <w:t>l candidato accede alla sua area personale</w:t>
      </w:r>
      <w:r w:rsidR="3432A80E">
        <w:t>.</w:t>
      </w:r>
    </w:p>
    <w:p w:rsidRPr="00C111AD" w:rsidR="00442028" w:rsidP="00012BCF" w:rsidRDefault="1DEF5483" w14:paraId="2D8B4A3B" w14:textId="5776A7D5">
      <w:pPr>
        <w:pStyle w:val="Titolo2"/>
        <w:numPr>
          <w:ilvl w:val="0"/>
          <w:numId w:val="49"/>
        </w:numPr>
      </w:pPr>
      <w:bookmarkStart w:name="_Toc184221117" w:id="3"/>
      <w:r>
        <w:t>O</w:t>
      </w:r>
      <w:r w:rsidR="47AF6A8C">
        <w:t>fferte di lavoro</w:t>
      </w:r>
      <w:bookmarkEnd w:id="3"/>
    </w:p>
    <w:p w:rsidR="6BC08FAB" w:rsidP="000E59FE" w:rsidRDefault="6BC08FAB" w14:paraId="408D4BAF" w14:textId="09C47324">
      <w:r>
        <w:t xml:space="preserve">La </w:t>
      </w:r>
      <w:r w:rsidR="7E50BE8D">
        <w:t xml:space="preserve">job list </w:t>
      </w:r>
      <w:r w:rsidR="66BB09F3">
        <w:t xml:space="preserve">contiene </w:t>
      </w:r>
      <w:r w:rsidR="7E50BE8D">
        <w:t xml:space="preserve">tutte le offerte attualmente presenti sul portale, ordinate per data di ultimo </w:t>
      </w:r>
      <w:r w:rsidRPr="4BA0A8A8" w:rsidR="7E50BE8D">
        <w:rPr>
          <w:rFonts w:eastAsia="Archivo" w:cs="Archivo"/>
        </w:rPr>
        <w:t>inserime</w:t>
      </w:r>
      <w:r w:rsidR="7E50BE8D">
        <w:t xml:space="preserve">nto. </w:t>
      </w:r>
    </w:p>
    <w:p w:rsidR="11D0B379" w:rsidP="000E59FE" w:rsidRDefault="11D0B379" w14:paraId="3FE55B12" w14:textId="06A0C268">
      <w:r>
        <w:t>In alto è presente una barra di ricerca in base alla tipologia di lavoro e alla distanza geografica.</w:t>
      </w:r>
    </w:p>
    <w:p w:rsidR="0418F7AA" w:rsidP="000E59FE" w:rsidRDefault="0418F7AA" w14:paraId="52A6A12B" w14:textId="552A9C73">
      <w:r>
        <w:t xml:space="preserve">Sulla destra, è possibile utilizzare i filtri per definire meglio gli annunci da visualizzare. Di fianco ad alcuni filtri, il link </w:t>
      </w:r>
      <w:r w:rsidR="353548B2">
        <w:t>“</w:t>
      </w:r>
      <w:r>
        <w:t>elenca tutti</w:t>
      </w:r>
      <w:r w:rsidR="7D58C8C1">
        <w:t>”</w:t>
      </w:r>
      <w:r>
        <w:t xml:space="preserve"> mostra quali settori, ruoli, regioni sono presenti in riferimento alle offerte attive.</w:t>
      </w:r>
    </w:p>
    <w:p w:rsidR="0418F7AA" w:rsidP="000E59FE" w:rsidRDefault="0418F7AA" w14:paraId="77BB9EB8" w14:textId="6627F0D4">
      <w:r>
        <w:t xml:space="preserve">Una volta impostati i filtri, occorre utilizzare il bottone </w:t>
      </w:r>
      <w:r w:rsidR="1B59398C">
        <w:t>“</w:t>
      </w:r>
      <w:r>
        <w:t>Esegui ricerca</w:t>
      </w:r>
      <w:r w:rsidR="72EE7FFF">
        <w:t>”</w:t>
      </w:r>
      <w:r>
        <w:t xml:space="preserve">, per avviare la selezione degli annunci da visualizzare: </w:t>
      </w:r>
    </w:p>
    <w:p w:rsidR="7522B9E1" w:rsidP="3C5C28EB" w:rsidRDefault="19EC20C3" w14:paraId="5A64DA5A" w14:textId="24811F6B">
      <w:r>
        <w:rPr>
          <w:noProof/>
        </w:rPr>
        <w:drawing>
          <wp:inline distT="0" distB="0" distL="0" distR="0" wp14:anchorId="10E94489" wp14:editId="0C924512">
            <wp:extent cx="6124574" cy="2447925"/>
            <wp:effectExtent l="0" t="0" r="0" b="0"/>
            <wp:docPr id="605823446" name="Immagine 60582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24574" cy="2447925"/>
                    </a:xfrm>
                    <a:prstGeom prst="rect">
                      <a:avLst/>
                    </a:prstGeom>
                  </pic:spPr>
                </pic:pic>
              </a:graphicData>
            </a:graphic>
          </wp:inline>
        </w:drawing>
      </w:r>
      <w:r w:rsidR="7522B9E1">
        <w:t>Cliccando sulla singola offerta, il candidato potrà visualizzare ed iscriversi all’offerta.</w:t>
      </w:r>
    </w:p>
    <w:p w:rsidRPr="007A44CE" w:rsidR="3300BDD4" w:rsidP="007A44CE" w:rsidRDefault="0CDBD33B" w14:paraId="43D44866" w14:textId="4A440DEB">
      <w:pPr>
        <w:pStyle w:val="Titolo3"/>
      </w:pPr>
      <w:bookmarkStart w:name="_Toc184221118" w:id="4"/>
      <w:r>
        <w:t>3.1. Candidatura diretta all’annuncio</w:t>
      </w:r>
      <w:bookmarkEnd w:id="4"/>
    </w:p>
    <w:p w:rsidR="3300BDD4" w:rsidP="000E59FE" w:rsidRDefault="3300BDD4" w14:paraId="7AF4A4C7" w14:textId="3A789859">
      <w:r>
        <w:t>Cliccando su “candidati”, è possibile effettuare la candidatura diretta all’offerta.</w:t>
      </w:r>
    </w:p>
    <w:p w:rsidR="392E5F93" w:rsidP="000E59FE" w:rsidRDefault="392E5F93" w14:paraId="4FB5494B" w14:textId="68DD8D66">
      <w:r>
        <w:rPr>
          <w:noProof/>
        </w:rPr>
        <w:lastRenderedPageBreak/>
        <w:drawing>
          <wp:inline distT="0" distB="0" distL="0" distR="0" wp14:anchorId="5018C6F9" wp14:editId="34FA748A">
            <wp:extent cx="5172074" cy="4142487"/>
            <wp:effectExtent l="0" t="0" r="0" b="0"/>
            <wp:docPr id="1363845935" name="Immagine 136384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172074" cy="4142487"/>
                    </a:xfrm>
                    <a:prstGeom prst="rect">
                      <a:avLst/>
                    </a:prstGeom>
                  </pic:spPr>
                </pic:pic>
              </a:graphicData>
            </a:graphic>
          </wp:inline>
        </w:drawing>
      </w:r>
    </w:p>
    <w:p w:rsidR="59BD153B" w:rsidP="000E59FE" w:rsidRDefault="59BD153B" w14:paraId="2BC90296" w14:textId="2B120FF3">
      <w:r>
        <w:t xml:space="preserve">Viene aperta una schermata che permette di scegliere fra: </w:t>
      </w:r>
    </w:p>
    <w:p w:rsidR="59BD153B" w:rsidP="00012BCF" w:rsidRDefault="59BD153B" w14:paraId="55B6F22F" w14:textId="66F0A45C">
      <w:pPr>
        <w:pStyle w:val="Paragrafoelenco"/>
        <w:numPr>
          <w:ilvl w:val="0"/>
          <w:numId w:val="40"/>
        </w:numPr>
      </w:pPr>
      <w:r>
        <w:t>“Registrati”. Il candidato non ha ancora effettuato l’iscrizione; verrà reindirizzato alla pagina di “Carica CV” e poi direttamente alla sua area personale &gt; “</w:t>
      </w:r>
      <w:r w:rsidR="68AF6FBD">
        <w:t>I</w:t>
      </w:r>
      <w:r>
        <w:t xml:space="preserve"> miei annunci” (dove troverà l’annuncio al quale si è candidato). </w:t>
      </w:r>
    </w:p>
    <w:p w:rsidR="59BD153B" w:rsidP="00012BCF" w:rsidRDefault="59BD153B" w14:paraId="5FD5A48E" w14:textId="2526A83A">
      <w:pPr>
        <w:pStyle w:val="Paragrafoelenco"/>
        <w:numPr>
          <w:ilvl w:val="0"/>
          <w:numId w:val="40"/>
        </w:numPr>
      </w:pPr>
      <w:r>
        <w:t>“Login”. Il candidato è già registrato, inserirà le proprie credenziali e, cliccando su “login”, il candidato risulterà candidato all’offerta.</w:t>
      </w:r>
    </w:p>
    <w:p w:rsidR="2C4A3979" w:rsidP="3C5C28EB" w:rsidRDefault="45705AAA" w14:paraId="48E48747" w14:textId="0E355202">
      <w:r>
        <w:rPr>
          <w:noProof/>
        </w:rPr>
        <w:drawing>
          <wp:inline distT="0" distB="0" distL="0" distR="0" wp14:anchorId="169ACFB2" wp14:editId="36F09920">
            <wp:extent cx="6124574" cy="1809750"/>
            <wp:effectExtent l="0" t="0" r="0" b="0"/>
            <wp:docPr id="1448995023" name="Immagine 144899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24574" cy="1809750"/>
                    </a:xfrm>
                    <a:prstGeom prst="rect">
                      <a:avLst/>
                    </a:prstGeom>
                  </pic:spPr>
                </pic:pic>
              </a:graphicData>
            </a:graphic>
          </wp:inline>
        </w:drawing>
      </w:r>
      <w:r w:rsidR="2C4A3979">
        <w:t xml:space="preserve">Sulla destra dell’annuncio selezionato, vengono indicate </w:t>
      </w:r>
      <w:r w:rsidR="483C5B74">
        <w:t xml:space="preserve">eventuali </w:t>
      </w:r>
      <w:r w:rsidR="2C4A3979">
        <w:t xml:space="preserve">Offerte Correlate alla richiesta </w:t>
      </w:r>
      <w:r w:rsidR="2C4A3979">
        <w:lastRenderedPageBreak/>
        <w:t>aperta in quel momento</w:t>
      </w:r>
      <w:r w:rsidR="2F757CD7">
        <w:t>:</w:t>
      </w:r>
    </w:p>
    <w:p w:rsidR="2A674E8C" w:rsidP="3C5C28EB" w:rsidRDefault="7D0E0602" w14:paraId="121BC4C2" w14:textId="3761ACBC">
      <w:r>
        <w:rPr>
          <w:noProof/>
        </w:rPr>
        <w:drawing>
          <wp:inline distT="0" distB="0" distL="0" distR="0" wp14:anchorId="4291C006" wp14:editId="66D81591">
            <wp:extent cx="6124574" cy="1076325"/>
            <wp:effectExtent l="0" t="0" r="0" b="0"/>
            <wp:docPr id="688684871" name="Immagine 68868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124574" cy="1076325"/>
                    </a:xfrm>
                    <a:prstGeom prst="rect">
                      <a:avLst/>
                    </a:prstGeom>
                  </pic:spPr>
                </pic:pic>
              </a:graphicData>
            </a:graphic>
          </wp:inline>
        </w:drawing>
      </w:r>
      <w:r w:rsidRPr="3C5C28EB" w:rsidR="2A674E8C">
        <w:rPr>
          <w:lang w:val="it"/>
        </w:rPr>
        <w:t>Se il candidato non trova annunci corrispondenti al suo profilo per una certa azienda, ma è comunque interessato ad inviare il suo CV, può cliccare direttamente sul nome dell’azienda e mandare una candidatura spontanea:</w:t>
      </w:r>
      <w:r w:rsidRPr="3C5C28EB" w:rsidR="2A674E8C">
        <w:rPr>
          <w:lang w:val="it-IT"/>
        </w:rPr>
        <w:t xml:space="preserve"> </w:t>
      </w:r>
    </w:p>
    <w:p w:rsidR="2A674E8C" w:rsidP="000E59FE" w:rsidRDefault="2A674E8C" w14:paraId="35CE3A36" w14:textId="2B5C3CFF">
      <w:r w:rsidRPr="2C1BC060">
        <w:rPr>
          <w:lang w:val="it-IT"/>
        </w:rPr>
        <w:t xml:space="preserve"> </w:t>
      </w:r>
    </w:p>
    <w:p w:rsidR="2A674E8C" w:rsidP="2C1BC060" w:rsidRDefault="054B5C8A" w14:paraId="45A64230" w14:textId="38F55FC5">
      <w:r>
        <w:rPr>
          <w:noProof/>
        </w:rPr>
        <w:drawing>
          <wp:inline distT="0" distB="0" distL="0" distR="0" wp14:anchorId="763D076E" wp14:editId="26EBDEE5">
            <wp:extent cx="6124574" cy="3124200"/>
            <wp:effectExtent l="0" t="0" r="0" b="0"/>
            <wp:docPr id="746221645" name="Immagine 74622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124574" cy="3124200"/>
                    </a:xfrm>
                    <a:prstGeom prst="rect">
                      <a:avLst/>
                    </a:prstGeom>
                  </pic:spPr>
                </pic:pic>
              </a:graphicData>
            </a:graphic>
          </wp:inline>
        </w:drawing>
      </w:r>
    </w:p>
    <w:p w:rsidRPr="007A44CE" w:rsidR="2F757CD7" w:rsidP="007A44CE" w:rsidRDefault="2077877C" w14:paraId="5AEE3B8F" w14:textId="64BAC95C">
      <w:pPr>
        <w:pStyle w:val="Titolo3"/>
      </w:pPr>
      <w:bookmarkStart w:name="_Toc184221119" w:id="5"/>
      <w:r>
        <w:t>3.2. Condivisione annuncio</w:t>
      </w:r>
      <w:bookmarkEnd w:id="5"/>
      <w:r>
        <w:t xml:space="preserve"> </w:t>
      </w:r>
    </w:p>
    <w:p w:rsidR="22C779B3" w:rsidP="000E59FE" w:rsidRDefault="27FF5BFD" w14:paraId="3181D6C1" w14:textId="16B85BFB">
      <w:r w:rsidRPr="05833340">
        <w:rPr>
          <w:lang w:val="it-IT"/>
        </w:rPr>
        <w:t xml:space="preserve">Appoggiando il cursore </w:t>
      </w:r>
      <w:r w:rsidRPr="05833340" w:rsidR="22C779B3">
        <w:rPr>
          <w:lang w:val="it-IT"/>
        </w:rPr>
        <w:t xml:space="preserve">su “Attività” è possibile: </w:t>
      </w:r>
    </w:p>
    <w:p w:rsidR="1BB18DEE" w:rsidP="05833340" w:rsidRDefault="1BB18DEE" w14:paraId="734C33C8" w14:textId="79C30510">
      <w:r>
        <w:rPr>
          <w:noProof/>
        </w:rPr>
        <w:drawing>
          <wp:inline distT="0" distB="0" distL="0" distR="0" wp14:anchorId="4DDD218F" wp14:editId="769BBF65">
            <wp:extent cx="6124574" cy="1095375"/>
            <wp:effectExtent l="0" t="0" r="0" b="0"/>
            <wp:docPr id="1363814845" name="Immagine 136381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4574" cy="1095375"/>
                    </a:xfrm>
                    <a:prstGeom prst="rect">
                      <a:avLst/>
                    </a:prstGeom>
                  </pic:spPr>
                </pic:pic>
              </a:graphicData>
            </a:graphic>
          </wp:inline>
        </w:drawing>
      </w:r>
    </w:p>
    <w:p w:rsidR="2C7D6740" w:rsidP="00012BCF" w:rsidRDefault="22C779B3" w14:paraId="4FC4AD1D" w14:textId="00EDC223">
      <w:pPr>
        <w:pStyle w:val="Paragrafoelenco"/>
        <w:numPr>
          <w:ilvl w:val="0"/>
          <w:numId w:val="39"/>
        </w:numPr>
      </w:pPr>
      <w:r>
        <w:lastRenderedPageBreak/>
        <w:t>Se loggato come candidato, salvare un annuncio (che potrà vedere nella sua area personale ne</w:t>
      </w:r>
      <w:r w:rsidR="256FB15B">
        <w:t>l tab</w:t>
      </w:r>
      <w:r>
        <w:t xml:space="preserve"> “</w:t>
      </w:r>
      <w:r w:rsidR="3B8DBE8E">
        <w:t>I</w:t>
      </w:r>
      <w:r>
        <w:t xml:space="preserve"> miei annunci”); </w:t>
      </w:r>
    </w:p>
    <w:p w:rsidR="2C7D6740" w:rsidP="00012BCF" w:rsidRDefault="2C7D6740" w14:paraId="77045DB1" w14:textId="3224AA9C">
      <w:pPr>
        <w:pStyle w:val="Paragrafoelenco"/>
        <w:numPr>
          <w:ilvl w:val="0"/>
          <w:numId w:val="39"/>
        </w:numPr>
      </w:pPr>
      <w:r>
        <w:t>Condividere l’offerta via mail tramite</w:t>
      </w:r>
      <w:r w:rsidR="378B5919">
        <w:t xml:space="preserve"> l’opzione</w:t>
      </w:r>
      <w:r>
        <w:t xml:space="preserve"> “Dillo a un amico”</w:t>
      </w:r>
      <w:r w:rsidR="0D838E17">
        <w:t>. NB:</w:t>
      </w:r>
      <w:r>
        <w:t xml:space="preserve"> </w:t>
      </w:r>
      <w:r w:rsidR="29131045">
        <w:t>Se chi propone l’annuncio è un dipendente dell’azienda, questi può inserire il suo indirizzo mail affinché il suo nome sia tracciato come origine del candidato</w:t>
      </w:r>
      <w:r w:rsidR="73F504E6">
        <w:t>:</w:t>
      </w:r>
    </w:p>
    <w:p w:rsidR="09412E3B" w:rsidP="00012BCF" w:rsidRDefault="40EE99AD" w14:paraId="6A572E4C" w14:textId="2B3775F8">
      <w:r>
        <w:rPr>
          <w:noProof/>
        </w:rPr>
        <w:drawing>
          <wp:inline distT="0" distB="0" distL="0" distR="0" wp14:anchorId="3DA17452" wp14:editId="76154886">
            <wp:extent cx="5029198" cy="4239234"/>
            <wp:effectExtent l="0" t="0" r="0" b="0"/>
            <wp:docPr id="1307870618" name="Immagine 130787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7870618"/>
                    <pic:cNvPicPr/>
                  </pic:nvPicPr>
                  <pic:blipFill>
                    <a:blip r:embed="rId27">
                      <a:extLst>
                        <a:ext uri="{28A0092B-C50C-407E-A947-70E740481C1C}">
                          <a14:useLocalDpi xmlns:a14="http://schemas.microsoft.com/office/drawing/2010/main" val="0"/>
                        </a:ext>
                      </a:extLst>
                    </a:blip>
                    <a:stretch>
                      <a:fillRect/>
                    </a:stretch>
                  </pic:blipFill>
                  <pic:spPr>
                    <a:xfrm>
                      <a:off x="0" y="0"/>
                      <a:ext cx="5029198" cy="4239234"/>
                    </a:xfrm>
                    <a:prstGeom prst="rect">
                      <a:avLst/>
                    </a:prstGeom>
                  </pic:spPr>
                </pic:pic>
              </a:graphicData>
            </a:graphic>
          </wp:inline>
        </w:drawing>
      </w:r>
    </w:p>
    <w:p w:rsidR="73F504E6" w:rsidP="05833340" w:rsidRDefault="73F504E6" w14:paraId="06C91130" w14:textId="68CC8F16">
      <w:r>
        <w:rPr>
          <w:noProof/>
        </w:rPr>
        <w:lastRenderedPageBreak/>
        <w:drawing>
          <wp:inline distT="0" distB="0" distL="0" distR="0" wp14:anchorId="07506EE1" wp14:editId="4CC8F235">
            <wp:extent cx="5534024" cy="2797135"/>
            <wp:effectExtent l="0" t="0" r="0" b="0"/>
            <wp:docPr id="238530421" name="Immagine 23853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8530421"/>
                    <pic:cNvPicPr/>
                  </pic:nvPicPr>
                  <pic:blipFill>
                    <a:blip r:embed="rId28">
                      <a:extLst>
                        <a:ext uri="{28A0092B-C50C-407E-A947-70E740481C1C}">
                          <a14:useLocalDpi xmlns:a14="http://schemas.microsoft.com/office/drawing/2010/main" val="0"/>
                        </a:ext>
                      </a:extLst>
                    </a:blip>
                    <a:stretch>
                      <a:fillRect/>
                    </a:stretch>
                  </pic:blipFill>
                  <pic:spPr>
                    <a:xfrm>
                      <a:off x="0" y="0"/>
                      <a:ext cx="5534024" cy="2797135"/>
                    </a:xfrm>
                    <a:prstGeom prst="rect">
                      <a:avLst/>
                    </a:prstGeom>
                  </pic:spPr>
                </pic:pic>
              </a:graphicData>
            </a:graphic>
          </wp:inline>
        </w:drawing>
      </w:r>
    </w:p>
    <w:p w:rsidR="22C779B3" w:rsidP="00012BCF" w:rsidRDefault="22C779B3" w14:paraId="2FCA0741" w14:textId="25AFADF7">
      <w:pPr>
        <w:pStyle w:val="Paragrafoelenco"/>
        <w:numPr>
          <w:ilvl w:val="0"/>
          <w:numId w:val="38"/>
        </w:numPr>
      </w:pPr>
      <w:r>
        <w:t>Stampare l’offerta, cliccando su “Stampa”;</w:t>
      </w:r>
    </w:p>
    <w:p w:rsidR="50A68C5B" w:rsidP="000E59FE" w:rsidRDefault="50A68C5B" w14:paraId="52E516FD" w14:textId="5515666F"/>
    <w:p w:rsidR="2F757CD7" w:rsidP="000E59FE" w:rsidRDefault="2F757CD7" w14:paraId="5307C7DD" w14:textId="18368DE2">
      <w:r w:rsidRPr="566E82F8">
        <w:rPr>
          <w:lang w:val="it-IT"/>
        </w:rPr>
        <w:t xml:space="preserve">Gli annunci possono essere condivisi su Facebook, Xing, </w:t>
      </w:r>
      <w:r w:rsidR="00012BCF">
        <w:rPr>
          <w:lang w:val="it-IT"/>
        </w:rPr>
        <w:t>X</w:t>
      </w:r>
      <w:r w:rsidRPr="566E82F8">
        <w:rPr>
          <w:lang w:val="it-IT"/>
        </w:rPr>
        <w:t xml:space="preserve">, Linkedin, come mostrato di seguito:  </w:t>
      </w:r>
    </w:p>
    <w:p w:rsidR="0E91BAF8" w:rsidP="000E59FE" w:rsidRDefault="0E91BAF8" w14:paraId="61B7BCD1" w14:textId="1B58BA25">
      <w:r>
        <w:rPr>
          <w:noProof/>
        </w:rPr>
        <w:drawing>
          <wp:inline distT="0" distB="0" distL="0" distR="0" wp14:anchorId="40FCC28B" wp14:editId="2E2012A3">
            <wp:extent cx="6115366" cy="2140060"/>
            <wp:effectExtent l="0" t="0" r="0" b="0"/>
            <wp:docPr id="1630081373" name="Immagine 163008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115366" cy="2140060"/>
                    </a:xfrm>
                    <a:prstGeom prst="rect">
                      <a:avLst/>
                    </a:prstGeom>
                  </pic:spPr>
                </pic:pic>
              </a:graphicData>
            </a:graphic>
          </wp:inline>
        </w:drawing>
      </w:r>
    </w:p>
    <w:p w:rsidRPr="00C111AD" w:rsidR="00442028" w:rsidP="00012BCF" w:rsidRDefault="50DE0F23" w14:paraId="79B1AE6B" w14:textId="4E485527">
      <w:pPr>
        <w:pStyle w:val="Titolo2"/>
        <w:numPr>
          <w:ilvl w:val="0"/>
          <w:numId w:val="49"/>
        </w:numPr>
      </w:pPr>
      <w:bookmarkStart w:name="_Toc184221120" w:id="6"/>
      <w:r>
        <w:t>Area aziende – Registrati</w:t>
      </w:r>
      <w:bookmarkEnd w:id="6"/>
      <w:r w:rsidR="38A48311">
        <w:t xml:space="preserve"> </w:t>
      </w:r>
    </w:p>
    <w:p w:rsidR="00442028" w:rsidP="000E59FE" w:rsidRDefault="6C10E49D" w14:paraId="6E6D5C33" w14:textId="6A26781B">
      <w:r>
        <w:t xml:space="preserve">In questa pagina è possibile accedere al </w:t>
      </w:r>
      <w:proofErr w:type="spellStart"/>
      <w:r>
        <w:t>form</w:t>
      </w:r>
      <w:proofErr w:type="spellEnd"/>
      <w:r>
        <w:t xml:space="preserve"> di registrazione dell’azienda</w:t>
      </w:r>
      <w:r w:rsidR="23238B86">
        <w:t>. I campi obbligatori sono segnati da * (la loro mancata compilazione impedisce il completamento dell’iscrizione).</w:t>
      </w:r>
    </w:p>
    <w:p w:rsidR="00442028" w:rsidP="000E59FE" w:rsidRDefault="23238B86" w14:paraId="0AD06F9B" w14:textId="18B496C6">
      <w:r>
        <w:t>L’indirizzo mail è la chiave che permette di riconoscere univocamente il profilo dell’azienda. Nel caso in cui sia già presente in database un profilo con quell’indirizzo mail viene segnalato errore.</w:t>
      </w:r>
    </w:p>
    <w:p w:rsidR="00442028" w:rsidP="000E59FE" w:rsidRDefault="00442028" w14:paraId="335A34A0" w14:textId="1B6B387D"/>
    <w:p w:rsidR="3A653B8E" w:rsidP="000E59FE" w:rsidRDefault="3A653B8E" w14:paraId="79818E68" w14:textId="180EBF54">
      <w:r>
        <w:rPr>
          <w:noProof/>
        </w:rPr>
        <w:lastRenderedPageBreak/>
        <w:drawing>
          <wp:inline distT="0" distB="0" distL="0" distR="0" wp14:anchorId="4F586165" wp14:editId="021EE74A">
            <wp:extent cx="6124574" cy="3581400"/>
            <wp:effectExtent l="0" t="0" r="0" b="0"/>
            <wp:docPr id="1928724508" name="Immagine 192872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4574" cy="3581400"/>
                    </a:xfrm>
                    <a:prstGeom prst="rect">
                      <a:avLst/>
                    </a:prstGeom>
                  </pic:spPr>
                </pic:pic>
              </a:graphicData>
            </a:graphic>
          </wp:inline>
        </w:drawing>
      </w:r>
    </w:p>
    <w:p w:rsidR="0DCA656B" w:rsidP="000E59FE" w:rsidRDefault="0DCA656B" w14:paraId="401CC37D" w14:textId="5111617A">
      <w:r>
        <w:t xml:space="preserve">Subito dopo aver compilato il </w:t>
      </w:r>
      <w:proofErr w:type="spellStart"/>
      <w:r>
        <w:t>form</w:t>
      </w:r>
      <w:proofErr w:type="spellEnd"/>
      <w:r>
        <w:t>, l’azienda accederà direttamente alla sua area.</w:t>
      </w:r>
    </w:p>
    <w:p w:rsidR="566E82F8" w:rsidP="000E59FE" w:rsidRDefault="566E82F8" w14:paraId="206C0646" w14:textId="3F795996">
      <w:r>
        <w:br w:type="page"/>
      </w:r>
    </w:p>
    <w:p w:rsidRPr="00A32496" w:rsidR="602A1205" w:rsidP="00A32496" w:rsidRDefault="128DFFE7" w14:paraId="1B2805EB" w14:textId="027CB57E">
      <w:pPr>
        <w:pStyle w:val="Titolo1"/>
      </w:pPr>
      <w:bookmarkStart w:name="_Toc184221121" w:id="7"/>
      <w:r>
        <w:lastRenderedPageBreak/>
        <w:t>AREA PERSONALE CANDIDATO</w:t>
      </w:r>
      <w:bookmarkEnd w:id="7"/>
    </w:p>
    <w:p w:rsidR="6F685C46" w:rsidP="000E59FE" w:rsidRDefault="6F685C46" w14:paraId="3617E738" w14:textId="439529FB">
      <w:r>
        <w:t>L'area personale del candidato è costituita da diversi tab.</w:t>
      </w:r>
    </w:p>
    <w:p w:rsidRPr="00C111AD" w:rsidR="06404317" w:rsidP="00012BCF" w:rsidRDefault="5CD6F89C" w14:paraId="2E133C32" w14:textId="36819B7F">
      <w:pPr>
        <w:pStyle w:val="Titolo2"/>
        <w:numPr>
          <w:ilvl w:val="0"/>
          <w:numId w:val="34"/>
        </w:numPr>
      </w:pPr>
      <w:bookmarkStart w:name="_Toc184221122" w:id="8"/>
      <w:r>
        <w:t>Widget di ricerca</w:t>
      </w:r>
      <w:r w:rsidR="7DC0DDD6">
        <w:t xml:space="preserve"> e CV digitale</w:t>
      </w:r>
      <w:bookmarkEnd w:id="8"/>
    </w:p>
    <w:p w:rsidRPr="002A2C2A" w:rsidR="003826A7" w:rsidP="000E59FE" w:rsidRDefault="003826A7" w14:paraId="0BCEBD25" w14:textId="71BC47E1">
      <w:r>
        <w:t>Cliccando su “</w:t>
      </w:r>
      <w:r w:rsidR="3089E325">
        <w:t>C</w:t>
      </w:r>
      <w:r w:rsidR="2D8088D5">
        <w:t>V digitale</w:t>
      </w:r>
      <w:r>
        <w:t>”, il candidato può copiare e incollare il link per condividere il suo CV digitale.</w:t>
      </w:r>
    </w:p>
    <w:p w:rsidRPr="003826A7" w:rsidR="06404317" w:rsidP="000E59FE" w:rsidRDefault="006D2357" w14:paraId="4C3C5E1A" w14:textId="3514AB94">
      <w:pPr>
        <w:rPr>
          <w:rStyle w:val="Heading2Char"/>
          <w:rFonts w:asciiTheme="minorHAnsi" w:hAnsiTheme="minorHAnsi" w:eastAsiaTheme="minorHAnsi" w:cstheme="minorBidi"/>
          <w:sz w:val="22"/>
          <w:szCs w:val="22"/>
        </w:rPr>
      </w:pPr>
      <w:r>
        <w:t>P</w:t>
      </w:r>
      <w:r w:rsidR="06404317">
        <w:t xml:space="preserve">uò </w:t>
      </w:r>
      <w:r>
        <w:t xml:space="preserve">inoltre </w:t>
      </w:r>
      <w:r w:rsidR="06404317">
        <w:t xml:space="preserve">utilizzare </w:t>
      </w:r>
      <w:r>
        <w:t xml:space="preserve">il widget di ricerca </w:t>
      </w:r>
      <w:r w:rsidR="06404317">
        <w:t xml:space="preserve">per ricercare gli annunci di suo interesse (la ricerca è precompilata con il job </w:t>
      </w:r>
      <w:proofErr w:type="spellStart"/>
      <w:r w:rsidR="06404317">
        <w:t>title</w:t>
      </w:r>
      <w:proofErr w:type="spellEnd"/>
      <w:r w:rsidR="06404317">
        <w:t xml:space="preserve"> e la città di domicilio inseriti in fase di iscrizione)</w:t>
      </w:r>
      <w:r>
        <w:t>:</w:t>
      </w:r>
    </w:p>
    <w:p w:rsidR="06404317" w:rsidP="7586ACFD" w:rsidRDefault="7E4F080A" w14:paraId="67E49076" w14:textId="574D869F">
      <w:r>
        <w:rPr>
          <w:noProof/>
        </w:rPr>
        <w:drawing>
          <wp:inline distT="0" distB="0" distL="0" distR="0" wp14:anchorId="6515927D" wp14:editId="2AB0BB65">
            <wp:extent cx="6124574" cy="1714500"/>
            <wp:effectExtent l="0" t="0" r="0" b="0"/>
            <wp:docPr id="1462745779" name="Immagine 146274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124574" cy="1714500"/>
                    </a:xfrm>
                    <a:prstGeom prst="rect">
                      <a:avLst/>
                    </a:prstGeom>
                  </pic:spPr>
                </pic:pic>
              </a:graphicData>
            </a:graphic>
          </wp:inline>
        </w:drawing>
      </w:r>
    </w:p>
    <w:p w:rsidRPr="00C111AD" w:rsidR="6F685C46" w:rsidP="00012BCF" w:rsidRDefault="2B55C65D" w14:paraId="0557085C" w14:textId="644662D4">
      <w:pPr>
        <w:pStyle w:val="Titolo2"/>
        <w:numPr>
          <w:ilvl w:val="0"/>
          <w:numId w:val="34"/>
        </w:numPr>
      </w:pPr>
      <w:bookmarkStart w:name="_Toc184221123" w:id="9"/>
      <w:r>
        <w:t>Home</w:t>
      </w:r>
      <w:bookmarkEnd w:id="9"/>
    </w:p>
    <w:p w:rsidR="6F685C46" w:rsidP="05833340" w:rsidRDefault="6F685C46" w14:paraId="0C5D4F12" w14:textId="7EF9E55B">
      <w:r>
        <w:t xml:space="preserve">La </w:t>
      </w:r>
      <w:r w:rsidR="78EE0A56">
        <w:t xml:space="preserve">home </w:t>
      </w:r>
      <w:r>
        <w:t xml:space="preserve">del candidato è costituita dal box </w:t>
      </w:r>
      <w:r w:rsidR="27E3B86A">
        <w:t xml:space="preserve">relativo alle </w:t>
      </w:r>
      <w:r>
        <w:t xml:space="preserve">notifiche, </w:t>
      </w:r>
      <w:r w:rsidR="2CFA3CBB">
        <w:t>riguardanti</w:t>
      </w:r>
      <w:r>
        <w:t xml:space="preserve"> tutte le richieste che gli sono state mandate dagli </w:t>
      </w:r>
      <w:proofErr w:type="spellStart"/>
      <w:r>
        <w:t>employer</w:t>
      </w:r>
      <w:proofErr w:type="spellEnd"/>
      <w:r>
        <w:t xml:space="preserve">. Nel box </w:t>
      </w:r>
      <w:r w:rsidR="0066294D">
        <w:t>“M</w:t>
      </w:r>
      <w:r>
        <w:t>essaggi</w:t>
      </w:r>
      <w:r w:rsidR="0066294D">
        <w:t>”</w:t>
      </w:r>
      <w:r>
        <w:t xml:space="preserve"> vedrà un messaggio di benvenuto.</w:t>
      </w:r>
    </w:p>
    <w:p w:rsidR="0C87AA3C" w:rsidP="7586ACFD" w:rsidRDefault="0CF13727" w14:paraId="5DADEA2E" w14:textId="6B0DB108">
      <w:r>
        <w:rPr>
          <w:noProof/>
        </w:rPr>
        <w:lastRenderedPageBreak/>
        <w:drawing>
          <wp:inline distT="0" distB="0" distL="0" distR="0" wp14:anchorId="447288D7" wp14:editId="5FD0EA0F">
            <wp:extent cx="6124574" cy="3886200"/>
            <wp:effectExtent l="0" t="0" r="0" b="1905"/>
            <wp:docPr id="882124651" name="Immagine 88212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124574" cy="3886200"/>
                    </a:xfrm>
                    <a:prstGeom prst="rect">
                      <a:avLst/>
                    </a:prstGeom>
                  </pic:spPr>
                </pic:pic>
              </a:graphicData>
            </a:graphic>
          </wp:inline>
        </w:drawing>
      </w:r>
    </w:p>
    <w:p w:rsidR="7A6D5733" w:rsidP="000E59FE" w:rsidRDefault="7A6D5733" w14:paraId="02C6F3F6" w14:textId="76FE3029">
      <w:r w:rsidRPr="525F9C79">
        <w:rPr>
          <w:b/>
          <w:bCs/>
        </w:rPr>
        <w:t>Box statistiche</w:t>
      </w:r>
      <w:r>
        <w:t>: mostra dei contatori relativamente alla visibilità e interesse del proprio profilo da parte delle aziende iscritt</w:t>
      </w:r>
      <w:r w:rsidR="159391FF">
        <w:t>e al portale</w:t>
      </w:r>
      <w:r w:rsidR="001C1A73">
        <w:t>.</w:t>
      </w:r>
    </w:p>
    <w:p w:rsidR="159391FF" w:rsidP="000E59FE" w:rsidRDefault="159391FF" w14:paraId="2E0D6073" w14:textId="0D3D3CB1">
      <w:r w:rsidRPr="2E6DAC70">
        <w:rPr>
          <w:b/>
          <w:bCs/>
        </w:rPr>
        <w:t>Suggerimenti</w:t>
      </w:r>
      <w:r>
        <w:t xml:space="preserve">: box in cui sono contenuti dei suggerimenti per </w:t>
      </w:r>
      <w:r w:rsidR="6DB19832">
        <w:t xml:space="preserve">aggiornare e </w:t>
      </w:r>
      <w:r>
        <w:t>migliorare la completezza del proprio profilo</w:t>
      </w:r>
      <w:r w:rsidR="4F43394B">
        <w:t>.</w:t>
      </w:r>
    </w:p>
    <w:p w:rsidRPr="00C111AD" w:rsidR="00642BA8" w:rsidP="00012BCF" w:rsidRDefault="2F75CC14" w14:paraId="7BB41ABE" w14:textId="26A9E6FC">
      <w:pPr>
        <w:pStyle w:val="Titolo2"/>
        <w:numPr>
          <w:ilvl w:val="0"/>
          <w:numId w:val="34"/>
        </w:numPr>
      </w:pPr>
      <w:bookmarkStart w:name="_Toc184221124" w:id="10"/>
      <w:r>
        <w:t>I miei annunci</w:t>
      </w:r>
      <w:bookmarkEnd w:id="10"/>
    </w:p>
    <w:p w:rsidR="00642BA8" w:rsidP="000E59FE" w:rsidRDefault="484C209E" w14:paraId="4772EF0C" w14:textId="543A2DE6">
      <w:r>
        <w:t>Da questo tab il candidato p</w:t>
      </w:r>
      <w:r w:rsidR="00642BA8">
        <w:t>uò visualizzare tutti gli annunci</w:t>
      </w:r>
      <w:r w:rsidR="3E26C7D7">
        <w:t xml:space="preserve"> </w:t>
      </w:r>
      <w:r w:rsidR="00642BA8">
        <w:t>ai quali</w:t>
      </w:r>
      <w:r w:rsidR="33ACC22E">
        <w:t xml:space="preserve"> il candidato</w:t>
      </w:r>
      <w:r w:rsidR="00642BA8">
        <w:t xml:space="preserve"> si è iscritto o che ha salvato</w:t>
      </w:r>
      <w:r w:rsidR="0026469B">
        <w:t>:</w:t>
      </w:r>
    </w:p>
    <w:p w:rsidR="00642BA8" w:rsidP="000E59FE" w:rsidRDefault="70F3D7FC" w14:paraId="610BE794" w14:textId="1A155921">
      <w:r>
        <w:rPr>
          <w:noProof/>
        </w:rPr>
        <w:lastRenderedPageBreak/>
        <w:drawing>
          <wp:inline distT="0" distB="0" distL="0" distR="0" wp14:anchorId="4A43310E" wp14:editId="3E1F2EA8">
            <wp:extent cx="6124574" cy="3762375"/>
            <wp:effectExtent l="0" t="0" r="0" b="0"/>
            <wp:docPr id="1695567071" name="Immagine 169556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95567071"/>
                    <pic:cNvPicPr/>
                  </pic:nvPicPr>
                  <pic:blipFill>
                    <a:blip r:embed="rId33">
                      <a:extLst>
                        <a:ext uri="{28A0092B-C50C-407E-A947-70E740481C1C}">
                          <a14:useLocalDpi xmlns:a14="http://schemas.microsoft.com/office/drawing/2010/main" val="0"/>
                        </a:ext>
                      </a:extLst>
                    </a:blip>
                    <a:stretch>
                      <a:fillRect/>
                    </a:stretch>
                  </pic:blipFill>
                  <pic:spPr>
                    <a:xfrm>
                      <a:off x="0" y="0"/>
                      <a:ext cx="6124574" cy="3762375"/>
                    </a:xfrm>
                    <a:prstGeom prst="rect">
                      <a:avLst/>
                    </a:prstGeom>
                  </pic:spPr>
                </pic:pic>
              </a:graphicData>
            </a:graphic>
          </wp:inline>
        </w:drawing>
      </w:r>
      <w:r w:rsidR="00642BA8">
        <w:t>Il candidato può disiscriversi ad un annuncio in qualsiasi momento aprendo l’annuncio in questione e cliccando su “annulla candidatura”.</w:t>
      </w:r>
    </w:p>
    <w:p w:rsidR="2E6DAC70" w:rsidP="000E59FE" w:rsidRDefault="00570D15" w14:paraId="716DE433" w14:textId="2B75007C">
      <w:r w:rsidRPr="00570D15">
        <w:rPr>
          <w:noProof/>
        </w:rPr>
        <w:lastRenderedPageBreak/>
        <w:drawing>
          <wp:inline distT="0" distB="0" distL="0" distR="0" wp14:anchorId="42A065BF" wp14:editId="59842E0A">
            <wp:extent cx="6120130" cy="3642360"/>
            <wp:effectExtent l="0" t="0" r="0" b="0"/>
            <wp:docPr id="115901736" name="Immagine 1" descr="Immagine che contiene testo, schermata, Sito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1736" name="Immagine 1" descr="Immagine che contiene testo, schermata, Sito Web, software&#10;&#10;Descrizione generata automaticamente"/>
                    <pic:cNvPicPr/>
                  </pic:nvPicPr>
                  <pic:blipFill rotWithShape="1">
                    <a:blip r:embed="rId34"/>
                    <a:srcRect t="24685"/>
                    <a:stretch/>
                  </pic:blipFill>
                  <pic:spPr bwMode="auto">
                    <a:xfrm>
                      <a:off x="0" y="0"/>
                      <a:ext cx="6120130" cy="3642360"/>
                    </a:xfrm>
                    <a:prstGeom prst="rect">
                      <a:avLst/>
                    </a:prstGeom>
                    <a:ln>
                      <a:noFill/>
                    </a:ln>
                    <a:extLst>
                      <a:ext uri="{53640926-AAD7-44D8-BBD7-CCE9431645EC}">
                        <a14:shadowObscured xmlns:a14="http://schemas.microsoft.com/office/drawing/2010/main"/>
                      </a:ext>
                    </a:extLst>
                  </pic:spPr>
                </pic:pic>
              </a:graphicData>
            </a:graphic>
          </wp:inline>
        </w:drawing>
      </w:r>
    </w:p>
    <w:p w:rsidRPr="00C111AD" w:rsidR="00E40795" w:rsidP="00012BCF" w:rsidRDefault="4C628D1B" w14:paraId="2D3AA0FA" w14:textId="4B3C1731">
      <w:pPr>
        <w:pStyle w:val="Titolo2"/>
        <w:numPr>
          <w:ilvl w:val="0"/>
          <w:numId w:val="34"/>
        </w:numPr>
      </w:pPr>
      <w:bookmarkStart w:name="_Toc184221125" w:id="11"/>
      <w:r>
        <w:t>Job Agents</w:t>
      </w:r>
      <w:bookmarkEnd w:id="11"/>
    </w:p>
    <w:p w:rsidR="00E40795" w:rsidP="000E59FE" w:rsidRDefault="00E40795" w14:paraId="3D3E5C34" w14:textId="77777777">
      <w:r w:rsidRPr="2E6DAC70">
        <w:t xml:space="preserve">È la funzionalità che permette al candidato di creare degli </w:t>
      </w:r>
      <w:proofErr w:type="spellStart"/>
      <w:r w:rsidRPr="2E6DAC70">
        <w:t>alert</w:t>
      </w:r>
      <w:proofErr w:type="spellEnd"/>
      <w:r w:rsidRPr="2E6DAC70">
        <w:t xml:space="preserve"> automatici riguardanti nuovi annunci pubblicati corrispondenti al proprio profilo. Il candidato riceverà una mail settimanale contenente i link alle nuove offerte pubblicate corrispondenti ai job agent impostati.</w:t>
      </w:r>
    </w:p>
    <w:p w:rsidR="00E40795" w:rsidP="000E59FE" w:rsidRDefault="00E40795" w14:paraId="1C641860" w14:textId="77777777">
      <w:r>
        <w:t xml:space="preserve">In automatico, con la registrazione al sistema, viene creato un job agent in base al proprio profilo. La parola chiave impostata è corrispondente alla “professione prevalente” inserita dal candidato nel </w:t>
      </w:r>
      <w:proofErr w:type="spellStart"/>
      <w:r>
        <w:t>form</w:t>
      </w:r>
      <w:proofErr w:type="spellEnd"/>
      <w:r>
        <w:t xml:space="preserve">. Modificando la professione prevalente inserita nel </w:t>
      </w:r>
      <w:proofErr w:type="spellStart"/>
      <w:r>
        <w:t>form</w:t>
      </w:r>
      <w:proofErr w:type="spellEnd"/>
      <w:r>
        <w:t>, anche il job agent viene modificato. Questo job agent può essere attivato/disattivato o modificato, non può essere eliminato.</w:t>
      </w:r>
    </w:p>
    <w:p w:rsidR="00E40795" w:rsidP="7586ACFD" w:rsidRDefault="12CF5F23" w14:paraId="1352EF8C" w14:textId="42C44F84">
      <w:r>
        <w:rPr>
          <w:noProof/>
        </w:rPr>
        <w:drawing>
          <wp:inline distT="0" distB="0" distL="0" distR="0" wp14:anchorId="4D669CB9" wp14:editId="5D524AD4">
            <wp:extent cx="6124574" cy="1276357"/>
            <wp:effectExtent l="0" t="0" r="0" b="0"/>
            <wp:docPr id="38247704" name="Immagine 3824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b="21637"/>
                    <a:stretch>
                      <a:fillRect/>
                    </a:stretch>
                  </pic:blipFill>
                  <pic:spPr>
                    <a:xfrm>
                      <a:off x="0" y="0"/>
                      <a:ext cx="6124574" cy="1276357"/>
                    </a:xfrm>
                    <a:prstGeom prst="rect">
                      <a:avLst/>
                    </a:prstGeom>
                  </pic:spPr>
                </pic:pic>
              </a:graphicData>
            </a:graphic>
          </wp:inline>
        </w:drawing>
      </w:r>
      <w:r w:rsidR="00E40795">
        <w:t>Utilizzando il bottone “</w:t>
      </w:r>
      <w:r w:rsidR="00450BAB">
        <w:t>cerca</w:t>
      </w:r>
      <w:r w:rsidR="00E40795">
        <w:t xml:space="preserve">”, è possibile configurare degli altri </w:t>
      </w:r>
      <w:proofErr w:type="spellStart"/>
      <w:r w:rsidR="00E40795">
        <w:t>alert</w:t>
      </w:r>
      <w:proofErr w:type="spellEnd"/>
      <w:r w:rsidR="00E40795">
        <w:t xml:space="preserve"> </w:t>
      </w:r>
      <w:r w:rsidR="002C368A">
        <w:t xml:space="preserve">impostando la professione </w:t>
      </w:r>
      <w:r w:rsidR="002C368A">
        <w:lastRenderedPageBreak/>
        <w:t>desiderata nella barra di ricerca veloce ed eventualmente modificando i filtri disponibili</w:t>
      </w:r>
      <w:r w:rsidR="004D1EF4">
        <w:t>:</w:t>
      </w:r>
    </w:p>
    <w:p w:rsidR="00E40795" w:rsidP="7586ACFD" w:rsidRDefault="20590EF7" w14:paraId="6FBC9BEF" w14:textId="60A60FA9">
      <w:r>
        <w:rPr>
          <w:noProof/>
        </w:rPr>
        <w:drawing>
          <wp:inline distT="0" distB="0" distL="0" distR="0" wp14:anchorId="27692659" wp14:editId="6FDC3823">
            <wp:extent cx="5232644" cy="3352800"/>
            <wp:effectExtent l="0" t="0" r="6350" b="0"/>
            <wp:docPr id="992768759" name="Immagine 99276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53559" cy="3366201"/>
                    </a:xfrm>
                    <a:prstGeom prst="rect">
                      <a:avLst/>
                    </a:prstGeom>
                  </pic:spPr>
                </pic:pic>
              </a:graphicData>
            </a:graphic>
          </wp:inline>
        </w:drawing>
      </w:r>
    </w:p>
    <w:p w:rsidR="006A03C2" w:rsidP="000E59FE" w:rsidRDefault="004D1EF4" w14:paraId="66901A39" w14:textId="7267F3DB">
      <w:r>
        <w:t xml:space="preserve">Dopo aver cliccato su salva, il job agent sarà mostrato </w:t>
      </w:r>
      <w:r w:rsidR="00F767B9">
        <w:t>nell’apposita sezione</w:t>
      </w:r>
      <w:r w:rsidR="006A03C2">
        <w:t xml:space="preserve">; </w:t>
      </w:r>
      <w:r w:rsidR="0083309E">
        <w:t xml:space="preserve">in questo caso il candidato potrà </w:t>
      </w:r>
      <w:r w:rsidR="006A03C2">
        <w:t xml:space="preserve">modificare o </w:t>
      </w:r>
      <w:r w:rsidR="0083309E">
        <w:t>eliminare il job agent creato manualmente</w:t>
      </w:r>
      <w:r w:rsidR="006A03C2">
        <w:t>:</w:t>
      </w:r>
    </w:p>
    <w:p w:rsidR="0083309E" w:rsidP="7586ACFD" w:rsidRDefault="23E78474" w14:paraId="61BE2FB9" w14:textId="0D2F2406">
      <w:r>
        <w:rPr>
          <w:noProof/>
        </w:rPr>
        <w:drawing>
          <wp:inline distT="0" distB="0" distL="0" distR="0" wp14:anchorId="0741CD76" wp14:editId="76FB95ED">
            <wp:extent cx="6124574" cy="1628775"/>
            <wp:effectExtent l="0" t="0" r="0" b="0"/>
            <wp:docPr id="229999371" name="Immagine 22999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24574" cy="1628775"/>
                    </a:xfrm>
                    <a:prstGeom prst="rect">
                      <a:avLst/>
                    </a:prstGeom>
                  </pic:spPr>
                </pic:pic>
              </a:graphicData>
            </a:graphic>
          </wp:inline>
        </w:drawing>
      </w:r>
    </w:p>
    <w:p w:rsidR="00935365" w:rsidP="7586ACFD" w:rsidRDefault="00935365" w14:paraId="5AAB2221" w14:textId="77777777"/>
    <w:p w:rsidRPr="00C111AD" w:rsidR="4EEAA62B" w:rsidP="00012BCF" w:rsidRDefault="7E8A5548" w14:paraId="07E6A103" w14:textId="4339C3DD">
      <w:pPr>
        <w:pStyle w:val="Titolo2"/>
        <w:numPr>
          <w:ilvl w:val="0"/>
          <w:numId w:val="34"/>
        </w:numPr>
      </w:pPr>
      <w:bookmarkStart w:name="_Toc184221126" w:id="12"/>
      <w:r>
        <w:t>V</w:t>
      </w:r>
      <w:r w:rsidR="306C1D45">
        <w:t>ideo C</w:t>
      </w:r>
      <w:r w:rsidR="371451D6">
        <w:t>urriculum</w:t>
      </w:r>
      <w:bookmarkEnd w:id="12"/>
      <w:r w:rsidR="46FF74DA">
        <w:t xml:space="preserve"> </w:t>
      </w:r>
    </w:p>
    <w:p w:rsidR="4EEAA62B" w:rsidP="000E59FE" w:rsidRDefault="4EEAA62B" w14:paraId="6AD10821" w14:textId="4DCE7BCC">
      <w:r>
        <w:t>Il candidato può registrare in autonomia (oltre che dietro esplicita richiesta dell’</w:t>
      </w:r>
      <w:proofErr w:type="spellStart"/>
      <w:r>
        <w:t>employer</w:t>
      </w:r>
      <w:proofErr w:type="spellEnd"/>
      <w:r>
        <w:t>) un video cv, cliccando su “registra”.</w:t>
      </w:r>
    </w:p>
    <w:p w:rsidR="4EEAA62B" w:rsidP="000E59FE" w:rsidRDefault="06899522" w14:paraId="69F36EC6" w14:textId="1A16ED24">
      <w:r>
        <w:rPr>
          <w:noProof/>
        </w:rPr>
        <w:lastRenderedPageBreak/>
        <w:drawing>
          <wp:inline distT="0" distB="0" distL="0" distR="0" wp14:anchorId="1D721144" wp14:editId="248E4AD4">
            <wp:extent cx="6124574" cy="4333875"/>
            <wp:effectExtent l="0" t="0" r="0" b="0"/>
            <wp:docPr id="392422504" name="Immagine 39242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2422504"/>
                    <pic:cNvPicPr/>
                  </pic:nvPicPr>
                  <pic:blipFill>
                    <a:blip r:embed="rId37">
                      <a:extLst>
                        <a:ext uri="{28A0092B-C50C-407E-A947-70E740481C1C}">
                          <a14:useLocalDpi xmlns:a14="http://schemas.microsoft.com/office/drawing/2010/main" val="0"/>
                        </a:ext>
                      </a:extLst>
                    </a:blip>
                    <a:stretch>
                      <a:fillRect/>
                    </a:stretch>
                  </pic:blipFill>
                  <pic:spPr>
                    <a:xfrm>
                      <a:off x="0" y="0"/>
                      <a:ext cx="6124574" cy="4333875"/>
                    </a:xfrm>
                    <a:prstGeom prst="rect">
                      <a:avLst/>
                    </a:prstGeom>
                  </pic:spPr>
                </pic:pic>
              </a:graphicData>
            </a:graphic>
          </wp:inline>
        </w:drawing>
      </w:r>
      <w:r w:rsidR="4EEAA62B">
        <w:t>Prima di effettuare la registrazione,</w:t>
      </w:r>
      <w:r w:rsidR="640D60E8">
        <w:t xml:space="preserve"> il candidato</w:t>
      </w:r>
      <w:r w:rsidR="4EEAA62B">
        <w:t xml:space="preserve"> visualizza una pagina di istruzioni e viene data la possibilità di effettuare un test dell’audio e video del computer.</w:t>
      </w:r>
      <w:r w:rsidR="11099640">
        <w:t xml:space="preserve"> </w:t>
      </w:r>
      <w:r w:rsidR="0A45FAD0">
        <w:t>Dopo aver cliccato su “Registra il tuo video CV”, deve acconsentire all’utilizzo da parte del sito del microfono e della webcam.</w:t>
      </w:r>
      <w:r w:rsidR="38AD3879">
        <w:t xml:space="preserve"> </w:t>
      </w:r>
      <w:r w:rsidR="0A45FAD0">
        <w:t xml:space="preserve">Cliccando su </w:t>
      </w:r>
      <w:proofErr w:type="spellStart"/>
      <w:r w:rsidR="0A45FAD0">
        <w:t>rec</w:t>
      </w:r>
      <w:proofErr w:type="spellEnd"/>
      <w:r w:rsidR="0A45FAD0">
        <w:t xml:space="preserve"> potrà iniziare a registrare il video cv</w:t>
      </w:r>
      <w:r w:rsidR="76C3A616">
        <w:t>:</w:t>
      </w:r>
    </w:p>
    <w:p w:rsidR="4EEAA62B" w:rsidP="7586ACFD" w:rsidRDefault="456EF904" w14:paraId="620D4C9E" w14:textId="30614AAA">
      <w:r>
        <w:rPr>
          <w:noProof/>
        </w:rPr>
        <w:lastRenderedPageBreak/>
        <w:drawing>
          <wp:inline distT="0" distB="0" distL="0" distR="0" wp14:anchorId="5B7AA39E" wp14:editId="43565B91">
            <wp:extent cx="6124574" cy="3819525"/>
            <wp:effectExtent l="0" t="0" r="0" b="0"/>
            <wp:docPr id="147344219" name="Immagine 14734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24574" cy="3819525"/>
                    </a:xfrm>
                    <a:prstGeom prst="rect">
                      <a:avLst/>
                    </a:prstGeom>
                  </pic:spPr>
                </pic:pic>
              </a:graphicData>
            </a:graphic>
          </wp:inline>
        </w:drawing>
      </w:r>
      <w:r w:rsidR="4EEAA62B">
        <w:t xml:space="preserve">Comincerà quindi a visualizzare le domande a video, il tempo di registrazione e il tempo a disposizione per rispondere a </w:t>
      </w:r>
      <w:r w:rsidR="00935365">
        <w:t xml:space="preserve">ciascuna </w:t>
      </w:r>
      <w:r w:rsidR="4EEAA62B">
        <w:t>domanda. Nel caso in cui termini prima, potrà cliccare sul tasto di stop per passare alla domanda successiva.</w:t>
      </w:r>
    </w:p>
    <w:p w:rsidR="5C8DB724" w:rsidP="000E59FE" w:rsidRDefault="4EEAA62B" w14:paraId="4231C551" w14:textId="2A1CF1A8">
      <w:r>
        <w:t>Al termine dell’ultima domanda viene dat</w:t>
      </w:r>
      <w:r w:rsidR="00935365">
        <w:t>a</w:t>
      </w:r>
      <w:r>
        <w:t xml:space="preserve"> conferma dell’avvenuto completamento del video cv</w:t>
      </w:r>
      <w:r w:rsidR="6D327C19">
        <w:t xml:space="preserve">. </w:t>
      </w:r>
      <w:r>
        <w:t>Cliccando su “pagina del profilo” si viene rimandati al tab video cv, dove viene spiegato che l’elaborazione richiede c</w:t>
      </w:r>
      <w:r w:rsidR="2E2676E4">
        <w:t>irca</w:t>
      </w:r>
      <w:r>
        <w:t xml:space="preserve"> </w:t>
      </w:r>
      <w:r w:rsidR="3DEBD2D7">
        <w:t>un’</w:t>
      </w:r>
      <w:r>
        <w:t>ora.</w:t>
      </w:r>
    </w:p>
    <w:p w:rsidR="4EEAA62B" w:rsidP="000E59FE" w:rsidRDefault="4EEAA62B" w14:paraId="5A9B3C5B" w14:textId="2AD68E60">
      <w:r>
        <w:t xml:space="preserve">Successivamente all’elaborazione del video, il candidato </w:t>
      </w:r>
      <w:r w:rsidR="30ADCCE9">
        <w:t xml:space="preserve">potrà </w:t>
      </w:r>
      <w:r>
        <w:t>registrare uno nuovo</w:t>
      </w:r>
      <w:r w:rsidR="02B3FEDA">
        <w:t xml:space="preserve"> video</w:t>
      </w:r>
      <w:r>
        <w:t xml:space="preserve">. Cliccando su “registra un nuovo video cv” </w:t>
      </w:r>
      <w:r w:rsidR="2CFC83F8">
        <w:t>(</w:t>
      </w:r>
      <w:r>
        <w:t>il video precedentemente realizzato v</w:t>
      </w:r>
      <w:r w:rsidR="4BFEC8FC">
        <w:t xml:space="preserve">errà </w:t>
      </w:r>
      <w:r>
        <w:t>eliminato</w:t>
      </w:r>
      <w:r w:rsidR="3B4A5F2B">
        <w:t>)</w:t>
      </w:r>
      <w:r w:rsidR="3A30ABBC">
        <w:t>.</w:t>
      </w:r>
    </w:p>
    <w:p w:rsidR="00A323A3" w:rsidP="000E59FE" w:rsidRDefault="00A323A3" w14:paraId="5C93B18C" w14:textId="77777777"/>
    <w:p w:rsidRPr="00C111AD" w:rsidR="4A616095" w:rsidP="05833340" w:rsidRDefault="76BA4502" w14:paraId="6E1629BA" w14:textId="6918877F">
      <w:pPr>
        <w:pStyle w:val="Titolo2"/>
        <w:numPr>
          <w:ilvl w:val="0"/>
          <w:numId w:val="34"/>
        </w:numPr>
        <w:rPr>
          <w:rStyle w:val="Heading4Char"/>
          <w:rFonts w:cstheme="majorBidi"/>
          <w:b/>
          <w:i w:val="0"/>
          <w:iCs w:val="0"/>
          <w:sz w:val="36"/>
          <w:szCs w:val="36"/>
        </w:rPr>
      </w:pPr>
      <w:bookmarkStart w:name="_Toc184221127" w:id="13"/>
      <w:r>
        <w:t>J</w:t>
      </w:r>
      <w:r w:rsidR="68685390">
        <w:t>ob test</w:t>
      </w:r>
      <w:bookmarkEnd w:id="13"/>
    </w:p>
    <w:p w:rsidR="4EEAA62B" w:rsidP="000E59FE" w:rsidRDefault="4EEAA62B" w14:paraId="05E69AB6" w14:textId="0B95E489">
      <w:r>
        <w:t>Il candidato può sostenere un test psicoattitudinale, cliccando su “Inizia”</w:t>
      </w:r>
      <w:r w:rsidR="12BB6C73">
        <w:t>:</w:t>
      </w:r>
    </w:p>
    <w:p w:rsidR="557C6F33" w:rsidP="7586ACFD" w:rsidRDefault="5EC268E9" w14:paraId="4D3731F8" w14:textId="0DB8003D">
      <w:r>
        <w:rPr>
          <w:noProof/>
        </w:rPr>
        <w:lastRenderedPageBreak/>
        <w:drawing>
          <wp:inline distT="0" distB="0" distL="0" distR="0" wp14:anchorId="5DC932BE" wp14:editId="61E3FAF1">
            <wp:extent cx="4743450" cy="2368036"/>
            <wp:effectExtent l="0" t="0" r="0" b="0"/>
            <wp:docPr id="375280640" name="Immagine 3752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3456" cy="2373031"/>
                    </a:xfrm>
                    <a:prstGeom prst="rect">
                      <a:avLst/>
                    </a:prstGeom>
                  </pic:spPr>
                </pic:pic>
              </a:graphicData>
            </a:graphic>
          </wp:inline>
        </w:drawing>
      </w:r>
    </w:p>
    <w:p w:rsidR="4EEAA62B" w:rsidP="000E59FE" w:rsidRDefault="4EEAA62B" w14:paraId="0256BC07" w14:textId="72AFBC7E">
      <w:r>
        <w:t>Visualizzerà quindi le istruzioni per eseguire la prova e dovrà accettare i termini generali.</w:t>
      </w:r>
    </w:p>
    <w:p w:rsidR="6595A2C0" w:rsidP="7586ACFD" w:rsidRDefault="546C86E1" w14:paraId="5A9AEA48" w14:textId="4E3010B4">
      <w:r>
        <w:rPr>
          <w:noProof/>
        </w:rPr>
        <w:drawing>
          <wp:inline distT="0" distB="0" distL="0" distR="0" wp14:anchorId="5F4FF4F9" wp14:editId="3F095BD2">
            <wp:extent cx="4021832" cy="4762500"/>
            <wp:effectExtent l="0" t="0" r="0" b="0"/>
            <wp:docPr id="1297903344" name="Immagine 129790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25428" cy="4766759"/>
                    </a:xfrm>
                    <a:prstGeom prst="rect">
                      <a:avLst/>
                    </a:prstGeom>
                  </pic:spPr>
                </pic:pic>
              </a:graphicData>
            </a:graphic>
          </wp:inline>
        </w:drawing>
      </w:r>
    </w:p>
    <w:p w:rsidR="6550E4A9" w:rsidP="000E59FE" w:rsidRDefault="4EEAA62B" w14:paraId="73724985" w14:textId="31D956BB">
      <w:r w:rsidRPr="2E6DAC70">
        <w:t xml:space="preserve">Se esce dalla sessione prima di aver terminato la prova, il candidato può continuare ad effettuare il </w:t>
      </w:r>
      <w:r w:rsidRPr="2E6DAC70">
        <w:lastRenderedPageBreak/>
        <w:t>test da dove si era fermato.</w:t>
      </w:r>
    </w:p>
    <w:p w:rsidR="4EEAA62B" w:rsidP="000E59FE" w:rsidRDefault="76F9D504" w14:paraId="14568E24" w14:textId="4114EE96">
      <w:r>
        <w:t>Tre mesi dopo l’esecuzione del test, verrà visualizzato il bottone “</w:t>
      </w:r>
      <w:r w:rsidR="4281E3EE">
        <w:t>R</w:t>
      </w:r>
      <w:r>
        <w:t>ipeti il job test”</w:t>
      </w:r>
      <w:r w:rsidR="403CA557">
        <w:t>, per effettuare una nuova prova.</w:t>
      </w:r>
      <w:r>
        <w:t xml:space="preserve"> Il risultato precedentemente ottenuto v</w:t>
      </w:r>
      <w:r w:rsidR="598AB395">
        <w:t xml:space="preserve">errà </w:t>
      </w:r>
      <w:r>
        <w:t>eliminato</w:t>
      </w:r>
      <w:r w:rsidR="16F77EDF">
        <w:t>.</w:t>
      </w:r>
    </w:p>
    <w:p w:rsidR="4EEAA62B" w:rsidP="7586ACFD" w:rsidRDefault="46546769" w14:paraId="6C112B5A" w14:textId="2E868C79">
      <w:r>
        <w:rPr>
          <w:noProof/>
        </w:rPr>
        <w:drawing>
          <wp:inline distT="0" distB="0" distL="0" distR="0" wp14:anchorId="69E8FFCD" wp14:editId="66121607">
            <wp:extent cx="5711868" cy="3295650"/>
            <wp:effectExtent l="0" t="0" r="3175" b="0"/>
            <wp:docPr id="1867105201" name="Immagine 186710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0503" cy="3300632"/>
                    </a:xfrm>
                    <a:prstGeom prst="rect">
                      <a:avLst/>
                    </a:prstGeom>
                  </pic:spPr>
                </pic:pic>
              </a:graphicData>
            </a:graphic>
          </wp:inline>
        </w:drawing>
      </w:r>
    </w:p>
    <w:p w:rsidRPr="00C111AD" w:rsidR="159899EE" w:rsidP="00012BCF" w:rsidRDefault="659330F8" w14:paraId="7638C63C" w14:textId="02C14A11">
      <w:pPr>
        <w:pStyle w:val="Titolo2"/>
        <w:numPr>
          <w:ilvl w:val="0"/>
          <w:numId w:val="34"/>
        </w:numPr>
      </w:pPr>
      <w:bookmarkStart w:name="_Toc184221128" w:id="14"/>
      <w:r>
        <w:t>Attività</w:t>
      </w:r>
      <w:bookmarkEnd w:id="14"/>
    </w:p>
    <w:p w:rsidR="09DFC29E" w:rsidP="000E59FE" w:rsidRDefault="7BC40D89" w14:paraId="51BA2BD0" w14:textId="6421C8D4">
      <w:r>
        <w:t>Nel rispetto della GDPR, il candidato può visualizzare e scaricare</w:t>
      </w:r>
      <w:r w:rsidR="159899EE">
        <w:t xml:space="preserve"> i log delle attività effettuat</w:t>
      </w:r>
      <w:r w:rsidR="03FA5099">
        <w:t>e</w:t>
      </w:r>
      <w:r w:rsidR="159899EE">
        <w:t xml:space="preserve"> sul </w:t>
      </w:r>
      <w:r w:rsidR="046A21B2">
        <w:t>suo profilo</w:t>
      </w:r>
      <w:r w:rsidR="00035519">
        <w:t>:</w:t>
      </w:r>
    </w:p>
    <w:p w:rsidR="09DFC29E" w:rsidP="3C5C28EB" w:rsidRDefault="4B18E87E" w14:paraId="6F663E03" w14:textId="15FC01BC">
      <w:r>
        <w:rPr>
          <w:noProof/>
        </w:rPr>
        <w:lastRenderedPageBreak/>
        <w:drawing>
          <wp:inline distT="0" distB="0" distL="0" distR="0" wp14:anchorId="3A8B5A18" wp14:editId="3A19590F">
            <wp:extent cx="6123940" cy="2676525"/>
            <wp:effectExtent l="0" t="0" r="0" b="9525"/>
            <wp:docPr id="415754272" name="Immagine 41575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b="24858"/>
                    <a:stretch/>
                  </pic:blipFill>
                  <pic:spPr bwMode="auto">
                    <a:xfrm>
                      <a:off x="0" y="0"/>
                      <a:ext cx="6124574" cy="2676802"/>
                    </a:xfrm>
                    <a:prstGeom prst="rect">
                      <a:avLst/>
                    </a:prstGeom>
                    <a:ln>
                      <a:noFill/>
                    </a:ln>
                    <a:extLst>
                      <a:ext uri="{53640926-AAD7-44D8-BBD7-CCE9431645EC}">
                        <a14:shadowObscured xmlns:a14="http://schemas.microsoft.com/office/drawing/2010/main"/>
                      </a:ext>
                    </a:extLst>
                  </pic:spPr>
                </pic:pic>
              </a:graphicData>
            </a:graphic>
          </wp:inline>
        </w:drawing>
      </w:r>
    </w:p>
    <w:p w:rsidRPr="00C111AD" w:rsidR="6F685C46" w:rsidP="00012BCF" w:rsidRDefault="4F74D0EC" w14:paraId="0AB9332E" w14:textId="68B0E085">
      <w:pPr>
        <w:pStyle w:val="Titolo2"/>
        <w:numPr>
          <w:ilvl w:val="0"/>
          <w:numId w:val="34"/>
        </w:numPr>
      </w:pPr>
      <w:bookmarkStart w:name="_Toc184221129" w:id="15"/>
      <w:r>
        <w:t>Gestione immagine</w:t>
      </w:r>
      <w:bookmarkEnd w:id="15"/>
    </w:p>
    <w:p w:rsidR="6F685C46" w:rsidP="000E59FE" w:rsidRDefault="6F685C46" w14:paraId="1162A8FB" w14:textId="2C71CF9A">
      <w:r>
        <w:t>Per gestire la propria immagine di profilo, passare il cursore sopra il riquadro dell’immagine e cliccare “modifica”</w:t>
      </w:r>
      <w:r w:rsidR="00104E7E">
        <w:t>:</w:t>
      </w:r>
    </w:p>
    <w:p w:rsidR="6F685C46" w:rsidP="7586ACFD" w:rsidRDefault="36EF5348" w14:paraId="5A8046CE" w14:textId="70791B60">
      <w:r>
        <w:rPr>
          <w:noProof/>
        </w:rPr>
        <w:drawing>
          <wp:inline distT="0" distB="0" distL="0" distR="0" wp14:anchorId="53DA8561" wp14:editId="6946CE70">
            <wp:extent cx="6124574" cy="1666875"/>
            <wp:effectExtent l="0" t="0" r="0" b="0"/>
            <wp:docPr id="1425579659" name="Immagine 142557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124574" cy="1666875"/>
                    </a:xfrm>
                    <a:prstGeom prst="rect">
                      <a:avLst/>
                    </a:prstGeom>
                  </pic:spPr>
                </pic:pic>
              </a:graphicData>
            </a:graphic>
          </wp:inline>
        </w:drawing>
      </w:r>
      <w:r w:rsidR="6F685C46">
        <w:t xml:space="preserve">Scegliere quindi l’operazione da eseguire tra caricare un’immagine, tagliarla/ridimensionarla o ruotarla </w:t>
      </w:r>
    </w:p>
    <w:p w:rsidR="000CB246" w:rsidP="000E59FE" w:rsidRDefault="6F685C46" w14:paraId="1172839F" w14:textId="064A28D8">
      <w:r>
        <w:t>Una volta effettuata la modifica, cliccare su “</w:t>
      </w:r>
      <w:r w:rsidR="409BD1B9">
        <w:t>S</w:t>
      </w:r>
      <w:r>
        <w:t>alva”</w:t>
      </w:r>
      <w:r w:rsidR="00A85735">
        <w:t>.</w:t>
      </w:r>
    </w:p>
    <w:p w:rsidRPr="00C111AD" w:rsidR="6F685C46" w:rsidP="00012BCF" w:rsidRDefault="4F74D0EC" w14:paraId="4B3C4E9C" w14:textId="1B473A30">
      <w:pPr>
        <w:pStyle w:val="Titolo2"/>
        <w:numPr>
          <w:ilvl w:val="0"/>
          <w:numId w:val="34"/>
        </w:numPr>
      </w:pPr>
      <w:bookmarkStart w:name="_Toc184221130" w:id="16"/>
      <w:r>
        <w:lastRenderedPageBreak/>
        <w:t>Gestione account</w:t>
      </w:r>
      <w:bookmarkEnd w:id="16"/>
    </w:p>
    <w:p w:rsidR="6F685C46" w:rsidP="7586ACFD" w:rsidRDefault="3D557165" w14:paraId="36D78464" w14:textId="7A3EE69F">
      <w:r>
        <w:rPr>
          <w:noProof/>
        </w:rPr>
        <w:drawing>
          <wp:inline distT="0" distB="0" distL="0" distR="0" wp14:anchorId="186267E3" wp14:editId="365FB3E7">
            <wp:extent cx="6124574" cy="1314450"/>
            <wp:effectExtent l="0" t="0" r="0" b="0"/>
            <wp:docPr id="1314105529" name="Immagine 131410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124574" cy="1314450"/>
                    </a:xfrm>
                    <a:prstGeom prst="rect">
                      <a:avLst/>
                    </a:prstGeom>
                  </pic:spPr>
                </pic:pic>
              </a:graphicData>
            </a:graphic>
          </wp:inline>
        </w:drawing>
      </w:r>
      <w:r w:rsidRPr="7586ACFD" w:rsidR="6F685C46">
        <w:rPr>
          <w:b/>
          <w:bCs/>
        </w:rPr>
        <w:t>Modifica profilo</w:t>
      </w:r>
      <w:r w:rsidRPr="7586ACFD" w:rsidR="07DE30F2">
        <w:rPr>
          <w:b/>
          <w:bCs/>
        </w:rPr>
        <w:t xml:space="preserve">: </w:t>
      </w:r>
      <w:r w:rsidR="114D8DEB">
        <w:t xml:space="preserve">consente </w:t>
      </w:r>
      <w:r w:rsidR="6F685C46">
        <w:t>di modificare</w:t>
      </w:r>
      <w:r w:rsidR="64E8A549">
        <w:t>/completare</w:t>
      </w:r>
      <w:r w:rsidR="6F685C46">
        <w:t xml:space="preserve"> i dettagli inseriti nel </w:t>
      </w:r>
      <w:proofErr w:type="spellStart"/>
      <w:r w:rsidR="6F685C46">
        <w:t>form</w:t>
      </w:r>
      <w:proofErr w:type="spellEnd"/>
      <w:r w:rsidR="6F685C46">
        <w:t xml:space="preserve"> di registrazione</w:t>
      </w:r>
      <w:r w:rsidR="1CC6BCFC">
        <w:t>.</w:t>
      </w:r>
    </w:p>
    <w:p w:rsidR="6F685C46" w:rsidP="000E59FE" w:rsidRDefault="6F685C46" w14:paraId="0DF4922C" w14:textId="31CDBE4E">
      <w:r w:rsidRPr="566E82F8">
        <w:rPr>
          <w:b/>
          <w:bCs/>
        </w:rPr>
        <w:t>Modifica dettagli login</w:t>
      </w:r>
      <w:r w:rsidRPr="566E82F8" w:rsidR="343B7193">
        <w:rPr>
          <w:b/>
          <w:bCs/>
        </w:rPr>
        <w:t xml:space="preserve">: </w:t>
      </w:r>
      <w:r w:rsidRPr="566E82F8" w:rsidR="15FBFA05">
        <w:t xml:space="preserve">consente </w:t>
      </w:r>
      <w:r w:rsidRPr="566E82F8">
        <w:t xml:space="preserve">di modificare </w:t>
      </w:r>
      <w:r w:rsidRPr="566E82F8" w:rsidR="2BC04C8F">
        <w:t>l’</w:t>
      </w:r>
      <w:r w:rsidRPr="566E82F8">
        <w:t>indirizzo mail</w:t>
      </w:r>
      <w:r w:rsidRPr="566E82F8" w:rsidR="1CAB2213">
        <w:t xml:space="preserve"> e la </w:t>
      </w:r>
      <w:r w:rsidRPr="566E82F8">
        <w:t>password</w:t>
      </w:r>
      <w:r w:rsidRPr="566E82F8" w:rsidR="2373D9EE">
        <w:t xml:space="preserve"> di accesso</w:t>
      </w:r>
      <w:r w:rsidRPr="566E82F8" w:rsidR="43754A96">
        <w:t>.</w:t>
      </w:r>
    </w:p>
    <w:p w:rsidR="00C46B22" w:rsidP="000E59FE" w:rsidRDefault="6758402B" w14:paraId="37247184" w14:textId="3563BB71">
      <w:r w:rsidRPr="2C1BC060">
        <w:rPr>
          <w:b/>
          <w:bCs/>
        </w:rPr>
        <w:t xml:space="preserve">Gestisci notifiche: </w:t>
      </w:r>
      <w:r w:rsidR="737C98BC">
        <w:t xml:space="preserve">il candidato può </w:t>
      </w:r>
      <w:r w:rsidR="08F127F2">
        <w:t>gestire notifiche riguardanti le mail legate ai job agents, le aziende che consultano il suo CV e</w:t>
      </w:r>
      <w:r w:rsidR="60C8CED6">
        <w:t xml:space="preserve"> può decidere di ricevere mail riguardo ad eventuali </w:t>
      </w:r>
      <w:r w:rsidR="08F127F2">
        <w:t>lavori e opportunità interessanti</w:t>
      </w:r>
      <w:r w:rsidR="323C9586">
        <w:t xml:space="preserve">. </w:t>
      </w:r>
    </w:p>
    <w:p w:rsidR="6F685C46" w:rsidP="2C1BC060" w:rsidRDefault="00C107A1" w14:paraId="07DCD9F0" w14:textId="3469C6BB">
      <w:r>
        <w:rPr>
          <w:noProof/>
        </w:rPr>
        <w:drawing>
          <wp:inline distT="0" distB="0" distL="0" distR="0" wp14:anchorId="375D32C5" wp14:editId="544E0F3A">
            <wp:extent cx="6124574" cy="2085975"/>
            <wp:effectExtent l="0" t="0" r="0" b="0"/>
            <wp:docPr id="2031461659" name="Immagine 203146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24574" cy="2085975"/>
                    </a:xfrm>
                    <a:prstGeom prst="rect">
                      <a:avLst/>
                    </a:prstGeom>
                  </pic:spPr>
                </pic:pic>
              </a:graphicData>
            </a:graphic>
          </wp:inline>
        </w:drawing>
      </w:r>
      <w:r w:rsidRPr="2C1BC060" w:rsidR="6F685C46">
        <w:rPr>
          <w:b/>
          <w:bCs/>
        </w:rPr>
        <w:t>Aggiorna il CV</w:t>
      </w:r>
      <w:r w:rsidRPr="2C1BC060" w:rsidR="73BEF4C6">
        <w:rPr>
          <w:b/>
          <w:bCs/>
        </w:rPr>
        <w:t xml:space="preserve">: </w:t>
      </w:r>
      <w:r w:rsidR="6F685C46">
        <w:t>È possibile modificare il cv (lingua del cv, scaricare/caricare file), le esperienze (aggiungerne o cancellarle) ed il risultato dell’estrazione del cv (estrazione testuale e tag professionali associati).</w:t>
      </w:r>
    </w:p>
    <w:p w:rsidR="6F685C46" w:rsidP="000E59FE" w:rsidRDefault="658B229B" w14:paraId="15A8F6E0" w14:textId="3D67B906">
      <w:r w:rsidRPr="0A3B38D8">
        <w:rPr>
          <w:b/>
          <w:bCs/>
        </w:rPr>
        <w:t>Aggiorna lettera di presentazione</w:t>
      </w:r>
      <w:r w:rsidRPr="0A3B38D8" w:rsidR="506A65C8">
        <w:rPr>
          <w:b/>
          <w:bCs/>
        </w:rPr>
        <w:t xml:space="preserve">: </w:t>
      </w:r>
      <w:r w:rsidRPr="0A3B38D8">
        <w:t>È possibile scrivere una lettera di presentazione tramite text box. Il testo sarà visualizzato dall’</w:t>
      </w:r>
      <w:proofErr w:type="spellStart"/>
      <w:r w:rsidRPr="0A3B38D8">
        <w:t>employer</w:t>
      </w:r>
      <w:proofErr w:type="spellEnd"/>
      <w:r w:rsidRPr="0A3B38D8">
        <w:t xml:space="preserve"> nella scheda candidato</w:t>
      </w:r>
      <w:r w:rsidRPr="0A3B38D8" w:rsidR="64328177">
        <w:t>, nella sezione “profilo”&gt; “CV”</w:t>
      </w:r>
      <w:r w:rsidRPr="0A3B38D8" w:rsidR="04F45319">
        <w:t>.</w:t>
      </w:r>
      <w:r w:rsidRPr="0A3B38D8" w:rsidR="08ACEE04">
        <w:t xml:space="preserve"> La lettera di presentazione è unica, ma può essere modificata in qualsiasi momento.</w:t>
      </w:r>
    </w:p>
    <w:p w:rsidR="6F685C46" w:rsidP="000E59FE" w:rsidRDefault="1CA7A8A8" w14:paraId="3D757762" w14:textId="7ABD05D5">
      <w:r w:rsidRPr="57656A3F">
        <w:rPr>
          <w:b/>
          <w:bCs/>
        </w:rPr>
        <w:t>Elimina account</w:t>
      </w:r>
      <w:r w:rsidRPr="57656A3F" w:rsidR="695A34F6">
        <w:rPr>
          <w:b/>
          <w:bCs/>
        </w:rPr>
        <w:t xml:space="preserve">: </w:t>
      </w:r>
      <w:r w:rsidRPr="57656A3F">
        <w:t xml:space="preserve">Sezione per eliminare il proprio profilo. </w:t>
      </w:r>
    </w:p>
    <w:p w:rsidR="57656A3F" w:rsidP="000E59FE" w:rsidRDefault="57656A3F" w14:paraId="39FFACFF" w14:textId="756F2E5D">
      <w:r>
        <w:br w:type="page"/>
      </w:r>
    </w:p>
    <w:p w:rsidRPr="00A32496" w:rsidR="2998A0F8" w:rsidP="00A32496" w:rsidRDefault="6FBFBDA9" w14:paraId="67D7D5C6" w14:textId="2F9E879D">
      <w:pPr>
        <w:pStyle w:val="Titolo1"/>
      </w:pPr>
      <w:bookmarkStart w:name="_Toc184221131" w:id="17"/>
      <w:r>
        <w:lastRenderedPageBreak/>
        <w:t>AREA AZIENDA</w:t>
      </w:r>
      <w:bookmarkEnd w:id="17"/>
    </w:p>
    <w:p w:rsidRPr="00C111AD" w:rsidR="21C832B3" w:rsidP="00012BCF" w:rsidRDefault="766D7AF8" w14:paraId="0B68ECF7" w14:textId="17493372">
      <w:pPr>
        <w:pStyle w:val="Titolo2"/>
        <w:numPr>
          <w:ilvl w:val="0"/>
          <w:numId w:val="33"/>
        </w:numPr>
      </w:pPr>
      <w:bookmarkStart w:name="_Toc184221132" w:id="18"/>
      <w:r>
        <w:t>Aziende base</w:t>
      </w:r>
      <w:bookmarkEnd w:id="18"/>
    </w:p>
    <w:p w:rsidR="5F3F7210" w:rsidP="000E59FE" w:rsidRDefault="7C7DE5B7" w14:paraId="5FE511E7" w14:textId="55E655F5">
      <w:r>
        <w:t xml:space="preserve">Dopo aver compilato il </w:t>
      </w:r>
      <w:proofErr w:type="spellStart"/>
      <w:r>
        <w:t>form</w:t>
      </w:r>
      <w:proofErr w:type="spellEnd"/>
      <w:r>
        <w:t xml:space="preserve"> di iscrizione in “Cerca CV”, l’</w:t>
      </w:r>
      <w:proofErr w:type="spellStart"/>
      <w:r>
        <w:t>employer</w:t>
      </w:r>
      <w:proofErr w:type="spellEnd"/>
      <w:r>
        <w:t xml:space="preserve"> aziendale accede</w:t>
      </w:r>
      <w:r w:rsidR="5FFA71FB">
        <w:t xml:space="preserve"> direttamente</w:t>
      </w:r>
      <w:r>
        <w:t xml:space="preserve"> alla sua area </w:t>
      </w:r>
      <w:r w:rsidR="610EB2BC">
        <w:t>personale</w:t>
      </w:r>
      <w:r>
        <w:t>.</w:t>
      </w:r>
      <w:r w:rsidR="55253CA8">
        <w:t xml:space="preserve"> </w:t>
      </w:r>
    </w:p>
    <w:p w:rsidR="30F2C51C" w:rsidP="000E59FE" w:rsidRDefault="55253CA8" w14:paraId="16AA2498" w14:textId="1DC52539">
      <w:r>
        <w:t>In</w:t>
      </w:r>
      <w:r w:rsidR="1A116BB1">
        <w:t xml:space="preserve"> </w:t>
      </w:r>
      <w:r>
        <w:t xml:space="preserve">questo momento </w:t>
      </w:r>
      <w:r w:rsidR="1A116BB1">
        <w:t xml:space="preserve">l’azienda </w:t>
      </w:r>
      <w:r w:rsidR="0CE462EF">
        <w:t>è</w:t>
      </w:r>
      <w:r w:rsidR="1A116BB1">
        <w:t xml:space="preserve"> “Base”</w:t>
      </w:r>
      <w:r w:rsidR="2051A2E9">
        <w:t>:</w:t>
      </w:r>
      <w:r w:rsidR="1A116BB1">
        <w:t xml:space="preserve"> può solo gestire </w:t>
      </w:r>
      <w:r w:rsidR="536AA8F4">
        <w:t>alcune configurazioni legate al suo profilo o acquistare un abbonamento</w:t>
      </w:r>
      <w:r w:rsidR="3172BFB8">
        <w:t xml:space="preserve">. </w:t>
      </w:r>
    </w:p>
    <w:p w:rsidR="32C8FCD4" w:rsidRDefault="32C8FCD4" w14:paraId="51844E7C" w14:textId="776B8465"/>
    <w:p w:rsidR="5B51C8B8" w:rsidP="6AAC6E08" w:rsidRDefault="044606AE" w14:paraId="5C4CE834" w14:textId="14F7A63D">
      <w:pPr>
        <w:pStyle w:val="Normale"/>
      </w:pPr>
      <w:commentRangeStart w:id="487013983"/>
      <w:r w:rsidR="43479D59">
        <w:drawing>
          <wp:inline wp14:editId="364670B9" wp14:anchorId="63708EF7">
            <wp:extent cx="6124574" cy="4533900"/>
            <wp:effectExtent l="0" t="0" r="0" b="0"/>
            <wp:docPr id="562829643" name="" title=""/>
            <wp:cNvGraphicFramePr>
              <a:graphicFrameLocks noChangeAspect="1"/>
            </wp:cNvGraphicFramePr>
            <a:graphic>
              <a:graphicData uri="http://schemas.openxmlformats.org/drawingml/2006/picture">
                <pic:pic>
                  <pic:nvPicPr>
                    <pic:cNvPr id="0" name=""/>
                    <pic:cNvPicPr/>
                  </pic:nvPicPr>
                  <pic:blipFill>
                    <a:blip r:embed="Rc35733b28f8a4f80">
                      <a:extLst>
                        <a:ext xmlns:a="http://schemas.openxmlformats.org/drawingml/2006/main" uri="{28A0092B-C50C-407E-A947-70E740481C1C}">
                          <a14:useLocalDpi val="0"/>
                        </a:ext>
                      </a:extLst>
                    </a:blip>
                    <a:stretch>
                      <a:fillRect/>
                    </a:stretch>
                  </pic:blipFill>
                  <pic:spPr>
                    <a:xfrm>
                      <a:off x="0" y="0"/>
                      <a:ext cx="6124574" cy="4533900"/>
                    </a:xfrm>
                    <a:prstGeom prst="rect">
                      <a:avLst/>
                    </a:prstGeom>
                  </pic:spPr>
                </pic:pic>
              </a:graphicData>
            </a:graphic>
          </wp:inline>
        </w:drawing>
      </w:r>
      <w:commentRangeEnd w:id="487013983"/>
      <w:r>
        <w:rPr>
          <w:rStyle w:val="CommentReference"/>
        </w:rPr>
        <w:commentReference w:id="487013983"/>
      </w:r>
    </w:p>
    <w:p w:rsidRPr="007A44CE" w:rsidR="139490F9" w:rsidP="007A44CE" w:rsidRDefault="6754FECA" w14:paraId="1A82AFEE" w14:textId="6BEB832D">
      <w:pPr>
        <w:pStyle w:val="Titolo3"/>
      </w:pPr>
      <w:bookmarkStart w:name="_Toc184221133" w:id="19"/>
      <w:r>
        <w:t xml:space="preserve">1.1. </w:t>
      </w:r>
      <w:r w:rsidR="250FE25E">
        <w:t>Dashboard</w:t>
      </w:r>
      <w:bookmarkEnd w:id="19"/>
    </w:p>
    <w:p w:rsidRPr="001F2036" w:rsidR="5CA50A8E" w:rsidP="7586ACFD" w:rsidRDefault="5CA50A8E" w14:paraId="4B8F2B24" w14:textId="1861AD2B">
      <w:pPr>
        <w:rPr>
          <w:b/>
          <w:bCs/>
        </w:rPr>
      </w:pPr>
      <w:r w:rsidRPr="7586ACFD">
        <w:rPr>
          <w:b/>
          <w:bCs/>
        </w:rPr>
        <w:t xml:space="preserve">Gestione account </w:t>
      </w:r>
    </w:p>
    <w:p w:rsidR="5CA50A8E" w:rsidP="000E59FE" w:rsidRDefault="5CA50A8E" w14:paraId="6E209814" w14:textId="1E01949E">
      <w:r>
        <w:t>In questa sezione l’</w:t>
      </w:r>
      <w:proofErr w:type="spellStart"/>
      <w:r>
        <w:t>employer</w:t>
      </w:r>
      <w:proofErr w:type="spellEnd"/>
      <w:r>
        <w:t xml:space="preserve"> può gestire </w:t>
      </w:r>
      <w:r w:rsidR="4950FC5C">
        <w:t xml:space="preserve">le seguenti </w:t>
      </w:r>
      <w:r>
        <w:t>configurazioni:</w:t>
      </w:r>
    </w:p>
    <w:p w:rsidRPr="001F2036" w:rsidR="31F66B97" w:rsidP="05833340" w:rsidRDefault="341EBC08" w14:paraId="73F32668" w14:textId="1783A195">
      <w:pPr>
        <w:pStyle w:val="Paragrafoelenco"/>
        <w:numPr>
          <w:ilvl w:val="0"/>
          <w:numId w:val="10"/>
        </w:numPr>
        <w:rPr>
          <w:rFonts w:eastAsiaTheme="minorEastAsia"/>
        </w:rPr>
      </w:pPr>
      <w:r w:rsidRPr="05833340">
        <w:rPr>
          <w:b/>
          <w:bCs/>
        </w:rPr>
        <w:t>Logo aziendale:</w:t>
      </w:r>
      <w:r>
        <w:t xml:space="preserve"> </w:t>
      </w:r>
      <w:r w:rsidR="643CECC6">
        <w:t>consente di</w:t>
      </w:r>
      <w:r w:rsidR="54940561">
        <w:t xml:space="preserve"> c</w:t>
      </w:r>
      <w:r>
        <w:t>arica</w:t>
      </w:r>
      <w:r w:rsidR="4ADCE3BA">
        <w:t>re i</w:t>
      </w:r>
      <w:r w:rsidR="45BBD888">
        <w:t>l logo</w:t>
      </w:r>
      <w:r w:rsidR="2C683ED2">
        <w:t xml:space="preserve"> aziendale</w:t>
      </w:r>
      <w:r w:rsidR="2629AF09">
        <w:t>.</w:t>
      </w:r>
      <w:r w:rsidR="45BBD888">
        <w:t xml:space="preserve"> </w:t>
      </w:r>
    </w:p>
    <w:p w:rsidRPr="001F2036" w:rsidR="31F66B97" w:rsidP="00012BCF" w:rsidRDefault="1591FEED" w14:paraId="39A0BEA1" w14:textId="07410816">
      <w:pPr>
        <w:pStyle w:val="Paragrafoelenco"/>
        <w:numPr>
          <w:ilvl w:val="0"/>
          <w:numId w:val="10"/>
        </w:numPr>
      </w:pPr>
      <w:r w:rsidRPr="3C5C28EB">
        <w:rPr>
          <w:b/>
          <w:bCs/>
        </w:rPr>
        <w:lastRenderedPageBreak/>
        <w:t>Modifica profilo:</w:t>
      </w:r>
      <w:r>
        <w:t xml:space="preserve"> </w:t>
      </w:r>
      <w:r w:rsidR="7EF80DA4">
        <w:t>consente di</w:t>
      </w:r>
      <w:r w:rsidR="5D5B6F09">
        <w:t xml:space="preserve"> </w:t>
      </w:r>
      <w:r>
        <w:t>modifica</w:t>
      </w:r>
      <w:r w:rsidR="6D9D4B7C">
        <w:t>re i</w:t>
      </w:r>
      <w:r>
        <w:t xml:space="preserve"> dettagli </w:t>
      </w:r>
      <w:r w:rsidR="739C658E">
        <w:t xml:space="preserve">della </w:t>
      </w:r>
      <w:r>
        <w:t>propria utenza</w:t>
      </w:r>
      <w:r w:rsidR="5A65FFF0">
        <w:t xml:space="preserve"> compilati in fase di registrazione</w:t>
      </w:r>
      <w:r w:rsidR="31FBAE6C">
        <w:t>.</w:t>
      </w:r>
    </w:p>
    <w:p w:rsidRPr="001F2036" w:rsidR="31F66B97" w:rsidP="00012BCF" w:rsidRDefault="15B09AD4" w14:paraId="07C42890" w14:textId="150DD8C7">
      <w:pPr>
        <w:pStyle w:val="Paragrafoelenco"/>
        <w:numPr>
          <w:ilvl w:val="0"/>
          <w:numId w:val="10"/>
        </w:numPr>
      </w:pPr>
      <w:r w:rsidRPr="231C8313">
        <w:rPr>
          <w:b/>
          <w:bCs/>
        </w:rPr>
        <w:t>Modifica profilo aziendale:</w:t>
      </w:r>
      <w:r>
        <w:t xml:space="preserve"> </w:t>
      </w:r>
      <w:r w:rsidR="58003ABD">
        <w:t xml:space="preserve">consente di </w:t>
      </w:r>
      <w:r>
        <w:t>modifica</w:t>
      </w:r>
      <w:r w:rsidR="25C06B09">
        <w:t>re i</w:t>
      </w:r>
      <w:r>
        <w:t xml:space="preserve"> dettagli </w:t>
      </w:r>
      <w:r w:rsidR="37BA0E34">
        <w:t xml:space="preserve">relativi </w:t>
      </w:r>
      <w:r>
        <w:t>azienda</w:t>
      </w:r>
      <w:r w:rsidR="5A454A54">
        <w:t xml:space="preserve"> compilati in fase di registrazione</w:t>
      </w:r>
      <w:r w:rsidR="67B79EF1">
        <w:t>.</w:t>
      </w:r>
      <w:r w:rsidR="2D818859">
        <w:t xml:space="preserve"> </w:t>
      </w:r>
      <w:r w:rsidR="0C4F91F0">
        <w:t xml:space="preserve">Vengono messi qui a disposizione due campi aggiuntivi: </w:t>
      </w:r>
    </w:p>
    <w:p w:rsidRPr="001F2036" w:rsidR="31F66B97" w:rsidP="32C8FCD4" w:rsidRDefault="0C4F91F0" w14:paraId="1378AC07" w14:textId="168EB8A6">
      <w:pPr>
        <w:pStyle w:val="Paragrafoelenco"/>
        <w:ind w:left="360"/>
      </w:pPr>
      <w:r w:rsidRPr="0887C17F">
        <w:rPr>
          <w:u w:val="single"/>
        </w:rPr>
        <w:t>ID LinkedIn</w:t>
      </w:r>
      <w:r w:rsidR="78616A5B">
        <w:t xml:space="preserve">: Per attivare il </w:t>
      </w:r>
      <w:proofErr w:type="spellStart"/>
      <w:r w:rsidR="78616A5B">
        <w:t>multiposting</w:t>
      </w:r>
      <w:proofErr w:type="spellEnd"/>
      <w:r w:rsidR="78616A5B">
        <w:t xml:space="preserve"> gratuito con Linkedin, compilare l’id Linkedin della vostra azienda. Per trovarlo, andate sulla pagina aziendale LinkedIn e, nella vista come amministratore, vedrete una </w:t>
      </w:r>
      <w:proofErr w:type="spellStart"/>
      <w:r w:rsidR="78616A5B">
        <w:t>url</w:t>
      </w:r>
      <w:proofErr w:type="spellEnd"/>
      <w:r w:rsidR="78616A5B">
        <w:t xml:space="preserve"> come questa:</w:t>
      </w:r>
      <w:r w:rsidR="0148C8CF">
        <w:t xml:space="preserve"> </w:t>
      </w:r>
      <w:r w:rsidR="78616A5B">
        <w:t>linkedin.com/company/XXXX/admin/</w:t>
      </w:r>
      <w:r w:rsidR="682FC51F">
        <w:t xml:space="preserve">. </w:t>
      </w:r>
      <w:r w:rsidR="78616A5B">
        <w:t xml:space="preserve">Il codice XXXX rappresenta il vostro ID Pagina. </w:t>
      </w:r>
    </w:p>
    <w:p w:rsidRPr="001F2036" w:rsidR="31F66B97" w:rsidP="32C8FCD4" w:rsidRDefault="78616A5B" w14:paraId="1FED0357" w14:textId="46AEB3EF">
      <w:pPr>
        <w:pStyle w:val="Paragrafoelenco"/>
        <w:ind w:left="360"/>
      </w:pPr>
      <w:proofErr w:type="gramStart"/>
      <w:r w:rsidRPr="32C8FCD4">
        <w:rPr>
          <w:u w:val="single"/>
        </w:rPr>
        <w:t>Email</w:t>
      </w:r>
      <w:proofErr w:type="gramEnd"/>
      <w:r w:rsidRPr="32C8FCD4">
        <w:rPr>
          <w:u w:val="single"/>
        </w:rPr>
        <w:t xml:space="preserve"> per </w:t>
      </w:r>
      <w:proofErr w:type="spellStart"/>
      <w:r w:rsidRPr="32C8FCD4">
        <w:rPr>
          <w:u w:val="single"/>
        </w:rPr>
        <w:t>Indeed</w:t>
      </w:r>
      <w:proofErr w:type="spellEnd"/>
      <w:r>
        <w:t xml:space="preserve">: inserire la mail dell’account </w:t>
      </w:r>
      <w:proofErr w:type="spellStart"/>
      <w:r>
        <w:t>Indeed</w:t>
      </w:r>
      <w:proofErr w:type="spellEnd"/>
      <w:r>
        <w:t xml:space="preserve"> da collegare. NB.: Ricordiamo che</w:t>
      </w:r>
      <w:r w:rsidR="0C4F91F0">
        <w:t xml:space="preserve"> la pubblicazione degli annunci </w:t>
      </w:r>
      <w:r>
        <w:t>verso i portali esterni</w:t>
      </w:r>
      <w:r w:rsidR="7B94DF38">
        <w:t xml:space="preserve"> è </w:t>
      </w:r>
      <w:r>
        <w:t>a discrezione della singola job board.</w:t>
      </w:r>
    </w:p>
    <w:p w:rsidRPr="001F2036" w:rsidR="31F66B97" w:rsidP="0887C17F" w:rsidRDefault="1591FEED" w14:paraId="1724DCD3" w14:textId="7EE878E0">
      <w:pPr>
        <w:pStyle w:val="Paragrafoelenco"/>
        <w:numPr>
          <w:ilvl w:val="0"/>
          <w:numId w:val="10"/>
        </w:numPr>
        <w:rPr>
          <w:rFonts w:eastAsiaTheme="minorEastAsia"/>
        </w:rPr>
      </w:pPr>
      <w:r w:rsidRPr="0887C17F">
        <w:rPr>
          <w:b/>
          <w:bCs/>
        </w:rPr>
        <w:t>Modifica dettagli login:</w:t>
      </w:r>
      <w:r>
        <w:t xml:space="preserve"> per modificare e-mail e password di accesso</w:t>
      </w:r>
      <w:r w:rsidR="02197515">
        <w:t>.</w:t>
      </w:r>
    </w:p>
    <w:p w:rsidR="00783C23" w:rsidP="00012BCF" w:rsidRDefault="31F66B97" w14:paraId="6A871CF0" w14:textId="7C0293CC">
      <w:pPr>
        <w:pStyle w:val="Paragrafoelenco"/>
        <w:numPr>
          <w:ilvl w:val="0"/>
          <w:numId w:val="10"/>
        </w:numPr>
      </w:pPr>
      <w:r w:rsidRPr="05833340">
        <w:rPr>
          <w:b/>
          <w:bCs/>
        </w:rPr>
        <w:t>Gestione utenti aziendali</w:t>
      </w:r>
      <w:r>
        <w:t xml:space="preserve"> (funzione </w:t>
      </w:r>
      <w:proofErr w:type="spellStart"/>
      <w:r>
        <w:t>multiemployer</w:t>
      </w:r>
      <w:proofErr w:type="spellEnd"/>
      <w:r>
        <w:t xml:space="preserve">): </w:t>
      </w:r>
      <w:r w:rsidR="354DC4ED">
        <w:t>p</w:t>
      </w:r>
      <w:r>
        <w:t xml:space="preserve">ermette di configurare gli </w:t>
      </w:r>
      <w:r w:rsidR="6A91D31A">
        <w:t xml:space="preserve">utenti </w:t>
      </w:r>
      <w:r>
        <w:t xml:space="preserve">dell’azienda:    </w:t>
      </w:r>
    </w:p>
    <w:p w:rsidR="31F66B97" w:rsidP="05833340" w:rsidRDefault="241EB685" w14:paraId="3960B8F5" w14:textId="1980D7D6">
      <w:r>
        <w:t xml:space="preserve">      </w:t>
      </w:r>
      <w:r>
        <w:rPr>
          <w:noProof/>
        </w:rPr>
        <w:drawing>
          <wp:inline distT="0" distB="0" distL="0" distR="0" wp14:anchorId="6179A65E" wp14:editId="508A3A1B">
            <wp:extent cx="4966920" cy="2719061"/>
            <wp:effectExtent l="0" t="0" r="0" b="0"/>
            <wp:docPr id="733511827" name="Immagine 73351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66920" cy="2719061"/>
                    </a:xfrm>
                    <a:prstGeom prst="rect">
                      <a:avLst/>
                    </a:prstGeom>
                  </pic:spPr>
                </pic:pic>
              </a:graphicData>
            </a:graphic>
          </wp:inline>
        </w:drawing>
      </w:r>
    </w:p>
    <w:p w:rsidR="31F66B97" w:rsidP="3C5C28EB" w:rsidRDefault="31F66B97" w14:paraId="4B2E8F4D" w14:textId="6BC6BDDD">
      <w:r>
        <w:t xml:space="preserve">Cliccando su nuovo utente si viene rimandati al </w:t>
      </w:r>
      <w:proofErr w:type="spellStart"/>
      <w:r>
        <w:t>form</w:t>
      </w:r>
      <w:proofErr w:type="spellEnd"/>
      <w:r>
        <w:t xml:space="preserve"> inserimento </w:t>
      </w:r>
      <w:proofErr w:type="spellStart"/>
      <w:r>
        <w:t>empolyer</w:t>
      </w:r>
      <w:proofErr w:type="spellEnd"/>
      <w:r>
        <w:t xml:space="preserve"> (la password viene scelta direttamente dall’admin e non potrà essere gestita in autonomia dall’</w:t>
      </w:r>
      <w:r w:rsidR="1EAA3E5B">
        <w:t>utente</w:t>
      </w:r>
      <w:r>
        <w:t xml:space="preserve"> a</w:t>
      </w:r>
      <w:r w:rsidR="4EACDB36">
        <w:t xml:space="preserve"> </w:t>
      </w:r>
      <w:r>
        <w:t>meno che non venga fatto il recupero password).</w:t>
      </w:r>
    </w:p>
    <w:p w:rsidR="31F66B97" w:rsidP="000E59FE" w:rsidRDefault="31F66B97" w14:paraId="607D93F7" w14:textId="1B68A099">
      <w:r>
        <w:t xml:space="preserve">Il nuovo utente verrà poi aggiunto alla lista degli </w:t>
      </w:r>
      <w:r w:rsidR="65C61936">
        <w:t xml:space="preserve">utenti e potranno essergli assegnati dei crediti per sblocchi CV o job slot. </w:t>
      </w:r>
    </w:p>
    <w:p w:rsidR="31F66B97" w:rsidP="000E59FE" w:rsidRDefault="31F66B97" w14:paraId="016E559C" w14:textId="4BB543AB">
      <w:r>
        <w:t xml:space="preserve">Gli </w:t>
      </w:r>
      <w:proofErr w:type="spellStart"/>
      <w:r>
        <w:t>employer</w:t>
      </w:r>
      <w:proofErr w:type="spellEnd"/>
      <w:r>
        <w:t xml:space="preserve"> creati hanno una visibilità ridotta, in particolare:</w:t>
      </w:r>
    </w:p>
    <w:p w:rsidR="31F66B97" w:rsidP="00012BCF" w:rsidRDefault="1591FEED" w14:paraId="1BE75714" w14:textId="31FC1526">
      <w:pPr>
        <w:pStyle w:val="Paragrafoelenco"/>
        <w:numPr>
          <w:ilvl w:val="0"/>
          <w:numId w:val="9"/>
        </w:numPr>
      </w:pPr>
      <w:r>
        <w:t>In Gestione account ved</w:t>
      </w:r>
      <w:r w:rsidR="2B7F4724">
        <w:t>ono</w:t>
      </w:r>
      <w:r>
        <w:t xml:space="preserve"> solo Modifica profilo e Logout</w:t>
      </w:r>
    </w:p>
    <w:p w:rsidR="1591FEED" w:rsidP="00012BCF" w:rsidRDefault="1591FEED" w14:paraId="261A6ECA" w14:textId="6C6C0247">
      <w:pPr>
        <w:pStyle w:val="Paragrafoelenco"/>
        <w:numPr>
          <w:ilvl w:val="0"/>
          <w:numId w:val="9"/>
        </w:numPr>
      </w:pPr>
      <w:r>
        <w:t>Non acced</w:t>
      </w:r>
      <w:r w:rsidR="082994DE">
        <w:t>ono</w:t>
      </w:r>
      <w:r>
        <w:t xml:space="preserve"> al </w:t>
      </w:r>
      <w:r w:rsidR="37AF028B">
        <w:t xml:space="preserve">tab </w:t>
      </w:r>
      <w:r>
        <w:t>Portafoglio</w:t>
      </w:r>
    </w:p>
    <w:p w:rsidR="0E424E78" w:rsidP="00012BCF" w:rsidRDefault="2E5450C7" w14:paraId="30880151" w14:textId="04036C32">
      <w:pPr>
        <w:pStyle w:val="Paragrafoelenco"/>
        <w:numPr>
          <w:ilvl w:val="0"/>
          <w:numId w:val="9"/>
        </w:numPr>
      </w:pPr>
      <w:r>
        <w:t>Accedono al tab ricerche solo se è stato attivato un abbonamento</w:t>
      </w:r>
    </w:p>
    <w:p w:rsidR="0E424E78" w:rsidP="7586ACFD" w:rsidRDefault="2E5450C7" w14:paraId="41599041" w14:textId="4410A4E4">
      <w:r>
        <w:rPr>
          <w:noProof/>
        </w:rPr>
        <w:lastRenderedPageBreak/>
        <w:drawing>
          <wp:inline distT="0" distB="0" distL="0" distR="0" wp14:anchorId="3C0CEE10" wp14:editId="75C2E2F8">
            <wp:extent cx="6124574" cy="3562350"/>
            <wp:effectExtent l="0" t="0" r="0" b="0"/>
            <wp:docPr id="739295423" name="Immagine 73929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392954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4574" cy="3562350"/>
                    </a:xfrm>
                    <a:prstGeom prst="rect">
                      <a:avLst/>
                    </a:prstGeom>
                  </pic:spPr>
                </pic:pic>
              </a:graphicData>
            </a:graphic>
          </wp:inline>
        </w:drawing>
      </w:r>
      <w:r w:rsidR="5EA58EF3">
        <w:t>Cliccando su “</w:t>
      </w:r>
      <w:r w:rsidR="1B6B7B66">
        <w:t>E</w:t>
      </w:r>
      <w:r w:rsidR="5EA58EF3">
        <w:t>limina”</w:t>
      </w:r>
      <w:r w:rsidR="119AAAD9">
        <w:t xml:space="preserve"> di fianco all’indirizzo mail,</w:t>
      </w:r>
      <w:r w:rsidR="5EA58EF3">
        <w:t xml:space="preserve"> l</w:t>
      </w:r>
      <w:r w:rsidR="596CBCA3">
        <w:t xml:space="preserve">’utente </w:t>
      </w:r>
      <w:r w:rsidR="5EA58EF3">
        <w:t>non potrà</w:t>
      </w:r>
      <w:r w:rsidR="135F540C">
        <w:t xml:space="preserve"> più</w:t>
      </w:r>
      <w:r w:rsidR="5EA58EF3">
        <w:t xml:space="preserve"> effettuare l’accesso. Nella gestione utenti, rimarrà la stringa dell’</w:t>
      </w:r>
      <w:proofErr w:type="spellStart"/>
      <w:r w:rsidR="5EA58EF3">
        <w:t>employer</w:t>
      </w:r>
      <w:proofErr w:type="spellEnd"/>
      <w:r w:rsidR="5EA58EF3">
        <w:t xml:space="preserve"> con la data di eliminazione</w:t>
      </w:r>
      <w:r w:rsidR="63404F2D">
        <w:t xml:space="preserve"> e il bottone “Login come”, per poter sempre vedere e gestire il profilo dell’utente eliminato.</w:t>
      </w:r>
    </w:p>
    <w:p w:rsidR="31F66B97" w:rsidP="7586ACFD" w:rsidRDefault="45820C6C" w14:paraId="5A043537" w14:textId="77953412">
      <w:r w:rsidR="45820C6C">
        <w:drawing>
          <wp:inline wp14:editId="23FC9712" wp14:anchorId="261C1ED7">
            <wp:extent cx="6124574" cy="2390775"/>
            <wp:effectExtent l="0" t="0" r="0" b="0"/>
            <wp:docPr id="846108967" name="Immagine 846108967" title=""/>
            <wp:cNvGraphicFramePr>
              <a:graphicFrameLocks noChangeAspect="1"/>
            </wp:cNvGraphicFramePr>
            <a:graphic>
              <a:graphicData uri="http://schemas.openxmlformats.org/drawingml/2006/picture">
                <pic:pic>
                  <pic:nvPicPr>
                    <pic:cNvPr id="0" name="Immagine 846108967"/>
                    <pic:cNvPicPr/>
                  </pic:nvPicPr>
                  <pic:blipFill>
                    <a:blip r:embed="R055d8904e2184c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24574" cy="2390775"/>
                    </a:xfrm>
                    <a:prstGeom prst="rect">
                      <a:avLst/>
                    </a:prstGeom>
                  </pic:spPr>
                </pic:pic>
              </a:graphicData>
            </a:graphic>
          </wp:inline>
        </w:drawing>
      </w:r>
    </w:p>
    <w:p w:rsidR="61ED97E0" w:rsidP="6AAC6E08" w:rsidRDefault="61ED97E0" w14:paraId="0A98064C" w14:textId="07D40E0E">
      <w:pPr>
        <w:pStyle w:val="Paragrafoelenco"/>
        <w:numPr>
          <w:ilvl w:val="0"/>
          <w:numId w:val="8"/>
        </w:numPr>
        <w:rPr>
          <w:rFonts w:eastAsia="ＭＳ 明朝" w:eastAsiaTheme="minorEastAsia"/>
          <w:b w:val="0"/>
          <w:bCs w:val="0"/>
        </w:rPr>
      </w:pPr>
      <w:commentRangeStart w:id="1361036758"/>
      <w:r w:rsidRPr="6AAC6E08" w:rsidR="61ED97E0">
        <w:rPr>
          <w:rFonts w:eastAsia="ＭＳ 明朝" w:eastAsiaTheme="minorEastAsia"/>
          <w:b w:val="1"/>
          <w:bCs w:val="1"/>
        </w:rPr>
        <w:t xml:space="preserve">E-mail ricezione candidatura: </w:t>
      </w:r>
      <w:r w:rsidRPr="6AAC6E08" w:rsidR="61ED97E0">
        <w:rPr>
          <w:rFonts w:eastAsia="ＭＳ 明朝" w:eastAsiaTheme="minorEastAsia"/>
          <w:b w:val="0"/>
          <w:bCs w:val="0"/>
        </w:rPr>
        <w:t>permette di personalizzare la mail di ricezione di candidatura. È sempre possibile ripristinare il testo standard</w:t>
      </w:r>
      <w:r w:rsidRPr="6AAC6E08" w:rsidR="28FEDBBC">
        <w:rPr>
          <w:rFonts w:eastAsia="ＭＳ 明朝" w:eastAsiaTheme="minorEastAsia"/>
          <w:b w:val="0"/>
          <w:bCs w:val="0"/>
        </w:rPr>
        <w:t xml:space="preserve"> cliccando l’apposito bottone:</w:t>
      </w:r>
    </w:p>
    <w:p w:rsidR="28FEDBBC" w:rsidP="6AAC6E08" w:rsidRDefault="28FEDBBC" w14:paraId="70F8C401" w14:textId="0621FCBB">
      <w:pPr>
        <w:pStyle w:val="Paragrafoelenco"/>
        <w:ind w:left="360"/>
      </w:pPr>
      <w:r w:rsidR="28FEDBBC">
        <w:drawing>
          <wp:inline wp14:editId="79BA10DF" wp14:anchorId="4DCEF62C">
            <wp:extent cx="5248274" cy="3550544"/>
            <wp:effectExtent l="0" t="0" r="0" b="0"/>
            <wp:docPr id="1347628864" name="" title=""/>
            <wp:cNvGraphicFramePr>
              <a:graphicFrameLocks noChangeAspect="1"/>
            </wp:cNvGraphicFramePr>
            <a:graphic>
              <a:graphicData uri="http://schemas.openxmlformats.org/drawingml/2006/picture">
                <pic:pic>
                  <pic:nvPicPr>
                    <pic:cNvPr id="0" name=""/>
                    <pic:cNvPicPr/>
                  </pic:nvPicPr>
                  <pic:blipFill>
                    <a:blip r:embed="R1c2c5275bdd84a22">
                      <a:extLst>
                        <a:ext xmlns:a="http://schemas.openxmlformats.org/drawingml/2006/main" uri="{28A0092B-C50C-407E-A947-70E740481C1C}">
                          <a14:useLocalDpi val="0"/>
                        </a:ext>
                      </a:extLst>
                    </a:blip>
                    <a:stretch>
                      <a:fillRect/>
                    </a:stretch>
                  </pic:blipFill>
                  <pic:spPr>
                    <a:xfrm>
                      <a:off x="0" y="0"/>
                      <a:ext cx="5248274" cy="3550544"/>
                    </a:xfrm>
                    <a:prstGeom prst="rect">
                      <a:avLst/>
                    </a:prstGeom>
                  </pic:spPr>
                </pic:pic>
              </a:graphicData>
            </a:graphic>
          </wp:inline>
        </w:drawing>
      </w:r>
    </w:p>
    <w:p w:rsidR="61ED97E0" w:rsidP="6AAC6E08" w:rsidRDefault="61ED97E0" w14:paraId="5905BD72" w14:textId="7466B728">
      <w:pPr>
        <w:pStyle w:val="Paragrafoelenco"/>
        <w:numPr>
          <w:ilvl w:val="0"/>
          <w:numId w:val="8"/>
        </w:numPr>
        <w:rPr>
          <w:rFonts w:eastAsia="ＭＳ 明朝" w:eastAsiaTheme="minorEastAsia"/>
          <w:b w:val="0"/>
          <w:bCs w:val="0"/>
        </w:rPr>
      </w:pPr>
      <w:r w:rsidRPr="6AAC6E08" w:rsidR="61ED97E0">
        <w:rPr>
          <w:rFonts w:eastAsia="ＭＳ 明朝" w:eastAsiaTheme="minorEastAsia"/>
          <w:b w:val="1"/>
          <w:bCs w:val="1"/>
        </w:rPr>
        <w:t>E-mail candidati non adatto</w:t>
      </w:r>
      <w:r w:rsidRPr="6AAC6E08" w:rsidR="4CB67CD4">
        <w:rPr>
          <w:rFonts w:eastAsia="ＭＳ 明朝" w:eastAsiaTheme="minorEastAsia"/>
          <w:b w:val="1"/>
          <w:bCs w:val="1"/>
        </w:rPr>
        <w:t xml:space="preserve">: </w:t>
      </w:r>
      <w:r w:rsidRPr="6AAC6E08" w:rsidR="4CB67CD4">
        <w:rPr>
          <w:rFonts w:eastAsia="ＭＳ 明朝" w:eastAsiaTheme="minorEastAsia"/>
          <w:b w:val="0"/>
          <w:bCs w:val="0"/>
        </w:rPr>
        <w:t>permette di modificare la mail ai candidati non idonei, quando si aggiunge un pollice rosso</w:t>
      </w:r>
      <w:r w:rsidRPr="6AAC6E08" w:rsidR="1D191550">
        <w:rPr>
          <w:rFonts w:eastAsia="ＭＳ 明朝" w:eastAsiaTheme="minorEastAsia"/>
          <w:b w:val="0"/>
          <w:bCs w:val="0"/>
        </w:rPr>
        <w:t xml:space="preserve"> </w:t>
      </w:r>
      <w:r w:rsidRPr="6AAC6E08" w:rsidR="376A1E0A">
        <w:rPr>
          <w:rFonts w:eastAsia="ＭＳ 明朝" w:eastAsiaTheme="minorEastAsia"/>
          <w:b w:val="0"/>
          <w:bCs w:val="0"/>
        </w:rPr>
        <w:t xml:space="preserve">in step 1 </w:t>
      </w:r>
      <w:r w:rsidRPr="6AAC6E08" w:rsidR="1D191550">
        <w:rPr>
          <w:rFonts w:eastAsia="ＭＳ 明朝" w:eastAsiaTheme="minorEastAsia"/>
          <w:b w:val="0"/>
          <w:bCs w:val="0"/>
        </w:rPr>
        <w:t>ai candidati iscritti a</w:t>
      </w:r>
      <w:r w:rsidRPr="6AAC6E08" w:rsidR="62B1863B">
        <w:rPr>
          <w:rFonts w:eastAsia="ＭＳ 明朝" w:eastAsiaTheme="minorEastAsia"/>
          <w:b w:val="0"/>
          <w:bCs w:val="0"/>
        </w:rPr>
        <w:t xml:space="preserve">d un </w:t>
      </w:r>
      <w:r w:rsidRPr="6AAC6E08" w:rsidR="1D191550">
        <w:rPr>
          <w:rFonts w:eastAsia="ＭＳ 明朝" w:eastAsiaTheme="minorEastAsia"/>
          <w:b w:val="0"/>
          <w:bCs w:val="0"/>
        </w:rPr>
        <w:t>annuncio</w:t>
      </w:r>
      <w:r w:rsidRPr="6AAC6E08" w:rsidR="18FC74CF">
        <w:rPr>
          <w:rFonts w:eastAsia="ＭＳ 明朝" w:eastAsiaTheme="minorEastAsia"/>
          <w:b w:val="0"/>
          <w:bCs w:val="0"/>
        </w:rPr>
        <w:t>.</w:t>
      </w:r>
      <w:commentRangeEnd w:id="1361036758"/>
      <w:r>
        <w:rPr>
          <w:rStyle w:val="CommentReference"/>
        </w:rPr>
        <w:commentReference w:id="1361036758"/>
      </w:r>
    </w:p>
    <w:p w:rsidRPr="001F2036" w:rsidR="1EF263AF" w:rsidP="3C5C28EB" w:rsidRDefault="797A40DD" w14:paraId="3D844C6B" w14:textId="61A0D71D">
      <w:pPr>
        <w:pStyle w:val="Paragrafoelenco"/>
        <w:numPr>
          <w:ilvl w:val="0"/>
          <w:numId w:val="8"/>
        </w:numPr>
        <w:rPr>
          <w:rFonts w:eastAsiaTheme="minorEastAsia"/>
        </w:rPr>
      </w:pPr>
      <w:r w:rsidRPr="3C5C28EB">
        <w:rPr>
          <w:b/>
          <w:bCs/>
        </w:rPr>
        <w:t>Gestisci notifiche:</w:t>
      </w:r>
      <w:r>
        <w:t xml:space="preserve"> permette di attivare/disattivare notifiche via mail</w:t>
      </w:r>
      <w:r w:rsidR="2B6D29F8">
        <w:t>:</w:t>
      </w:r>
    </w:p>
    <w:p w:rsidR="64CB9AD5" w:rsidP="36B0398E" w:rsidRDefault="5E21C14E" w14:paraId="0FC27DE5" w14:textId="228A562C">
      <w:r>
        <w:rPr>
          <w:noProof/>
        </w:rPr>
        <w:lastRenderedPageBreak/>
        <w:drawing>
          <wp:inline distT="0" distB="0" distL="0" distR="0" wp14:anchorId="57FEE825" wp14:editId="5A39113C">
            <wp:extent cx="6120130" cy="2576830"/>
            <wp:effectExtent l="0" t="0" r="0" b="0"/>
            <wp:docPr id="2839075"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50">
                      <a:extLst>
                        <a:ext uri="{28A0092B-C50C-407E-A947-70E740481C1C}">
                          <a14:useLocalDpi xmlns:a14="http://schemas.microsoft.com/office/drawing/2010/main" val="0"/>
                        </a:ext>
                      </a:extLst>
                    </a:blip>
                    <a:stretch>
                      <a:fillRect/>
                    </a:stretch>
                  </pic:blipFill>
                  <pic:spPr>
                    <a:xfrm>
                      <a:off x="0" y="0"/>
                      <a:ext cx="6120130" cy="2576830"/>
                    </a:xfrm>
                    <a:prstGeom prst="rect">
                      <a:avLst/>
                    </a:prstGeom>
                  </pic:spPr>
                </pic:pic>
              </a:graphicData>
            </a:graphic>
          </wp:inline>
        </w:drawing>
      </w:r>
      <w:r w:rsidR="33D7D1BE">
        <w:t>-</w:t>
      </w:r>
      <w:r w:rsidR="5BE8466A">
        <w:t xml:space="preserve"> </w:t>
      </w:r>
      <w:r w:rsidR="55E2F0F1">
        <w:t>E-mail</w:t>
      </w:r>
      <w:r w:rsidR="3CB0D34A">
        <w:t xml:space="preserve"> </w:t>
      </w:r>
      <w:r w:rsidR="05CCDCE0">
        <w:t xml:space="preserve">di </w:t>
      </w:r>
      <w:r w:rsidR="3CB0D34A">
        <w:t xml:space="preserve">notifica </w:t>
      </w:r>
      <w:r w:rsidR="7EB88007">
        <w:t xml:space="preserve">di </w:t>
      </w:r>
      <w:r w:rsidR="3CB0D34A">
        <w:t xml:space="preserve">nuovi candidati sulle ricerche: queste notifiche si attivano </w:t>
      </w:r>
      <w:r w:rsidR="756FC24C">
        <w:t xml:space="preserve">automaticamente </w:t>
      </w:r>
      <w:r w:rsidR="3CB0D34A">
        <w:t>solo dopo aver creato una ricerca salvata</w:t>
      </w:r>
      <w:r w:rsidR="17E5D097">
        <w:t>. Lasciando attivo questo flag verrà inviata una mail cumulativa giornaliera con i nu</w:t>
      </w:r>
      <w:r w:rsidR="6D8F5FBE">
        <w:t xml:space="preserve">ovi </w:t>
      </w:r>
      <w:r w:rsidR="17E5D097">
        <w:t xml:space="preserve">candidati compatibili </w:t>
      </w:r>
      <w:r w:rsidR="23AFF954">
        <w:t>per ogni ricerca salvata</w:t>
      </w:r>
      <w:r w:rsidR="17E5D097">
        <w:t>.</w:t>
      </w:r>
    </w:p>
    <w:p w:rsidR="1EF263AF" w:rsidP="7586ACFD" w:rsidRDefault="4FD4A823" w14:paraId="70BF910A" w14:textId="183B7F4B">
      <w:r>
        <w:t xml:space="preserve">- </w:t>
      </w:r>
      <w:r w:rsidR="55F62AC4">
        <w:t>E-mail</w:t>
      </w:r>
      <w:r w:rsidR="66076E3A">
        <w:t xml:space="preserve"> </w:t>
      </w:r>
      <w:r w:rsidR="34FD5AD4">
        <w:t xml:space="preserve">di </w:t>
      </w:r>
      <w:r w:rsidR="66076E3A">
        <w:t xml:space="preserve">notifica nuovi candidati sugli annunci: </w:t>
      </w:r>
      <w:r w:rsidR="165BAE60">
        <w:t xml:space="preserve">con </w:t>
      </w:r>
      <w:r w:rsidR="66076E3A">
        <w:t>q</w:t>
      </w:r>
      <w:r w:rsidR="4D04C739">
        <w:t xml:space="preserve">uesta notifica </w:t>
      </w:r>
      <w:r w:rsidR="57A91892">
        <w:t>si dà il consenso</w:t>
      </w:r>
      <w:r w:rsidR="4D04C739">
        <w:t xml:space="preserve"> di ricevere</w:t>
      </w:r>
      <w:r w:rsidR="39730F53">
        <w:t xml:space="preserve"> mail </w:t>
      </w:r>
      <w:r w:rsidR="2D8193DF">
        <w:t>con i nuovi candidati compatibili</w:t>
      </w:r>
      <w:r w:rsidR="39730F53">
        <w:t xml:space="preserve"> a</w:t>
      </w:r>
      <w:r w:rsidR="69C8645A">
        <w:t xml:space="preserve">gli </w:t>
      </w:r>
      <w:r w:rsidR="39730F53">
        <w:t>annunci</w:t>
      </w:r>
      <w:r w:rsidR="49F11C83">
        <w:t xml:space="preserve">, in base all’opzione selezionata nel </w:t>
      </w:r>
      <w:proofErr w:type="spellStart"/>
      <w:r w:rsidR="49F11C83">
        <w:t>form</w:t>
      </w:r>
      <w:proofErr w:type="spellEnd"/>
      <w:r w:rsidR="49F11C83">
        <w:t xml:space="preserve"> di creazione dell’annuncio</w:t>
      </w:r>
      <w:r w:rsidR="39730F53">
        <w:t>.</w:t>
      </w:r>
      <w:r w:rsidR="6C9A7DDD">
        <w:t xml:space="preserve"> </w:t>
      </w:r>
    </w:p>
    <w:p w:rsidR="1EF263AF" w:rsidP="36B0398E" w:rsidRDefault="51B750C7" w14:paraId="7E465ECD" w14:textId="35622184">
      <w:r>
        <w:t xml:space="preserve">- </w:t>
      </w:r>
      <w:r w:rsidR="721C93B2">
        <w:t>E-mail</w:t>
      </w:r>
      <w:r w:rsidR="66076E3A">
        <w:t xml:space="preserve"> di notifica sulle attività dei candidati</w:t>
      </w:r>
      <w:r w:rsidR="13DAB207">
        <w:t xml:space="preserve">: queste notifiche si riferiscono alle risposte dei candidati al questionario (killer </w:t>
      </w:r>
      <w:proofErr w:type="spellStart"/>
      <w:r w:rsidR="13DAB207">
        <w:t>questions</w:t>
      </w:r>
      <w:proofErr w:type="spellEnd"/>
      <w:r w:rsidR="13DAB207">
        <w:t>) o al video CV. Disattivando la mail</w:t>
      </w:r>
      <w:r w:rsidR="21A5740E">
        <w:t xml:space="preserve">, la notifica della risposta </w:t>
      </w:r>
      <w:r w:rsidR="13DAB207">
        <w:t xml:space="preserve">sarà </w:t>
      </w:r>
      <w:r w:rsidR="425318EA">
        <w:t xml:space="preserve">comunque </w:t>
      </w:r>
      <w:r w:rsidR="13DAB207">
        <w:t>visibile nella dashboard</w:t>
      </w:r>
      <w:r w:rsidR="2990D428">
        <w:t>:</w:t>
      </w:r>
      <w:r w:rsidR="49505F50">
        <w:t xml:space="preserve"> </w:t>
      </w:r>
    </w:p>
    <w:p w:rsidR="001F2036" w:rsidP="7586ACFD" w:rsidRDefault="2990D428" w14:paraId="0406C57C" w14:textId="78B4DD89">
      <w:r>
        <w:rPr>
          <w:noProof/>
        </w:rPr>
        <w:drawing>
          <wp:inline distT="0" distB="0" distL="0" distR="0" wp14:anchorId="76367A29" wp14:editId="5EEE6A3E">
            <wp:extent cx="6124574" cy="723900"/>
            <wp:effectExtent l="0" t="0" r="0" b="0"/>
            <wp:docPr id="1051601187" name="Immagine 105160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124574" cy="723900"/>
                    </a:xfrm>
                    <a:prstGeom prst="rect">
                      <a:avLst/>
                    </a:prstGeom>
                  </pic:spPr>
                </pic:pic>
              </a:graphicData>
            </a:graphic>
          </wp:inline>
        </w:drawing>
      </w:r>
      <w:r w:rsidR="0B2B4471">
        <w:t xml:space="preserve">- </w:t>
      </w:r>
      <w:r w:rsidR="3780F2C6">
        <w:t xml:space="preserve">L'azienda può </w:t>
      </w:r>
      <w:r w:rsidR="2A216C96">
        <w:t xml:space="preserve">infine </w:t>
      </w:r>
      <w:r w:rsidR="3780F2C6">
        <w:t>decidere se ricevere mail riguardo a o</w:t>
      </w:r>
      <w:r w:rsidR="66076E3A">
        <w:t>pportunità interessanti</w:t>
      </w:r>
      <w:r w:rsidR="44B9A052">
        <w:t>.</w:t>
      </w:r>
    </w:p>
    <w:p w:rsidRPr="001F2036" w:rsidR="1EF263AF" w:rsidP="3C5C28EB" w:rsidRDefault="797A40DD" w14:paraId="093B3021" w14:textId="321BD439">
      <w:pPr>
        <w:pStyle w:val="Paragrafoelenco"/>
        <w:numPr>
          <w:ilvl w:val="0"/>
          <w:numId w:val="7"/>
        </w:numPr>
        <w:rPr>
          <w:rFonts w:eastAsiaTheme="minorEastAsia"/>
        </w:rPr>
      </w:pPr>
      <w:r w:rsidRPr="3C5C28EB">
        <w:rPr>
          <w:b/>
          <w:bCs/>
        </w:rPr>
        <w:t>Elimina account:</w:t>
      </w:r>
      <w:r>
        <w:t xml:space="preserve"> permette di eliminare l’account aziendale</w:t>
      </w:r>
      <w:r w:rsidR="5DFF6527">
        <w:t>.</w:t>
      </w:r>
    </w:p>
    <w:p w:rsidR="1EF263AF" w:rsidP="3C5C28EB" w:rsidRDefault="797A40DD" w14:paraId="6C9A1279" w14:textId="7DD1E95C">
      <w:pPr>
        <w:pStyle w:val="Paragrafoelenco"/>
        <w:numPr>
          <w:ilvl w:val="0"/>
          <w:numId w:val="7"/>
        </w:numPr>
        <w:rPr>
          <w:rFonts w:eastAsiaTheme="minorEastAsia"/>
        </w:rPr>
      </w:pPr>
      <w:r w:rsidRPr="3C5C28EB">
        <w:rPr>
          <w:b/>
          <w:bCs/>
        </w:rPr>
        <w:t>Logout:</w:t>
      </w:r>
      <w:r>
        <w:t xml:space="preserve"> per</w:t>
      </w:r>
      <w:r w:rsidR="06B61A8E">
        <w:t>mette di</w:t>
      </w:r>
      <w:r>
        <w:t xml:space="preserve"> chiudere la sessione</w:t>
      </w:r>
      <w:r w:rsidR="5DFF6527">
        <w:t>.</w:t>
      </w:r>
    </w:p>
    <w:p w:rsidR="566E82F8" w:rsidP="000E59FE" w:rsidRDefault="566E82F8" w14:paraId="38992588" w14:textId="1060B4C4"/>
    <w:p w:rsidRPr="007A44CE" w:rsidR="3D3F100B" w:rsidP="007A44CE" w:rsidRDefault="4958B21F" w14:paraId="70500F13" w14:textId="4CE5354D">
      <w:pPr>
        <w:pStyle w:val="Titolo3"/>
      </w:pPr>
      <w:bookmarkStart w:name="_Toc184221134" w:id="20"/>
      <w:r>
        <w:t xml:space="preserve">1.2. </w:t>
      </w:r>
      <w:r w:rsidR="201B69A7">
        <w:t>P</w:t>
      </w:r>
      <w:r w:rsidR="4D83C892">
        <w:t>iani di abbonamento</w:t>
      </w:r>
      <w:bookmarkEnd w:id="20"/>
    </w:p>
    <w:p w:rsidR="61A0F3C6" w:rsidP="000E59FE" w:rsidRDefault="3EA21C69" w14:paraId="3742AD9C" w14:textId="06066A43">
      <w:r>
        <w:t xml:space="preserve">L’azienda base non può pubblicare annunci né fare ricerche attive nel database di Jobcourier. Per </w:t>
      </w:r>
      <w:r w:rsidR="2D743865">
        <w:lastRenderedPageBreak/>
        <w:t>procedere,</w:t>
      </w:r>
      <w:r w:rsidR="062641E2">
        <w:t xml:space="preserve"> è necessario acquistare un abbonamento </w:t>
      </w:r>
      <w:r w:rsidR="04A0FAC7">
        <w:t>dal tab “P</w:t>
      </w:r>
      <w:r w:rsidR="6B46981E">
        <w:t>ortafoglio</w:t>
      </w:r>
      <w:r w:rsidR="4BDF744C">
        <w:t>”</w:t>
      </w:r>
      <w:r w:rsidR="2FFEFFE1">
        <w:t>:</w:t>
      </w:r>
    </w:p>
    <w:p w:rsidR="2BC52B46" w:rsidP="2C1BC060" w:rsidRDefault="730EA2B9" w14:paraId="3F35FAB7" w14:textId="4C2A97A8">
      <w:r>
        <w:rPr>
          <w:noProof/>
        </w:rPr>
        <w:drawing>
          <wp:inline distT="0" distB="0" distL="0" distR="0" wp14:anchorId="54F18872" wp14:editId="67713570">
            <wp:extent cx="5667374" cy="3402188"/>
            <wp:effectExtent l="0" t="0" r="0" b="8255"/>
            <wp:docPr id="367727466" name="Immagine 36772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7727466"/>
                    <pic:cNvPicPr/>
                  </pic:nvPicPr>
                  <pic:blipFill>
                    <a:blip r:embed="rId52">
                      <a:extLst>
                        <a:ext uri="{28A0092B-C50C-407E-A947-70E740481C1C}">
                          <a14:useLocalDpi xmlns:a14="http://schemas.microsoft.com/office/drawing/2010/main" val="0"/>
                        </a:ext>
                      </a:extLst>
                    </a:blip>
                    <a:stretch>
                      <a:fillRect/>
                    </a:stretch>
                  </pic:blipFill>
                  <pic:spPr>
                    <a:xfrm>
                      <a:off x="0" y="0"/>
                      <a:ext cx="5667374" cy="3402188"/>
                    </a:xfrm>
                    <a:prstGeom prst="rect">
                      <a:avLst/>
                    </a:prstGeom>
                  </pic:spPr>
                </pic:pic>
              </a:graphicData>
            </a:graphic>
          </wp:inline>
        </w:drawing>
      </w:r>
    </w:p>
    <w:p w:rsidR="2BC52B46" w:rsidP="2C1BC060" w:rsidRDefault="75E5FBC1" w14:paraId="134C7AA0" w14:textId="272E637C">
      <w:r>
        <w:t xml:space="preserve">I pacchetti </w:t>
      </w:r>
      <w:r w:rsidR="6D671C32">
        <w:t xml:space="preserve">standard </w:t>
      </w:r>
      <w:r>
        <w:t>disponibili sono quattr</w:t>
      </w:r>
      <w:r w:rsidR="00BC6927">
        <w:t>o, in base alle diverse funzionalità attive</w:t>
      </w:r>
      <w:r w:rsidR="062CDB89">
        <w:t>:</w:t>
      </w:r>
    </w:p>
    <w:p w:rsidR="2BC52B46" w:rsidP="00012BCF" w:rsidRDefault="78EEE76A" w14:paraId="19B982A8" w14:textId="4279B75A">
      <w:pPr>
        <w:pStyle w:val="Paragrafoelenco"/>
        <w:numPr>
          <w:ilvl w:val="0"/>
          <w:numId w:val="43"/>
        </w:numPr>
      </w:pPr>
      <w:r w:rsidRPr="22D52F1C">
        <w:rPr>
          <w:b/>
          <w:bCs/>
        </w:rPr>
        <w:t>Home page</w:t>
      </w:r>
      <w:r w:rsidR="062CDB89">
        <w:t xml:space="preserve">: l’azienda viene messa nella </w:t>
      </w:r>
      <w:r w:rsidR="78C1A87F">
        <w:t xml:space="preserve">homepage </w:t>
      </w:r>
      <w:r w:rsidR="062CDB89">
        <w:t xml:space="preserve">del sito, </w:t>
      </w:r>
      <w:r w:rsidR="79AB25F4">
        <w:t>nella sezione “Aziende e società di selezione in vetrina”</w:t>
      </w:r>
      <w:r w:rsidR="5869EEC8">
        <w:t xml:space="preserve"> al pubblicare del primo annuncio di lavoro.</w:t>
      </w:r>
    </w:p>
    <w:p w:rsidR="00BC6927" w:rsidP="00012BCF" w:rsidRDefault="062CDB89" w14:paraId="5F0A3D4E" w14:textId="77777777">
      <w:pPr>
        <w:pStyle w:val="Paragrafoelenco"/>
        <w:numPr>
          <w:ilvl w:val="0"/>
          <w:numId w:val="43"/>
        </w:numPr>
      </w:pPr>
      <w:r w:rsidRPr="57656A3F">
        <w:rPr>
          <w:b/>
          <w:bCs/>
        </w:rPr>
        <w:t>Reindirizza</w:t>
      </w:r>
      <w:r w:rsidR="7CDFD4C4">
        <w:t>:</w:t>
      </w:r>
      <w:r>
        <w:t xml:space="preserve"> genera campo in compilazione annuncio “Reindirizza candidature a” dove andrà inserito </w:t>
      </w:r>
      <w:proofErr w:type="spellStart"/>
      <w:r>
        <w:t>l’url</w:t>
      </w:r>
      <w:proofErr w:type="spellEnd"/>
      <w:r>
        <w:t xml:space="preserve"> della pagina alla quale si vogliono rimandare i candidati. In questo modo, quando il candidato clicca su “candidati” all’interno di quell’offerta, verrà reindirizzato direttamente alla pagina scelta in fase di compilazione. Tipicamente si rimanderà a un </w:t>
      </w:r>
      <w:proofErr w:type="spellStart"/>
      <w:r>
        <w:t>form</w:t>
      </w:r>
      <w:proofErr w:type="spellEnd"/>
      <w:r>
        <w:t xml:space="preserve"> contenuto nel sito aziendale del cliente, in modo che le candidature entrino direttamente nel sistema dell’azienda.      </w:t>
      </w:r>
    </w:p>
    <w:p w:rsidR="2BC52B46" w:rsidP="00BC6927" w:rsidRDefault="2BC52B46" w14:paraId="144326C9" w14:textId="3E265150">
      <w:r>
        <w:rPr>
          <w:noProof/>
        </w:rPr>
        <mc:AlternateContent>
          <mc:Choice Requires="wpg">
            <w:drawing>
              <wp:inline distT="0" distB="0" distL="0" distR="0" wp14:anchorId="4C63EF11" wp14:editId="4C965BE6">
                <wp:extent cx="6120130" cy="1419860"/>
                <wp:effectExtent l="0" t="0" r="4445" b="0"/>
                <wp:docPr id="256931565" name="Gruppo 1"/>
                <wp:cNvGraphicFramePr/>
                <a:graphic xmlns:a="http://schemas.openxmlformats.org/drawingml/2006/main">
                  <a:graphicData uri="http://schemas.microsoft.com/office/word/2010/wordprocessingGroup">
                    <wpg:wgp>
                      <wpg:cNvGrpSpPr/>
                      <wpg:grpSpPr>
                        <a:xfrm>
                          <a:off x="0" y="0"/>
                          <a:ext cx="6120130" cy="1419860"/>
                          <a:chOff x="0" y="0"/>
                          <a:chExt cx="6120130" cy="1419860"/>
                        </a:xfrm>
                      </wpg:grpSpPr>
                      <pic:pic xmlns:pic="http://schemas.openxmlformats.org/drawingml/2006/picture">
                        <pic:nvPicPr>
                          <pic:cNvPr id="271485541" name="Immagine 271485541" descr="Immagine che contiene testo, ricevuta, schermata, linea&#10;&#10;Descrizione generata automaticamente"/>
                          <pic:cNvPicPr>
                            <a:picLocks noChangeAspect="1"/>
                          </pic:cNvPicPr>
                        </pic:nvPicPr>
                        <pic:blipFill>
                          <a:blip r:embed="rId53"/>
                          <a:stretch>
                            <a:fillRect/>
                          </a:stretch>
                        </pic:blipFill>
                        <pic:spPr>
                          <a:xfrm>
                            <a:off x="0" y="0"/>
                            <a:ext cx="6120130" cy="1419860"/>
                          </a:xfrm>
                          <a:prstGeom prst="rect">
                            <a:avLst/>
                          </a:prstGeom>
                        </pic:spPr>
                      </pic:pic>
                      <wps:wsp>
                        <wps:cNvPr id="1084415899" name="Freccia a sinistra 1084415899"/>
                        <wps:cNvSpPr/>
                        <wps:spPr>
                          <a:xfrm>
                            <a:off x="1812290" y="709930"/>
                            <a:ext cx="647700" cy="314325"/>
                          </a:xfrm>
                          <a:prstGeom prst="leftArrow">
                            <a:avLst/>
                          </a:prstGeom>
                          <a:solidFill>
                            <a:schemeClr val="accent4">
                              <a:lumMod val="40000"/>
                              <a:lumOff val="60000"/>
                            </a:schemeClr>
                          </a:solidFill>
                          <a:ln>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svg="http://schemas.microsoft.com/office/drawing/2016/SVG/main" xmlns:a14="http://schemas.microsoft.com/office/drawing/2010/main" xmlns:pic="http://schemas.openxmlformats.org/drawingml/2006/picture" xmlns:a="http://schemas.openxmlformats.org/drawingml/2006/main" xmlns:arto="http://schemas.microsoft.com/office/word/2006/arto">
            <w:pict>
              <v:group id="Gruppo 1" style="width:481.9pt;height:111.8pt;mso-position-horizontal-relative:char;mso-position-vertical-relative:line" coordsize="61201,14198" o:spid="_x0000_s1026" w14:anchorId="54BABC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magine 271485541" style="position:absolute;width:61201;height:14198;visibility:visible;mso-wrap-style:square" alt="Immagine che contiene testo, ricevuta, schermata, linea&#10;&#10;Descrizione generata automa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">
                  <v:imagedata o:title="Immagine che contiene testo, ricevuta, schermata, linea&#10;&#10;Descrizione generata automaticamente" r:id="rId59"/>
                </v:shape>
                <v:shapetype id="_x0000_t66" coordsize="21600,21600" o:spt="66" adj="5400,5400" path="m@0,l@0@1,21600@1,21600@2@0@2@0,21600,,10800xe">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Freccia a sinistra 1084415899" style="position:absolute;left:18122;top:7099;width:6477;height:3143;visibility:visible;mso-wrap-style:square;v-text-anchor:middle" o:spid="_x0000_s1028" fillcolor="#ffe599 [1303]" strokecolor="white [3212]" strokeweight="1pt" type="#_x0000_t66" adj="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"/>
                <w10:anchorlock/>
              </v:group>
            </w:pict>
          </mc:Fallback>
        </mc:AlternateContent>
      </w:r>
      <w:r w:rsidR="062CDB89">
        <w:t xml:space="preserve">     </w:t>
      </w:r>
    </w:p>
    <w:p w:rsidR="53806D40" w:rsidP="00012BCF" w:rsidRDefault="53806D40" w14:paraId="5DD9F699" w14:textId="6DE4F707">
      <w:pPr>
        <w:pStyle w:val="Paragrafoelenco"/>
        <w:numPr>
          <w:ilvl w:val="0"/>
          <w:numId w:val="43"/>
        </w:numPr>
      </w:pPr>
      <w:r w:rsidRPr="2C1BC060">
        <w:rPr>
          <w:b/>
          <w:bCs/>
        </w:rPr>
        <w:t>Job slots</w:t>
      </w:r>
      <w:r>
        <w:t>: fa riferimento al numero di annunci che l’azienda può pubblicare.</w:t>
      </w:r>
    </w:p>
    <w:p w:rsidR="53806D40" w:rsidP="00012BCF" w:rsidRDefault="53806D40" w14:paraId="242908C4" w14:textId="49F7F2A2">
      <w:pPr>
        <w:pStyle w:val="Paragrafoelenco"/>
        <w:numPr>
          <w:ilvl w:val="0"/>
          <w:numId w:val="43"/>
        </w:numPr>
      </w:pPr>
      <w:r w:rsidRPr="36B0398E">
        <w:rPr>
          <w:b/>
          <w:bCs/>
        </w:rPr>
        <w:lastRenderedPageBreak/>
        <w:t>CV</w:t>
      </w:r>
      <w:r>
        <w:t>: fa riferimento agli sblocchi CV da utilizzare per sbloccare dei candidati disponibili in database che non si sono candidati ai miei annunci né hanno fatto una candidatura spontanea.</w:t>
      </w:r>
    </w:p>
    <w:p w:rsidR="42B557EE" w:rsidP="000E59FE" w:rsidRDefault="03EB7F62" w14:paraId="1365E125" w14:textId="7AE678A4">
      <w:r>
        <w:t>Se non si trova un abbonamento corrispondente alle proprie esigenze, è</w:t>
      </w:r>
      <w:r w:rsidR="18F8CC22">
        <w:t xml:space="preserve"> possibile richiedere un abbonamento personalizzato cliccando il bottone “contattaci” nel box</w:t>
      </w:r>
      <w:r w:rsidR="622FC96E">
        <w:t xml:space="preserve">. In questo caso si può concordare </w:t>
      </w:r>
      <w:r w:rsidR="18F8CC22">
        <w:t xml:space="preserve">con l’amministratore del portale </w:t>
      </w:r>
      <w:r w:rsidR="2BB049D4">
        <w:t xml:space="preserve">di acquistare </w:t>
      </w:r>
      <w:r w:rsidR="18F8CC22">
        <w:t>un abbonamento ad hoc con più job slot o più sblocchi CV/solo sblocchi CV.</w:t>
      </w:r>
    </w:p>
    <w:p w:rsidR="08619238" w:rsidP="3C5C28EB" w:rsidRDefault="08619238" w14:paraId="0BAE12D5" w14:textId="7247F3F7">
      <w:r>
        <w:rPr>
          <w:noProof/>
        </w:rPr>
        <w:drawing>
          <wp:inline distT="0" distB="0" distL="0" distR="0" wp14:anchorId="030A1523" wp14:editId="4BF33D97">
            <wp:extent cx="6124574" cy="1050768"/>
            <wp:effectExtent l="0" t="0" r="0" b="0"/>
            <wp:docPr id="827793491" name="Immagine 82779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rcRect t="68660"/>
                    <a:stretch>
                      <a:fillRect/>
                    </a:stretch>
                  </pic:blipFill>
                  <pic:spPr>
                    <a:xfrm>
                      <a:off x="0" y="0"/>
                      <a:ext cx="6124574" cy="1050768"/>
                    </a:xfrm>
                    <a:prstGeom prst="rect">
                      <a:avLst/>
                    </a:prstGeom>
                  </pic:spPr>
                </pic:pic>
              </a:graphicData>
            </a:graphic>
          </wp:inline>
        </w:drawing>
      </w:r>
      <w:r w:rsidR="2839CDE8">
        <w:t xml:space="preserve">L’azienda che acquista un </w:t>
      </w:r>
      <w:r w:rsidR="60F180A1">
        <w:t>pacchetto/</w:t>
      </w:r>
      <w:r w:rsidR="2839CDE8">
        <w:t>abbonamento diventa un’azienda</w:t>
      </w:r>
      <w:r w:rsidR="4331F033">
        <w:t xml:space="preserve"> </w:t>
      </w:r>
      <w:r w:rsidR="2839CDE8">
        <w:t>Premium</w:t>
      </w:r>
      <w:r w:rsidR="62D329E5">
        <w:t>.</w:t>
      </w:r>
      <w:r w:rsidR="733A279C">
        <w:t xml:space="preserve"> </w:t>
      </w:r>
    </w:p>
    <w:p w:rsidRPr="007A44CE" w:rsidR="1392DB7B" w:rsidP="007A44CE" w:rsidRDefault="1392DB7B" w14:paraId="4BFEE018" w14:textId="7716F935">
      <w:pPr>
        <w:pStyle w:val="Titolo4"/>
      </w:pPr>
      <w:r>
        <w:t>1.2.</w:t>
      </w:r>
      <w:r w:rsidR="4A0B0852">
        <w:t>1</w:t>
      </w:r>
      <w:r>
        <w:t xml:space="preserve">. </w:t>
      </w:r>
      <w:r w:rsidR="496898C4">
        <w:t>Opzioni di pagamento disponibili</w:t>
      </w:r>
    </w:p>
    <w:p w:rsidR="51DB48C5" w:rsidP="000E59FE" w:rsidRDefault="2839CDE8" w14:paraId="2191CE48" w14:textId="763C983B">
      <w:r>
        <w:t>Cliccando su “Acquista” il cliente può procedere all’acquisto dell’abbonamento</w:t>
      </w:r>
      <w:r w:rsidR="7A830F61">
        <w:t>.</w:t>
      </w:r>
      <w:r w:rsidR="213C0424">
        <w:t xml:space="preserve"> </w:t>
      </w:r>
      <w:r w:rsidR="7A830F61">
        <w:t>Le opzioni disponibili sono:</w:t>
      </w:r>
    </w:p>
    <w:p w:rsidR="51DB48C5" w:rsidP="00012BCF" w:rsidRDefault="0C25EC96" w14:paraId="30C9426B" w14:textId="345760D5">
      <w:pPr>
        <w:pStyle w:val="Paragrafoelenco"/>
        <w:numPr>
          <w:ilvl w:val="0"/>
          <w:numId w:val="36"/>
        </w:numPr>
      </w:pPr>
      <w:r>
        <w:t>B</w:t>
      </w:r>
      <w:r w:rsidR="2839CDE8">
        <w:t xml:space="preserve">onifico bancario: </w:t>
      </w:r>
      <w:r w:rsidR="2C64566E">
        <w:t xml:space="preserve">subito dopo l’acquisto si viene rimandati al tab “Fatture” dove trova la fattura </w:t>
      </w:r>
      <w:r w:rsidR="39EA3C8E">
        <w:t>“</w:t>
      </w:r>
      <w:r w:rsidR="2C64566E">
        <w:t>In attesa</w:t>
      </w:r>
      <w:r w:rsidR="3228A974">
        <w:t>”</w:t>
      </w:r>
      <w:r w:rsidR="2C64566E">
        <w:t xml:space="preserve"> di approvazione. </w:t>
      </w:r>
      <w:r w:rsidR="76FD0C2B">
        <w:t xml:space="preserve">L’utente riceve una mail automatica con la conferma dell’ordine e le coordinate per effettuare il bonifico bancario. </w:t>
      </w:r>
      <w:r w:rsidR="2C64566E">
        <w:t xml:space="preserve">Una volta ricevuto il pagamento, </w:t>
      </w:r>
      <w:r w:rsidR="2839CDE8">
        <w:t xml:space="preserve">l’amministratore del portale </w:t>
      </w:r>
      <w:r w:rsidR="6BA8A492">
        <w:t>confermerà l’avvenuto pagamento e</w:t>
      </w:r>
      <w:r w:rsidR="4E4B4B7D">
        <w:t xml:space="preserve"> la fattura </w:t>
      </w:r>
      <w:r w:rsidR="6F904A63">
        <w:t xml:space="preserve">avrà lo </w:t>
      </w:r>
      <w:r w:rsidR="726AF427">
        <w:t>stato “P</w:t>
      </w:r>
      <w:r w:rsidR="4E4B4B7D">
        <w:t>agat</w:t>
      </w:r>
      <w:r w:rsidR="0D5FE873">
        <w:t>o”</w:t>
      </w:r>
      <w:r w:rsidR="36A1C8F9">
        <w:t>:</w:t>
      </w:r>
    </w:p>
    <w:p w:rsidR="27C6FF57" w:rsidP="00057EC0" w:rsidRDefault="0EE3D54E" w14:paraId="310FBA2C" w14:textId="04416C80">
      <w:pPr>
        <w:pStyle w:val="Paragrafoelenco"/>
      </w:pPr>
      <w:r>
        <w:rPr>
          <w:noProof/>
        </w:rPr>
        <w:drawing>
          <wp:inline distT="0" distB="0" distL="0" distR="0" wp14:anchorId="7248B567" wp14:editId="39A7CDD4">
            <wp:extent cx="6124574" cy="1133475"/>
            <wp:effectExtent l="0" t="0" r="0" b="0"/>
            <wp:docPr id="856453707" name="Immagine 85645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24574" cy="1133475"/>
                    </a:xfrm>
                    <a:prstGeom prst="rect">
                      <a:avLst/>
                    </a:prstGeom>
                  </pic:spPr>
                </pic:pic>
              </a:graphicData>
            </a:graphic>
          </wp:inline>
        </w:drawing>
      </w:r>
    </w:p>
    <w:p w:rsidR="51DB48C5" w:rsidP="00012BCF" w:rsidRDefault="68063C47" w14:paraId="4240D6D3" w14:textId="1E2E5A9B">
      <w:pPr>
        <w:pStyle w:val="Paragrafoelenco"/>
        <w:numPr>
          <w:ilvl w:val="0"/>
          <w:numId w:val="35"/>
        </w:numPr>
      </w:pPr>
      <w:r>
        <w:t>C</w:t>
      </w:r>
      <w:r w:rsidR="2839CDE8">
        <w:t>arta di credito/</w:t>
      </w:r>
      <w:proofErr w:type="spellStart"/>
      <w:r w:rsidR="2839CDE8">
        <w:t>paypal</w:t>
      </w:r>
      <w:proofErr w:type="spellEnd"/>
      <w:r w:rsidR="2839CDE8">
        <w:t>: Il pagamento avviene in automatico, senza bisogno da parte dell’amministratore di confermare l’avvenuto pagamento.</w:t>
      </w:r>
    </w:p>
    <w:p w:rsidR="566E82F8" w:rsidP="000E59FE" w:rsidRDefault="566E82F8" w14:paraId="4E31B57B" w14:textId="76A136FD"/>
    <w:p w:rsidRPr="00C111AD" w:rsidR="0ABA0809" w:rsidP="00012BCF" w:rsidRDefault="4654DDFD" w14:paraId="310B7BF5" w14:textId="5578321B">
      <w:pPr>
        <w:pStyle w:val="Titolo2"/>
        <w:numPr>
          <w:ilvl w:val="0"/>
          <w:numId w:val="33"/>
        </w:numPr>
      </w:pPr>
      <w:bookmarkStart w:name="_Toc184221135" w:id="21"/>
      <w:r>
        <w:t>Azienda premium</w:t>
      </w:r>
      <w:bookmarkEnd w:id="21"/>
    </w:p>
    <w:p w:rsidR="48621E6E" w:rsidP="000E59FE" w:rsidRDefault="48621E6E" w14:paraId="477A5962" w14:textId="14F74618">
      <w:r>
        <w:t xml:space="preserve">Una volta acquistato un pacchetto o un abbonamento personalizzato, l’azienda passa da base a </w:t>
      </w:r>
      <w:r>
        <w:lastRenderedPageBreak/>
        <w:t>premium e può pubblicare annunci di lavoro</w:t>
      </w:r>
      <w:r w:rsidR="6348B1A5">
        <w:t xml:space="preserve">, così come </w:t>
      </w:r>
      <w:r>
        <w:t>fare ricerche nella banca dati del portale.</w:t>
      </w:r>
      <w:r w:rsidR="62AAAC69">
        <w:t xml:space="preserve"> Solo se ha acquistato dei crediti per gli sblocchi CV potrà sbloccare i dati personali dei candidati e visualizzare i dati di contatto (mail e numero)</w:t>
      </w:r>
      <w:r w:rsidR="3E1FFF01">
        <w:t>.</w:t>
      </w:r>
    </w:p>
    <w:p w:rsidR="4C5A88BF" w:rsidP="3C5C28EB" w:rsidRDefault="4B85AC97" w14:paraId="41292F69" w14:textId="651E6EAB">
      <w:r>
        <w:t xml:space="preserve">L’abbonamento </w:t>
      </w:r>
      <w:r w:rsidRPr="231C8313">
        <w:rPr>
          <w:b/>
          <w:bCs/>
        </w:rPr>
        <w:t>scade</w:t>
      </w:r>
      <w:r>
        <w:t xml:space="preserve"> secondo le seguenti regole:</w:t>
      </w:r>
    </w:p>
    <w:p w:rsidR="4C5A88BF" w:rsidP="05833340" w:rsidRDefault="4BE1807F" w14:paraId="41E4B970" w14:textId="0EED328F">
      <w:pPr>
        <w:pStyle w:val="Paragrafoelenco"/>
        <w:widowControl w:val="0"/>
        <w:numPr>
          <w:ilvl w:val="0"/>
          <w:numId w:val="14"/>
        </w:numPr>
        <w:spacing w:before="0" w:after="0" w:line="360" w:lineRule="auto"/>
        <w:rPr>
          <w:rFonts w:eastAsia="Archivo" w:cs="Archivo"/>
          <w:color w:val="000000" w:themeColor="text1"/>
          <w:lang w:val="it-CH"/>
        </w:rPr>
      </w:pPr>
      <w:r w:rsidRPr="05833340">
        <w:rPr>
          <w:rFonts w:eastAsia="Archivo" w:cs="Archivo"/>
          <w:b/>
          <w:bCs/>
          <w:color w:val="000000" w:themeColor="text1"/>
          <w:lang w:val="it-CH"/>
        </w:rPr>
        <w:t>A</w:t>
      </w:r>
      <w:r w:rsidRPr="05833340" w:rsidR="4B85AC97">
        <w:rPr>
          <w:rFonts w:eastAsia="Archivo" w:cs="Archivo"/>
          <w:b/>
          <w:bCs/>
          <w:color w:val="000000" w:themeColor="text1"/>
          <w:lang w:val="it-CH"/>
        </w:rPr>
        <w:t>l raggiungimento della data di scadenza dell’abbonamento</w:t>
      </w:r>
      <w:r w:rsidRPr="05833340" w:rsidR="4B85AC97">
        <w:rPr>
          <w:rFonts w:eastAsia="Archivo" w:cs="Archivo"/>
          <w:color w:val="000000" w:themeColor="text1"/>
          <w:lang w:val="it-CH"/>
        </w:rPr>
        <w:t>: in questo caso tutt</w:t>
      </w:r>
      <w:r w:rsidRPr="05833340" w:rsidR="00BC6927">
        <w:rPr>
          <w:rFonts w:eastAsia="Archivo" w:cs="Archivo"/>
          <w:color w:val="000000" w:themeColor="text1"/>
          <w:lang w:val="it-CH"/>
        </w:rPr>
        <w:t>i</w:t>
      </w:r>
      <w:r w:rsidRPr="05833340" w:rsidR="4B85AC97">
        <w:rPr>
          <w:rFonts w:eastAsia="Archivo" w:cs="Archivo"/>
          <w:color w:val="000000" w:themeColor="text1"/>
          <w:lang w:val="it-CH"/>
        </w:rPr>
        <w:t xml:space="preserve"> gli annunci di lavoro pubblicati vengono messi subito offline</w:t>
      </w:r>
      <w:r w:rsidRPr="05833340" w:rsidR="023D15D8">
        <w:rPr>
          <w:rFonts w:eastAsia="Archivo" w:cs="Archivo"/>
          <w:color w:val="000000" w:themeColor="text1"/>
          <w:lang w:val="it-CH"/>
        </w:rPr>
        <w:t>.</w:t>
      </w:r>
    </w:p>
    <w:p w:rsidR="4C5A88BF" w:rsidP="00012BCF" w:rsidRDefault="023D15D8" w14:paraId="494D5041" w14:textId="20746402">
      <w:pPr>
        <w:pStyle w:val="Paragrafoelenco"/>
        <w:widowControl w:val="0"/>
        <w:numPr>
          <w:ilvl w:val="0"/>
          <w:numId w:val="14"/>
        </w:numPr>
        <w:spacing w:before="0" w:after="0" w:line="360" w:lineRule="auto"/>
        <w:rPr>
          <w:rFonts w:eastAsia="Archivo" w:cs="Archivo"/>
          <w:color w:val="000000" w:themeColor="text1"/>
          <w:lang w:val="it-CH"/>
        </w:rPr>
      </w:pPr>
      <w:r w:rsidRPr="05833340">
        <w:rPr>
          <w:rFonts w:eastAsia="Archivo" w:cs="Archivo"/>
          <w:b/>
          <w:bCs/>
          <w:color w:val="000000" w:themeColor="text1"/>
          <w:lang w:val="it-CH"/>
        </w:rPr>
        <w:t>A</w:t>
      </w:r>
      <w:r w:rsidRPr="05833340" w:rsidR="556C0B8A">
        <w:rPr>
          <w:rFonts w:eastAsia="Archivo" w:cs="Archivo"/>
          <w:b/>
          <w:bCs/>
          <w:color w:val="000000" w:themeColor="text1"/>
          <w:lang w:val="it-CH"/>
        </w:rPr>
        <w:t>llo scadere della validità dell’ultimo annuncio pubblicato</w:t>
      </w:r>
      <w:r w:rsidRPr="05833340" w:rsidR="556C0B8A">
        <w:rPr>
          <w:rFonts w:eastAsia="Archivo" w:cs="Archivo"/>
          <w:color w:val="000000" w:themeColor="text1"/>
          <w:lang w:val="it-CH"/>
        </w:rPr>
        <w:t xml:space="preserve">: la validità dell’annuncio, ossia la tempistica di permanenza online, è di 30 giorni. Allo scadere dei 30 giorni dell’ultimo annuncio, scade quindi l’abbonamento. Se le job slots vengono terminate prima di aver utilizzato i crediti per gli sblocchi CV, questi </w:t>
      </w:r>
      <w:r w:rsidRPr="05833340" w:rsidR="1CF8512D">
        <w:rPr>
          <w:rFonts w:eastAsia="Archivo" w:cs="Archivo"/>
          <w:color w:val="000000" w:themeColor="text1"/>
          <w:lang w:val="it-CH"/>
        </w:rPr>
        <w:t>ultimi non potranno più essere utilizzati</w:t>
      </w:r>
      <w:r w:rsidRPr="05833340" w:rsidR="4B85AC97">
        <w:rPr>
          <w:rFonts w:eastAsia="Archivo" w:cs="Archivo"/>
          <w:color w:val="000000" w:themeColor="text1"/>
          <w:lang w:val="it-CH"/>
        </w:rPr>
        <w:t xml:space="preserve">. </w:t>
      </w:r>
    </w:p>
    <w:p w:rsidR="4C5A88BF" w:rsidP="3C5C28EB" w:rsidRDefault="4C5A88BF" w14:paraId="4E48DD75" w14:textId="19FF4190">
      <w:pPr>
        <w:rPr>
          <w:rFonts w:eastAsia="Archivo" w:cs="Archivo"/>
          <w:color w:val="000000" w:themeColor="text1"/>
        </w:rPr>
      </w:pPr>
      <w:r w:rsidRPr="001174BD">
        <w:rPr>
          <w:rFonts w:eastAsia="Archivo" w:cs="Archivo"/>
          <w:color w:val="000000" w:themeColor="text1"/>
        </w:rPr>
        <w:t>Allo scadere dell’abbonamento, l’account torna bas</w:t>
      </w:r>
      <w:r w:rsidRPr="001174BD" w:rsidR="0C96615B">
        <w:rPr>
          <w:rFonts w:eastAsia="Archivo" w:cs="Archivo"/>
          <w:color w:val="000000" w:themeColor="text1"/>
        </w:rPr>
        <w:t>e</w:t>
      </w:r>
      <w:r w:rsidRPr="001174BD">
        <w:rPr>
          <w:rFonts w:eastAsia="Archivo" w:cs="Archivo"/>
          <w:color w:val="000000" w:themeColor="text1"/>
        </w:rPr>
        <w:t xml:space="preserve"> e il tab relativo alle ricerche in database non è più accessibile.</w:t>
      </w:r>
    </w:p>
    <w:p w:rsidRPr="007A44CE" w:rsidR="008C30F2" w:rsidP="007A44CE" w:rsidRDefault="757CF32D" w14:paraId="482CAA49" w14:textId="6C7A57DE">
      <w:pPr>
        <w:pStyle w:val="Titolo3"/>
      </w:pPr>
      <w:bookmarkStart w:name="_Toc184221136" w:id="22"/>
      <w:r>
        <w:t xml:space="preserve">2.1 </w:t>
      </w:r>
      <w:r w:rsidR="6FBFBDA9">
        <w:t>Dashboard</w:t>
      </w:r>
      <w:bookmarkEnd w:id="22"/>
    </w:p>
    <w:p w:rsidR="002C746B" w:rsidP="000E59FE" w:rsidRDefault="18DE13EC" w14:paraId="7F94A841" w14:textId="5AD2E5BD">
      <w:r>
        <w:t>La dashboard di un account premium contiene informazioni riguardo</w:t>
      </w:r>
      <w:r w:rsidR="06C2EE03">
        <w:t xml:space="preserve"> gli annunci online,</w:t>
      </w:r>
      <w:r>
        <w:t xml:space="preserve"> le</w:t>
      </w:r>
      <w:r w:rsidR="6C199F49">
        <w:t xml:space="preserve"> notifiche d</w:t>
      </w:r>
      <w:r w:rsidR="7DCAAD7C">
        <w:t>i risposta dei candidati, il dettaglio sul pacchetto/abbonamento attivo</w:t>
      </w:r>
      <w:r w:rsidR="6C199F49">
        <w:t xml:space="preserve"> e </w:t>
      </w:r>
      <w:r w:rsidR="65AB13EB">
        <w:t>le statistiche.</w:t>
      </w:r>
    </w:p>
    <w:p w:rsidRPr="007A44CE" w:rsidR="0077540C" w:rsidP="007A44CE" w:rsidRDefault="47DEA579" w14:paraId="714947F9" w14:textId="51EBD5C3">
      <w:pPr>
        <w:pStyle w:val="Titolo4"/>
      </w:pPr>
      <w:r w:rsidRPr="007A44CE">
        <w:t xml:space="preserve">2.1.1. </w:t>
      </w:r>
      <w:r w:rsidRPr="007A44CE" w:rsidR="41AAFFCC">
        <w:t xml:space="preserve">Gestione account </w:t>
      </w:r>
    </w:p>
    <w:p w:rsidR="63864F32" w:rsidP="000E59FE" w:rsidRDefault="30F778C7" w14:paraId="64DBC305" w14:textId="47677257">
      <w:r>
        <w:t>Le configurazioni aggiuntive delle aziende premium rispetto alle aziende base riguardano la personalizzazione della pagina carriere. In particolare:</w:t>
      </w:r>
    </w:p>
    <w:p w:rsidR="65585807" w:rsidP="000E59FE" w:rsidRDefault="65585807" w14:paraId="45703D30" w14:textId="2B2DD0F7">
      <w:pPr>
        <w:rPr>
          <w:b/>
          <w:bCs/>
        </w:rPr>
      </w:pPr>
      <w:r w:rsidRPr="3C5C28EB">
        <w:rPr>
          <w:b/>
          <w:bCs/>
        </w:rPr>
        <w:t>Modifica grafica</w:t>
      </w:r>
      <w:r w:rsidRPr="3C5C28EB" w:rsidR="6A588152">
        <w:rPr>
          <w:b/>
          <w:bCs/>
        </w:rPr>
        <w:t>:</w:t>
      </w:r>
      <w:r>
        <w:t xml:space="preserve"> </w:t>
      </w:r>
      <w:r w:rsidR="23D845CB">
        <w:t>consente di</w:t>
      </w:r>
      <w:r>
        <w:t xml:space="preserve"> personalizzare la </w:t>
      </w:r>
      <w:r w:rsidR="0880CF2B">
        <w:t xml:space="preserve">copertina </w:t>
      </w:r>
      <w:r w:rsidR="2C6A7EBD">
        <w:t>della pagina azie</w:t>
      </w:r>
      <w:r w:rsidR="004A7E4D">
        <w:t>n</w:t>
      </w:r>
      <w:r w:rsidR="2C6A7EBD">
        <w:t xml:space="preserve">dale di </w:t>
      </w:r>
      <w:proofErr w:type="spellStart"/>
      <w:r w:rsidR="2C6A7EBD">
        <w:t>employer</w:t>
      </w:r>
      <w:proofErr w:type="spellEnd"/>
      <w:r w:rsidR="2C6A7EBD">
        <w:t xml:space="preserve"> branding</w:t>
      </w:r>
      <w:r w:rsidR="0B3F1A5B">
        <w:t>:</w:t>
      </w:r>
    </w:p>
    <w:p w:rsidR="6F100DC6" w:rsidP="3C5C28EB" w:rsidRDefault="5D4973C5" w14:paraId="500F32B4" w14:textId="5D86841C">
      <w:r>
        <w:rPr>
          <w:noProof/>
        </w:rPr>
        <w:lastRenderedPageBreak/>
        <w:drawing>
          <wp:inline distT="0" distB="0" distL="0" distR="0" wp14:anchorId="36762D6C" wp14:editId="17AD507F">
            <wp:extent cx="4483343" cy="2886632"/>
            <wp:effectExtent l="0" t="0" r="0" b="0"/>
            <wp:docPr id="463050159" name="Immagine 46305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63050159"/>
                    <pic:cNvPicPr/>
                  </pic:nvPicPr>
                  <pic:blipFill>
                    <a:blip r:embed="rId62">
                      <a:extLst>
                        <a:ext uri="{28A0092B-C50C-407E-A947-70E740481C1C}">
                          <a14:useLocalDpi xmlns:a14="http://schemas.microsoft.com/office/drawing/2010/main" val="0"/>
                        </a:ext>
                      </a:extLst>
                    </a:blip>
                    <a:stretch>
                      <a:fillRect/>
                    </a:stretch>
                  </pic:blipFill>
                  <pic:spPr>
                    <a:xfrm>
                      <a:off x="0" y="0"/>
                      <a:ext cx="4483343" cy="2886632"/>
                    </a:xfrm>
                    <a:prstGeom prst="rect">
                      <a:avLst/>
                    </a:prstGeom>
                  </pic:spPr>
                </pic:pic>
              </a:graphicData>
            </a:graphic>
          </wp:inline>
        </w:drawing>
      </w:r>
    </w:p>
    <w:p w:rsidR="2C6A7EBD" w:rsidP="000E59FE" w:rsidRDefault="2C6A7EBD" w14:paraId="201645EF" w14:textId="47BFD96E">
      <w:r w:rsidRPr="05833340">
        <w:rPr>
          <w:b/>
          <w:bCs/>
        </w:rPr>
        <w:t>Modifica pagina carriere</w:t>
      </w:r>
      <w:r w:rsidRPr="05833340" w:rsidR="31686F9E">
        <w:rPr>
          <w:b/>
          <w:bCs/>
        </w:rPr>
        <w:t>:</w:t>
      </w:r>
      <w:r>
        <w:t xml:space="preserve"> </w:t>
      </w:r>
      <w:r w:rsidR="3F9083D0">
        <w:t xml:space="preserve">consente di </w:t>
      </w:r>
      <w:r>
        <w:t>gestire il contenuto della pagina aziendale</w:t>
      </w:r>
      <w:r w:rsidR="184811C0">
        <w:t>:</w:t>
      </w:r>
      <w:r>
        <w:t xml:space="preserve"> </w:t>
      </w:r>
      <w:r w:rsidR="64D736B3">
        <w:t>inserire brevi testi sulla storia e la</w:t>
      </w:r>
      <w:r w:rsidR="799790C4">
        <w:t xml:space="preserve"> </w:t>
      </w:r>
      <w:r w:rsidR="64D736B3">
        <w:t>vision aziendali, indicare l’anno di fondazione, fornire qualche dato numerico sui propri dipendenti,</w:t>
      </w:r>
      <w:r w:rsidR="5261E70A">
        <w:t xml:space="preserve"> </w:t>
      </w:r>
      <w:r w:rsidR="64D736B3">
        <w:t xml:space="preserve">caricare </w:t>
      </w:r>
      <w:r w:rsidR="1C7D754E">
        <w:t xml:space="preserve">un </w:t>
      </w:r>
      <w:r w:rsidR="64D736B3">
        <w:t>video da YouTube o indicare i link alle pagine social dell’azienda</w:t>
      </w:r>
      <w:r w:rsidR="5AE2B7CA">
        <w:t>:</w:t>
      </w:r>
    </w:p>
    <w:p w:rsidR="00512357" w:rsidP="3C5C28EB" w:rsidRDefault="57153493" w14:paraId="7B63294D" w14:textId="64A2C41A">
      <w:r>
        <w:rPr>
          <w:noProof/>
        </w:rPr>
        <w:lastRenderedPageBreak/>
        <w:drawing>
          <wp:inline distT="0" distB="0" distL="0" distR="0" wp14:anchorId="3075C1BD" wp14:editId="7955966A">
            <wp:extent cx="4631376" cy="6123747"/>
            <wp:effectExtent l="0" t="0" r="0" b="0"/>
            <wp:docPr id="1922649688" name="Immagine 192264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r="1359"/>
                    <a:stretch/>
                  </pic:blipFill>
                  <pic:spPr bwMode="auto">
                    <a:xfrm>
                      <a:off x="0" y="0"/>
                      <a:ext cx="4632001" cy="6124574"/>
                    </a:xfrm>
                    <a:prstGeom prst="rect">
                      <a:avLst/>
                    </a:prstGeom>
                    <a:ln>
                      <a:noFill/>
                    </a:ln>
                    <a:extLst>
                      <a:ext uri="{53640926-AAD7-44D8-BBD7-CCE9431645EC}">
                        <a14:shadowObscured xmlns:a14="http://schemas.microsoft.com/office/drawing/2010/main"/>
                      </a:ext>
                    </a:extLst>
                  </pic:spPr>
                </pic:pic>
              </a:graphicData>
            </a:graphic>
          </wp:inline>
        </w:drawing>
      </w:r>
    </w:p>
    <w:p w:rsidRPr="007A44CE" w:rsidR="3BF4646E" w:rsidP="007A44CE" w:rsidRDefault="1CDDFD61" w14:paraId="2C1C81D9" w14:textId="3394D06A">
      <w:pPr>
        <w:pStyle w:val="Titolo4"/>
      </w:pPr>
      <w:r w:rsidRPr="007A44CE">
        <w:t xml:space="preserve">2.1.2. </w:t>
      </w:r>
      <w:r w:rsidRPr="007A44CE" w:rsidR="3BF4646E">
        <w:t xml:space="preserve">Box </w:t>
      </w:r>
      <w:proofErr w:type="spellStart"/>
      <w:r w:rsidRPr="007A44CE" w:rsidR="3BC7DB5E">
        <w:t>overview</w:t>
      </w:r>
      <w:proofErr w:type="spellEnd"/>
    </w:p>
    <w:p w:rsidR="00F378AA" w:rsidP="22D52F1C" w:rsidRDefault="4C2B1AE1" w14:paraId="7BC9E283" w14:textId="47C138F1">
      <w:r>
        <w:t>Questo box consente di</w:t>
      </w:r>
      <w:r w:rsidR="4006ABF2">
        <w:t xml:space="preserve"> </w:t>
      </w:r>
      <w:r w:rsidR="6B1EA548">
        <w:t xml:space="preserve">avere una </w:t>
      </w:r>
      <w:r w:rsidR="13D55117">
        <w:t>panoramica</w:t>
      </w:r>
      <w:r w:rsidR="6B1EA548">
        <w:t xml:space="preserve"> sul proprio abbonamento</w:t>
      </w:r>
      <w:r w:rsidR="6F1F2C32">
        <w:t xml:space="preserve"> attivo</w:t>
      </w:r>
      <w:r w:rsidR="5BB5B450">
        <w:t xml:space="preserve">. </w:t>
      </w:r>
      <w:r w:rsidR="1C3EEE54">
        <w:t>V</w:t>
      </w:r>
      <w:r w:rsidR="6B1EA548">
        <w:t>engono mostrat</w:t>
      </w:r>
      <w:r w:rsidR="715E069E">
        <w:t>i</w:t>
      </w:r>
      <w:r w:rsidR="5CFEC82B">
        <w:t xml:space="preserve"> </w:t>
      </w:r>
      <w:r w:rsidR="418FAC4F">
        <w:t>gli annunci</w:t>
      </w:r>
      <w:r w:rsidR="5CFEC82B">
        <w:t xml:space="preserve"> a disposizione rispetto a quell</w:t>
      </w:r>
      <w:r w:rsidR="418FAC4F">
        <w:t>i</w:t>
      </w:r>
      <w:r w:rsidR="5CFEC82B">
        <w:t xml:space="preserve"> acquistat</w:t>
      </w:r>
      <w:r w:rsidR="418FAC4F">
        <w:t>i</w:t>
      </w:r>
      <w:r w:rsidR="5EB83EC2">
        <w:t>, i c</w:t>
      </w:r>
      <w:r w:rsidR="30A7B3E9">
        <w:t xml:space="preserve">v sbloccabili </w:t>
      </w:r>
      <w:r w:rsidR="4006ABF2">
        <w:t>a disposizione</w:t>
      </w:r>
      <w:r w:rsidR="6B7FCC0B">
        <w:t xml:space="preserve"> rispetto a quelli acquistati</w:t>
      </w:r>
      <w:r w:rsidR="65E63018">
        <w:t xml:space="preserve">, se </w:t>
      </w:r>
      <w:r w:rsidR="52D277F9">
        <w:t>l’azienda</w:t>
      </w:r>
      <w:r w:rsidR="37375CAC">
        <w:t xml:space="preserve"> può essere</w:t>
      </w:r>
      <w:r w:rsidR="52D277F9">
        <w:t xml:space="preserve"> </w:t>
      </w:r>
      <w:bookmarkStart w:name="_Int_pkm4YKcs" w:id="23"/>
      <w:proofErr w:type="spellStart"/>
      <w:r w:rsidR="52D277F9">
        <w:t>inclusa</w:t>
      </w:r>
      <w:bookmarkEnd w:id="23"/>
      <w:proofErr w:type="spellEnd"/>
      <w:r w:rsidR="52D277F9">
        <w:t xml:space="preserve"> tra le aziende</w:t>
      </w:r>
      <w:r w:rsidR="65E63018">
        <w:t xml:space="preserve"> </w:t>
      </w:r>
      <w:r w:rsidR="3C76E93B">
        <w:t>nella home page del</w:t>
      </w:r>
      <w:r w:rsidR="77BA8F6B">
        <w:t xml:space="preserve"> sito di </w:t>
      </w:r>
      <w:r w:rsidR="3F0FAE5B">
        <w:t>J</w:t>
      </w:r>
      <w:r w:rsidR="77BA8F6B">
        <w:t>obcourier</w:t>
      </w:r>
      <w:r w:rsidR="65E63018">
        <w:t xml:space="preserve"> e se è prevista l’opzione “reindirizza”</w:t>
      </w:r>
      <w:r w:rsidR="6628AAEE">
        <w:t xml:space="preserve"> per gli annunci acquistati</w:t>
      </w:r>
      <w:r w:rsidR="050D2C10">
        <w:t>.</w:t>
      </w:r>
    </w:p>
    <w:p w:rsidR="5C388586" w:rsidP="000E59FE" w:rsidRDefault="5C388586" w14:paraId="725D83D4" w14:textId="0E1440DD">
      <w:r>
        <w:rPr>
          <w:noProof/>
        </w:rPr>
        <w:lastRenderedPageBreak/>
        <w:drawing>
          <wp:inline distT="0" distB="0" distL="0" distR="0" wp14:anchorId="31506925" wp14:editId="70F5F29C">
            <wp:extent cx="3206337" cy="2218906"/>
            <wp:effectExtent l="0" t="0" r="0" b="0"/>
            <wp:docPr id="954869978" name="Immagine 95486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l="45638" r="11214"/>
                    <a:stretch>
                      <a:fillRect/>
                    </a:stretch>
                  </pic:blipFill>
                  <pic:spPr>
                    <a:xfrm>
                      <a:off x="0" y="0"/>
                      <a:ext cx="3216054" cy="2225631"/>
                    </a:xfrm>
                    <a:prstGeom prst="rect">
                      <a:avLst/>
                    </a:prstGeom>
                  </pic:spPr>
                </pic:pic>
              </a:graphicData>
            </a:graphic>
          </wp:inline>
        </w:drawing>
      </w:r>
    </w:p>
    <w:p w:rsidRPr="007A44CE" w:rsidR="7C15EB21" w:rsidP="007A44CE" w:rsidRDefault="2F083E76" w14:paraId="37ACE360" w14:textId="07B0B641">
      <w:pPr>
        <w:pStyle w:val="Titolo4"/>
      </w:pPr>
      <w:r w:rsidRPr="007A44CE">
        <w:t xml:space="preserve">2.1.3. </w:t>
      </w:r>
      <w:r w:rsidRPr="007A44CE" w:rsidR="39EF3891">
        <w:t>Box risultati della valutazione</w:t>
      </w:r>
    </w:p>
    <w:p w:rsidR="7C15EB21" w:rsidP="000E59FE" w:rsidRDefault="3C3C4A59" w14:paraId="127B2F4D" w14:textId="57424F17">
      <w:r>
        <w:t>Se</w:t>
      </w:r>
      <w:r w:rsidR="7C15EB21">
        <w:t xml:space="preserve"> i candidati rispondano ai test richiesti</w:t>
      </w:r>
      <w:r w:rsidR="1D2267E1">
        <w:t>,</w:t>
      </w:r>
      <w:r w:rsidR="7C15EB21">
        <w:t xml:space="preserve"> nel box sono riportati i link ai profili. Ogni stringa candidato interessato dalla notifica viene evidenziato in rosso. Dopo il click sul profilo candidato, la notifica viene segnalata come letta.</w:t>
      </w:r>
    </w:p>
    <w:p w:rsidR="7C15EB21" w:rsidP="000E59FE" w:rsidRDefault="7C15EB21" w14:paraId="3DE67A80" w14:textId="267FEFA2">
      <w:r>
        <w:rPr>
          <w:noProof/>
        </w:rPr>
        <w:drawing>
          <wp:inline distT="0" distB="0" distL="0" distR="0" wp14:anchorId="4CA5BB48" wp14:editId="561CAB0F">
            <wp:extent cx="6124574" cy="1562100"/>
            <wp:effectExtent l="0" t="0" r="0" b="0"/>
            <wp:docPr id="1865650337" name="Immagine 186565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124574" cy="1562100"/>
                    </a:xfrm>
                    <a:prstGeom prst="rect">
                      <a:avLst/>
                    </a:prstGeom>
                  </pic:spPr>
                </pic:pic>
              </a:graphicData>
            </a:graphic>
          </wp:inline>
        </w:drawing>
      </w:r>
    </w:p>
    <w:p w:rsidRPr="007A44CE" w:rsidR="06498DF9" w:rsidP="007A44CE" w:rsidRDefault="76706363" w14:paraId="147EAE27" w14:textId="22963994">
      <w:pPr>
        <w:pStyle w:val="Titolo4"/>
      </w:pPr>
      <w:r>
        <w:lastRenderedPageBreak/>
        <w:t xml:space="preserve">2.1.4. </w:t>
      </w:r>
      <w:r w:rsidR="06498DF9">
        <w:t xml:space="preserve">Box </w:t>
      </w:r>
      <w:r w:rsidR="4E647AAB">
        <w:t>Statistiche</w:t>
      </w:r>
    </w:p>
    <w:p w:rsidRPr="007A44CE" w:rsidR="00B546A4" w:rsidP="7B61E2FE" w:rsidRDefault="78AB9D6D" w14:paraId="04827083" w14:textId="73D066F7">
      <w:r>
        <w:rPr>
          <w:noProof/>
        </w:rPr>
        <w:drawing>
          <wp:inline distT="0" distB="0" distL="0" distR="0" wp14:anchorId="4268E5D3" wp14:editId="734F8020">
            <wp:extent cx="6124574" cy="2171700"/>
            <wp:effectExtent l="0" t="0" r="0" b="0"/>
            <wp:docPr id="2106445778" name="Immagine 210644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0644577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4574" cy="2171700"/>
                    </a:xfrm>
                    <a:prstGeom prst="rect">
                      <a:avLst/>
                    </a:prstGeom>
                  </pic:spPr>
                </pic:pic>
              </a:graphicData>
            </a:graphic>
          </wp:inline>
        </w:drawing>
      </w:r>
      <w:r w:rsidR="26E77712">
        <w:t>In questa sezione, l’</w:t>
      </w:r>
      <w:proofErr w:type="spellStart"/>
      <w:r w:rsidR="26E77712">
        <w:t>employer</w:t>
      </w:r>
      <w:proofErr w:type="spellEnd"/>
      <w:r w:rsidR="26E77712">
        <w:t xml:space="preserve"> può verificare</w:t>
      </w:r>
      <w:r w:rsidR="5771CE95">
        <w:t xml:space="preserve"> alcuni</w:t>
      </w:r>
      <w:r w:rsidR="26E77712">
        <w:t xml:space="preserve"> i contatori</w:t>
      </w:r>
      <w:r w:rsidR="2EC1132C">
        <w:t>.</w:t>
      </w:r>
    </w:p>
    <w:p w:rsidRPr="007A44CE" w:rsidR="00B546A4" w:rsidP="7B61E2FE" w:rsidRDefault="2EC1132C" w14:paraId="24FDE595" w14:textId="318FE389">
      <w:r>
        <w:t xml:space="preserve">A sinistra sono relativi </w:t>
      </w:r>
      <w:proofErr w:type="spellStart"/>
      <w:r w:rsidR="26E77712">
        <w:t>relativi</w:t>
      </w:r>
      <w:proofErr w:type="spellEnd"/>
      <w:r w:rsidR="26E77712">
        <w:t xml:space="preserve"> a:</w:t>
      </w:r>
    </w:p>
    <w:p w:rsidR="0074409A" w:rsidP="00012BCF" w:rsidRDefault="79E4827B" w14:paraId="1F3C4868" w14:textId="0CBA592A">
      <w:pPr>
        <w:pStyle w:val="Paragrafoelenco"/>
        <w:numPr>
          <w:ilvl w:val="0"/>
          <w:numId w:val="42"/>
        </w:numPr>
      </w:pPr>
      <w:r>
        <w:t>Candidature spontanee</w:t>
      </w:r>
      <w:r w:rsidR="5A5D8A0B">
        <w:t xml:space="preserve">: </w:t>
      </w:r>
      <w:r w:rsidR="01B45C4E">
        <w:t>candidati che hanno inviato una candidatura spontanea direttamente all’azienda</w:t>
      </w:r>
      <w:r w:rsidR="5FAA3E05">
        <w:t>;</w:t>
      </w:r>
    </w:p>
    <w:p w:rsidR="0074409A" w:rsidP="00012BCF" w:rsidRDefault="79E4827B" w14:paraId="2C44C08A" w14:textId="654B8050">
      <w:pPr>
        <w:pStyle w:val="Paragrafoelenco"/>
        <w:numPr>
          <w:ilvl w:val="0"/>
          <w:numId w:val="42"/>
        </w:numPr>
      </w:pPr>
      <w:r>
        <w:t>Candidature agli annunci</w:t>
      </w:r>
      <w:r w:rsidR="6BD6940B">
        <w:t xml:space="preserve">: </w:t>
      </w:r>
      <w:r w:rsidR="1B7EF49C">
        <w:t>candidati ad annunci pubblicati</w:t>
      </w:r>
      <w:r w:rsidR="6E9CC692">
        <w:t xml:space="preserve"> d</w:t>
      </w:r>
      <w:r w:rsidR="3E15204F">
        <w:t>a</w:t>
      </w:r>
      <w:r w:rsidR="6E9CC692">
        <w:t>ll’azienda</w:t>
      </w:r>
      <w:r w:rsidR="204D3806">
        <w:t>;</w:t>
      </w:r>
    </w:p>
    <w:p w:rsidR="0074409A" w:rsidP="00012BCF" w:rsidRDefault="79E4827B" w14:paraId="50735D74" w14:textId="4993A376">
      <w:pPr>
        <w:pStyle w:val="Paragrafoelenco"/>
        <w:numPr>
          <w:ilvl w:val="0"/>
          <w:numId w:val="42"/>
        </w:numPr>
      </w:pPr>
      <w:r>
        <w:t>Candidati valutati</w:t>
      </w:r>
      <w:r w:rsidR="197BDD7D">
        <w:t>:</w:t>
      </w:r>
      <w:r w:rsidR="79857148">
        <w:t xml:space="preserve"> candidati sui quali è stato </w:t>
      </w:r>
      <w:r w:rsidR="3D1EF817">
        <w:t xml:space="preserve">inserito commento </w:t>
      </w:r>
      <w:r w:rsidR="2E912C3E">
        <w:t>e/</w:t>
      </w:r>
      <w:r w:rsidR="3D1EF817">
        <w:t xml:space="preserve">o </w:t>
      </w:r>
      <w:r w:rsidR="5B8C5839">
        <w:t xml:space="preserve">un </w:t>
      </w:r>
      <w:r w:rsidR="3D1EF817">
        <w:t>rating</w:t>
      </w:r>
      <w:r w:rsidR="6B4ECFA7">
        <w:t xml:space="preserve"> </w:t>
      </w:r>
      <w:r w:rsidRPr="22D52F1C" w:rsidR="6B4ECFA7">
        <w:rPr>
          <w:b/>
          <w:bCs/>
        </w:rPr>
        <w:t>dall’utente loggato</w:t>
      </w:r>
      <w:r w:rsidR="0AC57AC9">
        <w:t>;</w:t>
      </w:r>
    </w:p>
    <w:p w:rsidR="0074409A" w:rsidP="00012BCF" w:rsidRDefault="79E4827B" w14:paraId="0A08A61B" w14:textId="085EE264">
      <w:pPr>
        <w:pStyle w:val="Paragrafoelenco"/>
        <w:numPr>
          <w:ilvl w:val="0"/>
          <w:numId w:val="42"/>
        </w:numPr>
      </w:pPr>
      <w:r>
        <w:t>Candidati sbloccati</w:t>
      </w:r>
      <w:r w:rsidR="4A027AB2">
        <w:t>:</w:t>
      </w:r>
      <w:r w:rsidR="7E3E6CDB">
        <w:t xml:space="preserve"> </w:t>
      </w:r>
      <w:r w:rsidR="53055BA9">
        <w:t>candidati che hanno fatto una candidatura spontanea all’azienda, che si sono candidati agli annunci e i candidati</w:t>
      </w:r>
      <w:r w:rsidR="420120E7">
        <w:t xml:space="preserve"> </w:t>
      </w:r>
      <w:r w:rsidR="4E6CDE36">
        <w:t xml:space="preserve">sbloccati </w:t>
      </w:r>
      <w:r w:rsidR="420120E7">
        <w:t>m</w:t>
      </w:r>
      <w:r w:rsidR="7E3E6CDB">
        <w:t>anualme</w:t>
      </w:r>
      <w:r w:rsidR="5059EBE3">
        <w:t>nte</w:t>
      </w:r>
      <w:r w:rsidR="2FC2E782">
        <w:t>.</w:t>
      </w:r>
    </w:p>
    <w:p w:rsidR="0074409A" w:rsidP="000E59FE" w:rsidRDefault="520F522E" w14:paraId="22BAA8F8" w14:textId="1AB55517">
      <w:r>
        <w:t xml:space="preserve">A destra </w:t>
      </w:r>
      <w:r w:rsidR="5BDF1C2B">
        <w:t xml:space="preserve">vengono invece mostrati </w:t>
      </w:r>
      <w:r w:rsidR="38ECCBC9">
        <w:t>i contatori relativi a:</w:t>
      </w:r>
    </w:p>
    <w:p w:rsidR="0074409A" w:rsidP="00012BCF" w:rsidRDefault="79E4827B" w14:paraId="37B21C09" w14:textId="0B2EBE68">
      <w:pPr>
        <w:pStyle w:val="Paragrafoelenco"/>
        <w:numPr>
          <w:ilvl w:val="0"/>
          <w:numId w:val="41"/>
        </w:numPr>
      </w:pPr>
      <w:r>
        <w:t>Visualizzazioni pagina</w:t>
      </w:r>
      <w:r w:rsidR="0074409A">
        <w:t xml:space="preserve"> aziendale</w:t>
      </w:r>
      <w:r w:rsidR="3074D314">
        <w:t xml:space="preserve">: Le </w:t>
      </w:r>
      <w:proofErr w:type="spellStart"/>
      <w:r w:rsidR="3074D314">
        <w:t>Expression</w:t>
      </w:r>
      <w:proofErr w:type="spellEnd"/>
      <w:r w:rsidR="3074D314">
        <w:t xml:space="preserve"> of </w:t>
      </w:r>
      <w:proofErr w:type="spellStart"/>
      <w:r w:rsidR="3074D314">
        <w:t>interest</w:t>
      </w:r>
      <w:proofErr w:type="spellEnd"/>
      <w:r w:rsidR="3074D314">
        <w:t xml:space="preserve"> (EOI) della pagina aziendale, ossia quanti candidati hanno cliccato sul</w:t>
      </w:r>
      <w:r w:rsidR="1810B945">
        <w:t xml:space="preserve"> nome dell’azienda, atterrando sulla rispettiva pagina carriere.</w:t>
      </w:r>
    </w:p>
    <w:p w:rsidR="0074409A" w:rsidP="00012BCF" w:rsidRDefault="25987029" w14:paraId="5D261A89" w14:textId="7147465B">
      <w:pPr>
        <w:pStyle w:val="Paragrafoelenco"/>
        <w:numPr>
          <w:ilvl w:val="0"/>
          <w:numId w:val="41"/>
        </w:numPr>
      </w:pPr>
      <w:r>
        <w:t xml:space="preserve">Click candidature spontanee: </w:t>
      </w:r>
      <w:r w:rsidR="1B1052CA">
        <w:t>quanti candidati hanno cliccato il bottone “Candidatura spontanea”</w:t>
      </w:r>
      <w:r w:rsidR="5F899057">
        <w:t xml:space="preserve"> all’interno della pagina carriere.</w:t>
      </w:r>
    </w:p>
    <w:p w:rsidR="6705AE5B" w:rsidP="00012BCF" w:rsidRDefault="18AFA9BE" w14:paraId="4BE26D19" w14:textId="7E436A87">
      <w:pPr>
        <w:pStyle w:val="Paragrafoelenco"/>
        <w:numPr>
          <w:ilvl w:val="0"/>
          <w:numId w:val="41"/>
        </w:numPr>
      </w:pPr>
      <w:r>
        <w:t>V</w:t>
      </w:r>
      <w:r w:rsidR="3240C141">
        <w:t xml:space="preserve">isibilità </w:t>
      </w:r>
      <w:r>
        <w:t>azienda:</w:t>
      </w:r>
      <w:r w:rsidR="487DD298">
        <w:t xml:space="preserve"> </w:t>
      </w:r>
      <w:r w:rsidR="7E66BF65">
        <w:t xml:space="preserve">somma </w:t>
      </w:r>
      <w:r w:rsidR="2EF9022F">
        <w:t xml:space="preserve">delle visualizzazioni </w:t>
      </w:r>
      <w:r w:rsidR="7E66BF65">
        <w:t>delle pagine con all’interno il nome dell’azienda</w:t>
      </w:r>
      <w:r w:rsidR="0F1CA417">
        <w:t xml:space="preserve">, più specificatamente la </w:t>
      </w:r>
      <w:r w:rsidR="7E66BF65">
        <w:t xml:space="preserve">pagina </w:t>
      </w:r>
      <w:r w:rsidR="739BF46F">
        <w:t xml:space="preserve">delle </w:t>
      </w:r>
      <w:r w:rsidR="7E66BF65">
        <w:t xml:space="preserve">offerte di lavoro e </w:t>
      </w:r>
      <w:r w:rsidR="158C7573">
        <w:t>la pagina carriere</w:t>
      </w:r>
      <w:r w:rsidR="7E66BF65">
        <w:t>.</w:t>
      </w:r>
    </w:p>
    <w:p w:rsidR="6586CDBB" w:rsidP="000E59FE" w:rsidRDefault="27AADA0D" w14:paraId="67F9676E" w14:textId="3A16700D">
      <w:r>
        <w:t>Cliccando su “</w:t>
      </w:r>
      <w:r w:rsidR="79EB9D0B">
        <w:t xml:space="preserve">Vedi </w:t>
      </w:r>
      <w:r>
        <w:t xml:space="preserve">dettagli” è disponibile il dettaglio sulle statistiche. In alto alla pagina è sempre possibile filtrare i risultati per range di date e per singola fonte di reclutamento.  </w:t>
      </w:r>
    </w:p>
    <w:p w:rsidR="6586CDBB" w:rsidP="773DB215" w:rsidRDefault="27AADA0D" w14:paraId="21542B2A" w14:textId="32D5E026">
      <w:r>
        <w:t>I dati vengono rappresentati, sulla base dei filtri selezionati, rispettivamente come timeline, come contatore (</w:t>
      </w:r>
      <w:proofErr w:type="spellStart"/>
      <w:r>
        <w:t>views</w:t>
      </w:r>
      <w:proofErr w:type="spellEnd"/>
      <w:r>
        <w:t xml:space="preserve"> </w:t>
      </w:r>
      <w:proofErr w:type="spellStart"/>
      <w:r>
        <w:t>count</w:t>
      </w:r>
      <w:proofErr w:type="spellEnd"/>
      <w:r>
        <w:t xml:space="preserve">), come località della sorgente del traffico e come suddivisione per fonte di reclutamento.  </w:t>
      </w:r>
    </w:p>
    <w:p w:rsidR="6586CDBB" w:rsidP="000E59FE" w:rsidRDefault="6586CDBB" w14:paraId="7FE0FD8E" w14:textId="193E6F47"/>
    <w:p w:rsidR="47D3ECD9" w:rsidP="773DB215" w:rsidRDefault="27AADA0D" w14:paraId="01CA59CF" w14:textId="3DBEFE70">
      <w:r>
        <w:rPr>
          <w:noProof/>
        </w:rPr>
        <w:drawing>
          <wp:inline distT="0" distB="0" distL="0" distR="0" wp14:anchorId="6581D11B" wp14:editId="5DC06595">
            <wp:extent cx="6120916" cy="2493480"/>
            <wp:effectExtent l="0" t="0" r="0" b="0"/>
            <wp:docPr id="403236272" name="Immagine 40323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120916" cy="2493480"/>
                    </a:xfrm>
                    <a:prstGeom prst="rect">
                      <a:avLst/>
                    </a:prstGeom>
                  </pic:spPr>
                </pic:pic>
              </a:graphicData>
            </a:graphic>
          </wp:inline>
        </w:drawing>
      </w:r>
      <w:r w:rsidR="1C65BB25">
        <w:rPr>
          <w:noProof/>
        </w:rPr>
        <w:drawing>
          <wp:inline distT="0" distB="0" distL="0" distR="0" wp14:anchorId="26FD245E" wp14:editId="1325E1EA">
            <wp:extent cx="6124574" cy="3038475"/>
            <wp:effectExtent l="0" t="0" r="0" b="0"/>
            <wp:docPr id="194042944" name="Immagine 19404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4042944"/>
                    <pic:cNvPicPr/>
                  </pic:nvPicPr>
                  <pic:blipFill>
                    <a:blip r:embed="rId68">
                      <a:extLst>
                        <a:ext uri="{28A0092B-C50C-407E-A947-70E740481C1C}">
                          <a14:useLocalDpi xmlns:a14="http://schemas.microsoft.com/office/drawing/2010/main" val="0"/>
                        </a:ext>
                      </a:extLst>
                    </a:blip>
                    <a:stretch>
                      <a:fillRect/>
                    </a:stretch>
                  </pic:blipFill>
                  <pic:spPr>
                    <a:xfrm>
                      <a:off x="0" y="0"/>
                      <a:ext cx="6124574" cy="3038475"/>
                    </a:xfrm>
                    <a:prstGeom prst="rect">
                      <a:avLst/>
                    </a:prstGeom>
                  </pic:spPr>
                </pic:pic>
              </a:graphicData>
            </a:graphic>
          </wp:inline>
        </w:drawing>
      </w:r>
    </w:p>
    <w:p w:rsidRPr="007A44CE" w:rsidR="2FA1E9C4" w:rsidP="007A44CE" w:rsidRDefault="58CF1EDB" w14:paraId="0F20DAD8" w14:textId="2DF6779B">
      <w:pPr>
        <w:pStyle w:val="Titolo3"/>
      </w:pPr>
      <w:bookmarkStart w:name="_Toc184221137" w:id="24"/>
      <w:r>
        <w:t xml:space="preserve">2.2 </w:t>
      </w:r>
      <w:r w:rsidR="39BA1891">
        <w:t>Annunci di lavoro</w:t>
      </w:r>
      <w:bookmarkEnd w:id="24"/>
    </w:p>
    <w:p w:rsidRPr="007A44CE" w:rsidR="000A5262" w:rsidP="007A44CE" w:rsidRDefault="434A9805" w14:paraId="6C173312" w14:textId="7D4E3E4C">
      <w:pPr>
        <w:pStyle w:val="Titolo4"/>
      </w:pPr>
      <w:r w:rsidRPr="007A44CE">
        <w:t xml:space="preserve">2.2.1 </w:t>
      </w:r>
      <w:r w:rsidRPr="007A44CE" w:rsidR="3233ABBD">
        <w:t>Crea un annuncio</w:t>
      </w:r>
    </w:p>
    <w:p w:rsidR="7931D189" w:rsidP="000E59FE" w:rsidRDefault="7931D189" w14:paraId="3388AD39" w14:textId="40452D09">
      <w:r>
        <w:t>In questa sezione è presente il </w:t>
      </w:r>
      <w:proofErr w:type="spellStart"/>
      <w:r>
        <w:t>form</w:t>
      </w:r>
      <w:proofErr w:type="spellEnd"/>
      <w:r>
        <w:t> di compilazione di un annuncio</w:t>
      </w:r>
      <w:r w:rsidR="005D6CF0">
        <w:t xml:space="preserve"> accessibile solo a chi ha acquistato delle job slot</w:t>
      </w:r>
      <w:r>
        <w:t>. La maggior parte dei campi sono men</w:t>
      </w:r>
      <w:r w:rsidR="001739BA">
        <w:t>ù</w:t>
      </w:r>
      <w:r>
        <w:t> a tendina, per rendere più rapida la compilazione dell’annuncio.  </w:t>
      </w:r>
    </w:p>
    <w:p w:rsidR="7931D189" w:rsidP="3C5C28EB" w:rsidRDefault="39A53906" w14:paraId="30C00A13" w14:textId="1696825B">
      <w:r>
        <w:rPr>
          <w:noProof/>
        </w:rPr>
        <w:lastRenderedPageBreak/>
        <w:drawing>
          <wp:inline distT="0" distB="0" distL="0" distR="0" wp14:anchorId="787FB89B" wp14:editId="446A8899">
            <wp:extent cx="6124574" cy="4991102"/>
            <wp:effectExtent l="0" t="0" r="0" b="0"/>
            <wp:docPr id="1133658458" name="Immagine 113365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24574" cy="4991102"/>
                    </a:xfrm>
                    <a:prstGeom prst="rect">
                      <a:avLst/>
                    </a:prstGeom>
                  </pic:spPr>
                </pic:pic>
              </a:graphicData>
            </a:graphic>
          </wp:inline>
        </w:drawing>
      </w:r>
    </w:p>
    <w:p w:rsidR="000467FD" w:rsidP="000E59FE" w:rsidRDefault="1C10A84E" w14:paraId="20047D53" w14:textId="7240F650">
      <w:pPr>
        <w:rPr>
          <w:lang w:eastAsia="it-IT"/>
        </w:rPr>
      </w:pPr>
      <w:bookmarkStart w:name="_Hlk57015471" w:id="25"/>
      <w:r w:rsidRPr="6B80E4F0">
        <w:rPr>
          <w:lang w:eastAsia="it-IT"/>
        </w:rPr>
        <w:t xml:space="preserve">I campi “professione ricercata”, “descrizione” e “conoscenze richieste” sono utilizzati per </w:t>
      </w:r>
      <w:r w:rsidRPr="6B80E4F0">
        <w:rPr>
          <w:b/>
          <w:bCs/>
          <w:lang w:eastAsia="it-IT"/>
        </w:rPr>
        <w:t>l’estrazione dei tag professionali</w:t>
      </w:r>
      <w:r w:rsidRPr="6B80E4F0">
        <w:rPr>
          <w:lang w:eastAsia="it-IT"/>
        </w:rPr>
        <w:t xml:space="preserve">, quindi letti dallo strumento di ricerca semantica. </w:t>
      </w:r>
      <w:bookmarkEnd w:id="25"/>
    </w:p>
    <w:p w:rsidR="000467FD" w:rsidP="000E59FE" w:rsidRDefault="1C10A84E" w14:paraId="45C4B322" w14:textId="780A2E45">
      <w:pPr>
        <w:rPr>
          <w:lang w:eastAsia="it-IT"/>
        </w:rPr>
      </w:pPr>
      <w:r w:rsidRPr="05833340">
        <w:rPr>
          <w:lang w:eastAsia="it-IT"/>
        </w:rPr>
        <w:t>In “</w:t>
      </w:r>
      <w:r w:rsidRPr="05833340" w:rsidR="2FDF8B84">
        <w:rPr>
          <w:lang w:eastAsia="it-IT"/>
        </w:rPr>
        <w:t>P</w:t>
      </w:r>
      <w:r w:rsidRPr="05833340">
        <w:rPr>
          <w:lang w:eastAsia="it-IT"/>
        </w:rPr>
        <w:t xml:space="preserve">rofessione ricercata”, per permettere un risultato più preciso da parte del motore semantico, deve essere inserito solo il </w:t>
      </w:r>
      <w:r w:rsidRPr="05833340">
        <w:rPr>
          <w:b/>
          <w:bCs/>
          <w:lang w:eastAsia="it-IT"/>
        </w:rPr>
        <w:t>job </w:t>
      </w:r>
      <w:proofErr w:type="spellStart"/>
      <w:r w:rsidRPr="05833340">
        <w:rPr>
          <w:b/>
          <w:bCs/>
          <w:lang w:eastAsia="it-IT"/>
        </w:rPr>
        <w:t>title</w:t>
      </w:r>
      <w:proofErr w:type="spellEnd"/>
      <w:r w:rsidRPr="05833340">
        <w:rPr>
          <w:lang w:eastAsia="it-IT"/>
        </w:rPr>
        <w:t xml:space="preserve">; qualsiasi altra informazione (che può essere inserita tramite gli altri campi) rischierebbe di alterare i tag professionali estratti. Nel box “descrizione” è fondamentale elencare le mansioni e i </w:t>
      </w:r>
      <w:bookmarkStart w:name="_Hlk47362122" w:id="26"/>
      <w:r w:rsidRPr="05833340">
        <w:rPr>
          <w:lang w:eastAsia="it-IT"/>
        </w:rPr>
        <w:t>task che saranno svolti dalla risorsa.</w:t>
      </w:r>
      <w:bookmarkEnd w:id="26"/>
    </w:p>
    <w:p w:rsidR="7931D189" w:rsidP="000E59FE" w:rsidRDefault="7931D189" w14:paraId="0F5351E6" w14:textId="325B7A2B">
      <w:r w:rsidRPr="525F9C79">
        <w:t xml:space="preserve">I campi relativi al </w:t>
      </w:r>
      <w:r w:rsidRPr="000467FD">
        <w:rPr>
          <w:b/>
          <w:bCs/>
        </w:rPr>
        <w:t>luogo di lavoro</w:t>
      </w:r>
      <w:r w:rsidRPr="525F9C79">
        <w:t xml:space="preserve"> sono Paese, regione, città, indirizzo di lavoro e, di default, vengono compilati con la sede di appartenenza dell</w:t>
      </w:r>
      <w:r w:rsidRPr="525F9C79" w:rsidR="4342736B">
        <w:t>'azienda</w:t>
      </w:r>
      <w:r w:rsidRPr="525F9C79">
        <w:t xml:space="preserve">. Questi campi sono fondamentali in quanto permettono la geolocalizzazione dell’offerta e quindi la ricerca dei candidati compatibili. La geolocalizzazione può essere controllata utilizzando il bottone “controlla mappa” </w:t>
      </w:r>
      <w:r w:rsidRPr="525F9C79" w:rsidR="7D42C4E2">
        <w:t>(</w:t>
      </w:r>
      <w:r w:rsidRPr="525F9C79">
        <w:t xml:space="preserve">si consiglia </w:t>
      </w:r>
      <w:r w:rsidRPr="525F9C79">
        <w:lastRenderedPageBreak/>
        <w:t>sempre di effettuare questo controllo prima della pubblicazione</w:t>
      </w:r>
      <w:r w:rsidRPr="525F9C79" w:rsidR="59B39679">
        <w:t>)</w:t>
      </w:r>
      <w:r w:rsidRPr="525F9C79">
        <w:t>. Nel caso in cui non si voglia inserire l’indirizzo preciso, è possibile non compilare il campo “indirizzo”, in questo modo la geolocalizzazione viene effettuata sul centro città. </w:t>
      </w:r>
    </w:p>
    <w:p w:rsidR="00B33EE9" w:rsidP="000E59FE" w:rsidRDefault="501B599E" w14:paraId="507AB504" w14:textId="4E0E99FB">
      <w:r w:rsidRPr="22D52F1C">
        <w:rPr>
          <w:b/>
          <w:bCs/>
        </w:rPr>
        <w:t>Annuncio anonimo</w:t>
      </w:r>
      <w:r>
        <w:t xml:space="preserve">: </w:t>
      </w:r>
      <w:r w:rsidR="00B33EE9">
        <w:t xml:space="preserve">Per ogni annuncio l’azienda può decidere se mostrare </w:t>
      </w:r>
      <w:r w:rsidRPr="22D52F1C" w:rsidR="00B33EE9">
        <w:rPr>
          <w:b/>
          <w:bCs/>
        </w:rPr>
        <w:t>il logo e i dati aziendali</w:t>
      </w:r>
      <w:r w:rsidR="00B33EE9">
        <w:t>.</w:t>
      </w:r>
      <w:r w:rsidR="79E8580E">
        <w:t xml:space="preserve"> Se l’annuncio viene pubblicato in modo anonimo, questo non verrà incluso tra gli annunci in </w:t>
      </w:r>
      <w:r w:rsidR="33E55EFE">
        <w:t xml:space="preserve">homepage </w:t>
      </w:r>
      <w:r w:rsidR="79E8580E">
        <w:t>legati all’azienda, per le aziende che hanno a</w:t>
      </w:r>
      <w:r w:rsidR="1964DD0F">
        <w:t>c</w:t>
      </w:r>
      <w:r w:rsidR="79E8580E">
        <w:t>quistato l’opzione “</w:t>
      </w:r>
      <w:r w:rsidR="158B9CA4">
        <w:t>Home page</w:t>
      </w:r>
      <w:r w:rsidR="79E8580E">
        <w:t>”.</w:t>
      </w:r>
    </w:p>
    <w:p w:rsidRPr="003B1423" w:rsidR="00104812" w:rsidP="000E59FE" w:rsidRDefault="00104812" w14:paraId="2E31F4FE" w14:textId="77777777">
      <w:bookmarkStart w:name="_Hlk104191981" w:id="27"/>
      <w:r w:rsidRPr="387C65AF">
        <w:rPr>
          <w:b/>
          <w:bCs/>
        </w:rPr>
        <w:t>“Carica allegato”</w:t>
      </w:r>
      <w:r w:rsidRPr="387C65AF">
        <w:t xml:space="preserve"> per inserire dei file scaricabili in allegato all’offerta di lavoro. È possibile allegare immagini in formato jpg e png. L’immagine deve essere inferiore a </w:t>
      </w:r>
      <w:proofErr w:type="gramStart"/>
      <w:r w:rsidRPr="387C65AF">
        <w:t>100</w:t>
      </w:r>
      <w:proofErr w:type="gramEnd"/>
      <w:r w:rsidRPr="387C65AF">
        <w:t xml:space="preserve"> KB e preferibilmente bassa e larga. In questo modo, essa verrà inserita direttamente a front-end tra il titolo e la descrizione dell’annuncio.</w:t>
      </w:r>
    </w:p>
    <w:p w:rsidRPr="007A22E1" w:rsidR="00104812" w:rsidP="000E59FE" w:rsidRDefault="00104812" w14:paraId="5B61156C" w14:textId="7DF86E6D">
      <w:bookmarkStart w:name="_Hlk104193173" w:id="28"/>
      <w:bookmarkEnd w:id="27"/>
      <w:r>
        <w:t>“</w:t>
      </w:r>
      <w:r w:rsidRPr="773DB215">
        <w:rPr>
          <w:b/>
          <w:bCs/>
        </w:rPr>
        <w:t>Intervista automatizzata</w:t>
      </w:r>
      <w:r>
        <w:t>” permette di invitare i candidati al</w:t>
      </w:r>
      <w:r w:rsidR="0AC0AB26">
        <w:t xml:space="preserve"> </w:t>
      </w:r>
      <w:r>
        <w:t>questionario al momento dell</w:t>
      </w:r>
      <w:r w:rsidR="1656C128">
        <w:t>a candidatura</w:t>
      </w:r>
      <w:r>
        <w:t>.</w:t>
      </w:r>
      <w:r w:rsidR="20B478DB">
        <w:t xml:space="preserve"> Dopo aver flaggato, andare in step </w:t>
      </w:r>
      <w:proofErr w:type="gramStart"/>
      <w:r w:rsidR="20B478DB">
        <w:t>2</w:t>
      </w:r>
      <w:proofErr w:type="gramEnd"/>
      <w:r w:rsidR="20B478DB">
        <w:t xml:space="preserve"> per creare la sessione questionario.</w:t>
      </w:r>
      <w:r>
        <w:t xml:space="preserve"> I candidati verranno spostati direttamente in step </w:t>
      </w:r>
      <w:proofErr w:type="gramStart"/>
      <w:r>
        <w:t>2</w:t>
      </w:r>
      <w:proofErr w:type="gramEnd"/>
      <w:r>
        <w:t xml:space="preserve"> e riceveranno la mail di invito. </w:t>
      </w:r>
    </w:p>
    <w:p w:rsidRPr="007A22E1" w:rsidR="00104812" w:rsidP="4BA0A8A8" w:rsidRDefault="00104812" w14:paraId="3D0AA752" w14:textId="569073AA">
      <w:pPr>
        <w:rPr>
          <w:rFonts w:eastAsia="Archivo" w:cs="Archivo"/>
          <w:szCs w:val="24"/>
        </w:rPr>
      </w:pPr>
      <w:r w:rsidRPr="4BA0A8A8">
        <w:rPr>
          <w:b/>
          <w:bCs/>
        </w:rPr>
        <w:t>“Job Test automatizzato”</w:t>
      </w:r>
      <w:r>
        <w:t xml:space="preserve"> permette di invitare i candidati al Job test al momento d</w:t>
      </w:r>
      <w:r w:rsidR="4AECE385">
        <w:t xml:space="preserve">ella </w:t>
      </w:r>
      <w:r w:rsidRPr="4BA0A8A8" w:rsidR="4AECE385">
        <w:rPr>
          <w:rFonts w:eastAsia="Archivo" w:cs="Archivo"/>
          <w:szCs w:val="24"/>
        </w:rPr>
        <w:t>candidatura</w:t>
      </w:r>
      <w:r w:rsidRPr="4BA0A8A8">
        <w:rPr>
          <w:rFonts w:eastAsia="Archivo" w:cs="Archivo"/>
          <w:szCs w:val="24"/>
        </w:rPr>
        <w:t>.</w:t>
      </w:r>
    </w:p>
    <w:p w:rsidR="00104812" w:rsidP="4BA0A8A8" w:rsidRDefault="6AD8DB6F" w14:paraId="5CC1CAA8" w14:textId="616C7A2C">
      <w:pPr>
        <w:pStyle w:val="Nessunaspaziatura"/>
        <w:jc w:val="both"/>
        <w:rPr>
          <w:rFonts w:ascii="Archivo" w:hAnsi="Archivo" w:eastAsia="Archivo" w:cs="Archivo"/>
          <w:sz w:val="24"/>
          <w:szCs w:val="24"/>
          <w:lang w:val="it-CH"/>
        </w:rPr>
      </w:pPr>
      <w:r w:rsidRPr="4BA0A8A8">
        <w:rPr>
          <w:rFonts w:ascii="Archivo" w:hAnsi="Archivo" w:eastAsia="Archivo" w:cs="Archivo"/>
          <w:b/>
          <w:bCs/>
          <w:sz w:val="24"/>
          <w:szCs w:val="24"/>
          <w:lang w:val="it-CH"/>
        </w:rPr>
        <w:t>“Video curriculum automatizzato</w:t>
      </w:r>
      <w:r w:rsidRPr="4BA0A8A8">
        <w:rPr>
          <w:rFonts w:ascii="Archivo" w:hAnsi="Archivo" w:eastAsia="Archivo" w:cs="Archivo"/>
          <w:sz w:val="24"/>
          <w:szCs w:val="24"/>
          <w:lang w:val="it-CH"/>
        </w:rPr>
        <w:t>” permette di invitare i candidati al video curriculum al momento dell’</w:t>
      </w:r>
      <w:proofErr w:type="spellStart"/>
      <w:r w:rsidRPr="4BA0A8A8">
        <w:rPr>
          <w:rFonts w:ascii="Archivo" w:hAnsi="Archivo" w:eastAsia="Archivo" w:cs="Archivo"/>
          <w:sz w:val="24"/>
          <w:szCs w:val="24"/>
          <w:lang w:val="it-CH"/>
        </w:rPr>
        <w:t>apply</w:t>
      </w:r>
      <w:proofErr w:type="spellEnd"/>
      <w:r w:rsidRPr="4BA0A8A8">
        <w:rPr>
          <w:rFonts w:ascii="Archivo" w:hAnsi="Archivo" w:eastAsia="Archivo" w:cs="Archivo"/>
          <w:sz w:val="24"/>
          <w:szCs w:val="24"/>
          <w:lang w:val="it-CH"/>
        </w:rPr>
        <w:t>.</w:t>
      </w:r>
    </w:p>
    <w:bookmarkEnd w:id="28"/>
    <w:p w:rsidR="008B67B4" w:rsidP="4BA0A8A8" w:rsidRDefault="008B67B4" w14:paraId="492B0B0B" w14:textId="77777777">
      <w:pPr>
        <w:rPr>
          <w:szCs w:val="24"/>
        </w:rPr>
      </w:pPr>
    </w:p>
    <w:p w:rsidRPr="001E781D" w:rsidR="008B67B4" w:rsidP="000E59FE" w:rsidRDefault="008B67B4" w14:paraId="000D541F" w14:textId="50D5B004">
      <w:r>
        <w:t>I campi “</w:t>
      </w:r>
      <w:r w:rsidRPr="4BA0A8A8">
        <w:rPr>
          <w:b/>
          <w:bCs/>
        </w:rPr>
        <w:t>Ruolo-Funzione</w:t>
      </w:r>
      <w:r>
        <w:t>” e “</w:t>
      </w:r>
      <w:r w:rsidRPr="4BA0A8A8">
        <w:rPr>
          <w:b/>
          <w:bCs/>
        </w:rPr>
        <w:t>Livello di carriera richiesto</w:t>
      </w:r>
      <w:r>
        <w:t>” determinano l’utilizzo dei modelli del job test:</w:t>
      </w:r>
    </w:p>
    <w:p w:rsidRPr="001E781D" w:rsidR="008B67B4" w:rsidP="000E59FE" w:rsidRDefault="51D52F5E" w14:paraId="7452AB8C" w14:textId="7ED0B500">
      <w:r>
        <w:rPr>
          <w:noProof/>
        </w:rPr>
        <w:drawing>
          <wp:inline distT="0" distB="0" distL="0" distR="0" wp14:anchorId="067F3E6D" wp14:editId="061BCB36">
            <wp:extent cx="6124574" cy="1162050"/>
            <wp:effectExtent l="0" t="0" r="0" b="0"/>
            <wp:docPr id="1330591279" name="Immagine 133059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3059127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4574" cy="1162050"/>
                    </a:xfrm>
                    <a:prstGeom prst="rect">
                      <a:avLst/>
                    </a:prstGeom>
                  </pic:spPr>
                </pic:pic>
              </a:graphicData>
            </a:graphic>
          </wp:inline>
        </w:drawing>
      </w:r>
      <w:r w:rsidR="008B67B4">
        <w:t>È necessario compilare questi campi affinché venga precompilato il filtro soft skills (nella sezione “Candidato desiderato”) con il modello corrispondente:</w:t>
      </w:r>
    </w:p>
    <w:p w:rsidRPr="008B67B4" w:rsidR="008B67B4" w:rsidP="000E59FE" w:rsidRDefault="70047332" w14:paraId="6FDC383E" w14:textId="77A88AEC">
      <w:r>
        <w:rPr>
          <w:noProof/>
        </w:rPr>
        <w:lastRenderedPageBreak/>
        <w:drawing>
          <wp:inline distT="0" distB="0" distL="0" distR="0" wp14:anchorId="5D2FFFEF" wp14:editId="1E0C6FF5">
            <wp:extent cx="6124574" cy="3724275"/>
            <wp:effectExtent l="0" t="0" r="0" b="0"/>
            <wp:docPr id="1463218331" name="Immagine 146321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124574" cy="3724275"/>
                    </a:xfrm>
                    <a:prstGeom prst="rect">
                      <a:avLst/>
                    </a:prstGeom>
                  </pic:spPr>
                </pic:pic>
              </a:graphicData>
            </a:graphic>
          </wp:inline>
        </w:drawing>
      </w:r>
    </w:p>
    <w:p w:rsidR="68148EA7" w:rsidP="000E59FE" w:rsidRDefault="68148EA7" w14:paraId="2AA78B0C" w14:textId="64AC7278">
      <w:r>
        <w:t>La sezione “</w:t>
      </w:r>
      <w:r w:rsidRPr="2C1BC060">
        <w:rPr>
          <w:b/>
          <w:bCs/>
        </w:rPr>
        <w:t>candidato desiderato</w:t>
      </w:r>
      <w:r>
        <w:t>” non contiene dei dati che verranno pubblicati</w:t>
      </w:r>
      <w:r w:rsidR="774CC01E">
        <w:t xml:space="preserve">, ma sono dati per uso interno, visibili solo agli </w:t>
      </w:r>
      <w:proofErr w:type="spellStart"/>
      <w:r w:rsidR="774CC01E">
        <w:t>employer</w:t>
      </w:r>
      <w:proofErr w:type="spellEnd"/>
      <w:r w:rsidR="774CC01E">
        <w:t xml:space="preserve">. Questa sezione permette infatti di preselezionare dei filtri che saranno impostati nei candidati compatibili. È inoltre possibile </w:t>
      </w:r>
      <w:r>
        <w:t>stabilire l’ordinamento dei candidati</w:t>
      </w:r>
      <w:r w:rsidR="6871F7BB">
        <w:t xml:space="preserve"> nello step di reclutamento</w:t>
      </w:r>
      <w:r w:rsidR="00075C85">
        <w:t xml:space="preserve"> secondo l’ordine scelto</w:t>
      </w:r>
      <w:r w:rsidR="676A708A">
        <w:t>:</w:t>
      </w:r>
      <w:r w:rsidR="293B93E8">
        <w:t xml:space="preserve"> </w:t>
      </w:r>
      <w:r w:rsidR="00075C85">
        <w:t>per modificare l’ordine dei filtri è necessario cl</w:t>
      </w:r>
      <w:r w:rsidR="007F4B3B">
        <w:t xml:space="preserve">iccare </w:t>
      </w:r>
      <w:r w:rsidR="0096082C">
        <w:t>sulle frecce</w:t>
      </w:r>
      <w:r w:rsidR="007F4B3B">
        <w:t xml:space="preserve"> a destra e spostare la stringa verso l’alto o verso il basso)</w:t>
      </w:r>
      <w:r w:rsidR="6871F7BB">
        <w:t>.</w:t>
      </w:r>
    </w:p>
    <w:p w:rsidR="68148EA7" w:rsidP="000E59FE" w:rsidRDefault="68148EA7" w14:paraId="7B81CCDF" w14:textId="19F01602">
      <w:r w:rsidRPr="566E82F8">
        <w:t>“</w:t>
      </w:r>
      <w:r w:rsidRPr="566E82F8">
        <w:rPr>
          <w:b/>
          <w:bCs/>
        </w:rPr>
        <w:t>Frequenza mail</w:t>
      </w:r>
      <w:r w:rsidRPr="566E82F8">
        <w:t>” stabilisce ogni quanto l’</w:t>
      </w:r>
      <w:r w:rsidRPr="566E82F8" w:rsidR="30ACB963">
        <w:t xml:space="preserve">azienda </w:t>
      </w:r>
      <w:r w:rsidRPr="566E82F8">
        <w:t xml:space="preserve">riceverà una mail contente </w:t>
      </w:r>
      <w:r w:rsidRPr="566E82F8" w:rsidR="0B006358">
        <w:t xml:space="preserve">i nuovi </w:t>
      </w:r>
      <w:r w:rsidRPr="566E82F8" w:rsidR="0B006358">
        <w:rPr>
          <w:u w:val="single"/>
        </w:rPr>
        <w:t>profili compatibili</w:t>
      </w:r>
      <w:r w:rsidRPr="566E82F8">
        <w:t>. Se l’</w:t>
      </w:r>
      <w:proofErr w:type="spellStart"/>
      <w:r w:rsidRPr="566E82F8">
        <w:t>employer</w:t>
      </w:r>
      <w:proofErr w:type="spellEnd"/>
      <w:r w:rsidRPr="566E82F8">
        <w:t xml:space="preserve"> accede tutti i giorni e seleziona “quotidianamente” non </w:t>
      </w:r>
      <w:r w:rsidRPr="566E82F8" w:rsidR="2F7FCF39">
        <w:t>riceverà nessuna</w:t>
      </w:r>
      <w:r w:rsidRPr="566E82F8">
        <w:t xml:space="preserve"> mail, poiché nel sistema sono impostate </w:t>
      </w:r>
      <w:r w:rsidRPr="566E82F8" w:rsidR="76726443">
        <w:t>diverse notifiche che mostrano l’evidenza di nuovi candidati compatibili.</w:t>
      </w:r>
    </w:p>
    <w:p w:rsidR="00A84BC2" w:rsidP="000E59FE" w:rsidRDefault="00DC4BAF" w14:paraId="13BAAD93" w14:textId="77777777">
      <w:r w:rsidRPr="6B80E4F0">
        <w:t>Cliccando su “</w:t>
      </w:r>
      <w:r w:rsidRPr="6B80E4F0">
        <w:rPr>
          <w:b/>
          <w:bCs/>
        </w:rPr>
        <w:t>anteprima</w:t>
      </w:r>
      <w:r w:rsidRPr="6B80E4F0">
        <w:t>” è possibile visualizzare come verrà mostrato l’annuncio ai candidati; cliccando “</w:t>
      </w:r>
      <w:r w:rsidRPr="6B80E4F0">
        <w:rPr>
          <w:b/>
          <w:bCs/>
        </w:rPr>
        <w:t>inserisci</w:t>
      </w:r>
      <w:r w:rsidRPr="6B80E4F0">
        <w:t xml:space="preserve">” l’annuncio verrà </w:t>
      </w:r>
      <w:r w:rsidRPr="6B80E4F0" w:rsidR="00AA5789">
        <w:t>creato e messo offline finché non riceve l’approvazione dell’amministratore del portale</w:t>
      </w:r>
      <w:r w:rsidRPr="6B80E4F0" w:rsidR="00F74E4A">
        <w:t xml:space="preserve">. </w:t>
      </w:r>
    </w:p>
    <w:p w:rsidR="00A84BC2" w:rsidP="000E59FE" w:rsidRDefault="64196533" w14:paraId="0339B351" w14:textId="585E8A01">
      <w:r>
        <w:rPr>
          <w:noProof/>
        </w:rPr>
        <w:lastRenderedPageBreak/>
        <w:drawing>
          <wp:inline distT="0" distB="0" distL="0" distR="0" wp14:anchorId="3E3E9183" wp14:editId="51D8BA4F">
            <wp:extent cx="6124574" cy="2371725"/>
            <wp:effectExtent l="0" t="0" r="0" b="0"/>
            <wp:docPr id="1859212294" name="Immagine 18592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124574" cy="2371725"/>
                    </a:xfrm>
                    <a:prstGeom prst="rect">
                      <a:avLst/>
                    </a:prstGeom>
                  </pic:spPr>
                </pic:pic>
              </a:graphicData>
            </a:graphic>
          </wp:inline>
        </w:drawing>
      </w:r>
    </w:p>
    <w:p w:rsidR="00F74E4A" w:rsidP="000E59FE" w:rsidRDefault="00F74E4A" w14:paraId="260A63BF" w14:textId="7BA1A4BC">
      <w:pPr>
        <w:rPr>
          <w:rFonts w:eastAsia="Calibri"/>
        </w:rPr>
      </w:pPr>
      <w:r w:rsidRPr="6B80E4F0">
        <w:t xml:space="preserve">L’annuncio viene quindi mostrato nella sezione “In attesa di approvazione” dove può </w:t>
      </w:r>
      <w:r w:rsidRPr="6B80E4F0">
        <w:rPr>
          <w:rFonts w:eastAsia="Calibri"/>
        </w:rPr>
        <w:t>essere modificato o eliminato finché non viene approvato dall’amministratore:</w:t>
      </w:r>
    </w:p>
    <w:p w:rsidR="005F27BC" w:rsidP="000E59FE" w:rsidRDefault="3E53449F" w14:paraId="028A3D24" w14:textId="27B5C5A1">
      <w:r>
        <w:rPr>
          <w:noProof/>
        </w:rPr>
        <w:drawing>
          <wp:inline distT="0" distB="0" distL="0" distR="0" wp14:anchorId="0F007025" wp14:editId="2D5A8E8F">
            <wp:extent cx="6124574" cy="2200275"/>
            <wp:effectExtent l="0" t="0" r="0" b="0"/>
            <wp:docPr id="332218814" name="Immagine 33221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22188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4574" cy="2200275"/>
                    </a:xfrm>
                    <a:prstGeom prst="rect">
                      <a:avLst/>
                    </a:prstGeom>
                  </pic:spPr>
                </pic:pic>
              </a:graphicData>
            </a:graphic>
          </wp:inline>
        </w:drawing>
      </w:r>
      <w:r w:rsidR="1144D277">
        <w:t>Al momento dell’approvazione dell’annuncio, l’utente viene notificato via mail.</w:t>
      </w:r>
    </w:p>
    <w:p w:rsidRPr="007A44CE" w:rsidR="4A8E8065" w:rsidP="007A44CE" w:rsidRDefault="4E6E7FC7" w14:paraId="77CACD2A" w14:textId="58FE444E">
      <w:pPr>
        <w:pStyle w:val="Titolo4"/>
      </w:pPr>
      <w:r w:rsidRPr="007A44CE">
        <w:t xml:space="preserve">2.2.2 </w:t>
      </w:r>
      <w:r w:rsidRPr="007A44CE" w:rsidR="5F2F9BB0">
        <w:t>Annunci online</w:t>
      </w:r>
    </w:p>
    <w:p w:rsidR="6D910ACD" w:rsidP="000E59FE" w:rsidRDefault="0063026D" w14:paraId="29D6C70C" w14:textId="0E083DD9">
      <w:r>
        <w:t>Tutti gli annunci approvati dall’amministratore del portale vengono mostrati nel tab “Annunci online”:</w:t>
      </w:r>
    </w:p>
    <w:p w:rsidRPr="00085CB1" w:rsidR="009F1B4E" w:rsidP="36B0398E" w:rsidRDefault="07036882" w14:paraId="5F701570" w14:textId="62D62C62">
      <w:pPr>
        <w:rPr>
          <w:rFonts w:ascii="Calibri" w:hAnsi="Calibri"/>
        </w:rPr>
      </w:pPr>
      <w:r>
        <w:rPr>
          <w:noProof/>
        </w:rPr>
        <w:lastRenderedPageBreak/>
        <w:drawing>
          <wp:inline distT="0" distB="0" distL="0" distR="0" wp14:anchorId="11415FAA" wp14:editId="5B84084C">
            <wp:extent cx="6124574" cy="2238375"/>
            <wp:effectExtent l="0" t="0" r="0" b="0"/>
            <wp:docPr id="1698793281" name="Immagine 169879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98793281"/>
                    <pic:cNvPicPr/>
                  </pic:nvPicPr>
                  <pic:blipFill>
                    <a:blip r:embed="rId74">
                      <a:extLst>
                        <a:ext uri="{28A0092B-C50C-407E-A947-70E740481C1C}">
                          <a14:useLocalDpi xmlns:a14="http://schemas.microsoft.com/office/drawing/2010/main" val="0"/>
                        </a:ext>
                      </a:extLst>
                    </a:blip>
                    <a:stretch>
                      <a:fillRect/>
                    </a:stretch>
                  </pic:blipFill>
                  <pic:spPr>
                    <a:xfrm>
                      <a:off x="0" y="0"/>
                      <a:ext cx="6124574" cy="2238375"/>
                    </a:xfrm>
                    <a:prstGeom prst="rect">
                      <a:avLst/>
                    </a:prstGeom>
                  </pic:spPr>
                </pic:pic>
              </a:graphicData>
            </a:graphic>
          </wp:inline>
        </w:drawing>
      </w:r>
      <w:r w:rsidRPr="36B0398E" w:rsidR="009F1B4E">
        <w:rPr>
          <w:b/>
          <w:bCs/>
        </w:rPr>
        <w:t>Filtr</w:t>
      </w:r>
      <w:r w:rsidRPr="36B0398E" w:rsidR="3EF27A18">
        <w:rPr>
          <w:b/>
          <w:bCs/>
        </w:rPr>
        <w:t>o per p</w:t>
      </w:r>
      <w:r w:rsidRPr="36B0398E" w:rsidR="009F1B4E">
        <w:rPr>
          <w:b/>
          <w:bCs/>
        </w:rPr>
        <w:t>arola chiave</w:t>
      </w:r>
      <w:r w:rsidR="009F1B4E">
        <w:t xml:space="preserve">: cerca per parola esatta in ID, e per parola intera o parziale in titolo, città, descrizione dell’annuncio (non </w:t>
      </w:r>
      <w:r w:rsidR="55DE90C6">
        <w:t>cerca in</w:t>
      </w:r>
      <w:r w:rsidR="009F1B4E">
        <w:t xml:space="preserve"> Paese, regione, settore, ruolo). Tiene in considerazione la successione delle lettere, es. se si ricerca “Udine” verranno mostrati anche i risultati che hanno la parola “attitudine” nella descrizione. In questi casi, è utile inserire spazi prima e/o dopo la parola. </w:t>
      </w:r>
    </w:p>
    <w:p w:rsidR="002D3C4F" w:rsidP="000E59FE" w:rsidRDefault="002D3C4F" w14:paraId="368DB296" w14:textId="77777777"/>
    <w:p w:rsidRPr="002D3C4F" w:rsidR="002D3C4F" w:rsidP="000E59FE" w:rsidRDefault="002D3C4F" w14:paraId="756810AB" w14:textId="6B2C3D88">
      <w:r w:rsidRPr="002D3C4F">
        <w:t>Per visualizzare come viene pubblicato l’annuncio a front-end è necessario cliccare sul titolo dell’annuncio.</w:t>
      </w:r>
    </w:p>
    <w:p w:rsidRPr="00085CB1" w:rsidR="00A0406E" w:rsidP="000E59FE" w:rsidRDefault="069A689A" w14:paraId="0B3770E7" w14:textId="26694EEC">
      <w:r w:rsidRPr="231C8313">
        <w:rPr>
          <w:b/>
          <w:bCs/>
        </w:rPr>
        <w:t>Data di ultima modifica</w:t>
      </w:r>
      <w:r>
        <w:t>: la data in basso a sinistra, si riferisce alla data di ultima modifica dell’annuncio.</w:t>
      </w:r>
    </w:p>
    <w:p w:rsidR="00C31EE5" w:rsidP="000E59FE" w:rsidRDefault="00C31EE5" w14:paraId="5238D416" w14:textId="42B8A295">
      <w:r w:rsidRPr="41D55BC1">
        <w:rPr>
          <w:b/>
          <w:bCs/>
        </w:rPr>
        <w:t xml:space="preserve">Statistiche: </w:t>
      </w:r>
      <w:r w:rsidRPr="41D55BC1">
        <w:t>Statistiche relative al singolo annuncio</w:t>
      </w:r>
      <w:r w:rsidRPr="41D55BC1" w:rsidR="77286F37">
        <w:t>:</w:t>
      </w:r>
    </w:p>
    <w:p w:rsidR="65521F5F" w:rsidP="00012BCF" w:rsidRDefault="2A3DE5E8" w14:paraId="1CDF1238" w14:textId="633FB556">
      <w:pPr>
        <w:pStyle w:val="Paragrafoelenco"/>
        <w:numPr>
          <w:ilvl w:val="0"/>
          <w:numId w:val="16"/>
        </w:numPr>
        <w:rPr>
          <w:szCs w:val="24"/>
        </w:rPr>
      </w:pPr>
      <w:r w:rsidRPr="231C8313">
        <w:rPr>
          <w:b/>
          <w:bCs/>
        </w:rPr>
        <w:t>Visite annuncio</w:t>
      </w:r>
      <w:r w:rsidRPr="231C8313" w:rsidR="32FE350A">
        <w:rPr>
          <w:b/>
          <w:bCs/>
        </w:rPr>
        <w:t>:</w:t>
      </w:r>
      <w:r w:rsidR="32FE350A">
        <w:t xml:space="preserve"> </w:t>
      </w:r>
      <w:r w:rsidRPr="231C8313" w:rsidR="37EF2F7A">
        <w:rPr>
          <w:szCs w:val="24"/>
        </w:rPr>
        <w:t>si tratta di statistiche relative a quante volte viene aperta la pagina del dettaglio dell’annuncio (l’annuncio per esteso con la descrizione testuale completa). Il dato è filtrabile per date e per sorgente, in questo modo è possibile monitorare l’andamento dell’annuncio in periodi diversi o in base alla sorgente del traffico.</w:t>
      </w:r>
    </w:p>
    <w:p w:rsidR="65521F5F" w:rsidP="231C8313" w:rsidRDefault="07328A87" w14:paraId="7331BB85" w14:textId="54CE7EF2">
      <w:pPr>
        <w:pStyle w:val="Paragrafoelenco"/>
        <w:ind w:left="360"/>
        <w:rPr>
          <w:szCs w:val="24"/>
        </w:rPr>
      </w:pPr>
      <w:r w:rsidRPr="231C8313">
        <w:rPr>
          <w:rFonts w:eastAsia="Archivo" w:cs="Archivo"/>
          <w:szCs w:val="24"/>
          <w:lang w:val="it-CH"/>
        </w:rPr>
        <w:t>La mappa mostra le visite in base all’IP di chi sta visualizzando la pagina, il bollino blu si presenta con grandezza basata sul numero di visite eseguite da quella località.</w:t>
      </w:r>
    </w:p>
    <w:p w:rsidR="7574896F" w:rsidP="7574896F" w:rsidRDefault="7574896F" w14:paraId="244B9E0C" w14:textId="6E630B6E">
      <w:pPr>
        <w:ind w:left="708"/>
      </w:pPr>
    </w:p>
    <w:p w:rsidR="00C31EE5" w:rsidP="000E59FE" w:rsidRDefault="775908BB" w14:paraId="0377375E" w14:textId="693F2978">
      <w:r>
        <w:rPr>
          <w:noProof/>
        </w:rPr>
        <w:lastRenderedPageBreak/>
        <w:drawing>
          <wp:inline distT="0" distB="0" distL="0" distR="0" wp14:anchorId="0A349738" wp14:editId="0EA44DB4">
            <wp:extent cx="6066845" cy="3228340"/>
            <wp:effectExtent l="0" t="0" r="0" b="0"/>
            <wp:docPr id="2086502951" name="Immagine 208650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86502951"/>
                    <pic:cNvPicPr/>
                  </pic:nvPicPr>
                  <pic:blipFill rotWithShape="1">
                    <a:blip r:embed="rId75">
                      <a:extLst>
                        <a:ext uri="{28A0092B-C50C-407E-A947-70E740481C1C}">
                          <a14:useLocalDpi xmlns:a14="http://schemas.microsoft.com/office/drawing/2010/main" val="0"/>
                        </a:ext>
                      </a:extLst>
                    </a:blip>
                    <a:srcRect r="923"/>
                    <a:stretch/>
                  </pic:blipFill>
                  <pic:spPr bwMode="auto">
                    <a:xfrm>
                      <a:off x="0" y="0"/>
                      <a:ext cx="6068038" cy="3228975"/>
                    </a:xfrm>
                    <a:prstGeom prst="rect">
                      <a:avLst/>
                    </a:prstGeom>
                    <a:ln>
                      <a:noFill/>
                    </a:ln>
                    <a:extLst>
                      <a:ext uri="{53640926-AAD7-44D8-BBD7-CCE9431645EC}">
                        <a14:shadowObscured xmlns:a14="http://schemas.microsoft.com/office/drawing/2010/main"/>
                      </a:ext>
                    </a:extLst>
                  </pic:spPr>
                </pic:pic>
              </a:graphicData>
            </a:graphic>
          </wp:inline>
        </w:drawing>
      </w:r>
    </w:p>
    <w:p w:rsidR="00C31EE5" w:rsidP="00012BCF" w:rsidRDefault="6C379806" w14:paraId="7D73652C" w14:textId="2ECB61A9">
      <w:pPr>
        <w:pStyle w:val="Paragrafoelenco"/>
        <w:numPr>
          <w:ilvl w:val="0"/>
          <w:numId w:val="15"/>
        </w:numPr>
      </w:pPr>
      <w:proofErr w:type="gramStart"/>
      <w:r w:rsidRPr="231C8313">
        <w:rPr>
          <w:b/>
          <w:bCs/>
        </w:rPr>
        <w:t>EOI annuncio</w:t>
      </w:r>
      <w:proofErr w:type="gramEnd"/>
      <w:r w:rsidRPr="231C8313" w:rsidR="4358FE39">
        <w:rPr>
          <w:b/>
          <w:bCs/>
        </w:rPr>
        <w:t xml:space="preserve"> (</w:t>
      </w:r>
      <w:proofErr w:type="spellStart"/>
      <w:r w:rsidRPr="231C8313" w:rsidR="4358FE39">
        <w:rPr>
          <w:b/>
          <w:bCs/>
        </w:rPr>
        <w:t>expressions</w:t>
      </w:r>
      <w:proofErr w:type="spellEnd"/>
      <w:r w:rsidRPr="231C8313" w:rsidR="4358FE39">
        <w:rPr>
          <w:b/>
          <w:bCs/>
        </w:rPr>
        <w:t xml:space="preserve"> of </w:t>
      </w:r>
      <w:proofErr w:type="spellStart"/>
      <w:r w:rsidRPr="231C8313" w:rsidR="4358FE39">
        <w:rPr>
          <w:b/>
          <w:bCs/>
        </w:rPr>
        <w:t>interest</w:t>
      </w:r>
      <w:proofErr w:type="spellEnd"/>
      <w:r w:rsidRPr="231C8313" w:rsidR="4358FE39">
        <w:rPr>
          <w:b/>
          <w:bCs/>
        </w:rPr>
        <w:t>)</w:t>
      </w:r>
      <w:r w:rsidR="13B4AC82">
        <w:t>: dopo aver selezionato il periodo di interesse, è possibile visualizzare quanti candidati hanno cliccato il bottone “candidati” dell’annuncio selezionato, senza tuttavia portare a termine la candidatura.</w:t>
      </w:r>
      <w:r>
        <w:t xml:space="preserve"> </w:t>
      </w:r>
    </w:p>
    <w:p w:rsidR="00C31EE5" w:rsidP="231C8313" w:rsidRDefault="296676BC" w14:paraId="48390FF3" w14:textId="07307FB7">
      <w:pPr>
        <w:pStyle w:val="Paragrafoelenco"/>
        <w:ind w:left="360"/>
      </w:pPr>
      <w:r w:rsidRPr="231C8313">
        <w:rPr>
          <w:szCs w:val="24"/>
        </w:rPr>
        <w:t>Il dato è filtrabile sia per range di date che per fonte di reclutamento. Il dato viene rappresentato rispettivamente come timeline, come contatore, come sorgente del traffico e come suddivisione per canale di reclutamento, nella modalità grafica di cui sopra.</w:t>
      </w:r>
    </w:p>
    <w:p w:rsidR="00C31EE5" w:rsidP="00012BCF" w:rsidRDefault="77286F37" w14:paraId="326EA1C2" w14:textId="161B6C7B">
      <w:pPr>
        <w:pStyle w:val="Paragrafoelenco"/>
        <w:numPr>
          <w:ilvl w:val="0"/>
          <w:numId w:val="15"/>
        </w:numPr>
      </w:pPr>
      <w:r w:rsidRPr="7574896F">
        <w:rPr>
          <w:b/>
          <w:bCs/>
        </w:rPr>
        <w:t>Candidature</w:t>
      </w:r>
      <w:r>
        <w:t xml:space="preserve">: statistiche </w:t>
      </w:r>
      <w:r w:rsidR="00C31EE5">
        <w:t xml:space="preserve">calcolate sui </w:t>
      </w:r>
      <w:r w:rsidRPr="7574896F" w:rsidR="00C31EE5">
        <w:rPr>
          <w:b/>
          <w:bCs/>
        </w:rPr>
        <w:t>candidati iscritti</w:t>
      </w:r>
      <w:r w:rsidRPr="7574896F" w:rsidR="10E62FE8">
        <w:rPr>
          <w:b/>
          <w:bCs/>
        </w:rPr>
        <w:t xml:space="preserve"> </w:t>
      </w:r>
      <w:r w:rsidR="10E62FE8">
        <w:t>r</w:t>
      </w:r>
      <w:r w:rsidR="00C31EE5">
        <w:t xml:space="preserve">elative a: </w:t>
      </w:r>
      <w:r w:rsidR="002110A1">
        <w:t>genere</w:t>
      </w:r>
      <w:r w:rsidR="00C31EE5">
        <w:t>, status attuale, nazione</w:t>
      </w:r>
      <w:bookmarkStart w:name="_Hlk54088457" w:id="29"/>
      <w:r w:rsidR="00C31EE5">
        <w:t xml:space="preserve">, provenienza della candidatura, età, livello di istruzione, ruolo, settore. </w:t>
      </w:r>
    </w:p>
    <w:bookmarkEnd w:id="29"/>
    <w:p w:rsidRPr="00085CB1" w:rsidR="00C31EE5" w:rsidP="000E59FE" w:rsidRDefault="00C31EE5" w14:paraId="594065CB" w14:textId="0E6C0CC7">
      <w:r w:rsidRPr="566E82F8">
        <w:rPr>
          <w:b/>
          <w:bCs/>
        </w:rPr>
        <w:t>Modifica</w:t>
      </w:r>
      <w:r w:rsidRPr="566E82F8">
        <w:t>: Permette di modificare un annuncio</w:t>
      </w:r>
      <w:r w:rsidRPr="566E82F8" w:rsidR="7E419740">
        <w:t>: questo dovrà</w:t>
      </w:r>
      <w:r w:rsidRPr="566E82F8" w:rsidR="00BD3625">
        <w:t xml:space="preserve"> essere riapprovato dall’admin del portale</w:t>
      </w:r>
      <w:r w:rsidRPr="566E82F8" w:rsidR="6A0A45E2">
        <w:t xml:space="preserve"> prima di essere messo online</w:t>
      </w:r>
      <w:r w:rsidRPr="566E82F8">
        <w:t>.</w:t>
      </w:r>
    </w:p>
    <w:p w:rsidR="00405D23" w:rsidP="000E59FE" w:rsidRDefault="12C9E1D1" w14:paraId="61F4D4C2" w14:textId="4A6FE141">
      <w:r w:rsidRPr="231C8313">
        <w:rPr>
          <w:b/>
          <w:bCs/>
        </w:rPr>
        <w:t>Metti offline</w:t>
      </w:r>
      <w:r>
        <w:t>: per spostare un annuncio in archivio</w:t>
      </w:r>
      <w:r w:rsidR="4AC3209F">
        <w:t xml:space="preserve"> manualmente prima della scadenza di validità (</w:t>
      </w:r>
      <w:r w:rsidR="3EDBBAD2">
        <w:t>30 giorni</w:t>
      </w:r>
      <w:r w:rsidR="6D9092CB">
        <w:t>)</w:t>
      </w:r>
      <w:r w:rsidR="3EDBBAD2">
        <w:t>.</w:t>
      </w:r>
    </w:p>
    <w:p w:rsidR="14E16A17" w:rsidP="000E59FE" w:rsidRDefault="14E16A17" w14:paraId="330EBD48" w14:textId="5F93A692">
      <w:r>
        <w:t>NB: per gli annunci importati</w:t>
      </w:r>
      <w:r w:rsidR="5CE45700">
        <w:t xml:space="preserve"> da un ATS</w:t>
      </w:r>
      <w:r w:rsidR="43718048">
        <w:t xml:space="preserve"> tramite feed RSS o pubblicati tramite </w:t>
      </w:r>
      <w:proofErr w:type="spellStart"/>
      <w:r w:rsidR="43718048">
        <w:t>multiposting</w:t>
      </w:r>
      <w:proofErr w:type="spellEnd"/>
      <w:r w:rsidR="43718048">
        <w:t xml:space="preserve"> da </w:t>
      </w:r>
      <w:proofErr w:type="spellStart"/>
      <w:r w:rsidR="43718048">
        <w:t>Talentum</w:t>
      </w:r>
      <w:proofErr w:type="spellEnd"/>
      <w:r w:rsidR="43718048">
        <w:t>/</w:t>
      </w:r>
      <w:proofErr w:type="spellStart"/>
      <w:r w:rsidR="43718048">
        <w:t>Ngage</w:t>
      </w:r>
      <w:proofErr w:type="spellEnd"/>
      <w:r w:rsidR="43718048">
        <w:t xml:space="preserve">, </w:t>
      </w:r>
      <w:r w:rsidR="621C618F">
        <w:t>l’opzione “metti offline”</w:t>
      </w:r>
      <w:r w:rsidR="70B20663">
        <w:t xml:space="preserve"> </w:t>
      </w:r>
      <w:r>
        <w:t xml:space="preserve">non </w:t>
      </w:r>
      <w:r w:rsidR="6130DE4F">
        <w:t>è disponibile</w:t>
      </w:r>
      <w:r>
        <w:t>.</w:t>
      </w:r>
    </w:p>
    <w:p w:rsidR="00A0406E" w:rsidP="000E59FE" w:rsidRDefault="00A0406E" w14:paraId="68F2F2A1" w14:textId="2247DB3E">
      <w:pPr>
        <w:rPr>
          <w:lang w:eastAsia="it-IT"/>
        </w:rPr>
      </w:pPr>
      <w:r w:rsidRPr="00720DD8">
        <w:rPr>
          <w:lang w:eastAsia="it-IT"/>
        </w:rPr>
        <w:t> </w:t>
      </w:r>
    </w:p>
    <w:p w:rsidRPr="007A44CE" w:rsidR="4A8E8065" w:rsidP="007A44CE" w:rsidRDefault="781A49D7" w14:paraId="1CC8D026" w14:textId="7127A17A">
      <w:pPr>
        <w:pStyle w:val="Titolo4"/>
      </w:pPr>
      <w:r w:rsidRPr="007A44CE">
        <w:t xml:space="preserve">2.2.3 </w:t>
      </w:r>
      <w:r w:rsidRPr="007A44CE" w:rsidR="7B1DAD75">
        <w:t>Archivio annunci</w:t>
      </w:r>
      <w:r w:rsidRPr="007A44CE" w:rsidR="615454CF">
        <w:t xml:space="preserve"> di lavoro</w:t>
      </w:r>
    </w:p>
    <w:p w:rsidR="04BDA482" w:rsidP="000E59FE" w:rsidRDefault="00BD3625" w14:paraId="58BEE7CD" w14:textId="3B725FCD">
      <w:r>
        <w:t>Tutti gli annunci archiviati vengono mostrati in questa sezione</w:t>
      </w:r>
      <w:r w:rsidR="002D3C4F">
        <w:t>:</w:t>
      </w:r>
    </w:p>
    <w:p w:rsidR="00734574" w:rsidP="000E59FE" w:rsidRDefault="451B0388" w14:paraId="5C8B1B5B" w14:textId="1370B00F">
      <w:r>
        <w:rPr>
          <w:noProof/>
        </w:rPr>
        <w:lastRenderedPageBreak/>
        <w:drawing>
          <wp:inline distT="0" distB="0" distL="0" distR="0" wp14:anchorId="408C6414" wp14:editId="7F862A72">
            <wp:extent cx="6124574" cy="3017867"/>
            <wp:effectExtent l="0" t="0" r="0" b="0"/>
            <wp:docPr id="2122611948" name="Immagine 212261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b="16402"/>
                    <a:stretch>
                      <a:fillRect/>
                    </a:stretch>
                  </pic:blipFill>
                  <pic:spPr>
                    <a:xfrm>
                      <a:off x="0" y="0"/>
                      <a:ext cx="6124574" cy="3017867"/>
                    </a:xfrm>
                    <a:prstGeom prst="rect">
                      <a:avLst/>
                    </a:prstGeom>
                  </pic:spPr>
                </pic:pic>
              </a:graphicData>
            </a:graphic>
          </wp:inline>
        </w:drawing>
      </w:r>
    </w:p>
    <w:p w:rsidRPr="00085CB1" w:rsidR="00E376AB" w:rsidP="000E59FE" w:rsidRDefault="1708F8F1" w14:paraId="10B98555" w14:textId="07E7C7F1">
      <w:r w:rsidRPr="41D55BC1">
        <w:t>Qui è possibile effettuare le seguenti operazioni:</w:t>
      </w:r>
    </w:p>
    <w:p w:rsidR="00E376AB" w:rsidP="231C8313" w:rsidRDefault="185A8443" w14:paraId="33C649D5" w14:textId="5B84AE33">
      <w:r w:rsidRPr="231C8313">
        <w:rPr>
          <w:b/>
          <w:bCs/>
        </w:rPr>
        <w:t>Ripubblica</w:t>
      </w:r>
      <w:r>
        <w:t>: permette di pubblicare nuovamente l’annuncio</w:t>
      </w:r>
      <w:r w:rsidR="038A4354">
        <w:t xml:space="preserve">. </w:t>
      </w:r>
      <w:r w:rsidR="4CD9EFEC">
        <w:t xml:space="preserve">L’annuncio </w:t>
      </w:r>
      <w:r w:rsidR="55651C05">
        <w:t xml:space="preserve">non passa dall’approvazione </w:t>
      </w:r>
      <w:r w:rsidR="7366740C">
        <w:t>se viene ripubblicato</w:t>
      </w:r>
      <w:r w:rsidR="4A8CDC25">
        <w:t xml:space="preserve"> nei 30 giorni di validità dell’annuncio</w:t>
      </w:r>
      <w:r w:rsidR="3790938F">
        <w:t>. Se invece viene</w:t>
      </w:r>
      <w:r w:rsidR="69769C48">
        <w:t xml:space="preserve"> </w:t>
      </w:r>
      <w:r w:rsidR="7845C350">
        <w:t>ripubblica</w:t>
      </w:r>
      <w:r w:rsidR="69769C48">
        <w:t>to</w:t>
      </w:r>
      <w:r w:rsidR="79222E2B">
        <w:t xml:space="preserve"> </w:t>
      </w:r>
      <w:r w:rsidR="0593DC8E">
        <w:t>dopo</w:t>
      </w:r>
      <w:r w:rsidR="79222E2B">
        <w:t xml:space="preserve"> i 30 giorni di validità dell’annunci</w:t>
      </w:r>
      <w:r w:rsidR="1CB03948">
        <w:t>o</w:t>
      </w:r>
      <w:r w:rsidR="6BF350D0">
        <w:t xml:space="preserve"> deve essere approvato dall’amministratore e </w:t>
      </w:r>
      <w:r w:rsidR="79222E2B">
        <w:t xml:space="preserve">viene </w:t>
      </w:r>
      <w:r w:rsidR="25095DD9">
        <w:t xml:space="preserve">inoltre </w:t>
      </w:r>
      <w:r w:rsidR="79222E2B">
        <w:t>scalato un job slot</w:t>
      </w:r>
      <w:r w:rsidR="35F40FAC">
        <w:t>.</w:t>
      </w:r>
    </w:p>
    <w:p w:rsidR="0005325B" w:rsidP="2C1BC060" w:rsidRDefault="0005325B" w14:paraId="577CD0FA" w14:textId="58BE67BE">
      <w:r w:rsidRPr="36B0398E">
        <w:rPr>
          <w:b/>
          <w:bCs/>
        </w:rPr>
        <w:t>Modifica</w:t>
      </w:r>
      <w:r>
        <w:t>: permette di modificare l’annuncio</w:t>
      </w:r>
      <w:r w:rsidR="0081132F">
        <w:t xml:space="preserve"> che deve essere approvato dall’amministratore del portale per essere ripubblicato.</w:t>
      </w:r>
      <w:r w:rsidR="6E2428CD">
        <w:t xml:space="preserve"> </w:t>
      </w:r>
      <w:r w:rsidR="57BE671A">
        <w:t>Se l’azione viene fatta nei 30 giorni di validità dell’annuncio, n</w:t>
      </w:r>
      <w:r w:rsidR="6E2428CD">
        <w:t>on vie</w:t>
      </w:r>
      <w:r w:rsidR="4FE81403">
        <w:t>ne scalato un nuovo job slot.</w:t>
      </w:r>
    </w:p>
    <w:p w:rsidRPr="007A44CE" w:rsidR="00734574" w:rsidP="36B0398E" w:rsidRDefault="0005325B" w14:paraId="7733C2A7" w14:textId="16498A16">
      <w:pPr>
        <w:rPr>
          <w:sz w:val="21"/>
          <w:szCs w:val="21"/>
          <w:lang w:val="it-IT" w:eastAsia="it-IT"/>
        </w:rPr>
      </w:pPr>
      <w:r w:rsidRPr="3C5C28EB">
        <w:rPr>
          <w:b/>
          <w:bCs/>
        </w:rPr>
        <w:t>Elimina</w:t>
      </w:r>
      <w:r>
        <w:t>: l’annuncio viene eliminato definitivamente.</w:t>
      </w:r>
      <w:r w:rsidR="4848DEE6">
        <w:t xml:space="preserve"> Questa azione può essere effettuata solo allo </w:t>
      </w:r>
      <w:r w:rsidRPr="3C5C28EB" w:rsidR="4848DEE6">
        <w:rPr>
          <w:rFonts w:eastAsia="Archivo" w:cs="Archivo"/>
        </w:rPr>
        <w:t>scade</w:t>
      </w:r>
      <w:r w:rsidR="4848DEE6">
        <w:t>re dei 30 giorni di validità dell’annuncio.</w:t>
      </w:r>
      <w:r w:rsidR="660D7D94">
        <w:t xml:space="preserve"> </w:t>
      </w:r>
    </w:p>
    <w:p w:rsidRPr="007A44CE" w:rsidR="4A8E8065" w:rsidP="007A44CE" w:rsidRDefault="7B6D206C" w14:paraId="5629EC9A" w14:textId="17AD1897">
      <w:pPr>
        <w:pStyle w:val="Titolo4"/>
      </w:pPr>
      <w:r w:rsidRPr="007A44CE">
        <w:t xml:space="preserve">2.2.4 </w:t>
      </w:r>
      <w:r w:rsidRPr="007A44CE" w:rsidR="7B1DAD75">
        <w:t>In attesa di approvazione</w:t>
      </w:r>
    </w:p>
    <w:p w:rsidR="7AE63442" w:rsidP="000E59FE" w:rsidRDefault="382D0AC0" w14:paraId="7977222E" w14:textId="3F9C724A">
      <w:r>
        <w:t xml:space="preserve">Tutti </w:t>
      </w:r>
      <w:r w:rsidR="504371BF">
        <w:t>i nuov</w:t>
      </w:r>
      <w:r>
        <w:t xml:space="preserve">i annunci </w:t>
      </w:r>
      <w:r w:rsidR="504371BF">
        <w:t>pubblicati dall’azienda</w:t>
      </w:r>
      <w:r w:rsidR="4EA29B87">
        <w:t>,</w:t>
      </w:r>
      <w:r w:rsidR="504371BF">
        <w:t xml:space="preserve"> gli annunci</w:t>
      </w:r>
      <w:r w:rsidR="7B047849">
        <w:t xml:space="preserve"> modificati o</w:t>
      </w:r>
      <w:r w:rsidR="504371BF">
        <w:t xml:space="preserve"> </w:t>
      </w:r>
      <w:r w:rsidR="6E85DC91">
        <w:t>ripubblicati</w:t>
      </w:r>
      <w:r w:rsidR="504371BF">
        <w:t xml:space="preserve"> vengono mostrati nel tab “In attesa di approvazione”, </w:t>
      </w:r>
      <w:r w:rsidR="08A81A55">
        <w:t>finché non vengono approvati da</w:t>
      </w:r>
      <w:r w:rsidR="0E201062">
        <w:t>ll’a</w:t>
      </w:r>
      <w:r w:rsidR="70957612">
        <w:t>m</w:t>
      </w:r>
      <w:r w:rsidR="0E201062">
        <w:t>min</w:t>
      </w:r>
      <w:r w:rsidR="2A39E552">
        <w:t>istratore</w:t>
      </w:r>
      <w:r w:rsidR="0E201062">
        <w:t xml:space="preserve"> del portale</w:t>
      </w:r>
      <w:r w:rsidR="1292949B">
        <w:t>:</w:t>
      </w:r>
    </w:p>
    <w:p w:rsidR="002D3C4F" w:rsidP="000E59FE" w:rsidRDefault="6F980BCA" w14:paraId="057D1896" w14:textId="2A3C3D2C">
      <w:r>
        <w:rPr>
          <w:noProof/>
        </w:rPr>
        <w:lastRenderedPageBreak/>
        <w:drawing>
          <wp:inline distT="0" distB="0" distL="0" distR="0" wp14:anchorId="287456EB" wp14:editId="7C0AA17B">
            <wp:extent cx="6124574" cy="1762125"/>
            <wp:effectExtent l="0" t="0" r="0" b="0"/>
            <wp:docPr id="1193637995" name="Immagine 119363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3637995"/>
                    <pic:cNvPicPr/>
                  </pic:nvPicPr>
                  <pic:blipFill>
                    <a:blip r:embed="rId77">
                      <a:extLst>
                        <a:ext uri="{28A0092B-C50C-407E-A947-70E740481C1C}">
                          <a14:useLocalDpi xmlns:a14="http://schemas.microsoft.com/office/drawing/2010/main" val="0"/>
                        </a:ext>
                      </a:extLst>
                    </a:blip>
                    <a:stretch>
                      <a:fillRect/>
                    </a:stretch>
                  </pic:blipFill>
                  <pic:spPr>
                    <a:xfrm>
                      <a:off x="0" y="0"/>
                      <a:ext cx="6124574" cy="1762125"/>
                    </a:xfrm>
                    <a:prstGeom prst="rect">
                      <a:avLst/>
                    </a:prstGeom>
                  </pic:spPr>
                </pic:pic>
              </a:graphicData>
            </a:graphic>
          </wp:inline>
        </w:drawing>
      </w:r>
      <w:r w:rsidR="25370B53">
        <w:t>Cliccando su X, è possibile eliminare definitivamente un annuncio</w:t>
      </w:r>
      <w:r w:rsidR="39B9289A">
        <w:t xml:space="preserve"> prima dell’approvazione</w:t>
      </w:r>
      <w:r w:rsidR="25370B53">
        <w:t xml:space="preserve">; cliccando sulla matita, è possibile modificare ulteriormente l’annuncio prima che venga approvato.  </w:t>
      </w:r>
    </w:p>
    <w:p w:rsidRPr="007A44CE" w:rsidR="27189694" w:rsidP="007A44CE" w:rsidRDefault="0D09766F" w14:paraId="029F8522" w14:textId="4C4225D4">
      <w:pPr>
        <w:pStyle w:val="Titolo3"/>
      </w:pPr>
      <w:bookmarkStart w:name="_Toc184221138" w:id="30"/>
      <w:r>
        <w:t>2.</w:t>
      </w:r>
      <w:r w:rsidR="72F936F8">
        <w:t>3</w:t>
      </w:r>
      <w:r>
        <w:t xml:space="preserve"> </w:t>
      </w:r>
      <w:r w:rsidR="47282575">
        <w:t>Gestione del processo</w:t>
      </w:r>
      <w:bookmarkEnd w:id="30"/>
      <w:r w:rsidR="47282575">
        <w:t xml:space="preserve"> </w:t>
      </w:r>
    </w:p>
    <w:p w:rsidR="27189694" w:rsidP="000E59FE" w:rsidRDefault="05738ECD" w14:paraId="25273AC8" w14:textId="36DB7F09">
      <w:r>
        <w:t>A seguito della pubblicazione</w:t>
      </w:r>
      <w:r w:rsidR="72F94AAF">
        <w:t xml:space="preserve"> è disponibile il bottone “Visualizza candidati”: qui s</w:t>
      </w:r>
      <w:r>
        <w:t xml:space="preserve">ono </w:t>
      </w:r>
      <w:r w:rsidR="2E377278">
        <w:t xml:space="preserve">fin da subito </w:t>
      </w:r>
      <w:r>
        <w:t>visibili i candidati compatibili nel database del portale</w:t>
      </w:r>
      <w:r w:rsidR="57D5F68F">
        <w:t>. Verranno qui mostrati anche</w:t>
      </w:r>
      <w:r>
        <w:t xml:space="preserve"> </w:t>
      </w:r>
      <w:r w:rsidR="08949081">
        <w:t xml:space="preserve">i candidati </w:t>
      </w:r>
      <w:r>
        <w:t>iscritti all’annuncio</w:t>
      </w:r>
      <w:r w:rsidR="53C52C63">
        <w:t>:</w:t>
      </w:r>
    </w:p>
    <w:p w:rsidR="008D4C51" w:rsidP="000E59FE" w:rsidRDefault="7FF20B92" w14:paraId="7B2CCFBD" w14:textId="38700818">
      <w:r>
        <w:rPr>
          <w:noProof/>
        </w:rPr>
        <w:drawing>
          <wp:inline distT="0" distB="0" distL="0" distR="0" wp14:anchorId="17199A9D" wp14:editId="3A3E7F90">
            <wp:extent cx="6124574" cy="2152650"/>
            <wp:effectExtent l="0" t="0" r="0" b="0"/>
            <wp:docPr id="1702876068" name="Immagine 170287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124574" cy="2152650"/>
                    </a:xfrm>
                    <a:prstGeom prst="rect">
                      <a:avLst/>
                    </a:prstGeom>
                  </pic:spPr>
                </pic:pic>
              </a:graphicData>
            </a:graphic>
          </wp:inline>
        </w:drawing>
      </w:r>
    </w:p>
    <w:p w:rsidR="003928AC" w:rsidP="000E59FE" w:rsidRDefault="1B7E1062" w14:paraId="7B5A3AAB" w14:textId="6716FD99">
      <w:r>
        <w:t>Nuovi candidati iscritti e compatibili vengono segnalati dal</w:t>
      </w:r>
      <w:r w:rsidR="0DC21491">
        <w:t>l’</w:t>
      </w:r>
      <w:r>
        <w:t>etichetta</w:t>
      </w:r>
      <w:r w:rsidR="0DC21491">
        <w:t xml:space="preserve"> </w:t>
      </w:r>
      <w:r w:rsidR="75B05F4B">
        <w:t>lampeggiante in blu “Nuovi”</w:t>
      </w:r>
      <w:r>
        <w:t>:</w:t>
      </w:r>
      <w:r w:rsidR="7F85B7AF">
        <w:t xml:space="preserve"> </w:t>
      </w:r>
      <w:r w:rsidR="7F85B7AF">
        <w:rPr>
          <w:noProof/>
        </w:rPr>
        <w:drawing>
          <wp:inline distT="0" distB="0" distL="0" distR="0" wp14:anchorId="0C449E58" wp14:editId="3E5D4AD7">
            <wp:extent cx="1991626" cy="373736"/>
            <wp:effectExtent l="0" t="0" r="0" b="0"/>
            <wp:docPr id="700291422" name="Immagine 70029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00291422"/>
                    <pic:cNvPicPr/>
                  </pic:nvPicPr>
                  <pic:blipFill>
                    <a:blip r:embed="rId79">
                      <a:extLst>
                        <a:ext uri="{28A0092B-C50C-407E-A947-70E740481C1C}">
                          <a14:useLocalDpi xmlns:a14="http://schemas.microsoft.com/office/drawing/2010/main" val="0"/>
                        </a:ext>
                      </a:extLst>
                    </a:blip>
                    <a:srcRect l="5855"/>
                    <a:stretch>
                      <a:fillRect/>
                    </a:stretch>
                  </pic:blipFill>
                  <pic:spPr>
                    <a:xfrm>
                      <a:off x="0" y="0"/>
                      <a:ext cx="1991626" cy="373736"/>
                    </a:xfrm>
                    <a:prstGeom prst="rect">
                      <a:avLst/>
                    </a:prstGeom>
                  </pic:spPr>
                </pic:pic>
              </a:graphicData>
            </a:graphic>
          </wp:inline>
        </w:drawing>
      </w:r>
    </w:p>
    <w:p w:rsidR="003928AC" w:rsidP="231C8313" w:rsidRDefault="45F77A3D" w14:paraId="03F2CDA0" w14:textId="606A5226">
      <w:r>
        <w:t xml:space="preserve">Il gestore dell’annuncio riceve una mail </w:t>
      </w:r>
      <w:r w:rsidR="7D9164C0">
        <w:t>con i nuovi candidati compatibili</w:t>
      </w:r>
      <w:r>
        <w:t>, solo se è stato attivato il flag “Email di notifica di nuovi candidati sulle offerte di lavoro” nella Gestione account.</w:t>
      </w:r>
    </w:p>
    <w:p w:rsidR="7920F9BF" w:rsidP="000E59FE" w:rsidRDefault="7920F9BF" w14:paraId="1AFA2473" w14:textId="54B6A488">
      <w:r>
        <w:rPr>
          <w:noProof/>
        </w:rPr>
        <w:lastRenderedPageBreak/>
        <w:drawing>
          <wp:inline distT="0" distB="0" distL="0" distR="0" wp14:anchorId="735408EB" wp14:editId="0AD40E2C">
            <wp:extent cx="6124574" cy="4495800"/>
            <wp:effectExtent l="0" t="0" r="0" b="0"/>
            <wp:docPr id="1990582145" name="Immagine 199058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124574" cy="4495800"/>
                    </a:xfrm>
                    <a:prstGeom prst="rect">
                      <a:avLst/>
                    </a:prstGeom>
                  </pic:spPr>
                </pic:pic>
              </a:graphicData>
            </a:graphic>
          </wp:inline>
        </w:drawing>
      </w:r>
    </w:p>
    <w:p w:rsidRPr="007A44CE" w:rsidR="3CEA21F9" w:rsidP="007A44CE" w:rsidRDefault="3CEA21F9" w14:paraId="1DA9D0E5" w14:textId="5C462ED0">
      <w:pPr>
        <w:pStyle w:val="Titolo4"/>
      </w:pPr>
      <w:r w:rsidRPr="007A44CE">
        <w:t>Icone sui candidati</w:t>
      </w:r>
    </w:p>
    <w:p w:rsidRPr="00085CB1" w:rsidR="0063795F" w:rsidP="000E59FE" w:rsidRDefault="0063795F" w14:paraId="50AB0670" w14:textId="75DCB65B">
      <w:r>
        <w:t>All’interno della stringa dei candidati vengono mostrate delle icone utili per una rapida identificazione di dati importanti sul profilo candidato.</w:t>
      </w:r>
      <w:r w:rsidR="003B4553">
        <w:t xml:space="preserve"> </w:t>
      </w:r>
    </w:p>
    <w:p w:rsidRPr="001678B1" w:rsidR="0063795F" w:rsidP="00012BCF" w:rsidRDefault="0063795F" w14:paraId="4C22E7FB" w14:textId="52E89613">
      <w:pPr>
        <w:pStyle w:val="Paragrafoelenco"/>
        <w:numPr>
          <w:ilvl w:val="0"/>
          <w:numId w:val="11"/>
        </w:numPr>
        <w:rPr>
          <w:rFonts w:eastAsia="Archivo" w:cs="Archivo"/>
          <w:szCs w:val="24"/>
          <w:lang w:eastAsia="it-IT"/>
        </w:rPr>
      </w:pPr>
      <w:proofErr w:type="gramStart"/>
      <w:r w:rsidRPr="3C5C28EB">
        <w:rPr>
          <w:rFonts w:eastAsia="Archivo" w:cs="Archivo"/>
          <w:b/>
          <w:bCs/>
          <w:szCs w:val="24"/>
          <w:lang w:eastAsia="it-IT"/>
        </w:rPr>
        <w:t>Nuovo!(</w:t>
      </w:r>
      <w:proofErr w:type="gramEnd"/>
      <w:r w:rsidRPr="3C5C28EB">
        <w:rPr>
          <w:rFonts w:eastAsia="Archivo" w:cs="Archivo"/>
          <w:noProof/>
          <w:szCs w:val="24"/>
        </w:rPr>
        <w:t xml:space="preserve"> </w:t>
      </w:r>
      <w:r>
        <w:rPr>
          <w:noProof/>
        </w:rPr>
        <w:drawing>
          <wp:inline distT="0" distB="0" distL="0" distR="0" wp14:anchorId="722A543C" wp14:editId="0FF7AA33">
            <wp:extent cx="344170" cy="129687"/>
            <wp:effectExtent l="0" t="0" r="0" b="3810"/>
            <wp:docPr id="1131443203" name="Picture 113144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443203"/>
                    <pic:cNvPicPr/>
                  </pic:nvPicPr>
                  <pic:blipFill>
                    <a:blip r:embed="rId81">
                      <a:extLst>
                        <a:ext uri="{28A0092B-C50C-407E-A947-70E740481C1C}">
                          <a14:useLocalDpi xmlns:a14="http://schemas.microsoft.com/office/drawing/2010/main" val="0"/>
                        </a:ext>
                      </a:extLst>
                    </a:blip>
                    <a:stretch>
                      <a:fillRect/>
                    </a:stretch>
                  </pic:blipFill>
                  <pic:spPr>
                    <a:xfrm>
                      <a:off x="0" y="0"/>
                      <a:ext cx="344170" cy="129687"/>
                    </a:xfrm>
                    <a:prstGeom prst="rect">
                      <a:avLst/>
                    </a:prstGeom>
                  </pic:spPr>
                </pic:pic>
              </a:graphicData>
            </a:graphic>
          </wp:inline>
        </w:drawing>
      </w:r>
      <w:r w:rsidRPr="3C5C28EB">
        <w:rPr>
          <w:rFonts w:eastAsia="Archivo" w:cs="Archivo"/>
          <w:b/>
          <w:bCs/>
          <w:szCs w:val="24"/>
          <w:lang w:eastAsia="it-IT"/>
        </w:rPr>
        <w:t>):</w:t>
      </w:r>
      <w:r w:rsidRPr="3C5C28EB">
        <w:rPr>
          <w:rFonts w:eastAsia="Archivo" w:cs="Archivo"/>
          <w:szCs w:val="24"/>
          <w:lang w:eastAsia="it-IT"/>
        </w:rPr>
        <w:t> compare sui nuovi candidati registrati in database o candidati all’offerta specifica. Rimane attiva per tre giorni indipendente dall’apertura della scheda. </w:t>
      </w:r>
      <w:bookmarkStart w:name="_Hlk47365546" w:id="31"/>
      <w:bookmarkEnd w:id="31"/>
    </w:p>
    <w:p w:rsidRPr="003606DA" w:rsidR="0077764A" w:rsidP="00012BCF" w:rsidRDefault="0077764A" w14:paraId="0B789ED3" w14:textId="2A9AC579">
      <w:pPr>
        <w:pStyle w:val="Paragrafoelenco"/>
        <w:numPr>
          <w:ilvl w:val="0"/>
          <w:numId w:val="11"/>
        </w:numPr>
        <w:rPr>
          <w:rFonts w:eastAsia="Archivo" w:cs="Archivo"/>
          <w:szCs w:val="24"/>
          <w:lang w:eastAsia="it-IT"/>
        </w:rPr>
      </w:pPr>
      <w:r w:rsidRPr="3C5C28EB">
        <w:rPr>
          <w:rFonts w:eastAsia="Archivo" w:cs="Archivo"/>
          <w:b/>
          <w:bCs/>
          <w:szCs w:val="24"/>
          <w:lang w:eastAsia="it-IT"/>
        </w:rPr>
        <w:t>Candidati iscritti</w:t>
      </w:r>
      <w:r w:rsidRPr="3C5C28EB" w:rsidR="509E0457">
        <w:rPr>
          <w:rFonts w:eastAsia="Archivo" w:cs="Archivo"/>
          <w:szCs w:val="24"/>
          <w:lang w:eastAsia="it-IT"/>
        </w:rPr>
        <w:t xml:space="preserve"> (</w:t>
      </w:r>
      <w:r w:rsidR="509E0457">
        <w:rPr>
          <w:noProof/>
        </w:rPr>
        <w:drawing>
          <wp:inline distT="0" distB="0" distL="0" distR="0" wp14:anchorId="55B6A86C" wp14:editId="5E684E5B">
            <wp:extent cx="180000" cy="169411"/>
            <wp:effectExtent l="0" t="0" r="0" b="2540"/>
            <wp:docPr id="1847901876" name="Picture 11314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443206"/>
                    <pic:cNvPicPr/>
                  </pic:nvPicPr>
                  <pic:blipFill>
                    <a:blip r:embed="rId82">
                      <a:extLst>
                        <a:ext uri="{28A0092B-C50C-407E-A947-70E740481C1C}">
                          <a14:useLocalDpi xmlns:a14="http://schemas.microsoft.com/office/drawing/2010/main" val="0"/>
                        </a:ext>
                      </a:extLst>
                    </a:blip>
                    <a:stretch>
                      <a:fillRect/>
                    </a:stretch>
                  </pic:blipFill>
                  <pic:spPr>
                    <a:xfrm>
                      <a:off x="0" y="0"/>
                      <a:ext cx="180000" cy="169411"/>
                    </a:xfrm>
                    <a:prstGeom prst="rect">
                      <a:avLst/>
                    </a:prstGeom>
                  </pic:spPr>
                </pic:pic>
              </a:graphicData>
            </a:graphic>
          </wp:inline>
        </w:drawing>
      </w:r>
      <w:r w:rsidRPr="3C5C28EB" w:rsidR="509E0457">
        <w:rPr>
          <w:rFonts w:eastAsia="Archivo" w:cs="Archivo"/>
          <w:szCs w:val="24"/>
          <w:lang w:eastAsia="it-IT"/>
        </w:rPr>
        <w:t>)</w:t>
      </w:r>
      <w:r w:rsidRPr="3C5C28EB">
        <w:rPr>
          <w:rFonts w:eastAsia="Archivo" w:cs="Archivo"/>
          <w:b/>
          <w:bCs/>
          <w:szCs w:val="24"/>
          <w:lang w:eastAsia="it-IT"/>
        </w:rPr>
        <w:t>:</w:t>
      </w:r>
      <w:r w:rsidRPr="3C5C28EB">
        <w:rPr>
          <w:rFonts w:eastAsia="Archivo" w:cs="Archivo"/>
          <w:szCs w:val="24"/>
          <w:lang w:eastAsia="it-IT"/>
        </w:rPr>
        <w:t> </w:t>
      </w:r>
      <w:r w:rsidRPr="3C5C28EB" w:rsidR="759ECE5D">
        <w:rPr>
          <w:rFonts w:eastAsia="Archivo" w:cs="Archivo"/>
          <w:szCs w:val="24"/>
          <w:lang w:eastAsia="it-IT"/>
        </w:rPr>
        <w:t xml:space="preserve">i candidati </w:t>
      </w:r>
      <w:r w:rsidRPr="3C5C28EB" w:rsidR="094E61A8">
        <w:rPr>
          <w:rFonts w:eastAsia="Archivo" w:cs="Archivo"/>
          <w:szCs w:val="24"/>
          <w:lang w:eastAsia="it-IT"/>
        </w:rPr>
        <w:t>all'offerta presa in considerazione.</w:t>
      </w:r>
    </w:p>
    <w:p w:rsidRPr="00B35EBB" w:rsidR="00B35EBB" w:rsidP="00012BCF" w:rsidRDefault="00F71C72" w14:paraId="5A4228D4" w14:textId="5E716EF2">
      <w:pPr>
        <w:pStyle w:val="Paragrafoelenco"/>
        <w:numPr>
          <w:ilvl w:val="0"/>
          <w:numId w:val="11"/>
        </w:numPr>
        <w:rPr>
          <w:rFonts w:eastAsia="Archivo" w:cs="Archivo"/>
          <w:szCs w:val="24"/>
          <w:lang w:eastAsia="it-IT"/>
        </w:rPr>
      </w:pPr>
      <w:r w:rsidRPr="3C5C28EB">
        <w:rPr>
          <w:rFonts w:eastAsia="Archivo" w:cs="Archivo"/>
          <w:b/>
          <w:bCs/>
          <w:szCs w:val="24"/>
          <w:lang w:val="it-CH" w:eastAsia="it-IT"/>
        </w:rPr>
        <w:t>Sbloccato</w:t>
      </w:r>
      <w:r w:rsidRPr="3C5C28EB" w:rsidR="0077764A">
        <w:rPr>
          <w:rFonts w:eastAsia="Archivo" w:cs="Archivo"/>
          <w:b/>
          <w:bCs/>
          <w:szCs w:val="24"/>
          <w:lang w:val="it-CH" w:eastAsia="it-IT"/>
        </w:rPr>
        <w:t xml:space="preserve"> (</w:t>
      </w:r>
      <w:r w:rsidR="00EC7C58">
        <w:rPr>
          <w:noProof/>
        </w:rPr>
        <w:drawing>
          <wp:inline distT="0" distB="0" distL="0" distR="0" wp14:anchorId="1ADEE0B4" wp14:editId="6884DFE9">
            <wp:extent cx="233795" cy="228600"/>
            <wp:effectExtent l="0" t="0" r="0" b="0"/>
            <wp:docPr id="5375587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83">
                      <a:extLst>
                        <a:ext uri="{28A0092B-C50C-407E-A947-70E740481C1C}">
                          <a14:useLocalDpi xmlns:a14="http://schemas.microsoft.com/office/drawing/2010/main" val="0"/>
                        </a:ext>
                      </a:extLst>
                    </a:blip>
                    <a:stretch>
                      <a:fillRect/>
                    </a:stretch>
                  </pic:blipFill>
                  <pic:spPr>
                    <a:xfrm>
                      <a:off x="0" y="0"/>
                      <a:ext cx="233795" cy="228600"/>
                    </a:xfrm>
                    <a:prstGeom prst="rect">
                      <a:avLst/>
                    </a:prstGeom>
                  </pic:spPr>
                </pic:pic>
              </a:graphicData>
            </a:graphic>
          </wp:inline>
        </w:drawing>
      </w:r>
      <w:r w:rsidRPr="3C5C28EB" w:rsidR="0077764A">
        <w:rPr>
          <w:rFonts w:eastAsia="Archivo" w:cs="Archivo"/>
          <w:b/>
          <w:bCs/>
          <w:szCs w:val="24"/>
          <w:lang w:val="it-CH" w:eastAsia="it-IT"/>
        </w:rPr>
        <w:t>)</w:t>
      </w:r>
      <w:r w:rsidRPr="3C5C28EB" w:rsidR="0077764A">
        <w:rPr>
          <w:rFonts w:eastAsia="Archivo" w:cs="Archivo"/>
          <w:szCs w:val="24"/>
          <w:lang w:val="it-CH" w:eastAsia="it-IT"/>
        </w:rPr>
        <w:t xml:space="preserve">: candidato </w:t>
      </w:r>
      <w:r w:rsidRPr="3C5C28EB">
        <w:rPr>
          <w:rFonts w:eastAsia="Archivo" w:cs="Archivo"/>
          <w:szCs w:val="24"/>
          <w:lang w:val="it-CH" w:eastAsia="it-IT"/>
        </w:rPr>
        <w:t>sbloccato</w:t>
      </w:r>
      <w:bookmarkStart w:name="_Hlk57017923" w:id="32"/>
      <w:r w:rsidRPr="3C5C28EB" w:rsidR="00543B59">
        <w:rPr>
          <w:rFonts w:eastAsia="Archivo" w:cs="Archivo"/>
          <w:szCs w:val="24"/>
          <w:lang w:val="it-CH" w:eastAsia="it-IT"/>
        </w:rPr>
        <w:t xml:space="preserve"> di cui</w:t>
      </w:r>
      <w:r w:rsidRPr="3C5C28EB" w:rsidR="00543B59">
        <w:rPr>
          <w:rFonts w:eastAsia="Archivo" w:cs="Archivo"/>
          <w:szCs w:val="24"/>
          <w:lang w:eastAsia="it-IT"/>
        </w:rPr>
        <w:t xml:space="preserve"> è po</w:t>
      </w:r>
      <w:r w:rsidRPr="3C5C28EB" w:rsidR="00543B59">
        <w:rPr>
          <w:rFonts w:eastAsia="Archivo" w:cs="Archivo"/>
          <w:szCs w:val="24"/>
        </w:rPr>
        <w:t>ssibile visualizzare i dati personali.</w:t>
      </w:r>
      <w:bookmarkEnd w:id="32"/>
    </w:p>
    <w:p w:rsidRPr="00B35EBB" w:rsidR="00B35EBB" w:rsidP="00012BCF" w:rsidRDefault="00B35EBB" w14:paraId="199AFCC0" w14:textId="1F8F0991">
      <w:pPr>
        <w:pStyle w:val="Paragrafoelenco"/>
        <w:numPr>
          <w:ilvl w:val="0"/>
          <w:numId w:val="11"/>
        </w:numPr>
        <w:rPr>
          <w:rFonts w:eastAsia="Archivo" w:cs="Archivo"/>
          <w:szCs w:val="24"/>
          <w:lang w:eastAsia="it-IT"/>
        </w:rPr>
      </w:pPr>
      <w:r w:rsidRPr="3C5C28EB">
        <w:rPr>
          <w:rFonts w:eastAsia="Archivo" w:cs="Archivo"/>
          <w:b/>
          <w:bCs/>
          <w:szCs w:val="24"/>
          <w:lang w:eastAsia="it-IT"/>
        </w:rPr>
        <w:t>Job test effettuato (</w:t>
      </w:r>
      <w:r>
        <w:rPr>
          <w:noProof/>
        </w:rPr>
        <w:drawing>
          <wp:inline distT="0" distB="0" distL="0" distR="0" wp14:anchorId="2E6D7600" wp14:editId="0C713FAF">
            <wp:extent cx="188572" cy="180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84">
                      <a:extLst>
                        <a:ext uri="{28A0092B-C50C-407E-A947-70E740481C1C}">
                          <a14:useLocalDpi xmlns:a14="http://schemas.microsoft.com/office/drawing/2010/main" val="0"/>
                        </a:ext>
                      </a:extLst>
                    </a:blip>
                    <a:stretch>
                      <a:fillRect/>
                    </a:stretch>
                  </pic:blipFill>
                  <pic:spPr>
                    <a:xfrm>
                      <a:off x="0" y="0"/>
                      <a:ext cx="188572" cy="180000"/>
                    </a:xfrm>
                    <a:prstGeom prst="rect">
                      <a:avLst/>
                    </a:prstGeom>
                  </pic:spPr>
                </pic:pic>
              </a:graphicData>
            </a:graphic>
          </wp:inline>
        </w:drawing>
      </w:r>
      <w:r w:rsidRPr="3C5C28EB">
        <w:rPr>
          <w:rFonts w:eastAsia="Archivo" w:cs="Archivo"/>
          <w:b/>
          <w:bCs/>
          <w:szCs w:val="24"/>
          <w:lang w:eastAsia="it-IT"/>
        </w:rPr>
        <w:t xml:space="preserve">): </w:t>
      </w:r>
      <w:r w:rsidRPr="3C5C28EB">
        <w:rPr>
          <w:rFonts w:eastAsia="Archivo" w:cs="Archivo"/>
          <w:szCs w:val="24"/>
          <w:lang w:eastAsia="it-IT"/>
        </w:rPr>
        <w:t>candidato che ha effettuato il job test</w:t>
      </w:r>
      <w:r w:rsidRPr="3C5C28EB" w:rsidR="0D6A6919">
        <w:rPr>
          <w:rFonts w:eastAsia="Archivo" w:cs="Archivo"/>
          <w:szCs w:val="24"/>
          <w:lang w:eastAsia="it-IT"/>
        </w:rPr>
        <w:t>.</w:t>
      </w:r>
    </w:p>
    <w:p w:rsidR="00B35EBB" w:rsidP="00012BCF" w:rsidRDefault="4864AA0A" w14:paraId="69DF1675" w14:textId="2BB3CB72">
      <w:pPr>
        <w:pStyle w:val="Paragrafoelenco"/>
        <w:numPr>
          <w:ilvl w:val="0"/>
          <w:numId w:val="11"/>
        </w:numPr>
        <w:rPr>
          <w:szCs w:val="24"/>
          <w:lang w:eastAsia="it-CH"/>
        </w:rPr>
      </w:pPr>
      <w:r w:rsidRPr="231C8313">
        <w:rPr>
          <w:rFonts w:eastAsia="Archivo" w:cs="Archivo"/>
          <w:b/>
          <w:bCs/>
          <w:szCs w:val="24"/>
          <w:lang w:eastAsia="it-IT"/>
        </w:rPr>
        <w:t>Compatibilità soft skills (</w:t>
      </w:r>
      <w:r>
        <w:rPr>
          <w:noProof/>
        </w:rPr>
        <w:drawing>
          <wp:inline distT="0" distB="0" distL="0" distR="0" wp14:anchorId="20FBB45F" wp14:editId="72B1ABEC">
            <wp:extent cx="198000" cy="1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85">
                      <a:extLst>
                        <a:ext uri="{28A0092B-C50C-407E-A947-70E740481C1C}">
                          <a14:useLocalDpi xmlns:a14="http://schemas.microsoft.com/office/drawing/2010/main" val="0"/>
                        </a:ext>
                      </a:extLst>
                    </a:blip>
                    <a:stretch>
                      <a:fillRect/>
                    </a:stretch>
                  </pic:blipFill>
                  <pic:spPr>
                    <a:xfrm>
                      <a:off x="0" y="0"/>
                      <a:ext cx="198000" cy="180000"/>
                    </a:xfrm>
                    <a:prstGeom prst="rect">
                      <a:avLst/>
                    </a:prstGeom>
                  </pic:spPr>
                </pic:pic>
              </a:graphicData>
            </a:graphic>
          </wp:inline>
        </w:drawing>
      </w:r>
      <w:r w:rsidRPr="231C8313">
        <w:rPr>
          <w:rFonts w:eastAsia="Archivo" w:cs="Archivo"/>
          <w:b/>
          <w:bCs/>
          <w:szCs w:val="24"/>
          <w:lang w:eastAsia="it-IT"/>
        </w:rPr>
        <w:t xml:space="preserve">): </w:t>
      </w:r>
      <w:r w:rsidRPr="231C8313">
        <w:rPr>
          <w:rFonts w:eastAsia="Archivo" w:cs="Archivo"/>
          <w:szCs w:val="24"/>
          <w:lang w:eastAsia="it-CH"/>
        </w:rPr>
        <w:t>soft skills del candidato compatibili con quelle richieste (&gt; 60%)</w:t>
      </w:r>
      <w:r w:rsidRPr="231C8313" w:rsidR="32B8A5E1">
        <w:rPr>
          <w:rFonts w:eastAsia="Archivo" w:cs="Archivo"/>
          <w:szCs w:val="24"/>
          <w:lang w:eastAsia="it-CH"/>
        </w:rPr>
        <w:t>.</w:t>
      </w:r>
    </w:p>
    <w:p w:rsidRPr="007A44CE" w:rsidR="3CEA21F9" w:rsidP="007A44CE" w:rsidRDefault="00AB0AC3" w14:paraId="2F6209B0" w14:textId="603BAE90">
      <w:pPr>
        <w:pStyle w:val="Titolo4"/>
      </w:pPr>
      <w:r w:rsidRPr="007A44CE">
        <w:lastRenderedPageBreak/>
        <w:t>Stringa e anteprima</w:t>
      </w:r>
      <w:r w:rsidRPr="007A44CE" w:rsidR="3CEA21F9">
        <w:t xml:space="preserve"> </w:t>
      </w:r>
      <w:r w:rsidRPr="007A44CE">
        <w:t>del</w:t>
      </w:r>
      <w:r w:rsidRPr="007A44CE" w:rsidR="3CEA21F9">
        <w:t xml:space="preserve"> candidato</w:t>
      </w:r>
    </w:p>
    <w:p w:rsidR="00CA3B5B" w:rsidP="000E59FE" w:rsidRDefault="3952C1E6" w14:paraId="5D0902B9" w14:textId="40B69785">
      <w:pPr>
        <w:rPr>
          <w:lang w:eastAsia="it-IT"/>
        </w:rPr>
      </w:pPr>
      <w:r>
        <w:rPr>
          <w:noProof/>
        </w:rPr>
        <w:drawing>
          <wp:inline distT="0" distB="0" distL="0" distR="0" wp14:anchorId="475387FD" wp14:editId="24541B6E">
            <wp:extent cx="6120130" cy="3872865"/>
            <wp:effectExtent l="0" t="0" r="0" b="0"/>
            <wp:docPr id="782329363" name="Immagine 1" descr="Immagine che contiene testo, schermata, Viso umano,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86">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r w:rsidRPr="231C8313" w:rsidR="6EFE3D0E">
        <w:rPr>
          <w:lang w:eastAsia="it-IT"/>
        </w:rPr>
        <w:t>Nella stringa candidato, vengono riportati ID e job </w:t>
      </w:r>
      <w:proofErr w:type="spellStart"/>
      <w:r w:rsidRPr="231C8313" w:rsidR="6EFE3D0E">
        <w:rPr>
          <w:lang w:eastAsia="it-IT"/>
        </w:rPr>
        <w:t>title</w:t>
      </w:r>
      <w:proofErr w:type="spellEnd"/>
      <w:r w:rsidRPr="231C8313" w:rsidR="6EFE3D0E">
        <w:rPr>
          <w:lang w:eastAsia="it-IT"/>
        </w:rPr>
        <w:t> del candidato. Qualora disponibili, vengono riportati:</w:t>
      </w:r>
    </w:p>
    <w:p w:rsidRPr="00E17988" w:rsidR="00CA3B5B" w:rsidP="00012BCF" w:rsidRDefault="00CA3B5B" w14:paraId="264F3BB2" w14:textId="77777777">
      <w:pPr>
        <w:pStyle w:val="Paragrafoelenco"/>
        <w:numPr>
          <w:ilvl w:val="0"/>
          <w:numId w:val="13"/>
        </w:numPr>
        <w:rPr>
          <w:lang w:eastAsia="it-IT"/>
        </w:rPr>
      </w:pPr>
      <w:r w:rsidRPr="3C5C28EB">
        <w:rPr>
          <w:lang w:eastAsia="it-IT"/>
        </w:rPr>
        <w:t>Settore</w:t>
      </w:r>
    </w:p>
    <w:p w:rsidRPr="00E17988" w:rsidR="00CA3B5B" w:rsidP="00012BCF" w:rsidRDefault="00CA3B5B" w14:paraId="48B1D5E2" w14:textId="77777777">
      <w:pPr>
        <w:pStyle w:val="Paragrafoelenco"/>
        <w:numPr>
          <w:ilvl w:val="0"/>
          <w:numId w:val="13"/>
        </w:numPr>
        <w:rPr>
          <w:lang w:eastAsia="it-IT"/>
        </w:rPr>
      </w:pPr>
      <w:r w:rsidRPr="3C5C28EB">
        <w:rPr>
          <w:lang w:eastAsia="it-IT"/>
        </w:rPr>
        <w:t>Ruolo</w:t>
      </w:r>
    </w:p>
    <w:p w:rsidRPr="00E17988" w:rsidR="00CA3B5B" w:rsidP="00012BCF" w:rsidRDefault="00CA3B5B" w14:paraId="69671E1C" w14:textId="77777777">
      <w:pPr>
        <w:pStyle w:val="Paragrafoelenco"/>
        <w:numPr>
          <w:ilvl w:val="0"/>
          <w:numId w:val="13"/>
        </w:numPr>
        <w:rPr>
          <w:lang w:eastAsia="it-IT"/>
        </w:rPr>
      </w:pPr>
      <w:r w:rsidRPr="3C5C28EB">
        <w:rPr>
          <w:lang w:eastAsia="it-IT"/>
        </w:rPr>
        <w:t>Disponibilità</w:t>
      </w:r>
    </w:p>
    <w:p w:rsidRPr="00E17988" w:rsidR="00CA3B5B" w:rsidP="00012BCF" w:rsidRDefault="00CA3B5B" w14:paraId="33FAFE4D" w14:textId="77777777">
      <w:pPr>
        <w:pStyle w:val="Paragrafoelenco"/>
        <w:numPr>
          <w:ilvl w:val="0"/>
          <w:numId w:val="13"/>
        </w:numPr>
        <w:rPr>
          <w:lang w:eastAsia="it-IT"/>
        </w:rPr>
      </w:pPr>
      <w:r w:rsidRPr="3C5C28EB">
        <w:rPr>
          <w:lang w:eastAsia="it-IT"/>
        </w:rPr>
        <w:t>Età</w:t>
      </w:r>
    </w:p>
    <w:p w:rsidR="5E79882B" w:rsidP="00012BCF" w:rsidRDefault="5E79882B" w14:paraId="7EBC92EF" w14:textId="4506C41A">
      <w:pPr>
        <w:pStyle w:val="Paragrafoelenco"/>
        <w:numPr>
          <w:ilvl w:val="0"/>
          <w:numId w:val="13"/>
        </w:numPr>
        <w:rPr>
          <w:lang w:eastAsia="it-IT"/>
        </w:rPr>
      </w:pPr>
      <w:r w:rsidRPr="3C5C28EB">
        <w:rPr>
          <w:lang w:eastAsia="it-IT"/>
        </w:rPr>
        <w:t xml:space="preserve">Nazionalità </w:t>
      </w:r>
    </w:p>
    <w:p w:rsidRPr="00E17988" w:rsidR="00CA3B5B" w:rsidP="00012BCF" w:rsidRDefault="00CA3B5B" w14:paraId="2EE19E4D" w14:textId="46ECB352">
      <w:pPr>
        <w:pStyle w:val="Paragrafoelenco"/>
        <w:numPr>
          <w:ilvl w:val="0"/>
          <w:numId w:val="13"/>
        </w:numPr>
        <w:rPr>
          <w:lang w:eastAsia="it-IT"/>
        </w:rPr>
      </w:pPr>
      <w:r w:rsidRPr="3C5C28EB">
        <w:rPr>
          <w:lang w:eastAsia="it-IT"/>
        </w:rPr>
        <w:t>Domicilio (</w:t>
      </w:r>
      <w:r w:rsidRPr="3C5C28EB" w:rsidR="283BA475">
        <w:rPr>
          <w:lang w:eastAsia="it-IT"/>
        </w:rPr>
        <w:t>Paese</w:t>
      </w:r>
      <w:r w:rsidRPr="3C5C28EB">
        <w:rPr>
          <w:lang w:eastAsia="it-IT"/>
        </w:rPr>
        <w:t xml:space="preserve">, regione, città) </w:t>
      </w:r>
    </w:p>
    <w:p w:rsidRPr="00E17988" w:rsidR="00CA3B5B" w:rsidP="00012BCF" w:rsidRDefault="00CA3B5B" w14:paraId="507D10A9" w14:textId="77777777">
      <w:pPr>
        <w:pStyle w:val="Paragrafoelenco"/>
        <w:numPr>
          <w:ilvl w:val="0"/>
          <w:numId w:val="13"/>
        </w:numPr>
        <w:rPr>
          <w:lang w:eastAsia="it-IT"/>
        </w:rPr>
      </w:pPr>
      <w:r w:rsidRPr="3C5C28EB">
        <w:rPr>
          <w:lang w:eastAsia="it-IT"/>
        </w:rPr>
        <w:t>Data di ultimo aggiornamento</w:t>
      </w:r>
    </w:p>
    <w:p w:rsidR="00FC591F" w:rsidP="000E59FE" w:rsidRDefault="007C03F2" w14:paraId="3AE2409D" w14:textId="4A6E7488">
      <w:pPr>
        <w:rPr>
          <w:lang w:eastAsia="it-IT"/>
        </w:rPr>
      </w:pPr>
      <w:bookmarkStart w:name="_Hlk57033992" w:id="33"/>
      <w:r w:rsidRPr="6B80E4F0">
        <w:rPr>
          <w:lang w:eastAsia="it-IT"/>
        </w:rPr>
        <w:t xml:space="preserve">NB: cellulare, mail, </w:t>
      </w:r>
      <w:r w:rsidRPr="6B80E4F0" w:rsidR="002110A1">
        <w:rPr>
          <w:lang w:eastAsia="it-IT"/>
        </w:rPr>
        <w:t>genere</w:t>
      </w:r>
      <w:r w:rsidRPr="6B80E4F0">
        <w:rPr>
          <w:lang w:eastAsia="it-IT"/>
        </w:rPr>
        <w:t xml:space="preserve">, </w:t>
      </w:r>
      <w:r w:rsidRPr="6B80E4F0" w:rsidR="1E176D75">
        <w:rPr>
          <w:lang w:eastAsia="it-IT"/>
        </w:rPr>
        <w:t xml:space="preserve">permesso </w:t>
      </w:r>
      <w:r w:rsidRPr="6B80E4F0">
        <w:rPr>
          <w:lang w:eastAsia="it-IT"/>
        </w:rPr>
        <w:t>origine</w:t>
      </w:r>
      <w:r w:rsidRPr="6B80E4F0" w:rsidR="22B955C9">
        <w:rPr>
          <w:lang w:eastAsia="it-IT"/>
        </w:rPr>
        <w:t>, ultimo login</w:t>
      </w:r>
      <w:r w:rsidRPr="6B80E4F0">
        <w:rPr>
          <w:lang w:eastAsia="it-IT"/>
        </w:rPr>
        <w:t xml:space="preserve"> vengono mostrati aprendo il profilo del candidato</w:t>
      </w:r>
      <w:r w:rsidRPr="6B80E4F0" w:rsidR="0913D321">
        <w:rPr>
          <w:lang w:eastAsia="it-IT"/>
        </w:rPr>
        <w:t xml:space="preserve"> e in base al tipo di profilo del candidato.</w:t>
      </w:r>
    </w:p>
    <w:p w:rsidR="00CA3B5B" w:rsidP="000E59FE" w:rsidRDefault="00CA3B5B" w14:paraId="1CD133DF" w14:textId="166EFCBB">
      <w:pPr>
        <w:rPr>
          <w:lang w:eastAsia="it-IT"/>
        </w:rPr>
      </w:pPr>
      <w:r w:rsidRPr="00720DD8">
        <w:rPr>
          <w:lang w:eastAsia="it-IT"/>
        </w:rPr>
        <w:t>Passando il cursore sopra il job </w:t>
      </w:r>
      <w:proofErr w:type="spellStart"/>
      <w:r w:rsidRPr="00720DD8">
        <w:rPr>
          <w:lang w:eastAsia="it-IT"/>
        </w:rPr>
        <w:t>title</w:t>
      </w:r>
      <w:proofErr w:type="spellEnd"/>
      <w:r w:rsidRPr="00720DD8">
        <w:rPr>
          <w:lang w:eastAsia="it-IT"/>
        </w:rPr>
        <w:t>, viene aperta un’ulteriore sezione</w:t>
      </w:r>
      <w:r>
        <w:rPr>
          <w:lang w:eastAsia="it-IT"/>
        </w:rPr>
        <w:t xml:space="preserve"> che mostra, ove possibile:</w:t>
      </w:r>
    </w:p>
    <w:p w:rsidRPr="00D9501C" w:rsidR="00CA3B5B" w:rsidP="00012BCF" w:rsidRDefault="00CA3B5B" w14:paraId="0D046D25" w14:textId="70F04BCB">
      <w:pPr>
        <w:pStyle w:val="Paragrafoelenco"/>
        <w:numPr>
          <w:ilvl w:val="0"/>
          <w:numId w:val="12"/>
        </w:numPr>
        <w:rPr>
          <w:lang w:eastAsia="it-IT"/>
        </w:rPr>
      </w:pPr>
      <w:r w:rsidRPr="3C5C28EB">
        <w:rPr>
          <w:lang w:eastAsia="it-IT"/>
        </w:rPr>
        <w:t>Distanza dal luogo di lavoro</w:t>
      </w:r>
    </w:p>
    <w:p w:rsidRPr="00D9501C" w:rsidR="00CA3B5B" w:rsidP="00012BCF" w:rsidRDefault="00CA3B5B" w14:paraId="669740FF" w14:textId="5AE75E99">
      <w:pPr>
        <w:pStyle w:val="Paragrafoelenco"/>
        <w:numPr>
          <w:ilvl w:val="0"/>
          <w:numId w:val="12"/>
        </w:numPr>
        <w:rPr>
          <w:lang w:eastAsia="it-IT"/>
        </w:rPr>
      </w:pPr>
      <w:r w:rsidRPr="3C5C28EB">
        <w:rPr>
          <w:lang w:eastAsia="it-IT"/>
        </w:rPr>
        <w:t>Lingue e i rispettivi livelli.</w:t>
      </w:r>
    </w:p>
    <w:p w:rsidRPr="00D9501C" w:rsidR="00CA3B5B" w:rsidP="00012BCF" w:rsidRDefault="00CA3B5B" w14:paraId="52C82C9D" w14:textId="552EA7FA">
      <w:pPr>
        <w:pStyle w:val="Paragrafoelenco"/>
        <w:numPr>
          <w:ilvl w:val="0"/>
          <w:numId w:val="12"/>
        </w:numPr>
        <w:rPr>
          <w:lang w:eastAsia="it-IT"/>
        </w:rPr>
      </w:pPr>
      <w:r w:rsidRPr="3C5C28EB">
        <w:rPr>
          <w:lang w:eastAsia="it-IT"/>
        </w:rPr>
        <w:lastRenderedPageBreak/>
        <w:t>Percentuali di compatibilità:</w:t>
      </w:r>
    </w:p>
    <w:p w:rsidRPr="008202F7" w:rsidR="00CA3B5B" w:rsidP="05833340" w:rsidRDefault="00CA3B5B" w14:paraId="522E2498" w14:textId="69E2C973">
      <w:pPr>
        <w:pStyle w:val="Paragrafoelenco"/>
        <w:numPr>
          <w:ilvl w:val="0"/>
          <w:numId w:val="12"/>
        </w:numPr>
        <w:rPr>
          <w:lang w:eastAsia="it-IT"/>
        </w:rPr>
      </w:pPr>
      <w:r w:rsidRPr="05833340">
        <w:rPr>
          <w:b/>
          <w:bCs/>
          <w:lang w:eastAsia="it-IT"/>
        </w:rPr>
        <w:t>Compatibilità</w:t>
      </w:r>
      <w:r w:rsidRPr="05833340">
        <w:rPr>
          <w:lang w:eastAsia="it-IT"/>
        </w:rPr>
        <w:t>. È la compatibilità generale del candidato, data da una media ponderata tra la compatibilità hard skills (ha peso maggiore) e quella delle soft skills.</w:t>
      </w:r>
    </w:p>
    <w:p w:rsidRPr="008202F7" w:rsidR="00CA3B5B" w:rsidP="05833340" w:rsidRDefault="00CA3B5B" w14:paraId="32CAA1B9" w14:textId="2E6D3239">
      <w:pPr>
        <w:pStyle w:val="Paragrafoelenco"/>
        <w:ind w:left="360"/>
        <w:rPr>
          <w:lang w:eastAsia="it-IT"/>
        </w:rPr>
      </w:pPr>
      <w:r w:rsidRPr="05833340">
        <w:rPr>
          <w:b/>
          <w:bCs/>
          <w:lang w:eastAsia="it-IT"/>
        </w:rPr>
        <w:t>Compatibilità soft skills.</w:t>
      </w:r>
      <w:r w:rsidRPr="05833340">
        <w:rPr>
          <w:lang w:eastAsia="it-IT"/>
        </w:rPr>
        <w:t xml:space="preserve"> È la compatibilità delle soft skills calcolato in relazione al modello precompilato nell’annuncio (o selezionato manualmente nei filtri) e al modello che identifica il candidato in relazione ai risultati del job test.</w:t>
      </w:r>
    </w:p>
    <w:p w:rsidRPr="008202F7" w:rsidR="00CA3B5B" w:rsidP="05833340" w:rsidRDefault="00CA3B5B" w14:paraId="13CC4BCC" w14:textId="62A0EBF4">
      <w:pPr>
        <w:pStyle w:val="Paragrafoelenco"/>
        <w:ind w:left="360"/>
        <w:rPr>
          <w:lang w:eastAsia="it-IT"/>
        </w:rPr>
      </w:pPr>
      <w:r w:rsidRPr="05833340">
        <w:rPr>
          <w:rFonts w:eastAsia="Times New Roman"/>
          <w:b/>
          <w:bCs/>
          <w:lang w:eastAsia="it-IT"/>
        </w:rPr>
        <w:t>Compatibilità hard skills.</w:t>
      </w:r>
      <w:r w:rsidRPr="05833340">
        <w:rPr>
          <w:rFonts w:eastAsia="Times New Roman"/>
          <w:lang w:eastAsia="it-IT"/>
        </w:rPr>
        <w:t xml:space="preserve"> È la compatibilità semantica.</w:t>
      </w:r>
      <w:r>
        <w:t xml:space="preserve"> Il calcolo della compatibilità, sebbene molto più complesso, è effettuato approssimativamente in questo modo:</w:t>
      </w:r>
    </w:p>
    <w:p w:rsidRPr="008202F7" w:rsidR="00CA3B5B" w:rsidP="05833340" w:rsidRDefault="6EFE3D0E" w14:paraId="3CA7B0C5" w14:textId="07D0A281">
      <w:pPr>
        <w:pStyle w:val="Paragrafoelenco"/>
        <w:numPr>
          <w:ilvl w:val="0"/>
          <w:numId w:val="1"/>
        </w:numPr>
        <w:rPr>
          <w:lang w:eastAsia="it-IT"/>
        </w:rPr>
      </w:pPr>
      <w:bookmarkStart w:name="_Hlk105492996" w:id="34"/>
      <w:bookmarkStart w:name="_Hlk105423204" w:id="35"/>
      <w:r>
        <w:t xml:space="preserve">Il 40% dal titolo della professione (ovvero confronto fra la professione prevalente indicata dal candidato sul </w:t>
      </w:r>
      <w:proofErr w:type="spellStart"/>
      <w:r>
        <w:t>form</w:t>
      </w:r>
      <w:proofErr w:type="spellEnd"/>
      <w:r>
        <w:t xml:space="preserve"> e il titolo dell’offerta di lavoro)</w:t>
      </w:r>
      <w:r w:rsidR="7AAB0C01">
        <w:t>.</w:t>
      </w:r>
    </w:p>
    <w:p w:rsidRPr="008202F7" w:rsidR="00CA3B5B" w:rsidP="05833340" w:rsidRDefault="6EFE3D0E" w14:paraId="63A30D21" w14:textId="32587459">
      <w:pPr>
        <w:pStyle w:val="Paragrafoelenco"/>
        <w:numPr>
          <w:ilvl w:val="0"/>
          <w:numId w:val="1"/>
        </w:numPr>
        <w:rPr>
          <w:lang w:eastAsia="it-IT"/>
        </w:rPr>
      </w:pPr>
      <w:r>
        <w:t xml:space="preserve">Il 20% dalle keywords presenti nel CV come </w:t>
      </w:r>
      <w:proofErr w:type="spellStart"/>
      <w:r>
        <w:t>fulltext</w:t>
      </w:r>
      <w:proofErr w:type="spellEnd"/>
      <w:r>
        <w:t xml:space="preserve"> (ovvero confronto fra testo estratto del cv, esperienze inserite dal candidato e descrizione dell’annuncio e conoscenze richieste inserite in creazione annuncio)</w:t>
      </w:r>
      <w:r w:rsidR="5DC1BF90">
        <w:t>.</w:t>
      </w:r>
    </w:p>
    <w:p w:rsidRPr="008202F7" w:rsidR="00CA3B5B" w:rsidP="05833340" w:rsidRDefault="4F8787E0" w14:paraId="24AC461F" w14:textId="053E2999">
      <w:pPr>
        <w:pStyle w:val="Paragrafoelenco"/>
        <w:numPr>
          <w:ilvl w:val="0"/>
          <w:numId w:val="1"/>
        </w:numPr>
        <w:rPr>
          <w:lang w:eastAsia="it-IT"/>
        </w:rPr>
      </w:pPr>
      <w:r>
        <w:t>Il 40% dalla semantica (in base a testo estratto del cv, esperienze inserite dal candidato e descrizione dell’annuncio e conoscenze richieste inserite in creazione annuncio).</w:t>
      </w:r>
      <w:bookmarkEnd w:id="34"/>
    </w:p>
    <w:bookmarkEnd w:id="33"/>
    <w:bookmarkEnd w:id="35"/>
    <w:p w:rsidR="00A879A2" w:rsidP="231C8313" w:rsidRDefault="20004667" w14:paraId="2C9703CF" w14:textId="77777777">
      <w:pPr>
        <w:pStyle w:val="Titolo4"/>
        <w:rPr>
          <w:rFonts w:ascii="Calibri Light" w:hAnsi="Calibri Light" w:eastAsia="Calibri Light" w:cs="Calibri Light"/>
          <w:color w:val="2E74B5" w:themeColor="accent1" w:themeShade="BF"/>
        </w:rPr>
      </w:pPr>
      <w:r>
        <w:t>Titoli professionali</w:t>
      </w:r>
    </w:p>
    <w:p w:rsidRPr="00A879A2" w:rsidR="3CEA21F9" w:rsidP="000E59FE" w:rsidRDefault="00A879A2" w14:paraId="5E1CD96D" w14:textId="72CE3CB9">
      <w:pPr>
        <w:rPr>
          <w:rFonts w:ascii="Calibri Light" w:hAnsi="Calibri Light" w:eastAsia="Calibri Light" w:cs="Calibri Light"/>
          <w:b/>
          <w:bCs/>
          <w:i/>
          <w:iCs/>
          <w:color w:val="2E74B5" w:themeColor="accent1" w:themeShade="BF"/>
        </w:rPr>
      </w:pPr>
      <w:r w:rsidRPr="6B80E4F0">
        <w:t xml:space="preserve">In questa sezione </w:t>
      </w:r>
      <w:r w:rsidRPr="6B80E4F0" w:rsidR="3CEA21F9">
        <w:t xml:space="preserve">è possibile verificare e gestire i tag professionali estratti automaticamente dall’annuncio mediante </w:t>
      </w:r>
      <w:r w:rsidRPr="6B80E4F0" w:rsidR="0FD3BB84">
        <w:t>il motore di ricerca semantico</w:t>
      </w:r>
      <w:r w:rsidRPr="6B80E4F0" w:rsidR="3CEA21F9">
        <w:t>.</w:t>
      </w:r>
    </w:p>
    <w:p w:rsidR="3CEA21F9" w:rsidP="000E59FE" w:rsidRDefault="740DF023" w14:paraId="4A241281" w14:textId="73B11895">
      <w:r>
        <w:rPr>
          <w:noProof/>
        </w:rPr>
        <w:drawing>
          <wp:inline distT="0" distB="0" distL="0" distR="0" wp14:anchorId="34C17407" wp14:editId="7F52FA55">
            <wp:extent cx="6124574" cy="1895475"/>
            <wp:effectExtent l="0" t="0" r="0" b="0"/>
            <wp:docPr id="1338120172" name="Immagine 13381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4574" cy="1895475"/>
                    </a:xfrm>
                    <a:prstGeom prst="rect">
                      <a:avLst/>
                    </a:prstGeom>
                  </pic:spPr>
                </pic:pic>
              </a:graphicData>
            </a:graphic>
          </wp:inline>
        </w:drawing>
      </w:r>
      <w:r w:rsidRPr="6B80E4F0" w:rsidR="3CEA21F9">
        <w:t xml:space="preserve">A seguito della pubblicazione dell’annuncio, è fondamentale controllare questa sezione. Questi tag determinano, insieme ad altri fattori, il calcolo dei candidati compatibili e della percentuale di matching. Il recruiter può in qualsiasi momento eliminare ed aggiungere nuovi tag professionali, reputati idonei al profilo ricercato. Bisogna tener presente che più ne vengono selezionati, più sarà difficile avere un candidato che raggiunga un punteggio elevato nella percentuale </w:t>
      </w:r>
      <w:r w:rsidRPr="6B80E4F0" w:rsidR="2162A395">
        <w:t xml:space="preserve">di </w:t>
      </w:r>
      <w:r w:rsidRPr="6B80E4F0" w:rsidR="3CEA21F9">
        <w:t>compatibilità.</w:t>
      </w:r>
    </w:p>
    <w:p w:rsidRPr="00720DD8" w:rsidR="00305CB7" w:rsidP="000E59FE" w:rsidRDefault="00305CB7" w14:paraId="3EEB239D" w14:textId="4D82285C">
      <w:pPr>
        <w:rPr>
          <w:sz w:val="18"/>
          <w:szCs w:val="18"/>
          <w:lang w:eastAsia="it-IT"/>
        </w:rPr>
      </w:pPr>
      <w:r w:rsidRPr="36B0398E">
        <w:rPr>
          <w:lang w:eastAsia="it-IT"/>
        </w:rPr>
        <w:t xml:space="preserve">Nell’anteprima del curriculum è possibile visualizzare la suddivisione effettuata dal Parser CV; i link </w:t>
      </w:r>
      <w:r w:rsidRPr="36B0398E">
        <w:rPr>
          <w:lang w:eastAsia="it-IT"/>
        </w:rPr>
        <w:lastRenderedPageBreak/>
        <w:t xml:space="preserve">permettono di spostare la visualizzazione velocemente tra tag professionali e </w:t>
      </w:r>
      <w:r w:rsidRPr="36B0398E" w:rsidR="6E8734AF">
        <w:rPr>
          <w:lang w:eastAsia="it-IT"/>
        </w:rPr>
        <w:t>l’</w:t>
      </w:r>
      <w:r w:rsidRPr="36B0398E">
        <w:rPr>
          <w:lang w:eastAsia="it-IT"/>
        </w:rPr>
        <w:t>estrazione testuale del CV. </w:t>
      </w:r>
    </w:p>
    <w:p w:rsidRPr="00EA6213" w:rsidR="00305CB7" w:rsidP="000E59FE" w:rsidRDefault="00A90375" w14:paraId="5DC2121A" w14:textId="3B92E86B">
      <w:pPr>
        <w:rPr>
          <w:rFonts w:ascii="Calibri" w:hAnsi="Calibri" w:eastAsia="Times New Roman"/>
        </w:rPr>
      </w:pPr>
      <w:r>
        <w:rPr>
          <w:noProof/>
        </w:rPr>
        <w:drawing>
          <wp:inline distT="0" distB="0" distL="0" distR="0" wp14:anchorId="0DEB1A3B" wp14:editId="6F58CF33">
            <wp:extent cx="6046840" cy="3514725"/>
            <wp:effectExtent l="0" t="0" r="0" b="0"/>
            <wp:docPr id="810192770" name="Picture 8101927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192770"/>
                    <pic:cNvPicPr/>
                  </pic:nvPicPr>
                  <pic:blipFill>
                    <a:blip r:embed="rId88">
                      <a:extLst>
                        <a:ext uri="{28A0092B-C50C-407E-A947-70E740481C1C}">
                          <a14:useLocalDpi xmlns:a14="http://schemas.microsoft.com/office/drawing/2010/main" val="0"/>
                        </a:ext>
                      </a:extLst>
                    </a:blip>
                    <a:stretch>
                      <a:fillRect/>
                    </a:stretch>
                  </pic:blipFill>
                  <pic:spPr>
                    <a:xfrm>
                      <a:off x="0" y="0"/>
                      <a:ext cx="6046840" cy="3514725"/>
                    </a:xfrm>
                    <a:prstGeom prst="rect">
                      <a:avLst/>
                    </a:prstGeom>
                  </pic:spPr>
                </pic:pic>
              </a:graphicData>
            </a:graphic>
          </wp:inline>
        </w:drawing>
      </w:r>
    </w:p>
    <w:p w:rsidRPr="007A44CE" w:rsidR="00847CBD" w:rsidP="007A44CE" w:rsidRDefault="3CEA21F9" w14:paraId="2E638C3B" w14:textId="77777777">
      <w:pPr>
        <w:pStyle w:val="Titolo4"/>
      </w:pPr>
      <w:r w:rsidRPr="007A44CE">
        <w:t>Filtri</w:t>
      </w:r>
    </w:p>
    <w:p w:rsidRPr="00847CBD" w:rsidR="3CEA21F9" w:rsidP="000E59FE" w:rsidRDefault="00847CBD" w14:paraId="7A481416" w14:textId="083919EE">
      <w:pPr>
        <w:rPr>
          <w:lang w:eastAsia="it-IT"/>
        </w:rPr>
      </w:pPr>
      <w:r>
        <w:rPr>
          <w:lang w:eastAsia="it-IT"/>
        </w:rPr>
        <w:t>I</w:t>
      </w:r>
      <w:r w:rsidRPr="28445EF3">
        <w:rPr>
          <w:lang w:eastAsia="it-IT"/>
        </w:rPr>
        <w:t xml:space="preserve"> filtri permettono di ridurre o aumentare il bacino dei candidati da considerare per la posizione aperta. In questo modo è possibile effettuare uno screening dei candidati da portare nello step successivo. </w:t>
      </w:r>
    </w:p>
    <w:p w:rsidR="3CEA21F9" w:rsidP="000E59FE" w:rsidRDefault="3CEA21F9" w14:paraId="0DDA4C56" w14:textId="08DF46AC">
      <w:pPr>
        <w:rPr>
          <w:rFonts w:eastAsia="Calibri"/>
        </w:rPr>
      </w:pPr>
      <w:r w:rsidRPr="6B80E4F0">
        <w:rPr>
          <w:rFonts w:eastAsia="Calibri"/>
          <w:b/>
          <w:bCs/>
        </w:rPr>
        <w:t>Ordinamento:</w:t>
      </w:r>
      <w:r w:rsidRPr="6B80E4F0">
        <w:rPr>
          <w:rFonts w:eastAsia="Calibri"/>
        </w:rPr>
        <w:t xml:space="preserve"> per compatibilità</w:t>
      </w:r>
      <w:r w:rsidRPr="6B80E4F0" w:rsidR="28C40C8F">
        <w:rPr>
          <w:rFonts w:eastAsia="Calibri"/>
        </w:rPr>
        <w:t xml:space="preserve"> (</w:t>
      </w:r>
      <w:r w:rsidRPr="6B80E4F0" w:rsidR="00ED3BBD">
        <w:t>dalla percentuale più alta alla più bassa</w:t>
      </w:r>
      <w:r w:rsidRPr="6B80E4F0" w:rsidR="28C40C8F">
        <w:rPr>
          <w:rFonts w:eastAsia="Calibri"/>
        </w:rPr>
        <w:t>)</w:t>
      </w:r>
      <w:r w:rsidRPr="6B80E4F0">
        <w:rPr>
          <w:rFonts w:eastAsia="Calibri"/>
        </w:rPr>
        <w:t>, data</w:t>
      </w:r>
      <w:r w:rsidRPr="6B80E4F0" w:rsidR="361A6E3D">
        <w:rPr>
          <w:rFonts w:eastAsia="Calibri"/>
        </w:rPr>
        <w:t xml:space="preserve"> </w:t>
      </w:r>
      <w:r w:rsidRPr="6B80E4F0" w:rsidR="00BE2786">
        <w:rPr>
          <w:rFonts w:eastAsia="Calibri"/>
        </w:rPr>
        <w:t xml:space="preserve">registrazione </w:t>
      </w:r>
      <w:r w:rsidRPr="6B80E4F0" w:rsidR="361A6E3D">
        <w:rPr>
          <w:rFonts w:eastAsia="Calibri"/>
        </w:rPr>
        <w:t>(dal più recente al meno)</w:t>
      </w:r>
      <w:r w:rsidRPr="6B80E4F0">
        <w:rPr>
          <w:rFonts w:eastAsia="Calibri"/>
        </w:rPr>
        <w:t xml:space="preserve">, </w:t>
      </w:r>
      <w:r w:rsidRPr="6B80E4F0" w:rsidR="00F93507">
        <w:t>data ultimo aggiornamento (dal più recente al meno recente</w:t>
      </w:r>
      <w:r w:rsidRPr="6B80E4F0" w:rsidR="00F93507">
        <w:rPr>
          <w:rFonts w:eastAsia="Calibri"/>
        </w:rPr>
        <w:t xml:space="preserve">), </w:t>
      </w:r>
      <w:r w:rsidRPr="6B80E4F0">
        <w:rPr>
          <w:rFonts w:eastAsia="Calibri"/>
        </w:rPr>
        <w:t>distanza</w:t>
      </w:r>
      <w:r w:rsidRPr="6B80E4F0" w:rsidR="3F11E276">
        <w:rPr>
          <w:rFonts w:eastAsia="Calibri"/>
        </w:rPr>
        <w:t xml:space="preserve"> (</w:t>
      </w:r>
      <w:r w:rsidRPr="6B80E4F0" w:rsidR="004D630A">
        <w:t>dal più vicino al più lontano</w:t>
      </w:r>
      <w:r w:rsidRPr="6B80E4F0" w:rsidR="3F11E276">
        <w:rPr>
          <w:rFonts w:eastAsia="Calibri"/>
        </w:rPr>
        <w:t>)</w:t>
      </w:r>
      <w:r w:rsidRPr="6B80E4F0">
        <w:rPr>
          <w:rFonts w:eastAsia="Calibri"/>
        </w:rPr>
        <w:t xml:space="preserve"> o </w:t>
      </w:r>
      <w:r w:rsidRPr="6B80E4F0" w:rsidR="7069E575">
        <w:rPr>
          <w:rFonts w:eastAsia="Calibri"/>
        </w:rPr>
        <w:t xml:space="preserve">pollice </w:t>
      </w:r>
      <w:r w:rsidRPr="6B80E4F0">
        <w:rPr>
          <w:rFonts w:eastAsia="Calibri"/>
        </w:rPr>
        <w:t>(</w:t>
      </w:r>
      <w:r w:rsidRPr="6B80E4F0" w:rsidR="0A3794D4">
        <w:rPr>
          <w:rFonts w:eastAsia="Calibri"/>
        </w:rPr>
        <w:t>prima i pollici in su, poi quelli non valutati, poi i pollici in giù</w:t>
      </w:r>
      <w:r w:rsidRPr="6B80E4F0">
        <w:rPr>
          <w:rFonts w:eastAsia="Calibri"/>
        </w:rPr>
        <w:t>)</w:t>
      </w:r>
      <w:r w:rsidRPr="6B80E4F0" w:rsidR="004D630A">
        <w:rPr>
          <w:rFonts w:eastAsia="Calibri"/>
        </w:rPr>
        <w:t>.</w:t>
      </w:r>
    </w:p>
    <w:p w:rsidRPr="001F5D42" w:rsidR="001F5D42" w:rsidP="000E59FE" w:rsidRDefault="3247DA01" w14:paraId="792D7F46" w14:textId="068B5898">
      <w:r w:rsidRPr="3EDB4001">
        <w:rPr>
          <w:b/>
          <w:bCs/>
        </w:rPr>
        <w:t>Scegli il t</w:t>
      </w:r>
      <w:r w:rsidRPr="3EDB4001" w:rsidR="651B4C7A">
        <w:rPr>
          <w:b/>
          <w:bCs/>
        </w:rPr>
        <w:t xml:space="preserve">ipo di candidato: </w:t>
      </w:r>
      <w:r w:rsidR="4C04C057">
        <w:t xml:space="preserve">consente di visualizzare </w:t>
      </w:r>
      <w:r w:rsidRPr="3EDB4001" w:rsidR="4C04C057">
        <w:rPr>
          <w:b/>
          <w:bCs/>
        </w:rPr>
        <w:t xml:space="preserve">solo i </w:t>
      </w:r>
      <w:r w:rsidRPr="3EDB4001" w:rsidR="692AC9BE">
        <w:rPr>
          <w:b/>
          <w:bCs/>
        </w:rPr>
        <w:t>“C</w:t>
      </w:r>
      <w:r w:rsidRPr="3EDB4001" w:rsidR="4C04C057">
        <w:rPr>
          <w:b/>
          <w:bCs/>
        </w:rPr>
        <w:t>andidati all’annuncio</w:t>
      </w:r>
      <w:r w:rsidRPr="3EDB4001" w:rsidR="201DF06D">
        <w:rPr>
          <w:b/>
          <w:bCs/>
        </w:rPr>
        <w:t>”</w:t>
      </w:r>
      <w:r w:rsidR="4C04C057">
        <w:t xml:space="preserve"> o </w:t>
      </w:r>
      <w:r w:rsidR="5B191BF4">
        <w:t>“T</w:t>
      </w:r>
      <w:r w:rsidR="4C04C057">
        <w:t>utti</w:t>
      </w:r>
      <w:r w:rsidR="2EFCC084">
        <w:t>”</w:t>
      </w:r>
      <w:r w:rsidR="4C04C057">
        <w:t xml:space="preserve"> i </w:t>
      </w:r>
      <w:r w:rsidRPr="3EDB4001" w:rsidR="4C04C057">
        <w:rPr>
          <w:b/>
          <w:bCs/>
        </w:rPr>
        <w:t xml:space="preserve">candidati </w:t>
      </w:r>
      <w:r w:rsidR="4C04C057">
        <w:t xml:space="preserve">trovati come </w:t>
      </w:r>
      <w:r w:rsidRPr="3EDB4001" w:rsidR="4C04C057">
        <w:rPr>
          <w:b/>
          <w:bCs/>
        </w:rPr>
        <w:t xml:space="preserve">compatibili </w:t>
      </w:r>
      <w:r w:rsidR="4C04C057">
        <w:t>nel database di Jobcourier</w:t>
      </w:r>
      <w:r w:rsidR="56410A89">
        <w:t xml:space="preserve"> in base ai filtri selezionati</w:t>
      </w:r>
      <w:r w:rsidR="4C04C057">
        <w:t xml:space="preserve">. </w:t>
      </w:r>
      <w:r w:rsidR="313EF87C">
        <w:t xml:space="preserve">Utilizzando </w:t>
      </w:r>
      <w:r w:rsidR="2CBEFD5F">
        <w:t>il filtro</w:t>
      </w:r>
      <w:r w:rsidR="313EF87C">
        <w:t xml:space="preserve"> </w:t>
      </w:r>
      <w:r w:rsidR="377C970E">
        <w:t>"Tutti”</w:t>
      </w:r>
      <w:r w:rsidR="313EF87C">
        <w:t xml:space="preserve">, verranno mostrati i candidati compatibili, in base </w:t>
      </w:r>
      <w:r w:rsidR="6E5393ED">
        <w:t>ai filtri scelti, e tutti i candidati</w:t>
      </w:r>
      <w:r w:rsidR="313EF87C">
        <w:t xml:space="preserve"> iscritti all’annuncio</w:t>
      </w:r>
      <w:r w:rsidR="7BEC5A3F">
        <w:t xml:space="preserve">, per i quali non vengono applicati i filtri scelti. </w:t>
      </w:r>
    </w:p>
    <w:p w:rsidRPr="001F5D42" w:rsidR="001F5D42" w:rsidP="000E59FE" w:rsidRDefault="001F5D42" w14:paraId="61D405A4" w14:textId="73176C23">
      <w:r w:rsidRPr="6B80E4F0">
        <w:rPr>
          <w:b/>
          <w:bCs/>
        </w:rPr>
        <w:t xml:space="preserve">Filtra per ID: </w:t>
      </w:r>
      <w:r w:rsidRPr="6B80E4F0">
        <w:t>consente di ricercare un candidato per ID.</w:t>
      </w:r>
    </w:p>
    <w:p w:rsidR="3CEA21F9" w:rsidP="000E59FE" w:rsidRDefault="3CEA21F9" w14:paraId="6BF8503F" w14:textId="022741D0">
      <w:r w:rsidRPr="7F68F570">
        <w:rPr>
          <w:b/>
          <w:bCs/>
        </w:rPr>
        <w:t>Compatibilità minima:</w:t>
      </w:r>
      <w:r>
        <w:t xml:space="preserve"> di default è al</w:t>
      </w:r>
      <w:r w:rsidR="1DD488D1">
        <w:t>lo 0</w:t>
      </w:r>
      <w:r>
        <w:t>%; può essere aumentata per ridur</w:t>
      </w:r>
      <w:r w:rsidR="001F5D42">
        <w:t>re il bacino di candidati.</w:t>
      </w:r>
    </w:p>
    <w:p w:rsidR="3CEA21F9" w:rsidP="000E59FE" w:rsidRDefault="3CEA21F9" w14:paraId="7F654915" w14:textId="0E2368AE">
      <w:r w:rsidRPr="7F68F570">
        <w:rPr>
          <w:b/>
          <w:bCs/>
        </w:rPr>
        <w:lastRenderedPageBreak/>
        <w:t>Raggio km:</w:t>
      </w:r>
      <w:r>
        <w:t xml:space="preserve"> di default a </w:t>
      </w:r>
      <w:r w:rsidR="2468BFAD">
        <w:t xml:space="preserve">50 </w:t>
      </w:r>
      <w:r>
        <w:t xml:space="preserve">km dal luogo di lavoro; </w:t>
      </w:r>
      <w:r w:rsidR="77042E21">
        <w:t>può essere aumentato o diminuito</w:t>
      </w:r>
      <w:r>
        <w:t xml:space="preserve"> per aumentare/ridurre i profili risultanti.</w:t>
      </w:r>
    </w:p>
    <w:p w:rsidRPr="00085CB1" w:rsidR="007B2AFF" w:rsidP="000E59FE" w:rsidRDefault="007B2AFF" w14:paraId="1E7901C4" w14:textId="5840A971">
      <w:bookmarkStart w:name="_Hlk57044730" w:id="36"/>
      <w:r w:rsidRPr="6B80E4F0">
        <w:rPr>
          <w:b/>
          <w:bCs/>
        </w:rPr>
        <w:t>Skills</w:t>
      </w:r>
      <w:r w:rsidRPr="6B80E4F0">
        <w:t xml:space="preserve">: permette di selezionare un modello di soft skills e la percentuale di compatibilità delle soft e delle hard skills. </w:t>
      </w:r>
      <w:r w:rsidRPr="6B80E4F0">
        <w:rPr>
          <w:b/>
          <w:bCs/>
        </w:rPr>
        <w:t>N.B.:</w:t>
      </w:r>
      <w:r w:rsidRPr="6B80E4F0">
        <w:t xml:space="preserve"> un candidato può risultare compatibile anche se possiede come risultato del job test un modello differente da quello selezionato.</w:t>
      </w:r>
    </w:p>
    <w:bookmarkEnd w:id="36"/>
    <w:p w:rsidR="3CEA21F9" w:rsidP="000E59FE" w:rsidRDefault="3CEA21F9" w14:paraId="53EDD439" w14:textId="4D9A5026">
      <w:r w:rsidRPr="1379BF56">
        <w:rPr>
          <w:b/>
          <w:bCs/>
        </w:rPr>
        <w:t>Dettagli sulla professione</w:t>
      </w:r>
      <w:r w:rsidRPr="1379BF56">
        <w:t xml:space="preserve">: Corrispondono ai campi compilati dai candidati nel momento dell’iscrizione. </w:t>
      </w:r>
    </w:p>
    <w:p w:rsidR="3CEA21F9" w:rsidP="000E59FE" w:rsidRDefault="3CEA21F9" w14:paraId="4CA20ED4" w14:textId="409D45FD">
      <w:r w:rsidRPr="6B80E4F0">
        <w:rPr>
          <w:b/>
          <w:bCs/>
        </w:rPr>
        <w:t>Conoscenze linguistiche</w:t>
      </w:r>
      <w:r w:rsidRPr="6B80E4F0">
        <w:t>: Corrispondono ai campi compilati dai candidati nel momento dell’iscrizione. È possibile selezionare, tramite apposite icone, il livello corrispondente (“uguale a”) o da cui partire (“uguale o più di”)</w:t>
      </w:r>
      <w:r w:rsidRPr="6B80E4F0" w:rsidR="55F528BB">
        <w:t>.</w:t>
      </w:r>
    </w:p>
    <w:p w:rsidR="3CEA21F9" w:rsidP="000E59FE" w:rsidRDefault="3CEA21F9" w14:paraId="6C7E5819" w14:textId="757AA428">
      <w:r w:rsidRPr="1379BF56">
        <w:rPr>
          <w:b/>
          <w:bCs/>
        </w:rPr>
        <w:t>Istruzione</w:t>
      </w:r>
      <w:r w:rsidRPr="1379BF56">
        <w:t>: Corrispondono ai campi compilati dai candidati nel momento dell’iscrizione. È possibile selezionare, tramite apposite icone, il livello corrispondente (“uguale a”) o da cui partire (“uguale o più di”)</w:t>
      </w:r>
    </w:p>
    <w:p w:rsidR="3CEA21F9" w:rsidP="0AEAD0A5" w:rsidRDefault="3CEA21F9" w14:paraId="0CD1F0F8" w14:textId="78C17699">
      <w:pPr>
        <w:rPr>
          <w:rFonts w:eastAsiaTheme="minorEastAsia"/>
        </w:rPr>
      </w:pPr>
      <w:r w:rsidRPr="0AEAD0A5">
        <w:rPr>
          <w:rFonts w:eastAsia="Calibri"/>
          <w:b/>
          <w:bCs/>
        </w:rPr>
        <w:t>Dati personali:</w:t>
      </w:r>
      <w:r w:rsidRPr="0AEAD0A5">
        <w:rPr>
          <w:rFonts w:eastAsia="Calibri"/>
        </w:rPr>
        <w:t xml:space="preserve"> </w:t>
      </w:r>
      <w:r w:rsidR="00496883">
        <w:t xml:space="preserve">Alcuni possono essere preselezionati in base ai campi impostati nel </w:t>
      </w:r>
      <w:proofErr w:type="spellStart"/>
      <w:r w:rsidR="00496883">
        <w:t>form</w:t>
      </w:r>
      <w:proofErr w:type="spellEnd"/>
      <w:r w:rsidR="00496883">
        <w:t xml:space="preserve"> di compilazione annuncio, sezione “</w:t>
      </w:r>
      <w:r w:rsidR="4ADAD299">
        <w:t>C</w:t>
      </w:r>
      <w:r w:rsidR="00496883">
        <w:t xml:space="preserve">andidato desiderato”. </w:t>
      </w:r>
      <w:bookmarkStart w:name="_Hlk56614456" w:id="37"/>
      <w:r w:rsidR="00496883">
        <w:t>In particolare, il filtro per data di nascita è utile nei casi in cui è necessario che il candidato abbia o meno compiuto una certa età alla data di contrattualizzazione (es. per i contratti di apprendistato). Entrambi i filtri comprendono la data inserita.</w:t>
      </w:r>
      <w:bookmarkEnd w:id="37"/>
      <w:r w:rsidR="008D5817">
        <w:t xml:space="preserve"> </w:t>
      </w:r>
      <w:r w:rsidR="2F775D4D">
        <w:t>Alla fine,</w:t>
      </w:r>
      <w:r w:rsidR="008D5817">
        <w:t xml:space="preserve"> è possibile </w:t>
      </w:r>
      <w:r w:rsidRPr="0AEAD0A5" w:rsidR="008D5817">
        <w:rPr>
          <w:rFonts w:eastAsia="Calibri"/>
        </w:rPr>
        <w:t>v</w:t>
      </w:r>
      <w:r w:rsidRPr="0AEAD0A5">
        <w:rPr>
          <w:rFonts w:eastAsia="Calibri"/>
        </w:rPr>
        <w:t>isualizza</w:t>
      </w:r>
      <w:r w:rsidRPr="0AEAD0A5" w:rsidR="008D5817">
        <w:rPr>
          <w:rFonts w:eastAsia="Calibri"/>
        </w:rPr>
        <w:t>re</w:t>
      </w:r>
      <w:r w:rsidRPr="0AEAD0A5">
        <w:rPr>
          <w:rFonts w:eastAsia="Calibri"/>
        </w:rPr>
        <w:t xml:space="preserve"> solo i candidati con </w:t>
      </w:r>
      <w:r w:rsidRPr="0AEAD0A5" w:rsidR="54C49A0E">
        <w:rPr>
          <w:rFonts w:eastAsia="Calibri"/>
        </w:rPr>
        <w:t>f</w:t>
      </w:r>
      <w:r w:rsidRPr="0AEAD0A5">
        <w:rPr>
          <w:rFonts w:eastAsia="Calibri"/>
        </w:rPr>
        <w:t>oto (</w:t>
      </w:r>
      <w:r w:rsidRPr="0AEAD0A5" w:rsidR="0BB02EA2">
        <w:rPr>
          <w:rFonts w:eastAsia="Calibri"/>
        </w:rPr>
        <w:t>ossia con</w:t>
      </w:r>
      <w:r w:rsidRPr="0AEAD0A5">
        <w:rPr>
          <w:rFonts w:eastAsia="Calibri"/>
        </w:rPr>
        <w:t xml:space="preserve"> </w:t>
      </w:r>
      <w:r w:rsidRPr="0AEAD0A5" w:rsidR="5B85E939">
        <w:rPr>
          <w:rFonts w:eastAsia="Calibri"/>
        </w:rPr>
        <w:t>l’</w:t>
      </w:r>
      <w:r w:rsidRPr="0AEAD0A5">
        <w:rPr>
          <w:rFonts w:eastAsia="Calibri"/>
        </w:rPr>
        <w:t>immagine del profilo)</w:t>
      </w:r>
      <w:r w:rsidRPr="0AEAD0A5" w:rsidR="10694D45">
        <w:rPr>
          <w:rFonts w:eastAsia="Calibri"/>
        </w:rPr>
        <w:t xml:space="preserve"> o v</w:t>
      </w:r>
      <w:r w:rsidRPr="0AEAD0A5">
        <w:rPr>
          <w:rFonts w:eastAsia="Calibri"/>
        </w:rPr>
        <w:t>ideo, mostra i candidati che hanno effettuato un video CV</w:t>
      </w:r>
      <w:r w:rsidRPr="0AEAD0A5" w:rsidR="59880D1C">
        <w:rPr>
          <w:rFonts w:eastAsia="Calibri"/>
        </w:rPr>
        <w:t>.</w:t>
      </w:r>
    </w:p>
    <w:p w:rsidR="3CEA21F9" w:rsidP="000E59FE" w:rsidRDefault="3CEA21F9" w14:paraId="2CB054D1" w14:textId="60BA6091">
      <w:r w:rsidRPr="1379BF56">
        <w:rPr>
          <w:b/>
          <w:bCs/>
        </w:rPr>
        <w:t xml:space="preserve">Candidati apprezzati: </w:t>
      </w:r>
      <w:r w:rsidRPr="1379BF56">
        <w:t xml:space="preserve">filtro per visualizzare solo i candidati a cui è stata data (o meno) </w:t>
      </w:r>
      <w:r w:rsidR="00EC7D4D">
        <w:t>un pollice</w:t>
      </w:r>
      <w:r w:rsidR="002F2261">
        <w:t xml:space="preserve"> in su</w:t>
      </w:r>
      <w:r w:rsidRPr="1379BF56">
        <w:t>, in quello specifico annuncio</w:t>
      </w:r>
      <w:r w:rsidR="00EC7D4D">
        <w:t>.</w:t>
      </w:r>
    </w:p>
    <w:p w:rsidR="3CEA21F9" w:rsidP="000E59FE" w:rsidRDefault="3CEA21F9" w14:paraId="1CB3DB44" w14:textId="69602CDB">
      <w:r w:rsidRPr="566E82F8">
        <w:rPr>
          <w:b/>
          <w:bCs/>
        </w:rPr>
        <w:t>Salva</w:t>
      </w:r>
      <w:r w:rsidRPr="566E82F8" w:rsidR="53093E6A">
        <w:rPr>
          <w:b/>
          <w:bCs/>
        </w:rPr>
        <w:t xml:space="preserve"> ricerca</w:t>
      </w:r>
      <w:r w:rsidRPr="566E82F8">
        <w:t>: per salvare l’impostazione dei filtri</w:t>
      </w:r>
    </w:p>
    <w:p w:rsidRPr="007A44CE" w:rsidR="002F2261" w:rsidP="007A44CE" w:rsidRDefault="002F2261" w14:paraId="60CBE4DA" w14:textId="60A42D5D">
      <w:pPr>
        <w:pStyle w:val="Titolo4"/>
      </w:pPr>
      <w:r w:rsidRPr="007A44CE">
        <w:t>Azioni massive</w:t>
      </w:r>
    </w:p>
    <w:p w:rsidR="009343A3" w:rsidP="000E59FE" w:rsidRDefault="786255F2" w14:paraId="2598F944" w14:textId="05D5A713">
      <w:r>
        <w:t>Da</w:t>
      </w:r>
      <w:r w:rsidR="00F11D30">
        <w:t xml:space="preserve">llo step di </w:t>
      </w:r>
      <w:r w:rsidR="6DB48D63">
        <w:t>R</w:t>
      </w:r>
      <w:r w:rsidR="00F11D30">
        <w:t xml:space="preserve">eclutamento è possibile </w:t>
      </w:r>
      <w:r w:rsidR="3599E74C">
        <w:t xml:space="preserve">spostare </w:t>
      </w:r>
      <w:r w:rsidR="4444853D">
        <w:t xml:space="preserve">i </w:t>
      </w:r>
      <w:r w:rsidR="3599E74C">
        <w:t>candidati selezionati allo step Intervista</w:t>
      </w:r>
      <w:r w:rsidR="47599846">
        <w:t>, cliccando l'apposito bottone:</w:t>
      </w:r>
    </w:p>
    <w:p w:rsidR="47599846" w:rsidP="3C5C28EB" w:rsidRDefault="47599846" w14:paraId="18721B6A" w14:textId="3237694D">
      <w:r>
        <w:rPr>
          <w:noProof/>
        </w:rPr>
        <w:lastRenderedPageBreak/>
        <w:drawing>
          <wp:inline distT="0" distB="0" distL="0" distR="0" wp14:anchorId="3EF290D8" wp14:editId="35AA3E95">
            <wp:extent cx="6124574" cy="2143125"/>
            <wp:effectExtent l="0" t="0" r="0" b="0"/>
            <wp:docPr id="681482122" name="Immagine 68148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24574" cy="2143125"/>
                    </a:xfrm>
                    <a:prstGeom prst="rect">
                      <a:avLst/>
                    </a:prstGeom>
                  </pic:spPr>
                </pic:pic>
              </a:graphicData>
            </a:graphic>
          </wp:inline>
        </w:drawing>
      </w:r>
    </w:p>
    <w:p w:rsidRPr="007A44CE" w:rsidR="1379BF56" w:rsidP="007A44CE" w:rsidRDefault="41FB0827" w14:paraId="3FB06F20" w14:textId="29E1423E">
      <w:pPr>
        <w:pStyle w:val="Titolo4"/>
      </w:pPr>
      <w:r w:rsidRPr="007A44CE">
        <w:t>Step intervista</w:t>
      </w:r>
    </w:p>
    <w:p w:rsidR="1379BF56" w:rsidP="000E59FE" w:rsidRDefault="04038AD6" w14:paraId="03A4B892" w14:textId="4EE796E7">
      <w:r>
        <w:t>In questo step è possibile richiedere un questionario</w:t>
      </w:r>
      <w:r w:rsidR="6904E485">
        <w:t>:</w:t>
      </w:r>
    </w:p>
    <w:p w:rsidR="00B95F0C" w:rsidP="000E59FE" w:rsidRDefault="738AA493" w14:paraId="35F0E29A" w14:textId="114A9A48">
      <w:pPr>
        <w:rPr>
          <w:lang w:eastAsia="it-IT"/>
        </w:rPr>
      </w:pPr>
      <w:r>
        <w:rPr>
          <w:noProof/>
        </w:rPr>
        <w:drawing>
          <wp:inline distT="0" distB="0" distL="0" distR="0" wp14:anchorId="67C0F42F" wp14:editId="672DBCA8">
            <wp:extent cx="6124574" cy="4333875"/>
            <wp:effectExtent l="0" t="0" r="0" b="0"/>
            <wp:docPr id="1504809899" name="Immagine 150480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04809899"/>
                    <pic:cNvPicPr/>
                  </pic:nvPicPr>
                  <pic:blipFill>
                    <a:blip r:embed="rId90">
                      <a:extLst>
                        <a:ext uri="{28A0092B-C50C-407E-A947-70E740481C1C}">
                          <a14:useLocalDpi xmlns:a14="http://schemas.microsoft.com/office/drawing/2010/main" val="0"/>
                        </a:ext>
                      </a:extLst>
                    </a:blip>
                    <a:stretch>
                      <a:fillRect/>
                    </a:stretch>
                  </pic:blipFill>
                  <pic:spPr>
                    <a:xfrm>
                      <a:off x="0" y="0"/>
                      <a:ext cx="6124574" cy="4333875"/>
                    </a:xfrm>
                    <a:prstGeom prst="rect">
                      <a:avLst/>
                    </a:prstGeom>
                  </pic:spPr>
                </pic:pic>
              </a:graphicData>
            </a:graphic>
          </wp:inline>
        </w:drawing>
      </w:r>
      <w:r w:rsidRPr="0887C17F" w:rsidR="00B95F0C">
        <w:rPr>
          <w:lang w:eastAsia="it-IT"/>
        </w:rPr>
        <w:t>Nella stringa dei candidati viene mostrato uno status in funzione dei colloqui:</w:t>
      </w:r>
    </w:p>
    <w:p w:rsidR="00B95F0C" w:rsidP="0887C17F" w:rsidRDefault="0C06F47A" w14:paraId="7531F08E" w14:textId="67DC3D23">
      <w:r>
        <w:rPr>
          <w:noProof/>
        </w:rPr>
        <w:lastRenderedPageBreak/>
        <w:drawing>
          <wp:inline distT="0" distB="0" distL="0" distR="0" wp14:anchorId="2A6F652F" wp14:editId="2424318D">
            <wp:extent cx="6124574" cy="1038225"/>
            <wp:effectExtent l="0" t="0" r="0" b="0"/>
            <wp:docPr id="360802453" name="Immagine 36080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124574" cy="1038225"/>
                    </a:xfrm>
                    <a:prstGeom prst="rect">
                      <a:avLst/>
                    </a:prstGeom>
                  </pic:spPr>
                </pic:pic>
              </a:graphicData>
            </a:graphic>
          </wp:inline>
        </w:drawing>
      </w:r>
    </w:p>
    <w:p w:rsidR="00B95F0C" w:rsidP="3A9EC8F4" w:rsidRDefault="00B95F0C" w14:paraId="17E663C9" w14:textId="132E1FB4">
      <w:pPr>
        <w:pStyle w:val="Paragrafoelenco"/>
        <w:numPr>
          <w:ilvl w:val="0"/>
          <w:numId w:val="24"/>
        </w:numPr>
        <w:rPr>
          <w:rFonts w:eastAsia="ＭＳ 明朝" w:eastAsiaTheme="minorEastAsia"/>
          <w:lang w:eastAsia="it-IT"/>
        </w:rPr>
      </w:pPr>
      <w:r w:rsidRPr="3A9EC8F4" w:rsidR="00B95F0C">
        <w:rPr>
          <w:lang w:eastAsia="it-IT"/>
        </w:rPr>
        <w:t>“</w:t>
      </w:r>
      <w:r w:rsidRPr="3A9EC8F4" w:rsidR="1E3BDD8E">
        <w:rPr>
          <w:lang w:eastAsia="it-IT"/>
        </w:rPr>
        <w:t>V</w:t>
      </w:r>
      <w:r w:rsidRPr="3A9EC8F4" w:rsidR="00B95F0C">
        <w:rPr>
          <w:lang w:eastAsia="it-IT"/>
        </w:rPr>
        <w:t xml:space="preserve">alutare”: nessuna sessione di colloquio attiva; </w:t>
      </w:r>
    </w:p>
    <w:p w:rsidR="00B95F0C" w:rsidP="3A9EC8F4" w:rsidRDefault="00B95F0C" w14:paraId="7C8ED495" w14:textId="02DCBFDB">
      <w:pPr>
        <w:pStyle w:val="Paragrafoelenco"/>
        <w:numPr>
          <w:ilvl w:val="0"/>
          <w:numId w:val="24"/>
        </w:numPr>
        <w:rPr>
          <w:rFonts w:eastAsia="ＭＳ 明朝" w:eastAsiaTheme="minorEastAsia"/>
          <w:lang w:eastAsia="it-IT"/>
        </w:rPr>
      </w:pPr>
      <w:r w:rsidRPr="3A9EC8F4" w:rsidR="00B95F0C">
        <w:rPr>
          <w:lang w:eastAsia="it-IT"/>
        </w:rPr>
        <w:t>“</w:t>
      </w:r>
      <w:r w:rsidRPr="3A9EC8F4" w:rsidR="5CCACC21">
        <w:rPr>
          <w:lang w:eastAsia="it-IT"/>
        </w:rPr>
        <w:t>I</w:t>
      </w:r>
      <w:r w:rsidRPr="3A9EC8F4" w:rsidR="00B95F0C">
        <w:rPr>
          <w:lang w:eastAsia="it-IT"/>
        </w:rPr>
        <w:t>n attesa di risposta”: il candidato non ha risposto e la sessione è aperta;</w:t>
      </w:r>
    </w:p>
    <w:p w:rsidRPr="00BD5688" w:rsidR="00B95F0C" w:rsidP="3A9EC8F4" w:rsidRDefault="00B95F0C" w14:paraId="0E7E4BAC" w14:textId="3CF3FE80">
      <w:pPr>
        <w:pStyle w:val="Paragrafoelenco"/>
        <w:numPr>
          <w:ilvl w:val="0"/>
          <w:numId w:val="24"/>
        </w:numPr>
        <w:rPr>
          <w:rFonts w:eastAsia="ＭＳ 明朝" w:eastAsiaTheme="minorEastAsia"/>
          <w:lang w:eastAsia="it-IT"/>
        </w:rPr>
      </w:pPr>
      <w:r w:rsidRPr="3A9EC8F4" w:rsidR="00B95F0C">
        <w:rPr>
          <w:lang w:eastAsia="it-IT"/>
        </w:rPr>
        <w:t>“</w:t>
      </w:r>
      <w:r w:rsidRPr="3A9EC8F4" w:rsidR="02A908AE">
        <w:rPr>
          <w:lang w:eastAsia="it-IT"/>
        </w:rPr>
        <w:t>R</w:t>
      </w:r>
      <w:r w:rsidRPr="3A9EC8F4" w:rsidR="00B95F0C">
        <w:rPr>
          <w:lang w:eastAsia="it-IT"/>
        </w:rPr>
        <w:t xml:space="preserve">ifiutato”: il candidato ha rifiutato l’invito; </w:t>
      </w:r>
    </w:p>
    <w:p w:rsidR="00B95F0C" w:rsidP="3A9EC8F4" w:rsidRDefault="00B95F0C" w14:paraId="1E29BC8F" w14:textId="7ED056C2">
      <w:pPr>
        <w:pStyle w:val="Paragrafoelenco"/>
        <w:numPr>
          <w:ilvl w:val="0"/>
          <w:numId w:val="24"/>
        </w:numPr>
        <w:rPr>
          <w:rFonts w:eastAsia="ＭＳ 明朝" w:eastAsiaTheme="minorEastAsia"/>
          <w:lang w:eastAsia="it-IT"/>
        </w:rPr>
      </w:pPr>
      <w:r w:rsidRPr="3A9EC8F4" w:rsidR="00B95F0C">
        <w:rPr>
          <w:lang w:eastAsia="it-IT"/>
        </w:rPr>
        <w:t>“</w:t>
      </w:r>
      <w:r w:rsidRPr="3A9EC8F4" w:rsidR="382A10CD">
        <w:rPr>
          <w:lang w:eastAsia="it-IT"/>
        </w:rPr>
        <w:t>N</w:t>
      </w:r>
      <w:r w:rsidRPr="3A9EC8F4" w:rsidR="00B95F0C">
        <w:rPr>
          <w:lang w:eastAsia="it-IT"/>
        </w:rPr>
        <w:t>essuna risposta”: il candidato non ha risposto e la sessione è chiusa;</w:t>
      </w:r>
    </w:p>
    <w:p w:rsidRPr="00677438" w:rsidR="00B95F0C" w:rsidP="044D1B24" w:rsidRDefault="00B95F0C" w14:paraId="423380D5" w14:textId="7C29B2A0">
      <w:pPr>
        <w:rPr>
          <w:lang w:eastAsia="it-IT"/>
        </w:rPr>
      </w:pPr>
      <w:r w:rsidRPr="0887C17F">
        <w:rPr>
          <w:lang w:eastAsia="it-IT"/>
        </w:rPr>
        <w:t xml:space="preserve">Se il candidato ha risposto verranno </w:t>
      </w:r>
      <w:r w:rsidRPr="0887C17F" w:rsidR="5F443577">
        <w:rPr>
          <w:lang w:eastAsia="it-IT"/>
        </w:rPr>
        <w:t xml:space="preserve">mostrati </w:t>
      </w:r>
      <w:r w:rsidRPr="0887C17F">
        <w:rPr>
          <w:lang w:eastAsia="it-IT"/>
        </w:rPr>
        <w:t>i risultati come spiegato in seguito.</w:t>
      </w:r>
    </w:p>
    <w:p w:rsidR="0887C17F" w:rsidP="0887C17F" w:rsidRDefault="0887C17F" w14:paraId="2C0E4DB0" w14:textId="05D50F8F"/>
    <w:p w:rsidR="000B7722" w:rsidP="0887C17F" w:rsidRDefault="000B7722" w14:paraId="53CC036F" w14:textId="6A35CB26">
      <w:r>
        <w:t>Cliccando su “</w:t>
      </w:r>
      <w:r w:rsidR="6C1D6EF4">
        <w:t>F</w:t>
      </w:r>
      <w:r>
        <w:t xml:space="preserve">ai alcune domande”, si accede al </w:t>
      </w:r>
      <w:proofErr w:type="spellStart"/>
      <w:r>
        <w:t>form</w:t>
      </w:r>
      <w:proofErr w:type="spellEnd"/>
      <w:r>
        <w:t xml:space="preserve"> di creazione del questionario. La prova consiste in domande a risposta multipla volte a valutare conoscenze tecniche e/o requisiti necessari</w:t>
      </w:r>
      <w:r w:rsidR="01D65D59">
        <w:t xml:space="preserve"> per la posizione:</w:t>
      </w:r>
      <w:r>
        <w:t xml:space="preserve"> </w:t>
      </w:r>
    </w:p>
    <w:p w:rsidR="000B7722" w:rsidP="0887C17F" w:rsidRDefault="0051F8CE" w14:paraId="48A52361" w14:textId="174AED62">
      <w:r>
        <w:rPr>
          <w:noProof/>
        </w:rPr>
        <w:drawing>
          <wp:inline distT="0" distB="0" distL="0" distR="0" wp14:anchorId="3FA4D497" wp14:editId="298345ED">
            <wp:extent cx="6120130" cy="4233672"/>
            <wp:effectExtent l="0" t="0" r="0" b="0"/>
            <wp:docPr id="1640916802"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92">
                      <a:extLst>
                        <a:ext uri="{53640926-AAD7-44D8-BBD7-CCE9431645EC}">
                          <a14:shadowObscured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a:blip>
                    <a:srcRect b="6214"/>
                    <a:stretch>
                      <a:fillRect/>
                    </a:stretch>
                  </pic:blipFill>
                  <pic:spPr bwMode="auto">
                    <a:xfrm>
                      <a:off x="0" y="0"/>
                      <a:ext cx="6120130" cy="4233672"/>
                    </a:xfrm>
                    <a:prstGeom prst="rect">
                      <a:avLst/>
                    </a:prstGeom>
                    <a:ln>
                      <a:noFill/>
                    </a:ln>
                    <a:extLst>
                      <a:ext uri="{53640926-AAD7-44D8-BBD7-CCE9431645EC}">
                        <a14:shadowObscured xmlns:a14="http://schemas.microsoft.com/office/drawing/2010/main"/>
                      </a:ext>
                    </a:extLst>
                  </pic:spPr>
                </pic:pic>
              </a:graphicData>
            </a:graphic>
          </wp:inline>
        </w:drawing>
      </w:r>
      <w:r w:rsidR="000B7722">
        <w:lastRenderedPageBreak/>
        <w:t>L’</w:t>
      </w:r>
      <w:proofErr w:type="spellStart"/>
      <w:r w:rsidR="000B7722">
        <w:t>employer</w:t>
      </w:r>
      <w:proofErr w:type="spellEnd"/>
      <w:r w:rsidR="000B7722">
        <w:t xml:space="preserve"> può:</w:t>
      </w:r>
    </w:p>
    <w:p w:rsidRPr="00720DD8" w:rsidR="000B7722" w:rsidP="00012BCF" w:rsidRDefault="000B7722" w14:paraId="024B1A75" w14:textId="6F1C641F">
      <w:pPr>
        <w:pStyle w:val="Paragrafoelenco"/>
        <w:numPr>
          <w:ilvl w:val="0"/>
          <w:numId w:val="20"/>
        </w:numPr>
        <w:rPr>
          <w:rFonts w:eastAsiaTheme="minorEastAsia"/>
        </w:rPr>
      </w:pPr>
      <w:bookmarkStart w:name="_Hlk47624804" w:id="38"/>
      <w:r>
        <w:t xml:space="preserve">Impostare la </w:t>
      </w:r>
      <w:bookmarkEnd w:id="38"/>
      <w:r>
        <w:t>Data chiusura (di default a una settimana dall’apertura della sessione)</w:t>
      </w:r>
    </w:p>
    <w:p w:rsidRPr="00720DD8" w:rsidR="000B7722" w:rsidP="00012BCF" w:rsidRDefault="000B7722" w14:paraId="0CFE0603" w14:textId="7ACC7DFF">
      <w:pPr>
        <w:pStyle w:val="Paragrafoelenco"/>
        <w:numPr>
          <w:ilvl w:val="0"/>
          <w:numId w:val="20"/>
        </w:numPr>
        <w:rPr>
          <w:rFonts w:eastAsiaTheme="minorEastAsia"/>
        </w:rPr>
      </w:pPr>
      <w:r>
        <w:t>Indicare un sito web o inserire altri link (es. a video presentazioni aziendali)</w:t>
      </w:r>
    </w:p>
    <w:p w:rsidR="000B7722" w:rsidP="00012BCF" w:rsidRDefault="000B7722" w14:paraId="0839522C" w14:textId="235A0777">
      <w:pPr>
        <w:pStyle w:val="Paragrafoelenco"/>
        <w:numPr>
          <w:ilvl w:val="0"/>
          <w:numId w:val="20"/>
        </w:numPr>
        <w:rPr>
          <w:rFonts w:eastAsiaTheme="minorEastAsia"/>
        </w:rPr>
      </w:pPr>
      <w:r>
        <w:t>Includere una descrizione testuale rispetto alla prova o alla propria azienda</w:t>
      </w:r>
    </w:p>
    <w:p w:rsidRPr="00720DD8" w:rsidR="000B7722" w:rsidP="00012BCF" w:rsidRDefault="000B7722" w14:paraId="1A12147D" w14:textId="0050C12F">
      <w:pPr>
        <w:pStyle w:val="Paragrafoelenco"/>
        <w:numPr>
          <w:ilvl w:val="0"/>
          <w:numId w:val="20"/>
        </w:numPr>
        <w:rPr>
          <w:rFonts w:eastAsiaTheme="minorEastAsia"/>
        </w:rPr>
      </w:pPr>
      <w:r>
        <w:t>Scrivere le domande</w:t>
      </w:r>
    </w:p>
    <w:p w:rsidRPr="00720DD8" w:rsidR="000B7722" w:rsidP="00012BCF" w:rsidRDefault="000B7722" w14:paraId="42A8C338" w14:textId="30CA7A24">
      <w:pPr>
        <w:pStyle w:val="Paragrafoelenco"/>
        <w:numPr>
          <w:ilvl w:val="0"/>
          <w:numId w:val="20"/>
        </w:numPr>
        <w:rPr>
          <w:rFonts w:eastAsiaTheme="minorEastAsia"/>
        </w:rPr>
      </w:pPr>
      <w:r>
        <w:t>Selezionare i minuti che il candidato ha a disposizione per rispondere</w:t>
      </w:r>
    </w:p>
    <w:p w:rsidRPr="00720DD8" w:rsidR="000B7722" w:rsidP="00012BCF" w:rsidRDefault="000B7722" w14:paraId="5F5623F1" w14:textId="20FC02CB">
      <w:pPr>
        <w:pStyle w:val="Paragrafoelenco"/>
        <w:numPr>
          <w:ilvl w:val="0"/>
          <w:numId w:val="20"/>
        </w:numPr>
        <w:rPr>
          <w:rFonts w:eastAsiaTheme="minorEastAsia"/>
        </w:rPr>
      </w:pPr>
      <w:r>
        <w:t xml:space="preserve">Scrivere le risposte </w:t>
      </w:r>
    </w:p>
    <w:p w:rsidRPr="00720DD8" w:rsidR="000B7722" w:rsidP="00012BCF" w:rsidRDefault="000B7722" w14:paraId="06ADC446" w14:textId="4D3916B7">
      <w:pPr>
        <w:pStyle w:val="Paragrafoelenco"/>
        <w:numPr>
          <w:ilvl w:val="0"/>
          <w:numId w:val="20"/>
        </w:numPr>
        <w:rPr>
          <w:rFonts w:eastAsiaTheme="minorEastAsia"/>
        </w:rPr>
      </w:pPr>
      <w:r>
        <w:t>Impostare il punteggio per ciascuna risposta (i punteggi vanno da 1 a 10; il valore “disabilitazione”</w:t>
      </w:r>
      <w:r w:rsidR="1222ADB3">
        <w:t xml:space="preserve"> </w:t>
      </w:r>
      <w:r>
        <w:t>dà un punteggio equivalente a -1 e il pollice in giù al candidato che sceglie tale risposta nello step di intervista).</w:t>
      </w:r>
    </w:p>
    <w:p w:rsidRPr="0072013D" w:rsidR="000B7722" w:rsidP="00012BCF" w:rsidRDefault="000B7722" w14:paraId="534F5E3C" w14:textId="69AA3E36">
      <w:pPr>
        <w:pStyle w:val="Paragrafoelenco"/>
        <w:numPr>
          <w:ilvl w:val="0"/>
          <w:numId w:val="20"/>
        </w:numPr>
        <w:rPr>
          <w:rFonts w:eastAsiaTheme="minorEastAsia"/>
        </w:rPr>
      </w:pPr>
      <w:r>
        <w:t>Aggiungere altre domande (il test può durare al massimo 30 min).</w:t>
      </w:r>
    </w:p>
    <w:p w:rsidR="00E85E83" w:rsidP="606332B2" w:rsidRDefault="00E85E83" w14:paraId="0D52598C" w14:textId="4C3C203C">
      <w:r>
        <w:rPr>
          <w:noProof/>
        </w:rPr>
        <w:drawing>
          <wp:inline distT="0" distB="0" distL="0" distR="0" wp14:anchorId="3CC02E67" wp14:editId="6FC5B018">
            <wp:extent cx="6120130" cy="4308475"/>
            <wp:effectExtent l="0" t="0" r="0" b="0"/>
            <wp:docPr id="118739648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93">
                      <a:extLst>
                        <a:ext uri="{28A0092B-C50C-407E-A947-70E740481C1C}">
                          <a14:useLocalDpi xmlns:a14="http://schemas.microsoft.com/office/drawing/2010/main" val="0"/>
                        </a:ext>
                      </a:extLst>
                    </a:blip>
                    <a:stretch>
                      <a:fillRect/>
                    </a:stretch>
                  </pic:blipFill>
                  <pic:spPr>
                    <a:xfrm>
                      <a:off x="0" y="0"/>
                      <a:ext cx="6120130" cy="4308475"/>
                    </a:xfrm>
                    <a:prstGeom prst="rect">
                      <a:avLst/>
                    </a:prstGeom>
                  </pic:spPr>
                </pic:pic>
              </a:graphicData>
            </a:graphic>
          </wp:inline>
        </w:drawing>
      </w:r>
      <w:r w:rsidRPr="0887C17F" w:rsidR="2DA55DFA">
        <w:rPr>
          <w:b/>
          <w:bCs/>
        </w:rPr>
        <w:t>Tutti</w:t>
      </w:r>
      <w:r w:rsidR="2DA55DFA">
        <w:t> i candidati spostati nello step di intervista, dal momento di apertura al momento di chiusura della sessione, verranno invitati ad effettuare la prova tramite mail (inviata </w:t>
      </w:r>
      <w:r w:rsidRPr="0887C17F" w:rsidR="2DA55DFA">
        <w:rPr>
          <w:b/>
          <w:bCs/>
        </w:rPr>
        <w:t>una sola volta</w:t>
      </w:r>
      <w:r w:rsidR="2DA55DFA">
        <w:t xml:space="preserve"> per processo). Inoltre, potranno accedere alla prova dalla propria area personale tramite la sezione notifiche. Quindi, se un candidato non aveva effettuato la prova prima della chiusura della sessione, </w:t>
      </w:r>
      <w:r w:rsidR="2DA55DFA">
        <w:lastRenderedPageBreak/>
        <w:t>in seguito alla riapertura della stessa, può accedervi aprendo il link apposito dalla sezione “notifiche” della sua area personale.</w:t>
      </w:r>
    </w:p>
    <w:p w:rsidR="2DA55DFA" w:rsidRDefault="2DA55DFA" w14:paraId="0B36561E" w14:textId="37AB58CD">
      <w:r>
        <w:t>Il candidato, accedendo alla sessione, ha la possibilità di rifiutare di effettuare la prova. In tal caso, viene inviata una mail di notifica all’</w:t>
      </w:r>
      <w:proofErr w:type="spellStart"/>
      <w:r>
        <w:t>employer</w:t>
      </w:r>
      <w:proofErr w:type="spellEnd"/>
      <w:r>
        <w:t xml:space="preserve"> che ha inviato la richiesta.</w:t>
      </w:r>
    </w:p>
    <w:p w:rsidR="2DA55DFA" w:rsidRDefault="2DA55DFA" w14:paraId="7AF3548B" w14:textId="0B871846">
      <w:r>
        <w:t>Similmente, se il candidato effettua la prova, viene inviata notifica tramite mail all’</w:t>
      </w:r>
      <w:proofErr w:type="spellStart"/>
      <w:r>
        <w:t>employer</w:t>
      </w:r>
      <w:proofErr w:type="spellEnd"/>
      <w:r>
        <w:t xml:space="preserve"> che ha inviato la richiesta.</w:t>
      </w:r>
    </w:p>
    <w:p w:rsidRPr="00677438" w:rsidR="000B7722" w:rsidP="000E59FE" w:rsidRDefault="000B7722" w14:paraId="57473EC3" w14:textId="77777777">
      <w:pPr>
        <w:rPr>
          <w:rFonts w:eastAsia="Calibri"/>
        </w:rPr>
      </w:pPr>
      <w:r w:rsidRPr="5E2798D4">
        <w:rPr>
          <w:lang w:eastAsia="it-IT"/>
        </w:rPr>
        <w:t>Il punteggio dei candidati che hanno risposto alla richiesta è espresso in percentuale all’interno della stringa del candidato. </w:t>
      </w:r>
    </w:p>
    <w:p w:rsidR="000B7722" w:rsidP="000E59FE" w:rsidRDefault="001F5931" w14:paraId="1E197D1D" w14:textId="09156FBF">
      <w:pPr>
        <w:rPr>
          <w:lang w:eastAsia="it-IT"/>
        </w:rPr>
      </w:pPr>
      <w:r>
        <w:rPr>
          <w:noProof/>
        </w:rPr>
        <w:drawing>
          <wp:inline distT="0" distB="0" distL="0" distR="0" wp14:anchorId="52DAF0B9" wp14:editId="4BF6C633">
            <wp:extent cx="6120130" cy="1559560"/>
            <wp:effectExtent l="0" t="0" r="0" b="2540"/>
            <wp:docPr id="2110811808" name="Immagine 1" descr="Immagine che contiene testo, Pagina Web, Sito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94">
                      <a:extLst>
                        <a:ext uri="{28A0092B-C50C-407E-A947-70E740481C1C}">
                          <a14:useLocalDpi xmlns:a14="http://schemas.microsoft.com/office/drawing/2010/main" val="0"/>
                        </a:ext>
                      </a:extLst>
                    </a:blip>
                    <a:stretch>
                      <a:fillRect/>
                    </a:stretch>
                  </pic:blipFill>
                  <pic:spPr>
                    <a:xfrm>
                      <a:off x="0" y="0"/>
                      <a:ext cx="6120130" cy="1559560"/>
                    </a:xfrm>
                    <a:prstGeom prst="rect">
                      <a:avLst/>
                    </a:prstGeom>
                  </pic:spPr>
                </pic:pic>
              </a:graphicData>
            </a:graphic>
          </wp:inline>
        </w:drawing>
      </w:r>
      <w:r w:rsidRPr="0887C17F" w:rsidR="000B7722">
        <w:rPr>
          <w:lang w:eastAsia="it-IT"/>
        </w:rPr>
        <w:t>Cliccando sul punteggio del singolo candidato è possibile visualizzare il dettaglio delle sue risposte (quale risposta ha dato, il tempo di risposta, il punteggio per singola domanda e la percentuale finale). </w:t>
      </w:r>
    </w:p>
    <w:p w:rsidR="000B7722" w:rsidP="000E59FE" w:rsidRDefault="000B7722" w14:paraId="52E19528" w14:textId="77777777">
      <w:pPr>
        <w:rPr>
          <w:lang w:eastAsia="it-IT"/>
        </w:rPr>
      </w:pPr>
    </w:p>
    <w:p w:rsidRPr="00720DD8" w:rsidR="000B7722" w:rsidP="000E59FE" w:rsidRDefault="000B7722" w14:paraId="3323EE48" w14:textId="77777777">
      <w:r>
        <w:rPr>
          <w:noProof/>
        </w:rPr>
        <w:drawing>
          <wp:inline distT="0" distB="0" distL="0" distR="0" wp14:anchorId="26DCD1D9" wp14:editId="006B31D3">
            <wp:extent cx="4864100" cy="1942697"/>
            <wp:effectExtent l="0" t="0" r="0" b="635"/>
            <wp:docPr id="517908209" name="Picture 51790820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8209" name="Picture 517908209" descr="Immagine che contiene testo, schermata, Carattere&#10;&#10;Descrizione generat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4864100" cy="1942697"/>
                    </a:xfrm>
                    <a:prstGeom prst="rect">
                      <a:avLst/>
                    </a:prstGeom>
                  </pic:spPr>
                </pic:pic>
              </a:graphicData>
            </a:graphic>
          </wp:inline>
        </w:drawing>
      </w:r>
    </w:p>
    <w:p w:rsidRPr="00720DD8" w:rsidR="000B7722" w:rsidP="0887C17F" w:rsidRDefault="000B7722" w14:paraId="345A43A6" w14:textId="69ED6038">
      <w:pPr>
        <w:rPr>
          <w:lang w:eastAsia="it-IT"/>
        </w:rPr>
      </w:pPr>
      <w:r w:rsidRPr="0887C17F">
        <w:rPr>
          <w:lang w:eastAsia="it-IT"/>
        </w:rPr>
        <w:t>Lo stesso dettaglio può essere sempre visto da tutti gli </w:t>
      </w:r>
      <w:proofErr w:type="spellStart"/>
      <w:r w:rsidRPr="0887C17F">
        <w:rPr>
          <w:lang w:eastAsia="it-IT"/>
        </w:rPr>
        <w:t>employer</w:t>
      </w:r>
      <w:proofErr w:type="spellEnd"/>
      <w:r w:rsidRPr="0887C17F">
        <w:rPr>
          <w:lang w:eastAsia="it-IT"/>
        </w:rPr>
        <w:t> all’intern</w:t>
      </w:r>
      <w:r w:rsidRPr="0887C17F">
        <w:rPr>
          <w:rFonts w:asciiTheme="minorHAnsi" w:hAnsiTheme="minorHAnsi" w:eastAsiaTheme="minorEastAsia" w:cstheme="minorBidi"/>
          <w:szCs w:val="24"/>
          <w:lang w:eastAsia="it-IT"/>
        </w:rPr>
        <w:t>o della scheda del candidato.</w:t>
      </w:r>
    </w:p>
    <w:p w:rsidRPr="00720DD8" w:rsidR="000B7722" w:rsidP="000E59FE" w:rsidRDefault="000B7722" w14:paraId="05E1F473" w14:textId="77777777">
      <w:pPr>
        <w:rPr>
          <w:sz w:val="18"/>
          <w:szCs w:val="18"/>
          <w:lang w:eastAsia="it-IT"/>
        </w:rPr>
      </w:pPr>
      <w:r w:rsidRPr="4AB10D84">
        <w:rPr>
          <w:lang w:eastAsia="it-IT"/>
        </w:rPr>
        <w:t>Cliccando sull’icona della freccia in concomitanza del punteggio (</w:t>
      </w:r>
      <w:r>
        <w:rPr>
          <w:noProof/>
        </w:rPr>
        <w:drawing>
          <wp:inline distT="0" distB="0" distL="0" distR="0" wp14:anchorId="2B6323C6" wp14:editId="15603EA5">
            <wp:extent cx="180000" cy="180000"/>
            <wp:effectExtent l="0" t="0" r="0" b="0"/>
            <wp:docPr id="1921436581" name="Picture 192143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21436581"/>
                    <pic:cNvPicPr/>
                  </pic:nvPicPr>
                  <pic:blipFill>
                    <a:blip r:embed="rId96">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4AB10D84">
        <w:rPr>
          <w:lang w:eastAsia="it-IT"/>
        </w:rPr>
        <w:t xml:space="preserve">), è possibile visualizzare e </w:t>
      </w:r>
      <w:r w:rsidRPr="4AB10D84">
        <w:rPr>
          <w:lang w:eastAsia="it-IT"/>
        </w:rPr>
        <w:lastRenderedPageBreak/>
        <w:t>copiare il link con cui condividere il risultato con terzi (ad esempio con colleghi che non hanno accesso alla piattaforma).</w:t>
      </w:r>
    </w:p>
    <w:p w:rsidR="000B7722" w:rsidP="000E59FE" w:rsidRDefault="000B7722" w14:paraId="486B9BA5" w14:textId="77777777">
      <w:pPr>
        <w:rPr>
          <w:lang w:eastAsia="it-IT"/>
        </w:rPr>
      </w:pPr>
    </w:p>
    <w:p w:rsidR="000B7722" w:rsidP="000E59FE" w:rsidRDefault="000B7722" w14:paraId="633EE7CC" w14:textId="77777777">
      <w:pPr>
        <w:rPr>
          <w:lang w:eastAsia="it-IT"/>
        </w:rPr>
      </w:pPr>
      <w:bookmarkStart w:name="_Hlk104194116" w:id="39"/>
      <w:r w:rsidRPr="387C65AF">
        <w:rPr>
          <w:b/>
          <w:bCs/>
          <w:lang w:eastAsia="it-IT"/>
        </w:rPr>
        <w:t xml:space="preserve">N.B.: </w:t>
      </w:r>
      <w:r w:rsidRPr="387C65AF">
        <w:rPr>
          <w:lang w:eastAsia="it-IT"/>
        </w:rPr>
        <w:t>Se un candidato non risponde ad una domanda del questionario nei tempi prestabiliti, il tempo scade e la risposta alla domanda non verrà salvata.</w:t>
      </w:r>
    </w:p>
    <w:p w:rsidR="000B7722" w:rsidP="000E59FE" w:rsidRDefault="000B7722" w14:paraId="7F4F7BA9" w14:textId="77777777">
      <w:pPr>
        <w:rPr>
          <w:lang w:eastAsia="it-IT"/>
        </w:rPr>
      </w:pPr>
    </w:p>
    <w:p w:rsidR="000B7722" w:rsidP="000E59FE" w:rsidRDefault="000B7722" w14:paraId="2747FA95" w14:textId="77777777">
      <w:pPr>
        <w:rPr>
          <w:lang w:eastAsia="it-IT"/>
        </w:rPr>
      </w:pPr>
      <w:r>
        <w:rPr>
          <w:noProof/>
        </w:rPr>
        <w:drawing>
          <wp:inline distT="0" distB="0" distL="0" distR="0" wp14:anchorId="28500B82" wp14:editId="749B17A6">
            <wp:extent cx="3784600" cy="2515691"/>
            <wp:effectExtent l="0" t="0" r="6350" b="0"/>
            <wp:docPr id="50" name="Picture 50"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7">
                      <a:extLst>
                        <a:ext uri="{28A0092B-C50C-407E-A947-70E740481C1C}">
                          <a14:useLocalDpi xmlns:a14="http://schemas.microsoft.com/office/drawing/2010/main" val="0"/>
                        </a:ext>
                      </a:extLst>
                    </a:blip>
                    <a:stretch>
                      <a:fillRect/>
                    </a:stretch>
                  </pic:blipFill>
                  <pic:spPr>
                    <a:xfrm>
                      <a:off x="0" y="0"/>
                      <a:ext cx="3784600" cy="2515691"/>
                    </a:xfrm>
                    <a:prstGeom prst="rect">
                      <a:avLst/>
                    </a:prstGeom>
                  </pic:spPr>
                </pic:pic>
              </a:graphicData>
            </a:graphic>
          </wp:inline>
        </w:drawing>
      </w:r>
    </w:p>
    <w:p w:rsidR="000B7722" w:rsidP="000E59FE" w:rsidRDefault="000B7722" w14:paraId="2D0249B4" w14:textId="77777777">
      <w:pPr>
        <w:rPr>
          <w:lang w:eastAsia="it-IT"/>
        </w:rPr>
      </w:pPr>
      <w:r w:rsidRPr="3BEF8D18">
        <w:rPr>
          <w:lang w:eastAsia="it-IT"/>
        </w:rPr>
        <w:t>Il test proseguirà con la domanda successiva</w:t>
      </w:r>
      <w:r>
        <w:rPr>
          <w:lang w:eastAsia="it-IT"/>
        </w:rPr>
        <w:t>, se prevista, altrimenti il test sarà considerato concluso.</w:t>
      </w:r>
      <w:r w:rsidRPr="3BEF8D18">
        <w:rPr>
          <w:lang w:eastAsia="it-IT"/>
        </w:rPr>
        <w:t xml:space="preserve"> </w:t>
      </w:r>
      <w:r>
        <w:rPr>
          <w:lang w:eastAsia="it-IT"/>
        </w:rPr>
        <w:t>L</w:t>
      </w:r>
      <w:r w:rsidRPr="3BEF8D18">
        <w:rPr>
          <w:lang w:eastAsia="it-IT"/>
        </w:rPr>
        <w:t>a domanda per cui il tempo di risposta è scaduto non sarà riportata nella scheda del candidato</w:t>
      </w:r>
      <w:r>
        <w:rPr>
          <w:lang w:eastAsia="it-IT"/>
        </w:rPr>
        <w:t xml:space="preserve"> (Sezione Profilo &gt; Test)</w:t>
      </w:r>
      <w:r w:rsidRPr="3BEF8D18">
        <w:rPr>
          <w:lang w:eastAsia="it-IT"/>
        </w:rPr>
        <w:t>.</w:t>
      </w:r>
    </w:p>
    <w:p w:rsidR="000B7722" w:rsidP="000E59FE" w:rsidRDefault="000B7722" w14:paraId="4BD24AE4" w14:textId="77777777">
      <w:r>
        <w:rPr>
          <w:noProof/>
        </w:rPr>
        <w:drawing>
          <wp:inline distT="0" distB="0" distL="0" distR="0" wp14:anchorId="3493A6BC" wp14:editId="5CBBB5A2">
            <wp:extent cx="4864100" cy="2133809"/>
            <wp:effectExtent l="0" t="0" r="0" b="0"/>
            <wp:docPr id="55" name="Picture 5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8">
                      <a:extLst>
                        <a:ext uri="{28A0092B-C50C-407E-A947-70E740481C1C}">
                          <a14:useLocalDpi xmlns:a14="http://schemas.microsoft.com/office/drawing/2010/main" val="0"/>
                        </a:ext>
                      </a:extLst>
                    </a:blip>
                    <a:stretch>
                      <a:fillRect/>
                    </a:stretch>
                  </pic:blipFill>
                  <pic:spPr>
                    <a:xfrm>
                      <a:off x="0" y="0"/>
                      <a:ext cx="4864100" cy="2133809"/>
                    </a:xfrm>
                    <a:prstGeom prst="rect">
                      <a:avLst/>
                    </a:prstGeom>
                  </pic:spPr>
                </pic:pic>
              </a:graphicData>
            </a:graphic>
          </wp:inline>
        </w:drawing>
      </w:r>
    </w:p>
    <w:p w:rsidRPr="008F1E0F" w:rsidR="000B7722" w:rsidP="000E59FE" w:rsidRDefault="000B7722" w14:paraId="772EC1A8" w14:textId="77777777">
      <w:r w:rsidRPr="387C65AF">
        <w:t xml:space="preserve">Se un candidato esce dalla pagina durante lo svolgimento di un questionario, la risposta alla domanda su cui si trova il candidato al momento dell’abbandono non viene salvata. Il test verrà </w:t>
      </w:r>
      <w:r w:rsidRPr="387C65AF">
        <w:lastRenderedPageBreak/>
        <w:t>bloccato e potrà essere riattivato cliccando sul tasto “Ripristina”, che comparirà nella stringa del candidato:</w:t>
      </w:r>
    </w:p>
    <w:p w:rsidRPr="001F1036" w:rsidR="000B7722" w:rsidP="000E59FE" w:rsidRDefault="0079668F" w14:paraId="57C848A9" w14:textId="47C9A589">
      <w:r w:rsidRPr="0079668F">
        <w:rPr>
          <w:noProof/>
        </w:rPr>
        <w:drawing>
          <wp:inline distT="0" distB="0" distL="0" distR="0" wp14:anchorId="1DE051A3" wp14:editId="4C836233">
            <wp:extent cx="6019546" cy="1318895"/>
            <wp:effectExtent l="0" t="0" r="635" b="0"/>
            <wp:docPr id="579125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504" name="Immagine 1" descr="Immagine che contiene testo, schermata, Carattere&#10;&#10;Descrizione generata automaticamente"/>
                    <pic:cNvPicPr/>
                  </pic:nvPicPr>
                  <pic:blipFill rotWithShape="1">
                    <a:blip r:embed="rId99"/>
                    <a:srcRect l="1643"/>
                    <a:stretch/>
                  </pic:blipFill>
                  <pic:spPr bwMode="auto">
                    <a:xfrm>
                      <a:off x="0" y="0"/>
                      <a:ext cx="6019546" cy="1318895"/>
                    </a:xfrm>
                    <a:prstGeom prst="rect">
                      <a:avLst/>
                    </a:prstGeom>
                    <a:ln>
                      <a:noFill/>
                    </a:ln>
                    <a:extLst>
                      <a:ext uri="{53640926-AAD7-44D8-BBD7-CCE9431645EC}">
                        <a14:shadowObscured xmlns:a14="http://schemas.microsoft.com/office/drawing/2010/main"/>
                      </a:ext>
                    </a:extLst>
                  </pic:spPr>
                </pic:pic>
              </a:graphicData>
            </a:graphic>
          </wp:inline>
        </w:drawing>
      </w:r>
    </w:p>
    <w:bookmarkEnd w:id="39"/>
    <w:p w:rsidR="00D7418F" w:rsidP="000E59FE" w:rsidRDefault="00412DDF" w14:paraId="47F990A0" w14:textId="4239C3ED">
      <w:r w:rsidRPr="566E82F8">
        <w:t xml:space="preserve">Il candidato che ha risposto al test non può più essere rimosso dallo step Intervista (il bottone non è più cliccabile). </w:t>
      </w:r>
    </w:p>
    <w:p w:rsidR="000B7722" w:rsidP="000E59FE" w:rsidRDefault="000B7722" w14:paraId="518C71B2" w14:textId="1C8E467F"/>
    <w:p w:rsidRPr="00720DD8" w:rsidR="000B7722" w:rsidP="00CF3D1D" w:rsidRDefault="000B7722" w14:paraId="7A56BF36" w14:textId="7144EFF2">
      <w:pPr>
        <w:pStyle w:val="Titolo5"/>
        <w:rPr>
          <w:sz w:val="18"/>
          <w:szCs w:val="18"/>
          <w:lang w:eastAsia="it-IT"/>
        </w:rPr>
      </w:pPr>
      <w:r w:rsidRPr="566E82F8">
        <w:rPr>
          <w:lang w:eastAsia="it-IT"/>
        </w:rPr>
        <w:t>Chiusura e riapertura delle sessioni</w:t>
      </w:r>
    </w:p>
    <w:p w:rsidRPr="00720DD8" w:rsidR="000B7722" w:rsidP="000E59FE" w:rsidRDefault="000B7722" w14:paraId="5DBAFA65" w14:textId="72772A48">
      <w:pPr>
        <w:rPr>
          <w:sz w:val="18"/>
          <w:szCs w:val="18"/>
          <w:lang w:eastAsia="it-IT"/>
        </w:rPr>
      </w:pPr>
      <w:r w:rsidRPr="566E82F8">
        <w:rPr>
          <w:lang w:eastAsia="it-IT"/>
        </w:rPr>
        <w:t>L’</w:t>
      </w:r>
      <w:proofErr w:type="spellStart"/>
      <w:r w:rsidRPr="566E82F8">
        <w:rPr>
          <w:lang w:eastAsia="it-IT"/>
        </w:rPr>
        <w:t>employer</w:t>
      </w:r>
      <w:proofErr w:type="spellEnd"/>
      <w:r w:rsidRPr="566E82F8">
        <w:rPr>
          <w:lang w:eastAsia="it-IT"/>
        </w:rPr>
        <w:t> può chiudere manualmente la sessione utilizzando l’apposito bottone. </w:t>
      </w:r>
    </w:p>
    <w:p w:rsidRPr="00720DD8" w:rsidR="000B7722" w:rsidP="000E59FE" w:rsidRDefault="55E78FF6" w14:paraId="6924D1FA" w14:textId="4AC4C85A">
      <w:pPr>
        <w:rPr>
          <w:sz w:val="18"/>
          <w:szCs w:val="18"/>
          <w:lang w:eastAsia="it-IT"/>
        </w:rPr>
      </w:pPr>
      <w:r>
        <w:rPr>
          <w:noProof/>
        </w:rPr>
        <w:drawing>
          <wp:inline distT="0" distB="0" distL="0" distR="0" wp14:anchorId="3B1C6D36" wp14:editId="6DD5B1A1">
            <wp:extent cx="6124574" cy="1047750"/>
            <wp:effectExtent l="0" t="0" r="0" b="0"/>
            <wp:docPr id="1600277733" name="Immagine 160027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124574" cy="1047750"/>
                    </a:xfrm>
                    <a:prstGeom prst="rect">
                      <a:avLst/>
                    </a:prstGeom>
                  </pic:spPr>
                </pic:pic>
              </a:graphicData>
            </a:graphic>
          </wp:inline>
        </w:drawing>
      </w:r>
      <w:r w:rsidRPr="566E82F8" w:rsidR="000B7722">
        <w:rPr>
          <w:lang w:eastAsia="it-IT"/>
        </w:rPr>
        <w:t> </w:t>
      </w:r>
    </w:p>
    <w:p w:rsidRPr="00720DD8" w:rsidR="000B7722" w:rsidP="000E59FE" w:rsidRDefault="000B7722" w14:paraId="44984321" w14:textId="77777777">
      <w:pPr>
        <w:rPr>
          <w:sz w:val="18"/>
          <w:szCs w:val="18"/>
          <w:lang w:eastAsia="it-IT"/>
        </w:rPr>
      </w:pPr>
      <w:r w:rsidRPr="00720DD8">
        <w:rPr>
          <w:lang w:eastAsia="it-IT"/>
        </w:rPr>
        <w:t>I candidati che proveranno ad accedere alla prova successivamente alla chiusura, saranno impossibilitati a sostenere la prova. </w:t>
      </w:r>
    </w:p>
    <w:p w:rsidR="000B7722" w:rsidP="000E59FE" w:rsidRDefault="000B7722" w14:paraId="205424A1" w14:textId="77777777">
      <w:pPr>
        <w:rPr>
          <w:sz w:val="18"/>
          <w:szCs w:val="18"/>
          <w:lang w:eastAsia="it-IT"/>
        </w:rPr>
      </w:pPr>
      <w:r w:rsidRPr="5E2798D4">
        <w:rPr>
          <w:lang w:eastAsia="it-IT"/>
        </w:rPr>
        <w:t>In seguito alla chiusura, l’</w:t>
      </w:r>
      <w:proofErr w:type="spellStart"/>
      <w:r w:rsidRPr="5E2798D4">
        <w:rPr>
          <w:lang w:eastAsia="it-IT"/>
        </w:rPr>
        <w:t>employer</w:t>
      </w:r>
      <w:proofErr w:type="spellEnd"/>
      <w:r w:rsidRPr="5E2798D4">
        <w:rPr>
          <w:lang w:eastAsia="it-IT"/>
        </w:rPr>
        <w:t> può riaprire la sessione, utilizzando il pulsante verde apposito.  </w:t>
      </w:r>
    </w:p>
    <w:p w:rsidRPr="0088309C" w:rsidR="000B7722" w:rsidP="000E59FE" w:rsidRDefault="00355088" w14:paraId="570DED95" w14:textId="26433A93">
      <w:pPr>
        <w:rPr>
          <w:sz w:val="18"/>
          <w:szCs w:val="18"/>
          <w:lang w:eastAsia="it-IT"/>
        </w:rPr>
      </w:pPr>
      <w:r w:rsidRPr="00355088">
        <w:rPr>
          <w:noProof/>
          <w:lang w:eastAsia="it-IT"/>
        </w:rPr>
        <w:drawing>
          <wp:inline distT="0" distB="0" distL="0" distR="0" wp14:anchorId="7C2AD305" wp14:editId="7BD915A5">
            <wp:extent cx="6120130" cy="971550"/>
            <wp:effectExtent l="0" t="0" r="0" b="0"/>
            <wp:docPr id="22755629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6291" name="Immagine 1" descr="Immagine che contiene testo, Carattere, linea, schermata&#10;&#10;Descrizione generata automaticamente"/>
                    <pic:cNvPicPr/>
                  </pic:nvPicPr>
                  <pic:blipFill>
                    <a:blip r:embed="rId101"/>
                    <a:stretch>
                      <a:fillRect/>
                    </a:stretch>
                  </pic:blipFill>
                  <pic:spPr>
                    <a:xfrm>
                      <a:off x="0" y="0"/>
                      <a:ext cx="6120130" cy="971550"/>
                    </a:xfrm>
                    <a:prstGeom prst="rect">
                      <a:avLst/>
                    </a:prstGeom>
                  </pic:spPr>
                </pic:pic>
              </a:graphicData>
            </a:graphic>
          </wp:inline>
        </w:drawing>
      </w:r>
      <w:r w:rsidRPr="4AB10D84" w:rsidR="000B7722">
        <w:rPr>
          <w:lang w:eastAsia="it-IT"/>
        </w:rPr>
        <w:t> </w:t>
      </w:r>
    </w:p>
    <w:p w:rsidRPr="0088309C" w:rsidR="000B7722" w:rsidP="000E59FE" w:rsidRDefault="000B7722" w14:paraId="4C6056B4" w14:textId="65E49F08">
      <w:r w:rsidRPr="566E82F8">
        <w:rPr>
          <w:b/>
          <w:bCs/>
        </w:rPr>
        <w:t>N.B.:</w:t>
      </w:r>
      <w:r w:rsidRPr="566E82F8">
        <w:t xml:space="preserve"> La mail di richiesta al candidato viene inviata </w:t>
      </w:r>
      <w:r w:rsidRPr="566E82F8">
        <w:rPr>
          <w:b/>
          <w:bCs/>
        </w:rPr>
        <w:t>una sola volta per processo</w:t>
      </w:r>
      <w:r w:rsidRPr="566E82F8">
        <w:t>.</w:t>
      </w:r>
      <w:r w:rsidRPr="566E82F8">
        <w:rPr>
          <w:b/>
          <w:bCs/>
        </w:rPr>
        <w:t xml:space="preserve"> </w:t>
      </w:r>
      <w:r w:rsidRPr="566E82F8">
        <w:t>Se il candidato non aveva effettuato la prova, in seguito alla riapertura della stessa, può accedervi aprendo il link dalla sezione “notifiche” della sua area personale (dall’ultima notifica di richiesta</w:t>
      </w:r>
      <w:r w:rsidRPr="566E82F8" w:rsidR="4B89365A">
        <w:t xml:space="preserve"> questionario</w:t>
      </w:r>
      <w:r w:rsidRPr="566E82F8">
        <w:t>).</w:t>
      </w:r>
    </w:p>
    <w:p w:rsidRPr="00720DD8" w:rsidR="000B7722" w:rsidP="000E59FE" w:rsidRDefault="000B7722" w14:paraId="26EB0E9C" w14:textId="57A33040">
      <w:pPr>
        <w:rPr>
          <w:sz w:val="18"/>
          <w:szCs w:val="18"/>
          <w:lang w:eastAsia="it-IT"/>
        </w:rPr>
      </w:pPr>
      <w:bookmarkStart w:name="_Hlk107404655" w:id="40"/>
      <w:r w:rsidRPr="6B314C9C">
        <w:rPr>
          <w:lang w:eastAsia="it-IT"/>
        </w:rPr>
        <w:lastRenderedPageBreak/>
        <w:t xml:space="preserve">L’ordinamento nello step è in primo luogo per pollice (candidati con pollice verde, non contrassegnati e con pollice rosso), in secondo luogo per punteggio </w:t>
      </w:r>
      <w:bookmarkStart w:name="_Hlk128740909" w:id="41"/>
      <w:r w:rsidRPr="6B314C9C">
        <w:rPr>
          <w:lang w:eastAsia="it-IT"/>
        </w:rPr>
        <w:t xml:space="preserve">Killer </w:t>
      </w:r>
      <w:proofErr w:type="spellStart"/>
      <w:r w:rsidRPr="6B314C9C">
        <w:rPr>
          <w:lang w:eastAsia="it-IT"/>
        </w:rPr>
        <w:t>question</w:t>
      </w:r>
      <w:proofErr w:type="spellEnd"/>
      <w:r w:rsidRPr="6B314C9C" w:rsidR="2CDA4C24">
        <w:rPr>
          <w:lang w:eastAsia="it-IT"/>
        </w:rPr>
        <w:t xml:space="preserve"> </w:t>
      </w:r>
      <w:r w:rsidRPr="6B314C9C">
        <w:rPr>
          <w:lang w:eastAsia="it-IT"/>
        </w:rPr>
        <w:t>decrescente, in terzo luogo data di inserimento nello step2 decrescente, infine per data di registrazione del candidato decrescente.</w:t>
      </w:r>
      <w:bookmarkEnd w:id="41"/>
    </w:p>
    <w:bookmarkEnd w:id="40"/>
    <w:p w:rsidR="1379BF56" w:rsidP="000E59FE" w:rsidRDefault="1379BF56" w14:paraId="39B5D912" w14:textId="38E8D07B"/>
    <w:p w:rsidR="5901C3B7" w:rsidP="6B314C9C" w:rsidRDefault="5901C3B7" w14:paraId="36D46A4D" w14:textId="2BCCF0E6">
      <w:pPr>
        <w:pStyle w:val="Titolo3"/>
      </w:pPr>
      <w:bookmarkStart w:name="_Toc184221139" w:id="42"/>
      <w:r>
        <w:t xml:space="preserve">2.3 </w:t>
      </w:r>
      <w:r w:rsidR="1DA997CA">
        <w:t>R</w:t>
      </w:r>
      <w:r w:rsidR="090BF30A">
        <w:t xml:space="preserve">icerche in </w:t>
      </w:r>
      <w:r w:rsidR="65D8997B">
        <w:t>d</w:t>
      </w:r>
      <w:r w:rsidR="090BF30A">
        <w:t>atabase</w:t>
      </w:r>
      <w:bookmarkEnd w:id="42"/>
    </w:p>
    <w:p w:rsidR="6D0D8008" w:rsidP="6B314C9C" w:rsidRDefault="6D0D8008" w14:paraId="02C74F45" w14:textId="24F4073D">
      <w:r>
        <w:t>La funzionalità delle ricerche del portale consente di ricercare per ruolo fra tutti i candidati presenti nel database di Jobcourier. I candidati ritenuti idonei possono essere sbloccati.</w:t>
      </w:r>
    </w:p>
    <w:p w:rsidR="32202AE8" w:rsidP="001174BD" w:rsidRDefault="32202AE8" w14:paraId="295CBE0B" w14:textId="4C877604">
      <w:pPr>
        <w:pStyle w:val="Titolo3"/>
        <w:rPr>
          <w:lang w:val="it-CH"/>
        </w:rPr>
      </w:pPr>
      <w:bookmarkStart w:name="_Toc184221140" w:id="43"/>
      <w:r w:rsidRPr="05833340">
        <w:rPr>
          <w:lang w:val="it-CH"/>
        </w:rPr>
        <w:t>2.3.1 Tipologie di candidati</w:t>
      </w:r>
      <w:bookmarkEnd w:id="43"/>
    </w:p>
    <w:p w:rsidR="32202AE8" w:rsidP="00150EAA" w:rsidRDefault="32202AE8" w14:paraId="50C658D5" w14:textId="63F5ACA4">
      <w:pPr>
        <w:rPr>
          <w:lang w:val="it-IT"/>
        </w:rPr>
      </w:pPr>
      <w:r w:rsidRPr="6B314C9C">
        <w:t xml:space="preserve">Nel database di Jobcourier si trovano </w:t>
      </w:r>
      <w:r w:rsidRPr="6B314C9C">
        <w:rPr>
          <w:b/>
          <w:bCs/>
        </w:rPr>
        <w:t xml:space="preserve">due tipologie </w:t>
      </w:r>
      <w:r w:rsidRPr="6B314C9C">
        <w:t xml:space="preserve">di candidati: </w:t>
      </w:r>
    </w:p>
    <w:p w:rsidRPr="00150EAA" w:rsidR="32202AE8" w:rsidP="6B314C9C" w:rsidRDefault="32202AE8" w14:paraId="59A11A3B" w14:textId="209D40EF">
      <w:pPr>
        <w:pStyle w:val="Paragrafoelenco"/>
        <w:numPr>
          <w:ilvl w:val="0"/>
          <w:numId w:val="4"/>
        </w:numPr>
        <w:rPr>
          <w:rFonts w:eastAsia="Archivo" w:cs="Archivo"/>
          <w:color w:val="000000" w:themeColor="text1"/>
          <w:szCs w:val="24"/>
        </w:rPr>
      </w:pPr>
      <w:r w:rsidRPr="00150EAA">
        <w:rPr>
          <w:rFonts w:eastAsia="Archivo" w:cs="Archivo"/>
          <w:color w:val="000000" w:themeColor="text1"/>
          <w:szCs w:val="24"/>
          <w:lang w:val="it-CH"/>
        </w:rPr>
        <w:t>I</w:t>
      </w:r>
      <w:r w:rsidRPr="00150EAA">
        <w:rPr>
          <w:rFonts w:eastAsia="Archivo" w:cs="Archivo"/>
          <w:b/>
          <w:bCs/>
          <w:color w:val="000000" w:themeColor="text1"/>
          <w:szCs w:val="24"/>
          <w:lang w:val="it-CH"/>
        </w:rPr>
        <w:t xml:space="preserve"> candidati bloccati, </w:t>
      </w:r>
      <w:r w:rsidRPr="00150EAA">
        <w:rPr>
          <w:rFonts w:eastAsia="Archivo" w:cs="Archivo"/>
          <w:color w:val="000000" w:themeColor="text1"/>
          <w:szCs w:val="24"/>
          <w:lang w:val="it-CH"/>
        </w:rPr>
        <w:t>ovvero</w:t>
      </w:r>
      <w:r w:rsidRPr="00150EAA">
        <w:rPr>
          <w:rFonts w:eastAsia="Archivo" w:cs="Archivo"/>
          <w:b/>
          <w:bCs/>
          <w:color w:val="000000" w:themeColor="text1"/>
          <w:szCs w:val="24"/>
          <w:lang w:val="it-CH"/>
        </w:rPr>
        <w:t xml:space="preserve"> </w:t>
      </w:r>
      <w:r w:rsidRPr="00150EAA">
        <w:rPr>
          <w:rFonts w:eastAsia="Archivo" w:cs="Archivo"/>
          <w:color w:val="000000" w:themeColor="text1"/>
          <w:szCs w:val="24"/>
          <w:lang w:val="it-CH"/>
        </w:rPr>
        <w:t>i candidati per i quali non sono visibili i dati personali (nome, cognome e indirizzo e-mail)</w:t>
      </w:r>
    </w:p>
    <w:p w:rsidRPr="00150EAA" w:rsidR="32202AE8" w:rsidP="6B314C9C" w:rsidRDefault="32202AE8" w14:paraId="1BC0FD8D" w14:textId="42D2B3A7">
      <w:pPr>
        <w:pStyle w:val="Paragrafoelenco"/>
        <w:numPr>
          <w:ilvl w:val="0"/>
          <w:numId w:val="4"/>
        </w:numPr>
        <w:rPr>
          <w:rFonts w:eastAsia="Archivo" w:cs="Archivo"/>
          <w:color w:val="000000" w:themeColor="text1"/>
          <w:szCs w:val="24"/>
        </w:rPr>
      </w:pPr>
      <w:r w:rsidRPr="00150EAA">
        <w:rPr>
          <w:rFonts w:eastAsia="Archivo" w:cs="Archivo"/>
          <w:color w:val="000000" w:themeColor="text1"/>
          <w:szCs w:val="24"/>
          <w:lang w:val="it-CH"/>
        </w:rPr>
        <w:t xml:space="preserve">I </w:t>
      </w:r>
      <w:r w:rsidRPr="00150EAA">
        <w:rPr>
          <w:rFonts w:eastAsia="Archivo" w:cs="Archivo"/>
          <w:b/>
          <w:bCs/>
          <w:color w:val="000000" w:themeColor="text1"/>
          <w:szCs w:val="24"/>
          <w:lang w:val="it-CH"/>
        </w:rPr>
        <w:t xml:space="preserve">candidati sbloccati, </w:t>
      </w:r>
      <w:r w:rsidRPr="00150EAA">
        <w:rPr>
          <w:rFonts w:eastAsia="Archivo" w:cs="Archivo"/>
          <w:color w:val="000000" w:themeColor="text1"/>
          <w:szCs w:val="24"/>
          <w:lang w:val="it-CH"/>
        </w:rPr>
        <w:t>ovvero i candidati per i quali sono visibili i dati personali.</w:t>
      </w:r>
    </w:p>
    <w:p w:rsidRPr="00150EAA" w:rsidR="32202AE8" w:rsidP="6B314C9C" w:rsidRDefault="32202AE8" w14:paraId="5D6A8613" w14:textId="037CAC5F">
      <w:pPr>
        <w:rPr>
          <w:rFonts w:eastAsia="Archivo" w:cs="Archivo"/>
          <w:color w:val="000000" w:themeColor="text1"/>
          <w:szCs w:val="24"/>
          <w:lang w:val="it-IT"/>
        </w:rPr>
      </w:pPr>
      <w:r w:rsidRPr="00150EAA">
        <w:rPr>
          <w:rFonts w:eastAsia="Archivo" w:cs="Archivo"/>
          <w:b/>
          <w:bCs/>
          <w:color w:val="000000" w:themeColor="text1"/>
          <w:szCs w:val="24"/>
          <w:lang w:val="it-IT"/>
        </w:rPr>
        <w:t xml:space="preserve">I candidati bloccati </w:t>
      </w:r>
      <w:r w:rsidRPr="00150EAA">
        <w:rPr>
          <w:rFonts w:eastAsia="Archivo" w:cs="Archivo"/>
          <w:color w:val="000000" w:themeColor="text1"/>
          <w:szCs w:val="24"/>
          <w:lang w:val="it-IT"/>
        </w:rPr>
        <w:t xml:space="preserve">si suddividono a loro volta in </w:t>
      </w:r>
      <w:r w:rsidRPr="00150EAA">
        <w:rPr>
          <w:rFonts w:eastAsia="Archivo" w:cs="Archivo"/>
          <w:b/>
          <w:bCs/>
          <w:color w:val="000000" w:themeColor="text1"/>
          <w:szCs w:val="24"/>
          <w:lang w:val="it-IT"/>
        </w:rPr>
        <w:t xml:space="preserve">due tipologie, senza icona e con l’icona rossa di un occhio sbarrato, </w:t>
      </w:r>
      <w:r w:rsidRPr="00150EAA">
        <w:rPr>
          <w:rFonts w:eastAsia="Archivo" w:cs="Archivo"/>
          <w:color w:val="000000" w:themeColor="text1"/>
          <w:szCs w:val="24"/>
        </w:rPr>
        <w:t>in base al consenso al trattamento dei dati che i candidati hanno dato quando hanno registrato il loro profilo su Jobcourier: </w:t>
      </w:r>
    </w:p>
    <w:p w:rsidRPr="00150EAA" w:rsidR="32202AE8" w:rsidP="6B314C9C" w:rsidRDefault="32202AE8" w14:paraId="24F177D4" w14:textId="7D68FCD5">
      <w:pPr>
        <w:rPr>
          <w:rFonts w:eastAsia="Aptos" w:cs="Aptos"/>
          <w:color w:val="000000" w:themeColor="text1"/>
          <w:szCs w:val="24"/>
        </w:rPr>
      </w:pPr>
      <w:r>
        <w:rPr>
          <w:noProof/>
        </w:rPr>
        <w:drawing>
          <wp:inline distT="0" distB="0" distL="0" distR="0" wp14:anchorId="4E95F8A9" wp14:editId="335CABF1">
            <wp:extent cx="6115050" cy="847725"/>
            <wp:effectExtent l="0" t="0" r="0" b="0"/>
            <wp:docPr id="1519083190" name="Immagine 151908319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115050" cy="847725"/>
                    </a:xfrm>
                    <a:prstGeom prst="rect">
                      <a:avLst/>
                    </a:prstGeom>
                  </pic:spPr>
                </pic:pic>
              </a:graphicData>
            </a:graphic>
          </wp:inline>
        </w:drawing>
      </w:r>
    </w:p>
    <w:p w:rsidRPr="00150EAA" w:rsidR="32202AE8" w:rsidP="00150EAA" w:rsidRDefault="32202AE8" w14:paraId="6D22DE93" w14:textId="5648E2E0">
      <w:pPr>
        <w:pStyle w:val="Titolo4"/>
      </w:pPr>
      <w:r w:rsidRPr="00150EAA">
        <w:t>Candidati bloccati</w:t>
      </w:r>
    </w:p>
    <w:p w:rsidRPr="00150EAA" w:rsidR="32202AE8" w:rsidP="6B314C9C" w:rsidRDefault="32202AE8" w14:paraId="63158454" w14:textId="3B6CB285">
      <w:pPr>
        <w:rPr>
          <w:rFonts w:eastAsia="Archivo" w:cs="Archivo"/>
          <w:color w:val="000000" w:themeColor="text1"/>
          <w:szCs w:val="24"/>
        </w:rPr>
      </w:pPr>
      <w:r w:rsidRPr="00150EAA">
        <w:rPr>
          <w:rFonts w:eastAsia="Archivo" w:cs="Archivo"/>
          <w:b/>
          <w:bCs/>
          <w:color w:val="000000" w:themeColor="text1"/>
          <w:szCs w:val="24"/>
          <w:lang w:val="it-IT"/>
        </w:rPr>
        <w:t xml:space="preserve">Candidati senza icona </w:t>
      </w:r>
    </w:p>
    <w:p w:rsidRPr="00150EAA" w:rsidR="32202AE8" w:rsidP="6B314C9C" w:rsidRDefault="32202AE8" w14:paraId="3A6B3EB3" w14:textId="33830A68">
      <w:pPr>
        <w:rPr>
          <w:rFonts w:eastAsia="Archivo" w:cs="Archivo"/>
          <w:color w:val="000000" w:themeColor="text1"/>
          <w:szCs w:val="24"/>
        </w:rPr>
      </w:pPr>
      <w:r>
        <w:rPr>
          <w:noProof/>
        </w:rPr>
        <w:drawing>
          <wp:inline distT="0" distB="0" distL="0" distR="0" wp14:anchorId="2FFBF629" wp14:editId="21B20939">
            <wp:extent cx="6115050" cy="1409700"/>
            <wp:effectExtent l="0" t="0" r="0" b="0"/>
            <wp:docPr id="269412903" name="Immagine 26941290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115050" cy="1409700"/>
                    </a:xfrm>
                    <a:prstGeom prst="rect">
                      <a:avLst/>
                    </a:prstGeom>
                  </pic:spPr>
                </pic:pic>
              </a:graphicData>
            </a:graphic>
          </wp:inline>
        </w:drawing>
      </w:r>
      <w:r w:rsidRPr="00150EAA">
        <w:rPr>
          <w:rFonts w:eastAsia="Archivo" w:cs="Archivo"/>
          <w:color w:val="000000" w:themeColor="text1"/>
          <w:szCs w:val="24"/>
        </w:rPr>
        <w:lastRenderedPageBreak/>
        <w:t>I candidati senza icona sono coloro che hanno accettato di iscriversi nel database senza che gli venga richiesto un consenso supplementare per mostrare i dati personali ad ogni azienda interessata al profilo.</w:t>
      </w:r>
    </w:p>
    <w:p w:rsidRPr="00150EAA" w:rsidR="32202AE8" w:rsidP="6B314C9C" w:rsidRDefault="32202AE8" w14:paraId="1FDE2094" w14:textId="330CA383">
      <w:pPr>
        <w:rPr>
          <w:rFonts w:eastAsia="Archivo" w:cs="Archivo"/>
          <w:color w:val="000000" w:themeColor="text1"/>
          <w:szCs w:val="24"/>
        </w:rPr>
      </w:pPr>
      <w:r w:rsidRPr="00150EAA">
        <w:rPr>
          <w:rFonts w:eastAsia="Archivo" w:cs="Archivo"/>
          <w:color w:val="000000" w:themeColor="text1"/>
          <w:szCs w:val="24"/>
        </w:rPr>
        <w:t>Dopo aver aperto il profilo del candidato, l’</w:t>
      </w:r>
      <w:proofErr w:type="spellStart"/>
      <w:r w:rsidRPr="00150EAA">
        <w:rPr>
          <w:rFonts w:eastAsia="Archivo" w:cs="Archivo"/>
          <w:color w:val="000000" w:themeColor="text1"/>
          <w:szCs w:val="24"/>
        </w:rPr>
        <w:t>employer</w:t>
      </w:r>
      <w:proofErr w:type="spellEnd"/>
      <w:r w:rsidRPr="00150EAA">
        <w:rPr>
          <w:rFonts w:eastAsia="Archivo" w:cs="Archivo"/>
          <w:color w:val="000000" w:themeColor="text1"/>
          <w:szCs w:val="24"/>
        </w:rPr>
        <w:t xml:space="preserve"> può così direttamente sbloccarlo cliccando su “Sblocca”, se dispone di un numero sufficiente di crediti per sblocchi CV: </w:t>
      </w:r>
    </w:p>
    <w:p w:rsidRPr="00150EAA" w:rsidR="32202AE8" w:rsidP="6B314C9C" w:rsidRDefault="32202AE8" w14:paraId="7CD9A995" w14:textId="5151F145">
      <w:pPr>
        <w:rPr>
          <w:rFonts w:eastAsia="Archivo" w:cs="Archivo"/>
          <w:color w:val="000000" w:themeColor="text1"/>
          <w:szCs w:val="24"/>
        </w:rPr>
      </w:pPr>
      <w:r>
        <w:rPr>
          <w:noProof/>
        </w:rPr>
        <w:drawing>
          <wp:inline distT="0" distB="0" distL="0" distR="0" wp14:anchorId="487B3728" wp14:editId="793B3F65">
            <wp:extent cx="6115050" cy="2038350"/>
            <wp:effectExtent l="0" t="0" r="0" b="0"/>
            <wp:docPr id="986608960" name="Immagine 986608960"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115050" cy="2038350"/>
                    </a:xfrm>
                    <a:prstGeom prst="rect">
                      <a:avLst/>
                    </a:prstGeom>
                  </pic:spPr>
                </pic:pic>
              </a:graphicData>
            </a:graphic>
          </wp:inline>
        </w:drawing>
      </w:r>
      <w:r w:rsidRPr="00150EAA">
        <w:rPr>
          <w:rFonts w:eastAsia="Archivo" w:cs="Archivo"/>
          <w:color w:val="000000" w:themeColor="text1"/>
          <w:szCs w:val="24"/>
        </w:rPr>
        <w:t>Nel caso in cui non si abbiano a disposizione crediti per gli sblocchi di CV, viene mostrato il seguente messaggio: </w:t>
      </w:r>
    </w:p>
    <w:p w:rsidRPr="00150EAA" w:rsidR="32202AE8" w:rsidP="6B314C9C" w:rsidRDefault="32202AE8" w14:paraId="76FAE9A4" w14:textId="75703E00">
      <w:pPr>
        <w:rPr>
          <w:rFonts w:eastAsia="Archivo" w:cs="Archivo"/>
          <w:color w:val="000000" w:themeColor="text1"/>
          <w:szCs w:val="24"/>
        </w:rPr>
      </w:pPr>
      <w:r>
        <w:rPr>
          <w:noProof/>
        </w:rPr>
        <w:drawing>
          <wp:inline distT="0" distB="0" distL="0" distR="0" wp14:anchorId="22121789" wp14:editId="41E3F86F">
            <wp:extent cx="4572000" cy="1552575"/>
            <wp:effectExtent l="0" t="0" r="0" b="0"/>
            <wp:docPr id="896645237" name="Immagine 896645237" descr="Immagine che contiene test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r>
        <w:br/>
      </w:r>
      <w:r w:rsidRPr="00150EAA">
        <w:rPr>
          <w:rFonts w:eastAsia="Aptos" w:cs="Aptos"/>
          <w:color w:val="000000" w:themeColor="text1"/>
          <w:szCs w:val="24"/>
        </w:rPr>
        <w:t>C</w:t>
      </w:r>
      <w:r w:rsidRPr="00150EAA">
        <w:rPr>
          <w:rFonts w:eastAsia="Archivo" w:cs="Archivo"/>
          <w:color w:val="000000" w:themeColor="text1"/>
          <w:szCs w:val="24"/>
        </w:rPr>
        <w:t>liccando su “Contattaci” si viene rimandati al tab “Abbonamenti”, dove, cliccando nuovamente su Contattaci, è possibile contattare l’amministratore per acquistare dei crediti: </w:t>
      </w:r>
    </w:p>
    <w:p w:rsidRPr="00150EAA" w:rsidR="32202AE8" w:rsidP="6B314C9C" w:rsidRDefault="32202AE8" w14:paraId="4E3C28B8" w14:textId="20519DBE">
      <w:pPr>
        <w:rPr>
          <w:rFonts w:eastAsia="Aptos" w:cs="Aptos"/>
          <w:color w:val="000000" w:themeColor="text1"/>
          <w:szCs w:val="24"/>
        </w:rPr>
      </w:pPr>
      <w:r>
        <w:rPr>
          <w:noProof/>
        </w:rPr>
        <w:lastRenderedPageBreak/>
        <w:drawing>
          <wp:inline distT="0" distB="0" distL="0" distR="0" wp14:anchorId="4CA3F4FD" wp14:editId="11558F8B">
            <wp:extent cx="6115050" cy="2857500"/>
            <wp:effectExtent l="0" t="0" r="0" b="0"/>
            <wp:docPr id="1972885611" name="Immagine 197288561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115050" cy="2857500"/>
                    </a:xfrm>
                    <a:prstGeom prst="rect">
                      <a:avLst/>
                    </a:prstGeom>
                  </pic:spPr>
                </pic:pic>
              </a:graphicData>
            </a:graphic>
          </wp:inline>
        </w:drawing>
      </w:r>
      <w:r>
        <w:br/>
      </w:r>
    </w:p>
    <w:p w:rsidRPr="00150EAA" w:rsidR="32202AE8" w:rsidP="6B314C9C" w:rsidRDefault="32202AE8" w14:paraId="0546B042" w14:textId="0D6C5ACA">
      <w:pPr>
        <w:rPr>
          <w:rFonts w:eastAsia="Archivo" w:cs="Archivo"/>
          <w:color w:val="000000" w:themeColor="text1"/>
          <w:szCs w:val="24"/>
        </w:rPr>
      </w:pPr>
      <w:r w:rsidRPr="00150EAA">
        <w:rPr>
          <w:rFonts w:eastAsia="Archivo" w:cs="Archivo"/>
          <w:b/>
          <w:bCs/>
          <w:color w:val="000000" w:themeColor="text1"/>
          <w:szCs w:val="24"/>
          <w:lang w:val="it-IT"/>
        </w:rPr>
        <w:t>Candidati con l’icona rossa di un occhio sbarrato</w:t>
      </w:r>
      <w:r w:rsidRPr="00150EAA">
        <w:rPr>
          <w:rFonts w:eastAsia="Archivo" w:cs="Archivo"/>
          <w:color w:val="000000" w:themeColor="text1"/>
          <w:szCs w:val="24"/>
        </w:rPr>
        <w:t> </w:t>
      </w:r>
    </w:p>
    <w:p w:rsidRPr="00150EAA" w:rsidR="32202AE8" w:rsidP="6B314C9C" w:rsidRDefault="32202AE8" w14:paraId="538AC806" w14:textId="33DDE137">
      <w:pPr>
        <w:rPr>
          <w:rFonts w:eastAsia="Archivo" w:cs="Archivo"/>
          <w:color w:val="000000" w:themeColor="text1"/>
          <w:szCs w:val="24"/>
        </w:rPr>
      </w:pPr>
      <w:r>
        <w:rPr>
          <w:noProof/>
        </w:rPr>
        <w:drawing>
          <wp:inline distT="0" distB="0" distL="0" distR="0" wp14:anchorId="0C626D6F" wp14:editId="1B42D933">
            <wp:extent cx="6115050" cy="1409700"/>
            <wp:effectExtent l="0" t="0" r="0" b="0"/>
            <wp:docPr id="150954245" name="Immagine 150954245"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115050" cy="1409700"/>
                    </a:xfrm>
                    <a:prstGeom prst="rect">
                      <a:avLst/>
                    </a:prstGeom>
                  </pic:spPr>
                </pic:pic>
              </a:graphicData>
            </a:graphic>
          </wp:inline>
        </w:drawing>
      </w:r>
      <w:r w:rsidRPr="00150EAA">
        <w:rPr>
          <w:rFonts w:eastAsia="Archivo" w:cs="Archivo"/>
          <w:color w:val="000000" w:themeColor="text1"/>
          <w:szCs w:val="24"/>
        </w:rPr>
        <w:t>I candidati con l’icona di un occhio sbarrato sono coloro che hanno deciso di essere informati ogni volta che un’azienda è interessata al loro profilo.  </w:t>
      </w:r>
      <w:r>
        <w:br/>
      </w:r>
      <w:r w:rsidRPr="00150EAA">
        <w:rPr>
          <w:rFonts w:eastAsia="Archivo" w:cs="Archivo"/>
          <w:color w:val="000000" w:themeColor="text1"/>
          <w:szCs w:val="24"/>
        </w:rPr>
        <w:t>Prima di poter utilizzare un credito per sblocco CV, è quindi necessario chiedere loro il consenso. </w:t>
      </w:r>
    </w:p>
    <w:p w:rsidRPr="00150EAA" w:rsidR="32202AE8" w:rsidP="6B314C9C" w:rsidRDefault="32202AE8" w14:paraId="0C1426A2" w14:textId="0D978982">
      <w:pPr>
        <w:rPr>
          <w:rFonts w:eastAsia="Archivo" w:cs="Archivo"/>
          <w:color w:val="000000" w:themeColor="text1"/>
          <w:szCs w:val="24"/>
        </w:rPr>
      </w:pPr>
      <w:r w:rsidRPr="00150EAA">
        <w:rPr>
          <w:rFonts w:eastAsia="Archivo" w:cs="Archivo"/>
          <w:color w:val="000000" w:themeColor="text1"/>
          <w:szCs w:val="24"/>
        </w:rPr>
        <w:t>Quando si clicca su “Privato”, questi candidati ricevono una mail automatica che richiede loro il permesso di mostrare i dati personali: </w:t>
      </w:r>
    </w:p>
    <w:p w:rsidRPr="00150EAA" w:rsidR="32202AE8" w:rsidP="6B314C9C" w:rsidRDefault="32202AE8" w14:paraId="44617D25" w14:textId="665D86ED">
      <w:pPr>
        <w:rPr>
          <w:rFonts w:eastAsia="Aptos" w:cs="Aptos"/>
          <w:color w:val="000000" w:themeColor="text1"/>
          <w:szCs w:val="24"/>
        </w:rPr>
      </w:pPr>
      <w:r>
        <w:rPr>
          <w:noProof/>
        </w:rPr>
        <w:lastRenderedPageBreak/>
        <w:drawing>
          <wp:inline distT="0" distB="0" distL="0" distR="0" wp14:anchorId="34AE6E3D" wp14:editId="1DCBD420">
            <wp:extent cx="6115050" cy="2314575"/>
            <wp:effectExtent l="0" t="0" r="0" b="0"/>
            <wp:docPr id="1360296947" name="Immagine 1360296947" descr="Immagine che contiene testo, software, Pagina Web,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115050" cy="2314575"/>
                    </a:xfrm>
                    <a:prstGeom prst="rect">
                      <a:avLst/>
                    </a:prstGeom>
                  </pic:spPr>
                </pic:pic>
              </a:graphicData>
            </a:graphic>
          </wp:inline>
        </w:drawing>
      </w:r>
    </w:p>
    <w:p w:rsidRPr="00150EAA" w:rsidR="32202AE8" w:rsidP="6B314C9C" w:rsidRDefault="32202AE8" w14:paraId="69F8D13D" w14:textId="165E8A18">
      <w:pPr>
        <w:rPr>
          <w:rFonts w:eastAsia="Archivo" w:cs="Archivo"/>
          <w:color w:val="000000" w:themeColor="text1"/>
          <w:szCs w:val="24"/>
        </w:rPr>
      </w:pPr>
      <w:r w:rsidRPr="00150EAA">
        <w:rPr>
          <w:rFonts w:eastAsia="Archivo" w:cs="Archivo"/>
          <w:color w:val="000000" w:themeColor="text1"/>
          <w:szCs w:val="24"/>
        </w:rPr>
        <w:t>Il candidato riceve la mail con la richiesta di mostrare i suoi dati personali all’azienda e può accettare o rifiutare.</w:t>
      </w:r>
    </w:p>
    <w:p w:rsidRPr="00150EAA" w:rsidR="32202AE8" w:rsidP="6B314C9C" w:rsidRDefault="32202AE8" w14:paraId="4D52C01F" w14:textId="3321D09F">
      <w:pPr>
        <w:rPr>
          <w:rFonts w:eastAsia="Archivo" w:cs="Archivo"/>
          <w:color w:val="000000" w:themeColor="text1"/>
          <w:szCs w:val="24"/>
        </w:rPr>
      </w:pPr>
      <w:r w:rsidRPr="00150EAA">
        <w:rPr>
          <w:rFonts w:eastAsia="Archivo" w:cs="Archivo"/>
          <w:color w:val="000000" w:themeColor="text1"/>
          <w:szCs w:val="24"/>
        </w:rPr>
        <w:t>L’</w:t>
      </w:r>
      <w:proofErr w:type="spellStart"/>
      <w:r w:rsidRPr="00150EAA">
        <w:rPr>
          <w:rFonts w:eastAsia="Archivo" w:cs="Archivo"/>
          <w:color w:val="000000" w:themeColor="text1"/>
          <w:szCs w:val="24"/>
        </w:rPr>
        <w:t>employer</w:t>
      </w:r>
      <w:proofErr w:type="spellEnd"/>
      <w:r w:rsidRPr="00150EAA">
        <w:rPr>
          <w:rFonts w:eastAsia="Archivo" w:cs="Archivo"/>
          <w:color w:val="000000" w:themeColor="text1"/>
          <w:szCs w:val="24"/>
        </w:rPr>
        <w:t xml:space="preserve"> riceve una notifica in dashboard con l’esito della richiesta: </w:t>
      </w:r>
    </w:p>
    <w:p w:rsidRPr="00150EAA" w:rsidR="32202AE8" w:rsidP="6B314C9C" w:rsidRDefault="32202AE8" w14:paraId="64A46E7B" w14:textId="0CD4E4B4">
      <w:pPr>
        <w:rPr>
          <w:rFonts w:eastAsia="Archivo" w:cs="Archivo"/>
          <w:color w:val="000000" w:themeColor="text1"/>
          <w:szCs w:val="24"/>
        </w:rPr>
      </w:pPr>
      <w:r w:rsidRPr="00150EAA">
        <w:rPr>
          <w:rFonts w:eastAsia="Archivo" w:cs="Archivo"/>
          <w:color w:val="000000" w:themeColor="text1"/>
          <w:szCs w:val="24"/>
        </w:rPr>
        <w:t> </w:t>
      </w:r>
      <w:r>
        <w:rPr>
          <w:noProof/>
        </w:rPr>
        <w:drawing>
          <wp:inline distT="0" distB="0" distL="0" distR="0" wp14:anchorId="6A46DCFC" wp14:editId="7633DCBA">
            <wp:extent cx="5638798" cy="1352550"/>
            <wp:effectExtent l="0" t="0" r="0" b="0"/>
            <wp:docPr id="1632121811" name="Immagine 163212181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638798" cy="1352550"/>
                    </a:xfrm>
                    <a:prstGeom prst="rect">
                      <a:avLst/>
                    </a:prstGeom>
                  </pic:spPr>
                </pic:pic>
              </a:graphicData>
            </a:graphic>
          </wp:inline>
        </w:drawing>
      </w:r>
    </w:p>
    <w:p w:rsidRPr="00150EAA" w:rsidR="32202AE8" w:rsidP="6B314C9C" w:rsidRDefault="32202AE8" w14:paraId="6704A8AE" w14:textId="52380A67">
      <w:pPr>
        <w:rPr>
          <w:rFonts w:eastAsia="Archivo" w:cs="Archivo"/>
          <w:color w:val="000000" w:themeColor="text1"/>
          <w:szCs w:val="24"/>
        </w:rPr>
      </w:pPr>
      <w:r w:rsidRPr="00150EAA">
        <w:rPr>
          <w:rFonts w:eastAsia="Archivo" w:cs="Archivo"/>
          <w:color w:val="000000" w:themeColor="text1"/>
          <w:szCs w:val="24"/>
        </w:rPr>
        <w:t>Se il candidato accetta di sbloccare i suoi dati personali viene mostrato con l’iconcina dell’occhio verde all’interno delle ricerche, che viene rimossa a seguito dell’apertura della scheda del candidato: </w:t>
      </w:r>
    </w:p>
    <w:p w:rsidRPr="00150EAA" w:rsidR="32202AE8" w:rsidP="6B314C9C" w:rsidRDefault="32202AE8" w14:paraId="0FBA6EE9" w14:textId="6EA7F5C1">
      <w:pPr>
        <w:rPr>
          <w:rFonts w:eastAsia="Archivo" w:cs="Archivo"/>
          <w:color w:val="000000" w:themeColor="text1"/>
          <w:szCs w:val="24"/>
        </w:rPr>
      </w:pPr>
      <w:r>
        <w:rPr>
          <w:noProof/>
        </w:rPr>
        <w:drawing>
          <wp:inline distT="0" distB="0" distL="0" distR="0" wp14:anchorId="2622C393" wp14:editId="5D7E4DD5">
            <wp:extent cx="6115050" cy="1257300"/>
            <wp:effectExtent l="0" t="0" r="0" b="0"/>
            <wp:docPr id="1547236164" name="Immagine 154723616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115050" cy="1257300"/>
                    </a:xfrm>
                    <a:prstGeom prst="rect">
                      <a:avLst/>
                    </a:prstGeom>
                  </pic:spPr>
                </pic:pic>
              </a:graphicData>
            </a:graphic>
          </wp:inline>
        </w:drawing>
      </w:r>
      <w:r>
        <w:br/>
      </w:r>
      <w:r w:rsidRPr="00150EAA">
        <w:rPr>
          <w:rFonts w:eastAsia="Archivo" w:cs="Archivo"/>
          <w:color w:val="000000" w:themeColor="text1"/>
          <w:szCs w:val="24"/>
        </w:rPr>
        <w:t>L’</w:t>
      </w:r>
      <w:proofErr w:type="spellStart"/>
      <w:r w:rsidRPr="00150EAA">
        <w:rPr>
          <w:rFonts w:eastAsia="Archivo" w:cs="Archivo"/>
          <w:color w:val="000000" w:themeColor="text1"/>
          <w:szCs w:val="24"/>
        </w:rPr>
        <w:t>employer</w:t>
      </w:r>
      <w:proofErr w:type="spellEnd"/>
      <w:r w:rsidRPr="00150EAA">
        <w:rPr>
          <w:rFonts w:eastAsia="Archivo" w:cs="Archivo"/>
          <w:color w:val="000000" w:themeColor="text1"/>
          <w:szCs w:val="24"/>
        </w:rPr>
        <w:t xml:space="preserve"> può quindi sbloccare il candidato cliccando su “Sblocca”: </w:t>
      </w:r>
    </w:p>
    <w:p w:rsidRPr="00150EAA" w:rsidR="32202AE8" w:rsidP="6915AAED" w:rsidRDefault="7EB7EC16" w14:paraId="242F04CA" w14:textId="32705ED8">
      <w:pPr>
        <w:rPr>
          <w:rFonts w:eastAsia="Archivo" w:cs="Archivo"/>
          <w:color w:val="000000" w:themeColor="text1"/>
        </w:rPr>
      </w:pPr>
      <w:r>
        <w:rPr>
          <w:noProof/>
        </w:rPr>
        <w:lastRenderedPageBreak/>
        <w:drawing>
          <wp:inline distT="0" distB="0" distL="0" distR="0" wp14:anchorId="261F8F91" wp14:editId="407FBBC3">
            <wp:extent cx="6115050" cy="2038350"/>
            <wp:effectExtent l="0" t="0" r="0" b="0"/>
            <wp:docPr id="558719231" name="Immagine 55871923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871923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15050" cy="2038350"/>
                    </a:xfrm>
                    <a:prstGeom prst="rect">
                      <a:avLst/>
                    </a:prstGeom>
                  </pic:spPr>
                </pic:pic>
              </a:graphicData>
            </a:graphic>
          </wp:inline>
        </w:drawing>
      </w:r>
      <w:r w:rsidRPr="6915AAED">
        <w:rPr>
          <w:rFonts w:eastAsia="Archivo" w:cs="Archivo"/>
          <w:color w:val="000000" w:themeColor="text1"/>
        </w:rPr>
        <w:t> </w:t>
      </w:r>
    </w:p>
    <w:p w:rsidRPr="00150EAA" w:rsidR="32202AE8" w:rsidP="00150EAA" w:rsidRDefault="32202AE8" w14:paraId="13FB2E80" w14:textId="56E760C3">
      <w:pPr>
        <w:pStyle w:val="Titolo4"/>
      </w:pPr>
      <w:r w:rsidRPr="00150EAA">
        <w:t>Candidati sbloccati, contrassegnati da un lucchetto verde </w:t>
      </w:r>
    </w:p>
    <w:p w:rsidRPr="00150EAA" w:rsidR="32202AE8" w:rsidP="6B314C9C" w:rsidRDefault="32202AE8" w14:paraId="53FEC4C7" w14:textId="27E66931">
      <w:pPr>
        <w:rPr>
          <w:rFonts w:eastAsia="Archivo" w:cs="Archivo"/>
          <w:color w:val="000000" w:themeColor="text1"/>
          <w:szCs w:val="24"/>
        </w:rPr>
      </w:pPr>
      <w:r>
        <w:rPr>
          <w:noProof/>
        </w:rPr>
        <w:drawing>
          <wp:inline distT="0" distB="0" distL="0" distR="0" wp14:anchorId="1D9EEFAB" wp14:editId="7BC279CF">
            <wp:extent cx="6115050" cy="1466850"/>
            <wp:effectExtent l="0" t="0" r="0" b="0"/>
            <wp:docPr id="2034697808" name="Immagine 2034697808"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6115050" cy="1466850"/>
                    </a:xfrm>
                    <a:prstGeom prst="rect">
                      <a:avLst/>
                    </a:prstGeom>
                  </pic:spPr>
                </pic:pic>
              </a:graphicData>
            </a:graphic>
          </wp:inline>
        </w:drawing>
      </w:r>
      <w:r w:rsidRPr="00150EAA">
        <w:rPr>
          <w:rFonts w:eastAsia="Archivo" w:cs="Archivo"/>
          <w:color w:val="000000" w:themeColor="text1"/>
          <w:szCs w:val="24"/>
        </w:rPr>
        <w:t>I candidati con l’icona del lucchetto verde sono già sbloccati e questo può succedere in tre casi: </w:t>
      </w:r>
    </w:p>
    <w:p w:rsidRPr="00150EAA" w:rsidR="32202AE8" w:rsidP="6915AAED" w:rsidRDefault="7EB7EC16" w14:paraId="5921C372" w14:textId="52176648">
      <w:pPr>
        <w:pStyle w:val="Paragrafoelenco"/>
        <w:numPr>
          <w:ilvl w:val="0"/>
          <w:numId w:val="2"/>
        </w:numPr>
        <w:rPr>
          <w:rFonts w:eastAsia="Archivo" w:cs="Archivo"/>
          <w:color w:val="000000" w:themeColor="text1"/>
          <w:lang w:val="it-CH"/>
        </w:rPr>
      </w:pPr>
      <w:r w:rsidRPr="6915AAED">
        <w:rPr>
          <w:rFonts w:eastAsia="Archivo" w:cs="Archivo"/>
          <w:color w:val="000000" w:themeColor="text1"/>
        </w:rPr>
        <w:t>Si sono iscritti ad un annuncio dell’azienda</w:t>
      </w:r>
      <w:r w:rsidRPr="6915AAED">
        <w:rPr>
          <w:rFonts w:eastAsia="Archivo" w:cs="Archivo"/>
          <w:color w:val="000000" w:themeColor="text1"/>
          <w:lang w:val="it-CH"/>
        </w:rPr>
        <w:t>,</w:t>
      </w:r>
    </w:p>
    <w:p w:rsidRPr="00150EAA" w:rsidR="32202AE8" w:rsidP="6915AAED" w:rsidRDefault="7EB7EC16" w14:paraId="055A0F1C" w14:textId="1516BE41">
      <w:pPr>
        <w:pStyle w:val="Paragrafoelenco"/>
        <w:numPr>
          <w:ilvl w:val="0"/>
          <w:numId w:val="2"/>
        </w:numPr>
        <w:rPr>
          <w:rFonts w:eastAsia="Archivo" w:cs="Archivo"/>
          <w:color w:val="000000" w:themeColor="text1"/>
          <w:lang w:val="it-CH"/>
        </w:rPr>
      </w:pPr>
      <w:r w:rsidRPr="6915AAED">
        <w:rPr>
          <w:rFonts w:eastAsia="Archivo" w:cs="Archivo"/>
          <w:color w:val="000000" w:themeColor="text1"/>
        </w:rPr>
        <w:t>Hanno inviato una candidatura spontanea all’azienda</w:t>
      </w:r>
      <w:r w:rsidRPr="6915AAED">
        <w:rPr>
          <w:rFonts w:eastAsia="Archivo" w:cs="Archivo"/>
          <w:color w:val="000000" w:themeColor="text1"/>
          <w:lang w:val="it-CH"/>
        </w:rPr>
        <w:t>,</w:t>
      </w:r>
    </w:p>
    <w:p w:rsidRPr="00150EAA" w:rsidR="32202AE8" w:rsidP="6B314C9C" w:rsidRDefault="32202AE8" w14:paraId="536C2A3C" w14:textId="424911A9">
      <w:pPr>
        <w:pStyle w:val="Paragrafoelenco"/>
        <w:numPr>
          <w:ilvl w:val="0"/>
          <w:numId w:val="2"/>
        </w:numPr>
        <w:rPr>
          <w:rFonts w:eastAsia="Archivo" w:cs="Archivo"/>
          <w:color w:val="000000" w:themeColor="text1"/>
          <w:szCs w:val="24"/>
          <w:lang w:val="it-CH"/>
        </w:rPr>
      </w:pPr>
      <w:r w:rsidRPr="00150EAA">
        <w:rPr>
          <w:rFonts w:eastAsia="Archivo" w:cs="Archivo"/>
          <w:color w:val="000000" w:themeColor="text1"/>
          <w:szCs w:val="24"/>
        </w:rPr>
        <w:t>Sono stati sbloccati manualmente dall’azienda (utilizzando un credito sblocco CV).</w:t>
      </w:r>
      <w:r w:rsidRPr="00150EAA">
        <w:rPr>
          <w:rFonts w:eastAsia="Archivo" w:cs="Archivo"/>
          <w:color w:val="000000" w:themeColor="text1"/>
          <w:szCs w:val="24"/>
          <w:lang w:val="it-CH"/>
        </w:rPr>
        <w:t> </w:t>
      </w:r>
    </w:p>
    <w:p w:rsidR="6B314C9C" w:rsidP="6B314C9C" w:rsidRDefault="6B314C9C" w14:paraId="19C3B8BA" w14:textId="1CB7E0AC"/>
    <w:p w:rsidRPr="007A44CE" w:rsidR="00996D07" w:rsidP="007A44CE" w:rsidRDefault="420C8BD4" w14:paraId="3F8A4F3D" w14:textId="32652DF2">
      <w:pPr>
        <w:pStyle w:val="Titolo3"/>
      </w:pPr>
      <w:bookmarkStart w:name="_Toc184221141" w:id="44"/>
      <w:r>
        <w:t>2.3.</w:t>
      </w:r>
      <w:r w:rsidR="0734D3A5">
        <w:t xml:space="preserve">2. </w:t>
      </w:r>
      <w:r w:rsidR="5C7C8D28">
        <w:t>Barra di ricerca veloce</w:t>
      </w:r>
      <w:bookmarkEnd w:id="44"/>
    </w:p>
    <w:p w:rsidR="00AB6492" w:rsidP="000E59FE" w:rsidRDefault="00306BB3" w14:paraId="25F189F9" w14:textId="75957117">
      <w:r w:rsidRPr="7AEB5A50">
        <w:rPr>
          <w:lang w:eastAsia="it-IT"/>
        </w:rPr>
        <w:t xml:space="preserve">Le ricerche in database permettono di cercare </w:t>
      </w:r>
      <w:r w:rsidRPr="7AEB5A50" w:rsidR="49E38662">
        <w:rPr>
          <w:lang w:eastAsia="it-IT"/>
        </w:rPr>
        <w:t xml:space="preserve">per ruolo </w:t>
      </w:r>
      <w:r w:rsidRPr="7AEB5A50">
        <w:rPr>
          <w:lang w:eastAsia="it-IT"/>
        </w:rPr>
        <w:t xml:space="preserve">dei profili </w:t>
      </w:r>
      <w:r w:rsidRPr="7AEB5A50" w:rsidR="22FBFF3B">
        <w:rPr>
          <w:lang w:eastAsia="it-IT"/>
        </w:rPr>
        <w:t xml:space="preserve">di </w:t>
      </w:r>
      <w:r w:rsidRPr="7AEB5A50">
        <w:rPr>
          <w:lang w:eastAsia="it-IT"/>
        </w:rPr>
        <w:t>candidat</w:t>
      </w:r>
      <w:r w:rsidRPr="7AEB5A50" w:rsidR="55F82A03">
        <w:rPr>
          <w:lang w:eastAsia="it-IT"/>
        </w:rPr>
        <w:t>i</w:t>
      </w:r>
      <w:r w:rsidRPr="7AEB5A50" w:rsidR="00B10AD2">
        <w:rPr>
          <w:lang w:eastAsia="it-IT"/>
        </w:rPr>
        <w:t xml:space="preserve">. </w:t>
      </w:r>
      <w:r w:rsidRPr="7AEB5A50" w:rsidR="007A0663">
        <w:rPr>
          <w:lang w:eastAsia="it-IT"/>
        </w:rPr>
        <w:t>In particolare</w:t>
      </w:r>
      <w:r w:rsidRPr="7AEB5A50" w:rsidR="2CB69DC5">
        <w:rPr>
          <w:lang w:eastAsia="it-IT"/>
        </w:rPr>
        <w:t>,</w:t>
      </w:r>
      <w:r w:rsidRPr="7AEB5A50" w:rsidR="007A0663">
        <w:rPr>
          <w:lang w:eastAsia="it-IT"/>
        </w:rPr>
        <w:t xml:space="preserve"> è possibile </w:t>
      </w:r>
      <w:r w:rsidR="00B10AD2">
        <w:t>effettuare una ricerca in base a</w:t>
      </w:r>
      <w:r w:rsidR="6876932C">
        <w:t>d un</w:t>
      </w:r>
      <w:r w:rsidR="00B10AD2">
        <w:t xml:space="preserve"> luogo e</w:t>
      </w:r>
      <w:r w:rsidR="5F95D089">
        <w:t xml:space="preserve"> </w:t>
      </w:r>
      <w:r w:rsidR="00B10AD2">
        <w:t>raggio chilometrico s</w:t>
      </w:r>
      <w:r w:rsidR="2E777986">
        <w:t>pecifico</w:t>
      </w:r>
      <w:r w:rsidR="6A0691F0">
        <w:t>,</w:t>
      </w:r>
      <w:r w:rsidR="00E82ED2">
        <w:t xml:space="preserve"> per un Paese specifico</w:t>
      </w:r>
      <w:r w:rsidR="6A3E0A64">
        <w:t xml:space="preserve"> (lasciando vuoti gli altri campi)</w:t>
      </w:r>
      <w:r w:rsidR="00E82ED2">
        <w:t>, o per Paese e regione</w:t>
      </w:r>
      <w:r w:rsidR="1137FB42">
        <w:t>/cantone</w:t>
      </w:r>
      <w:r w:rsidR="00E82ED2">
        <w:t xml:space="preserve"> </w:t>
      </w:r>
      <w:r w:rsidR="00AB6492">
        <w:t xml:space="preserve">(senza </w:t>
      </w:r>
      <w:r w:rsidR="79613E16">
        <w:t>specificare la città</w:t>
      </w:r>
      <w:r w:rsidR="00AB6492">
        <w:t>). Cliccando su “trova” si avvia la ricerca:</w:t>
      </w:r>
    </w:p>
    <w:p w:rsidR="00AB6492" w:rsidP="000E59FE" w:rsidRDefault="00AB6492" w14:paraId="065EC31B" w14:textId="77777777"/>
    <w:p w:rsidR="7F397C33" w:rsidRDefault="7F397C33" w14:paraId="6EA12BF2" w14:textId="691F8220">
      <w:r>
        <w:rPr>
          <w:noProof/>
        </w:rPr>
        <w:lastRenderedPageBreak/>
        <w:drawing>
          <wp:inline distT="0" distB="0" distL="0" distR="0" wp14:anchorId="5F36F11A" wp14:editId="780A5C31">
            <wp:extent cx="6124574" cy="1028700"/>
            <wp:effectExtent l="0" t="0" r="0" b="0"/>
            <wp:docPr id="189378443" name="Immagine 1893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937844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4574" cy="1028700"/>
                    </a:xfrm>
                    <a:prstGeom prst="rect">
                      <a:avLst/>
                    </a:prstGeom>
                  </pic:spPr>
                </pic:pic>
              </a:graphicData>
            </a:graphic>
          </wp:inline>
        </w:drawing>
      </w:r>
      <w:r w:rsidRPr="00E6332C" w:rsidR="00FFEC70">
        <w:rPr>
          <w:lang w:eastAsia="it-IT"/>
        </w:rPr>
        <w:t xml:space="preserve">Dopo aver avviato la ricerca, il software carica i risultati e mostra </w:t>
      </w:r>
      <w:r w:rsidRPr="00E6332C" w:rsidR="28A771A7">
        <w:rPr>
          <w:lang w:eastAsia="it-IT"/>
        </w:rPr>
        <w:t>i candidati trovati nel DB sulla base dei criteri della ricerca.</w:t>
      </w:r>
    </w:p>
    <w:p w:rsidRPr="007A44CE" w:rsidR="51635875" w:rsidP="007A44CE" w:rsidRDefault="3D1B89CE" w14:paraId="1086C78C" w14:textId="4B29BDF6">
      <w:pPr>
        <w:pStyle w:val="Titolo3"/>
      </w:pPr>
      <w:bookmarkStart w:name="_Toc184221142" w:id="45"/>
      <w:r>
        <w:t>2.3.</w:t>
      </w:r>
      <w:r w:rsidR="5335ABF8">
        <w:t>3</w:t>
      </w:r>
      <w:r>
        <w:t xml:space="preserve">. </w:t>
      </w:r>
      <w:r w:rsidR="308BDC4D">
        <w:t>Nuova ricerca</w:t>
      </w:r>
      <w:bookmarkEnd w:id="45"/>
    </w:p>
    <w:p w:rsidR="30FFB4F5" w:rsidP="6B314C9C" w:rsidRDefault="38CDE2EF" w14:paraId="7AE474B2" w14:textId="0101FECC">
      <w:r>
        <w:t>Da questa sezione è possibile avviare una ricerca per ruolo scegliendo se cercare fra tutti i candidati nel database di Jobcourier, fra i candidati valutati (che hanno ricevuto un rating e/o un commento</w:t>
      </w:r>
      <w:r w:rsidR="58B0642A">
        <w:t xml:space="preserve"> dall’azienda</w:t>
      </w:r>
      <w:r>
        <w:t>) o solo fra i candidati sbloccati (con l’icona del lucchetto verde)</w:t>
      </w:r>
      <w:r w:rsidR="7CCEE42E">
        <w:t>, in base al flag selezionato</w:t>
      </w:r>
      <w:r w:rsidR="391F5110">
        <w:t>.</w:t>
      </w:r>
      <w:r w:rsidR="5B5E0F23">
        <w:t xml:space="preserve"> </w:t>
      </w:r>
      <w:r w:rsidR="7FF86B23">
        <w:t xml:space="preserve">Di </w:t>
      </w:r>
      <w:r w:rsidR="0AC3CE85">
        <w:t>default</w:t>
      </w:r>
      <w:r w:rsidR="7FF86B23">
        <w:t xml:space="preserve"> vengono inseriti i </w:t>
      </w:r>
      <w:r w:rsidR="43A14B95">
        <w:t>parametri geografici</w:t>
      </w:r>
      <w:r w:rsidR="7FF86B23">
        <w:t xml:space="preserve"> dell’azienda, ma è possibile modificarli come descritto precedentemente:  </w:t>
      </w:r>
    </w:p>
    <w:p w:rsidR="30FFB4F5" w:rsidP="000E59FE" w:rsidRDefault="17AFE93F" w14:paraId="3D2ACD88" w14:textId="0A7768F8">
      <w:r>
        <w:rPr>
          <w:noProof/>
        </w:rPr>
        <w:drawing>
          <wp:inline distT="0" distB="0" distL="0" distR="0" wp14:anchorId="26575428" wp14:editId="004A4AB5">
            <wp:extent cx="6124574" cy="4314825"/>
            <wp:effectExtent l="0" t="0" r="0" b="0"/>
            <wp:docPr id="1858438034" name="Immagine 185843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58438034"/>
                    <pic:cNvPicPr/>
                  </pic:nvPicPr>
                  <pic:blipFill>
                    <a:blip r:embed="rId114">
                      <a:extLst>
                        <a:ext uri="{28A0092B-C50C-407E-A947-70E740481C1C}">
                          <a14:useLocalDpi xmlns:a14="http://schemas.microsoft.com/office/drawing/2010/main" val="0"/>
                        </a:ext>
                      </a:extLst>
                    </a:blip>
                    <a:stretch>
                      <a:fillRect/>
                    </a:stretch>
                  </pic:blipFill>
                  <pic:spPr>
                    <a:xfrm>
                      <a:off x="0" y="0"/>
                      <a:ext cx="6124574" cy="4314825"/>
                    </a:xfrm>
                    <a:prstGeom prst="rect">
                      <a:avLst/>
                    </a:prstGeom>
                  </pic:spPr>
                </pic:pic>
              </a:graphicData>
            </a:graphic>
          </wp:inline>
        </w:drawing>
      </w:r>
    </w:p>
    <w:p w:rsidR="30FFB4F5" w:rsidP="36B0398E" w:rsidRDefault="49860CF2" w14:paraId="67296149" w14:textId="2DCA7E63">
      <w:r>
        <w:lastRenderedPageBreak/>
        <w:t>È inoltre possibile</w:t>
      </w:r>
      <w:r w:rsidR="29C1632B">
        <w:t xml:space="preserve"> </w:t>
      </w:r>
      <w:r>
        <w:t xml:space="preserve">dare </w:t>
      </w:r>
      <w:r w:rsidR="43102D55">
        <w:t xml:space="preserve">fin da subito </w:t>
      </w:r>
      <w:r>
        <w:t xml:space="preserve">un titolo alla ricerca per salvarla nel tab </w:t>
      </w:r>
      <w:r w:rsidR="5A7125AF">
        <w:t>“</w:t>
      </w:r>
      <w:r>
        <w:t>Ricerche salvate</w:t>
      </w:r>
      <w:r w:rsidR="191871F3">
        <w:t>”</w:t>
      </w:r>
      <w:r>
        <w:t xml:space="preserve">. </w:t>
      </w:r>
    </w:p>
    <w:p w:rsidR="4BA64407" w:rsidP="000E59FE" w:rsidRDefault="4BA64407" w14:paraId="13A8DC78" w14:textId="64F561BB">
      <w:r>
        <w:t xml:space="preserve">Una volta avviata la ricerca vengono mostrati i </w:t>
      </w:r>
      <w:r w:rsidR="7AA3279C">
        <w:t xml:space="preserve">candidati </w:t>
      </w:r>
      <w:r w:rsidR="4FF55A8D">
        <w:t>c</w:t>
      </w:r>
      <w:r w:rsidR="066FFD1E">
        <w:t xml:space="preserve">he </w:t>
      </w:r>
      <w:r w:rsidR="4FF55A8D">
        <w:t>rispond</w:t>
      </w:r>
      <w:r w:rsidR="68E11DBA">
        <w:t>ono</w:t>
      </w:r>
      <w:r w:rsidR="4FF55A8D">
        <w:t xml:space="preserve"> ai parametri scelti. Le ricerche sono strutturate come gli annunci</w:t>
      </w:r>
      <w:r w:rsidR="6D11E508">
        <w:t>,</w:t>
      </w:r>
      <w:r w:rsidR="5EE4E537">
        <w:t xml:space="preserve"> con alla</w:t>
      </w:r>
      <w:r w:rsidR="4FF55A8D">
        <w:t xml:space="preserve"> sinistra i filtri per affinare la ricerca</w:t>
      </w:r>
      <w:r w:rsidR="4F65471C">
        <w:t>:</w:t>
      </w:r>
    </w:p>
    <w:p w:rsidR="4F65471C" w:rsidP="000E59FE" w:rsidRDefault="4F65471C" w14:paraId="2A8BB4FB" w14:textId="5E512A04">
      <w:r>
        <w:rPr>
          <w:noProof/>
        </w:rPr>
        <w:drawing>
          <wp:inline distT="0" distB="0" distL="0" distR="0" wp14:anchorId="70C64C91" wp14:editId="0474E8E8">
            <wp:extent cx="6124574" cy="4244768"/>
            <wp:effectExtent l="0" t="0" r="0" b="0"/>
            <wp:docPr id="574854696" name="Immagine 57485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rcRect t="5365" b="7082"/>
                    <a:stretch>
                      <a:fillRect/>
                    </a:stretch>
                  </pic:blipFill>
                  <pic:spPr>
                    <a:xfrm>
                      <a:off x="0" y="0"/>
                      <a:ext cx="6124574" cy="4244768"/>
                    </a:xfrm>
                    <a:prstGeom prst="rect">
                      <a:avLst/>
                    </a:prstGeom>
                  </pic:spPr>
                </pic:pic>
              </a:graphicData>
            </a:graphic>
          </wp:inline>
        </w:drawing>
      </w:r>
    </w:p>
    <w:p w:rsidR="03BA59E9" w:rsidP="000E59FE" w:rsidRDefault="6F1FB9B7" w14:paraId="607FA560" w14:textId="563A5F76">
      <w:r>
        <w:t>In particolare, i</w:t>
      </w:r>
      <w:r w:rsidR="03BA59E9">
        <w:t xml:space="preserve">l filtro “Scegli il tipo di candidato” consente di </w:t>
      </w:r>
      <w:r w:rsidR="592BCA8F">
        <w:t xml:space="preserve">modificare </w:t>
      </w:r>
      <w:r w:rsidR="2076B733">
        <w:t>i risultati</w:t>
      </w:r>
      <w:r w:rsidR="592BCA8F">
        <w:t xml:space="preserve"> dei candidati, selezionando </w:t>
      </w:r>
      <w:r w:rsidR="03BA59E9">
        <w:t>tutti i candidati, solo i candidati valutati</w:t>
      </w:r>
      <w:r w:rsidR="6805E928">
        <w:t xml:space="preserve"> dall’</w:t>
      </w:r>
      <w:r w:rsidR="7AFDC23D">
        <w:t xml:space="preserve">azienda </w:t>
      </w:r>
      <w:r w:rsidR="03BA59E9">
        <w:t xml:space="preserve">o solo i candidati sbloccati: </w:t>
      </w:r>
    </w:p>
    <w:p w:rsidR="03BA59E9" w:rsidP="000E59FE" w:rsidRDefault="03BA59E9" w14:paraId="31E163AE" w14:textId="39336FE7">
      <w:r>
        <w:rPr>
          <w:noProof/>
        </w:rPr>
        <w:drawing>
          <wp:inline distT="0" distB="0" distL="0" distR="0" wp14:anchorId="4B30C562" wp14:editId="269B1BB7">
            <wp:extent cx="1864038" cy="1870890"/>
            <wp:effectExtent l="0" t="0" r="3810" b="0"/>
            <wp:docPr id="1012450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16">
                      <a:extLst>
                        <a:ext uri="{28A0092B-C50C-407E-A947-70E740481C1C}">
                          <a14:useLocalDpi xmlns:a14="http://schemas.microsoft.com/office/drawing/2010/main" val="0"/>
                        </a:ext>
                      </a:extLst>
                    </a:blip>
                    <a:stretch>
                      <a:fillRect/>
                    </a:stretch>
                  </pic:blipFill>
                  <pic:spPr>
                    <a:xfrm>
                      <a:off x="0" y="0"/>
                      <a:ext cx="1864038" cy="1870890"/>
                    </a:xfrm>
                    <a:prstGeom prst="rect">
                      <a:avLst/>
                    </a:prstGeom>
                  </pic:spPr>
                </pic:pic>
              </a:graphicData>
            </a:graphic>
          </wp:inline>
        </w:drawing>
      </w:r>
    </w:p>
    <w:p w:rsidR="00055380" w:rsidP="000E59FE" w:rsidRDefault="5A0F30D3" w14:paraId="784084B5" w14:textId="30388E72">
      <w:r>
        <w:t xml:space="preserve">Per tutti i candidati è possibile utilizzare lo step Intervista per inviare un questionario cliccando “Fai </w:t>
      </w:r>
      <w:r>
        <w:lastRenderedPageBreak/>
        <w:t xml:space="preserve">alcune domande”:   </w:t>
      </w:r>
    </w:p>
    <w:p w:rsidR="00055380" w:rsidP="6B314C9C" w:rsidRDefault="5A0F30D3" w14:paraId="7021A29D" w14:textId="0F36C3B5">
      <w:r>
        <w:rPr>
          <w:noProof/>
        </w:rPr>
        <w:drawing>
          <wp:inline distT="0" distB="0" distL="0" distR="0" wp14:anchorId="405A4082" wp14:editId="47F75F28">
            <wp:extent cx="6115050" cy="3505200"/>
            <wp:effectExtent l="0" t="0" r="0" b="0"/>
            <wp:docPr id="1978225564" name="Immagine 197822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15050" cy="3505200"/>
                    </a:xfrm>
                    <a:prstGeom prst="rect">
                      <a:avLst/>
                    </a:prstGeom>
                  </pic:spPr>
                </pic:pic>
              </a:graphicData>
            </a:graphic>
          </wp:inline>
        </w:drawing>
      </w:r>
      <w:r w:rsidR="00055380">
        <w:br/>
      </w:r>
      <w:r>
        <w:t xml:space="preserve">Allo spostamento nello step intervista, il candidato riceve una mail che lo informa dell’interesse dell’azienda per il suo profilo relativamente ad una selezione in corso. </w:t>
      </w:r>
    </w:p>
    <w:p w:rsidR="00055380" w:rsidP="6B314C9C" w:rsidRDefault="5A0F30D3" w14:paraId="46FC4C9C" w14:textId="2F3226F8">
      <w:r>
        <w:t xml:space="preserve">Per i candidati bloccati è possibile vedere il risultato del questionario dall’anteprima del profilo cliccando “Punteggio”: </w:t>
      </w:r>
    </w:p>
    <w:p w:rsidR="00055380" w:rsidP="6B314C9C" w:rsidRDefault="5A0F30D3" w14:paraId="5C66C48C" w14:textId="57BBEB7C">
      <w:r>
        <w:rPr>
          <w:noProof/>
        </w:rPr>
        <w:drawing>
          <wp:inline distT="0" distB="0" distL="0" distR="0" wp14:anchorId="2D36AA14" wp14:editId="0D98622E">
            <wp:extent cx="6115050" cy="1066800"/>
            <wp:effectExtent l="0" t="0" r="0" b="0"/>
            <wp:docPr id="1138959575" name="Immagine 1138959575"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6115050" cy="1066800"/>
                    </a:xfrm>
                    <a:prstGeom prst="rect">
                      <a:avLst/>
                    </a:prstGeom>
                  </pic:spPr>
                </pic:pic>
              </a:graphicData>
            </a:graphic>
          </wp:inline>
        </w:drawing>
      </w:r>
    </w:p>
    <w:p w:rsidRPr="007A44CE" w:rsidR="00742EB0" w:rsidP="007A44CE" w:rsidRDefault="1DF113A8" w14:paraId="6DD99E8B" w14:textId="11C6868D">
      <w:pPr>
        <w:pStyle w:val="Titolo3"/>
      </w:pPr>
      <w:bookmarkStart w:name="_Toc184221143" w:id="46"/>
      <w:r>
        <w:t>2.</w:t>
      </w:r>
      <w:r w:rsidR="525D3E66">
        <w:t>4</w:t>
      </w:r>
      <w:r>
        <w:t xml:space="preserve"> </w:t>
      </w:r>
      <w:r w:rsidR="363489CB">
        <w:t>Ricerche salvate</w:t>
      </w:r>
      <w:bookmarkEnd w:id="46"/>
      <w:r w:rsidR="7AD30EE8">
        <w:t xml:space="preserve"> </w:t>
      </w:r>
    </w:p>
    <w:p w:rsidR="00B46491" w:rsidP="000E59FE" w:rsidRDefault="00B46491" w14:paraId="3C5F2398" w14:textId="77777777">
      <w:r>
        <w:t xml:space="preserve">In questa sezione, vengono visualizzate le ricerche salvate. </w:t>
      </w:r>
    </w:p>
    <w:p w:rsidR="00726249" w:rsidP="36B0398E" w:rsidRDefault="54557EFF" w14:paraId="5C542A22" w14:textId="07B63511">
      <w:r>
        <w:t>Per salvare una ricerca</w:t>
      </w:r>
      <w:r w:rsidR="01803595">
        <w:t xml:space="preserve"> </w:t>
      </w:r>
      <w:r w:rsidR="6103917A">
        <w:t>sono disponibili due modalità</w:t>
      </w:r>
      <w:r w:rsidR="01803595">
        <w:t>:</w:t>
      </w:r>
    </w:p>
    <w:p w:rsidR="00726249" w:rsidP="00012BCF" w:rsidRDefault="0CF79DC0" w14:paraId="1D69D305" w14:textId="1D090C36">
      <w:pPr>
        <w:pStyle w:val="Paragrafoelenco"/>
        <w:numPr>
          <w:ilvl w:val="0"/>
          <w:numId w:val="18"/>
        </w:numPr>
      </w:pPr>
      <w:r>
        <w:t xml:space="preserve">Quando si avvia una ricerca in database, è possibile </w:t>
      </w:r>
      <w:r w:rsidR="7D94C665">
        <w:t>inserire</w:t>
      </w:r>
      <w:r w:rsidR="0D3FBF73">
        <w:t xml:space="preserve"> </w:t>
      </w:r>
      <w:r w:rsidR="4290AA5E">
        <w:t xml:space="preserve">fin da subito </w:t>
      </w:r>
      <w:r w:rsidR="0D3FBF73">
        <w:t xml:space="preserve">un titolo </w:t>
      </w:r>
      <w:r w:rsidR="0DEDD412">
        <w:t>nel tab “Salva ricerca</w:t>
      </w:r>
      <w:r w:rsidR="6469DA09">
        <w:t>”:</w:t>
      </w:r>
    </w:p>
    <w:p w:rsidR="00726249" w:rsidP="36B0398E" w:rsidRDefault="25624FCE" w14:paraId="1B65A3E0" w14:textId="3CDA23FB">
      <w:r>
        <w:rPr>
          <w:noProof/>
        </w:rPr>
        <w:lastRenderedPageBreak/>
        <w:drawing>
          <wp:inline distT="0" distB="0" distL="0" distR="0" wp14:anchorId="2B0D29C1" wp14:editId="70F4915B">
            <wp:extent cx="6124574" cy="4886325"/>
            <wp:effectExtent l="0" t="0" r="0" b="0"/>
            <wp:docPr id="930534411" name="Immagine 93053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6124574" cy="4886325"/>
                    </a:xfrm>
                    <a:prstGeom prst="rect">
                      <a:avLst/>
                    </a:prstGeom>
                  </pic:spPr>
                </pic:pic>
              </a:graphicData>
            </a:graphic>
          </wp:inline>
        </w:drawing>
      </w:r>
    </w:p>
    <w:p w:rsidR="00726249" w:rsidP="28B7F283" w:rsidRDefault="456A53E6" w14:paraId="4B275300" w14:textId="5E8FD7A1">
      <w:r>
        <w:t xml:space="preserve">Se vengono aggiunti dei filtri, è necessario cliccare su “Salva” per </w:t>
      </w:r>
      <w:r w:rsidR="00726249">
        <w:tab/>
      </w:r>
      <w:r>
        <w:t>salvarli.</w:t>
      </w:r>
    </w:p>
    <w:p w:rsidR="00726249" w:rsidP="00012BCF" w:rsidRDefault="60882C4C" w14:paraId="65D50A7E" w14:textId="00790068">
      <w:pPr>
        <w:pStyle w:val="Paragrafoelenco"/>
        <w:numPr>
          <w:ilvl w:val="0"/>
          <w:numId w:val="18"/>
        </w:numPr>
      </w:pPr>
      <w:r>
        <w:t xml:space="preserve">Se quando si avvia una ricerca in database non viene dato subito un titolo, è possibile aggiungerlo </w:t>
      </w:r>
      <w:r w:rsidR="1CC9D711">
        <w:t>nell’apposi</w:t>
      </w:r>
      <w:r w:rsidR="51B2C47B">
        <w:t>to tab in fondo ai filtri,</w:t>
      </w:r>
      <w:r w:rsidR="3630E53F">
        <w:t xml:space="preserve"> clicca</w:t>
      </w:r>
      <w:r w:rsidR="278D6470">
        <w:t>ndo</w:t>
      </w:r>
      <w:r w:rsidR="3630E53F">
        <w:t xml:space="preserve"> </w:t>
      </w:r>
      <w:r w:rsidR="0B7696B0">
        <w:t xml:space="preserve">poi </w:t>
      </w:r>
      <w:r w:rsidR="3630E53F">
        <w:t>su “Salva”</w:t>
      </w:r>
      <w:r w:rsidR="510951B7">
        <w:t>:</w:t>
      </w:r>
    </w:p>
    <w:p w:rsidR="00726249" w:rsidP="00150EAA" w:rsidRDefault="6040DC8B" w14:paraId="3BAEF453" w14:textId="0E4433D4">
      <w:r>
        <w:rPr>
          <w:noProof/>
        </w:rPr>
        <w:lastRenderedPageBreak/>
        <w:drawing>
          <wp:inline distT="0" distB="0" distL="0" distR="0" wp14:anchorId="312FE566" wp14:editId="1EE5EB7C">
            <wp:extent cx="6124574" cy="2914650"/>
            <wp:effectExtent l="0" t="0" r="0" b="0"/>
            <wp:docPr id="567551858" name="Immagine 56755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6124574" cy="2914650"/>
                    </a:xfrm>
                    <a:prstGeom prst="rect">
                      <a:avLst/>
                    </a:prstGeom>
                  </pic:spPr>
                </pic:pic>
              </a:graphicData>
            </a:graphic>
          </wp:inline>
        </w:drawing>
      </w:r>
    </w:p>
    <w:p w:rsidR="00726249" w:rsidP="36B0398E" w:rsidRDefault="00726249" w14:paraId="3EA90049" w14:textId="58F86614">
      <w:r>
        <w:t>Per ciascuna ricerca salvata è possibile effettuare le seguenti operazioni:</w:t>
      </w:r>
    </w:p>
    <w:p w:rsidR="0003266D" w:rsidP="000E59FE" w:rsidRDefault="0003266D" w14:paraId="16172F6A" w14:textId="77777777"/>
    <w:p w:rsidRPr="00085CB1" w:rsidR="0003266D" w:rsidP="000E59FE" w:rsidRDefault="3BA8E981" w14:paraId="18023263" w14:textId="141CAB6F">
      <w:r>
        <w:rPr>
          <w:noProof/>
        </w:rPr>
        <w:drawing>
          <wp:inline distT="0" distB="0" distL="0" distR="0" wp14:anchorId="0CD17E6D" wp14:editId="76C24C32">
            <wp:extent cx="6124574" cy="1152525"/>
            <wp:effectExtent l="0" t="0" r="0" b="0"/>
            <wp:docPr id="998963643" name="Immagine 9989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6124574" cy="1152525"/>
                    </a:xfrm>
                    <a:prstGeom prst="rect">
                      <a:avLst/>
                    </a:prstGeom>
                  </pic:spPr>
                </pic:pic>
              </a:graphicData>
            </a:graphic>
          </wp:inline>
        </w:drawing>
      </w:r>
    </w:p>
    <w:p w:rsidR="00726249" w:rsidP="000E59FE" w:rsidRDefault="00726249" w14:paraId="4FCA946E" w14:textId="2AF7FC09">
      <w:r w:rsidRPr="566E82F8">
        <w:rPr>
          <w:b/>
          <w:bCs/>
        </w:rPr>
        <w:t>Visualizza candidati</w:t>
      </w:r>
      <w:r w:rsidRPr="566E82F8">
        <w:t>: consente di visualizzare tutti i candidati che rispondono ai criteri impostati.</w:t>
      </w:r>
      <w:r w:rsidRPr="566E82F8" w:rsidR="003250AE">
        <w:t xml:space="preserve"> I nuovi candidati corrispondenti ai criteri e che vengono automaticamente aggiunti nella ricerca vengono mostrati con l’etichetta “Nuovi”:</w:t>
      </w:r>
    </w:p>
    <w:p w:rsidR="005307F3" w:rsidP="000E59FE" w:rsidRDefault="248EBECD" w14:paraId="70886972" w14:textId="419CF57A">
      <w:r>
        <w:rPr>
          <w:noProof/>
        </w:rPr>
        <w:drawing>
          <wp:inline distT="0" distB="0" distL="0" distR="0" wp14:anchorId="1174A59F" wp14:editId="5C62738A">
            <wp:extent cx="6124574" cy="1181112"/>
            <wp:effectExtent l="0" t="0" r="0" b="0"/>
            <wp:docPr id="679218897" name="Immagine 67921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79218897"/>
                    <pic:cNvPicPr/>
                  </pic:nvPicPr>
                  <pic:blipFill>
                    <a:blip r:embed="rId122" cstate="print">
                      <a:extLst>
                        <a:ext uri="{28A0092B-C50C-407E-A947-70E740481C1C}">
                          <a14:useLocalDpi xmlns:a14="http://schemas.microsoft.com/office/drawing/2010/main" val="0"/>
                        </a:ext>
                      </a:extLst>
                    </a:blip>
                    <a:srcRect t="13888"/>
                    <a:stretch>
                      <a:fillRect/>
                    </a:stretch>
                  </pic:blipFill>
                  <pic:spPr>
                    <a:xfrm>
                      <a:off x="0" y="0"/>
                      <a:ext cx="6124574" cy="1181112"/>
                    </a:xfrm>
                    <a:prstGeom prst="rect">
                      <a:avLst/>
                    </a:prstGeom>
                  </pic:spPr>
                </pic:pic>
              </a:graphicData>
            </a:graphic>
          </wp:inline>
        </w:drawing>
      </w:r>
      <w:r w:rsidR="7748A972">
        <w:t>Ordinando i nuovi candidati per “Data registrazione” è possibile visualizzare in alto i nuovi candidati:</w:t>
      </w:r>
    </w:p>
    <w:p w:rsidRPr="00726249" w:rsidR="00604B0D" w:rsidP="000E59FE" w:rsidRDefault="00991B41" w14:paraId="6B154D41" w14:textId="3CE51F4F">
      <w:r w:rsidRPr="00991B41">
        <w:rPr>
          <w:noProof/>
        </w:rPr>
        <w:lastRenderedPageBreak/>
        <w:drawing>
          <wp:inline distT="0" distB="0" distL="0" distR="0" wp14:anchorId="3CEEDE09" wp14:editId="7468F29D">
            <wp:extent cx="6120130" cy="1405719"/>
            <wp:effectExtent l="0" t="0" r="0" b="4445"/>
            <wp:docPr id="748303137"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03137" name="Immagine 1" descr="Immagine che contiene testo, schermata, software, Carattere&#10;&#10;Descrizione generata automaticamente"/>
                    <pic:cNvPicPr/>
                  </pic:nvPicPr>
                  <pic:blipFill rotWithShape="1">
                    <a:blip r:embed="rId123"/>
                    <a:srcRect b="6079"/>
                    <a:stretch/>
                  </pic:blipFill>
                  <pic:spPr bwMode="auto">
                    <a:xfrm>
                      <a:off x="0" y="0"/>
                      <a:ext cx="6120130" cy="1405719"/>
                    </a:xfrm>
                    <a:prstGeom prst="rect">
                      <a:avLst/>
                    </a:prstGeom>
                    <a:ln>
                      <a:noFill/>
                    </a:ln>
                    <a:extLst>
                      <a:ext uri="{53640926-AAD7-44D8-BBD7-CCE9431645EC}">
                        <a14:shadowObscured xmlns:a14="http://schemas.microsoft.com/office/drawing/2010/main"/>
                      </a:ext>
                    </a:extLst>
                  </pic:spPr>
                </pic:pic>
              </a:graphicData>
            </a:graphic>
          </wp:inline>
        </w:drawing>
      </w:r>
    </w:p>
    <w:p w:rsidRPr="00085CB1" w:rsidR="00726249" w:rsidP="000E59FE" w:rsidRDefault="00726249" w14:paraId="747CBFF1" w14:textId="1DD0B750">
      <w:r w:rsidRPr="00085CB1">
        <w:rPr>
          <w:b/>
          <w:bCs/>
        </w:rPr>
        <w:t>Elimina</w:t>
      </w:r>
      <w:r w:rsidRPr="00085CB1">
        <w:t xml:space="preserve">: </w:t>
      </w:r>
      <w:r>
        <w:t>consente di</w:t>
      </w:r>
      <w:r w:rsidRPr="00085CB1">
        <w:t xml:space="preserve"> eliminare definitivamente la ricerca</w:t>
      </w:r>
      <w:r>
        <w:t>.</w:t>
      </w:r>
    </w:p>
    <w:p w:rsidRPr="007A44CE" w:rsidR="00BD6504" w:rsidP="007A44CE" w:rsidRDefault="557EA506" w14:paraId="02B666F8" w14:textId="769A8C08">
      <w:pPr>
        <w:pStyle w:val="Titolo3"/>
      </w:pPr>
      <w:bookmarkStart w:name="_Toc184221144" w:id="47"/>
      <w:r>
        <w:t>2.</w:t>
      </w:r>
      <w:r w:rsidR="15EC981F">
        <w:t>5</w:t>
      </w:r>
      <w:r>
        <w:t xml:space="preserve"> </w:t>
      </w:r>
      <w:r w:rsidR="363489CB">
        <w:t>S</w:t>
      </w:r>
      <w:r w:rsidR="3EB15D48">
        <w:t xml:space="preserve">torico </w:t>
      </w:r>
      <w:r w:rsidR="363489CB">
        <w:t xml:space="preserve">delle </w:t>
      </w:r>
      <w:r w:rsidR="3EB15D48">
        <w:t>ricerche</w:t>
      </w:r>
      <w:bookmarkEnd w:id="47"/>
    </w:p>
    <w:p w:rsidRPr="00085CB1" w:rsidR="008313E8" w:rsidP="000E59FE" w:rsidRDefault="008313E8" w14:paraId="055B06BC" w14:textId="01AAB554">
      <w:r>
        <w:t>In questa sezione vengono visualizzate le ultime ricerche effettuate</w:t>
      </w:r>
      <w:r w:rsidR="44A240C8">
        <w:t>. C</w:t>
      </w:r>
      <w:r>
        <w:t>liccando sulla relativa riga</w:t>
      </w:r>
      <w:r w:rsidR="272480AC">
        <w:t xml:space="preserve"> è </w:t>
      </w:r>
      <w:r>
        <w:t>possibile aprirle</w:t>
      </w:r>
      <w:r w:rsidR="5FB6E2A3">
        <w:t>, mentre cliccando su “x” è possibile eliminarle:</w:t>
      </w:r>
    </w:p>
    <w:p w:rsidRPr="008313E8" w:rsidR="008313E8" w:rsidP="000E59FE" w:rsidRDefault="3B35C683" w14:paraId="186C147F" w14:textId="171FC1D3">
      <w:r>
        <w:rPr>
          <w:noProof/>
        </w:rPr>
        <w:drawing>
          <wp:inline distT="0" distB="0" distL="0" distR="0" wp14:anchorId="0C3E4B44" wp14:editId="1583E38B">
            <wp:extent cx="6124574" cy="1343025"/>
            <wp:effectExtent l="0" t="0" r="0" b="0"/>
            <wp:docPr id="1146252246" name="Immagine 11462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124574" cy="1343025"/>
                    </a:xfrm>
                    <a:prstGeom prst="rect">
                      <a:avLst/>
                    </a:prstGeom>
                  </pic:spPr>
                </pic:pic>
              </a:graphicData>
            </a:graphic>
          </wp:inline>
        </w:drawing>
      </w:r>
    </w:p>
    <w:p w:rsidRPr="007A44CE" w:rsidR="00BD6504" w:rsidP="007A44CE" w:rsidRDefault="45E330E1" w14:paraId="2A98E474" w14:textId="548E26EB">
      <w:pPr>
        <w:pStyle w:val="Titolo3"/>
      </w:pPr>
      <w:bookmarkStart w:name="_Toc184221145" w:id="48"/>
      <w:r>
        <w:t>2.</w:t>
      </w:r>
      <w:r w:rsidR="6D21D3EE">
        <w:t>6</w:t>
      </w:r>
      <w:r>
        <w:t xml:space="preserve"> </w:t>
      </w:r>
      <w:r w:rsidR="3EB15D48">
        <w:t>Candidati</w:t>
      </w:r>
      <w:bookmarkEnd w:id="48"/>
    </w:p>
    <w:p w:rsidR="005C7F39" w:rsidP="000E59FE" w:rsidRDefault="00BD6504" w14:paraId="36DF7AF2" w14:textId="20F1EF2C">
      <w:r>
        <w:t>In questa sezione sono visibili i candidati sbloccati</w:t>
      </w:r>
      <w:r w:rsidR="3FAC6E98">
        <w:t xml:space="preserve"> e/o valutati dall’azienda.</w:t>
      </w:r>
    </w:p>
    <w:p w:rsidR="005C7F39" w:rsidP="00150EAA" w:rsidRDefault="7A5609C9" w14:paraId="06837DE5" w14:textId="37B9EA4A">
      <w:r>
        <w:rPr>
          <w:noProof/>
        </w:rPr>
        <w:lastRenderedPageBreak/>
        <w:drawing>
          <wp:inline distT="0" distB="0" distL="0" distR="0" wp14:anchorId="7B4915CA" wp14:editId="49B3DE6A">
            <wp:extent cx="6124574" cy="4305300"/>
            <wp:effectExtent l="0" t="0" r="0" b="0"/>
            <wp:docPr id="453364865" name="Immagine 45336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6124574" cy="4305300"/>
                    </a:xfrm>
                    <a:prstGeom prst="rect">
                      <a:avLst/>
                    </a:prstGeom>
                  </pic:spPr>
                </pic:pic>
              </a:graphicData>
            </a:graphic>
          </wp:inline>
        </w:drawing>
      </w:r>
    </w:p>
    <w:p w:rsidR="005C7F39" w:rsidP="000E59FE" w:rsidRDefault="21FB6E4D" w14:paraId="69DDA303" w14:textId="33F9CDF1">
      <w:r>
        <w:t>Grazie al filtro “Scegli il tipo di candidato”</w:t>
      </w:r>
      <w:r w:rsidR="005C7F39">
        <w:t xml:space="preserve"> è possibile filtrare i candidati per:</w:t>
      </w:r>
    </w:p>
    <w:p w:rsidR="005C7F39" w:rsidP="00012BCF" w:rsidRDefault="4630D1C8" w14:paraId="5943CFD6" w14:textId="698A65B0">
      <w:pPr>
        <w:pStyle w:val="Paragrafoelenco"/>
        <w:numPr>
          <w:ilvl w:val="0"/>
          <w:numId w:val="23"/>
        </w:numPr>
      </w:pPr>
      <w:r w:rsidRPr="36B0398E">
        <w:rPr>
          <w:b/>
          <w:bCs/>
        </w:rPr>
        <w:t>Tutti</w:t>
      </w:r>
      <w:r w:rsidRPr="36B0398E" w:rsidR="5F844BC1">
        <w:rPr>
          <w:b/>
          <w:bCs/>
        </w:rPr>
        <w:t>:</w:t>
      </w:r>
      <w:r w:rsidR="5F844BC1">
        <w:t xml:space="preserve"> mostra tutti i candidati </w:t>
      </w:r>
      <w:r w:rsidRPr="36B0398E" w:rsidR="5F844BC1">
        <w:rPr>
          <w:b/>
          <w:bCs/>
        </w:rPr>
        <w:t>sbloccati</w:t>
      </w:r>
      <w:r w:rsidRPr="36B0398E" w:rsidR="32B6C9A2">
        <w:rPr>
          <w:b/>
          <w:bCs/>
        </w:rPr>
        <w:t xml:space="preserve"> </w:t>
      </w:r>
      <w:r w:rsidRPr="36B0398E" w:rsidR="4528D7B0">
        <w:rPr>
          <w:b/>
          <w:bCs/>
        </w:rPr>
        <w:t>e/o</w:t>
      </w:r>
      <w:r w:rsidRPr="36B0398E" w:rsidR="32B6C9A2">
        <w:rPr>
          <w:b/>
          <w:bCs/>
        </w:rPr>
        <w:t xml:space="preserve"> valutati</w:t>
      </w:r>
      <w:r w:rsidR="60B3AB96">
        <w:t xml:space="preserve"> dall’azienda</w:t>
      </w:r>
      <w:r w:rsidR="5F78EFFB">
        <w:t xml:space="preserve">. </w:t>
      </w:r>
    </w:p>
    <w:p w:rsidR="005C7F39" w:rsidP="09052AFC" w:rsidRDefault="5F78EFFB" w14:paraId="291527C7" w14:textId="4FD28332">
      <w:pPr>
        <w:pStyle w:val="Paragrafoelenco"/>
      </w:pPr>
      <w:r>
        <w:t xml:space="preserve">I candidati </w:t>
      </w:r>
      <w:r w:rsidRPr="6C6ADB6C">
        <w:rPr>
          <w:b/>
          <w:bCs/>
        </w:rPr>
        <w:t xml:space="preserve">sbloccati </w:t>
      </w:r>
      <w:r>
        <w:t xml:space="preserve">sono tutti i candidati che si sono candidati direttamente a delle offerte pubblicate dal cliente, che hanno mandato una candidatura spontanea registrandosi al profilo dell’azienda o i candidati sbloccati manualmente. I candidati </w:t>
      </w:r>
      <w:r w:rsidRPr="6C6ADB6C">
        <w:rPr>
          <w:b/>
          <w:bCs/>
        </w:rPr>
        <w:t xml:space="preserve">valutati </w:t>
      </w:r>
      <w:r>
        <w:t xml:space="preserve">sono i candidati che hanno ricevuto un rating e/o un commento nel tab “Commenta e salva” dagli </w:t>
      </w:r>
      <w:proofErr w:type="spellStart"/>
      <w:r>
        <w:t>employer</w:t>
      </w:r>
      <w:proofErr w:type="spellEnd"/>
      <w:r>
        <w:t xml:space="preserve"> dell’azienda.</w:t>
      </w:r>
    </w:p>
    <w:p w:rsidR="00E4081B" w:rsidP="00012BCF" w:rsidRDefault="00E4081B" w14:paraId="3528FAD4" w14:textId="00D95FF1">
      <w:pPr>
        <w:pStyle w:val="Paragrafoelenco"/>
        <w:numPr>
          <w:ilvl w:val="0"/>
          <w:numId w:val="23"/>
        </w:numPr>
      </w:pPr>
      <w:r w:rsidRPr="09052AFC">
        <w:rPr>
          <w:b/>
          <w:bCs/>
        </w:rPr>
        <w:t>Solo valutati</w:t>
      </w:r>
      <w:r w:rsidRPr="09052AFC" w:rsidR="3E6211DA">
        <w:rPr>
          <w:b/>
          <w:bCs/>
        </w:rPr>
        <w:t xml:space="preserve"> da me</w:t>
      </w:r>
      <w:r w:rsidRPr="09052AFC" w:rsidR="00ED5B5D">
        <w:rPr>
          <w:b/>
          <w:bCs/>
        </w:rPr>
        <w:t>:</w:t>
      </w:r>
      <w:r w:rsidR="00ED5B5D">
        <w:t xml:space="preserve"> mostra </w:t>
      </w:r>
      <w:bookmarkStart w:name="_Hlk174714649" w:id="49"/>
      <w:r w:rsidR="00ED5B5D">
        <w:t>solo i candidati</w:t>
      </w:r>
      <w:r w:rsidR="4D31905E">
        <w:t xml:space="preserve"> valutati dall’utenza loggata, ossia</w:t>
      </w:r>
      <w:r w:rsidR="00ED5B5D">
        <w:t xml:space="preserve"> dove è st</w:t>
      </w:r>
      <w:r w:rsidR="000A6AD4">
        <w:t>ata aggiunta una valutazione nel tab “Commenta e salva”</w:t>
      </w:r>
      <w:r w:rsidR="261D1EB8">
        <w:t>;</w:t>
      </w:r>
    </w:p>
    <w:bookmarkEnd w:id="49"/>
    <w:p w:rsidR="00E4081B" w:rsidP="00012BCF" w:rsidRDefault="00E4081B" w14:paraId="009A1965" w14:textId="7985DD52">
      <w:pPr>
        <w:pStyle w:val="Paragrafoelenco"/>
        <w:numPr>
          <w:ilvl w:val="0"/>
          <w:numId w:val="23"/>
        </w:numPr>
      </w:pPr>
      <w:r w:rsidRPr="09052AFC">
        <w:rPr>
          <w:b/>
          <w:bCs/>
        </w:rPr>
        <w:t>Candidati alla mia azienda</w:t>
      </w:r>
      <w:r w:rsidRPr="09052AFC" w:rsidR="000A6AD4">
        <w:rPr>
          <w:b/>
          <w:bCs/>
        </w:rPr>
        <w:t>:</w:t>
      </w:r>
      <w:r w:rsidR="000A6AD4">
        <w:t xml:space="preserve"> mostra solo i candidati che si sono registrati alla mia azienda tramite una candidatura spontanea</w:t>
      </w:r>
      <w:r w:rsidR="00AB52A3">
        <w:t xml:space="preserve">. </w:t>
      </w:r>
      <w:r w:rsidR="20B9D42B">
        <w:t>Questi candidati hanno un profilo aperto.</w:t>
      </w:r>
    </w:p>
    <w:p w:rsidR="00E4081B" w:rsidP="00012BCF" w:rsidRDefault="4630D1C8" w14:paraId="22E05D2A" w14:textId="749C7A19">
      <w:pPr>
        <w:pStyle w:val="Paragrafoelenco"/>
        <w:numPr>
          <w:ilvl w:val="0"/>
          <w:numId w:val="23"/>
        </w:numPr>
      </w:pPr>
      <w:r w:rsidRPr="09052AFC">
        <w:rPr>
          <w:b/>
          <w:bCs/>
        </w:rPr>
        <w:t>Candidati all’annuncio</w:t>
      </w:r>
      <w:r w:rsidRPr="09052AFC" w:rsidR="44AFC5EA">
        <w:rPr>
          <w:b/>
          <w:bCs/>
        </w:rPr>
        <w:t>:</w:t>
      </w:r>
      <w:r w:rsidR="1C214C6B">
        <w:t xml:space="preserve"> mostra solo i candidati che si sono candidati ad almeno </w:t>
      </w:r>
      <w:r w:rsidR="03904768">
        <w:t>un</w:t>
      </w:r>
      <w:r w:rsidR="1C214C6B">
        <w:t xml:space="preserve"> annuncio della mia azienda.</w:t>
      </w:r>
    </w:p>
    <w:p w:rsidR="00E4081B" w:rsidP="00012BCF" w:rsidRDefault="2F5C9CC1" w14:paraId="1D459F45" w14:textId="1B0A4B59">
      <w:pPr>
        <w:pStyle w:val="Paragrafoelenco"/>
        <w:numPr>
          <w:ilvl w:val="0"/>
          <w:numId w:val="23"/>
        </w:numPr>
      </w:pPr>
      <w:r w:rsidRPr="09052AFC">
        <w:rPr>
          <w:b/>
          <w:bCs/>
        </w:rPr>
        <w:t>Sbloccat</w:t>
      </w:r>
      <w:r w:rsidRPr="09052AFC" w:rsidR="0AE9DABA">
        <w:rPr>
          <w:b/>
          <w:bCs/>
        </w:rPr>
        <w:t>i</w:t>
      </w:r>
      <w:r w:rsidRPr="09052AFC" w:rsidR="008462E0">
        <w:rPr>
          <w:b/>
          <w:bCs/>
        </w:rPr>
        <w:t>:</w:t>
      </w:r>
      <w:r w:rsidR="008462E0">
        <w:t xml:space="preserve"> mostra </w:t>
      </w:r>
      <w:r w:rsidR="248F5410">
        <w:t>tutt</w:t>
      </w:r>
      <w:r w:rsidR="362A2E12">
        <w:t>i</w:t>
      </w:r>
      <w:r w:rsidR="008462E0">
        <w:t xml:space="preserve"> i candidati sbloccati</w:t>
      </w:r>
      <w:r w:rsidR="2FD2B9C2">
        <w:t>, ossia i candidati con l’icona del lucchetto verde</w:t>
      </w:r>
      <w:r w:rsidR="00EB3BD7">
        <w:t>.</w:t>
      </w:r>
    </w:p>
    <w:p w:rsidR="566E82F8" w:rsidP="000E59FE" w:rsidRDefault="566E82F8" w14:paraId="0D9D7294" w14:textId="1A68EDE5"/>
    <w:p w:rsidR="00BD6504" w:rsidP="000E59FE" w:rsidRDefault="003154FA" w14:paraId="6D43CD5A" w14:textId="2808F505">
      <w:r>
        <w:t xml:space="preserve">I candidati </w:t>
      </w:r>
      <w:r w:rsidR="3E45BF13">
        <w:t>presenti in questa sezione</w:t>
      </w:r>
      <w:r w:rsidR="003EBAFD">
        <w:t xml:space="preserve"> possono essere</w:t>
      </w:r>
      <w:r>
        <w:t xml:space="preserve"> inseri</w:t>
      </w:r>
      <w:r w:rsidR="7A999A86">
        <w:t>r</w:t>
      </w:r>
      <w:r w:rsidR="492B205E">
        <w:t>t</w:t>
      </w:r>
      <w:r>
        <w:t xml:space="preserve">i </w:t>
      </w:r>
      <w:r w:rsidR="3DB85CA4">
        <w:t xml:space="preserve">manualmente </w:t>
      </w:r>
      <w:r>
        <w:t xml:space="preserve">in un </w:t>
      </w:r>
      <w:r w:rsidR="366011F2">
        <w:t xml:space="preserve">processo, </w:t>
      </w:r>
      <w:r w:rsidR="366011F2">
        <w:lastRenderedPageBreak/>
        <w:t>cliccando l’icon</w:t>
      </w:r>
      <w:r w:rsidR="0A17E8D6">
        <w:t>a</w:t>
      </w:r>
      <w:r w:rsidR="366011F2">
        <w:t xml:space="preserve"> seguente</w:t>
      </w:r>
      <w:r>
        <w:t>:</w:t>
      </w:r>
    </w:p>
    <w:p w:rsidR="003154FA" w:rsidP="000E59FE" w:rsidRDefault="003154FA" w14:paraId="43829B8F" w14:textId="476468D4">
      <w:r w:rsidRPr="003154FA">
        <w:rPr>
          <w:noProof/>
        </w:rPr>
        <w:drawing>
          <wp:inline distT="0" distB="0" distL="0" distR="0" wp14:anchorId="721660A2" wp14:editId="6100FAC1">
            <wp:extent cx="6120130" cy="2202815"/>
            <wp:effectExtent l="0" t="0" r="0" b="6985"/>
            <wp:docPr id="756202821" name="Immagine 1" descr="Immagine che contiene testo, schermata, Viso umano,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2821" name="Immagine 1" descr="Immagine che contiene testo, schermata, Viso umano, Pagina Web&#10;&#10;Descrizione generata automaticamente"/>
                    <pic:cNvPicPr/>
                  </pic:nvPicPr>
                  <pic:blipFill>
                    <a:blip r:embed="rId126"/>
                    <a:stretch>
                      <a:fillRect/>
                    </a:stretch>
                  </pic:blipFill>
                  <pic:spPr>
                    <a:xfrm>
                      <a:off x="0" y="0"/>
                      <a:ext cx="6120130" cy="2202815"/>
                    </a:xfrm>
                    <a:prstGeom prst="rect">
                      <a:avLst/>
                    </a:prstGeom>
                  </pic:spPr>
                </pic:pic>
              </a:graphicData>
            </a:graphic>
          </wp:inline>
        </w:drawing>
      </w:r>
    </w:p>
    <w:p w:rsidR="00E94B1A" w:rsidP="36B0398E" w:rsidRDefault="28E661EC" w14:paraId="2D595665" w14:textId="0B25DD2F">
      <w:r>
        <w:t xml:space="preserve">In questo </w:t>
      </w:r>
      <w:r w:rsidR="3C968792">
        <w:t>modo</w:t>
      </w:r>
      <w:r>
        <w:t>, il candidato viene inserito in una ricerca per ID ed è possibile spostarlo allo step intervista</w:t>
      </w:r>
      <w:r w:rsidR="537FA23E">
        <w:t xml:space="preserve"> </w:t>
      </w:r>
      <w:r w:rsidR="4297ACF7">
        <w:t xml:space="preserve">per inviargli </w:t>
      </w:r>
      <w:r w:rsidR="537FA23E">
        <w:t xml:space="preserve">un </w:t>
      </w:r>
      <w:r w:rsidR="0522E15A">
        <w:t>questionario</w:t>
      </w:r>
      <w:r w:rsidR="0048468F">
        <w:t xml:space="preserve"> o richiedergli</w:t>
      </w:r>
      <w:r w:rsidR="5C0738BE">
        <w:t xml:space="preserve"> un job test</w:t>
      </w:r>
      <w:r w:rsidR="4DAA1412">
        <w:t xml:space="preserve"> o un video CV:</w:t>
      </w:r>
    </w:p>
    <w:p w:rsidR="6D896982" w:rsidP="36B0398E" w:rsidRDefault="6D896982" w14:paraId="5726718E" w14:textId="1DB3F45A">
      <w:r>
        <w:rPr>
          <w:noProof/>
        </w:rPr>
        <w:drawing>
          <wp:inline distT="0" distB="0" distL="0" distR="0" wp14:anchorId="5810A302" wp14:editId="6804F881">
            <wp:extent cx="6124574" cy="2581275"/>
            <wp:effectExtent l="0" t="0" r="0" b="0"/>
            <wp:docPr id="1505190323" name="Immagine 150519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6124574" cy="2581275"/>
                    </a:xfrm>
                    <a:prstGeom prst="rect">
                      <a:avLst/>
                    </a:prstGeom>
                  </pic:spPr>
                </pic:pic>
              </a:graphicData>
            </a:graphic>
          </wp:inline>
        </w:drawing>
      </w:r>
    </w:p>
    <w:p w:rsidR="36B0398E" w:rsidP="36B0398E" w:rsidRDefault="36B0398E" w14:paraId="3DFCD4CD" w14:textId="5D775BB3"/>
    <w:p w:rsidRPr="00C111AD" w:rsidR="00F061EE" w:rsidP="369DA2DB" w:rsidRDefault="0967E627" w14:paraId="7AABE150" w14:textId="34AC72E5">
      <w:pPr>
        <w:pStyle w:val="Titolo3"/>
      </w:pPr>
      <w:bookmarkStart w:name="_Toc184221146" w:id="50"/>
      <w:r>
        <w:t>2.</w:t>
      </w:r>
      <w:r w:rsidR="04FBEE18">
        <w:t>7</w:t>
      </w:r>
      <w:r>
        <w:t xml:space="preserve"> </w:t>
      </w:r>
      <w:r w:rsidR="14121941">
        <w:t>Scheda candidato</w:t>
      </w:r>
      <w:bookmarkEnd w:id="50"/>
    </w:p>
    <w:p w:rsidR="0074590D" w:rsidP="000E59FE" w:rsidRDefault="0074590D" w14:paraId="1FF4BE88" w14:textId="2FB55A3A">
      <w:bookmarkStart w:name="_Hlk47513596" w:id="51"/>
      <w:r>
        <w:t xml:space="preserve">Cliccando su ciascuna stringa candidato è possibile aprire la relativa scheda, ossia il profilo contente tutti i dettagli del </w:t>
      </w:r>
      <w:r w:rsidR="00B97DE2">
        <w:t>candidato e i risultati</w:t>
      </w:r>
      <w:r>
        <w:t xml:space="preserve"> delle azioni svolte dal candidato stesso (risultati test, video, ecc.).</w:t>
      </w:r>
      <w:bookmarkEnd w:id="51"/>
    </w:p>
    <w:p w:rsidR="00976E3A" w:rsidP="000E59FE" w:rsidRDefault="00976E3A" w14:paraId="0FB6704C" w14:textId="60566947">
      <w:r>
        <w:t xml:space="preserve">La visibilità della scheda del candidato dipende dalla tipologia del profilo </w:t>
      </w:r>
      <w:r w:rsidR="00DE575A">
        <w:t>e dalla sezione in cui viene aperto.</w:t>
      </w:r>
    </w:p>
    <w:p w:rsidRPr="00E142F6" w:rsidR="00BA1CAD" w:rsidP="00E142F6" w:rsidRDefault="0A83D094" w14:paraId="157B6821" w14:textId="5FEECEE4">
      <w:pPr>
        <w:pStyle w:val="Titolo4"/>
      </w:pPr>
      <w:r>
        <w:lastRenderedPageBreak/>
        <w:t xml:space="preserve">2.7.1 </w:t>
      </w:r>
      <w:r w:rsidR="00DE575A">
        <w:t xml:space="preserve">Profilo </w:t>
      </w:r>
      <w:r w:rsidR="002428B4">
        <w:t>sbloccato</w:t>
      </w:r>
      <w:r w:rsidR="00AE078B">
        <w:t xml:space="preserve"> a seguito di una candidatura</w:t>
      </w:r>
      <w:r w:rsidR="002428B4">
        <w:t xml:space="preserve"> in </w:t>
      </w:r>
      <w:r w:rsidR="004144FE">
        <w:t>“</w:t>
      </w:r>
      <w:r w:rsidR="00BA1CAD">
        <w:t>I miei annunci</w:t>
      </w:r>
      <w:r w:rsidR="004144FE">
        <w:t>”</w:t>
      </w:r>
    </w:p>
    <w:p w:rsidR="00566269" w:rsidP="000E59FE" w:rsidRDefault="00566269" w14:paraId="0604A5A9" w14:textId="4805E039">
      <w:r>
        <w:t>I candidati che si candida</w:t>
      </w:r>
      <w:r w:rsidR="1AB85EE9">
        <w:t>n</w:t>
      </w:r>
      <w:r>
        <w:t>o ad un annuncio vengono visualizzati come sbloccati e la visibilità sui loro dati è completa</w:t>
      </w:r>
      <w:r w:rsidR="001A663D">
        <w:t>.</w:t>
      </w:r>
    </w:p>
    <w:p w:rsidR="00CB5ADC" w:rsidP="36B0398E" w:rsidRDefault="666E0D1D" w14:paraId="34A47942" w14:textId="0298BDE0">
      <w:r>
        <w:rPr>
          <w:noProof/>
        </w:rPr>
        <w:drawing>
          <wp:inline distT="0" distB="0" distL="0" distR="0" wp14:anchorId="3270E920" wp14:editId="33748F4A">
            <wp:extent cx="6124574" cy="3124200"/>
            <wp:effectExtent l="0" t="0" r="0" b="0"/>
            <wp:docPr id="864840213" name="Immagine 86484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6124574" cy="3124200"/>
                    </a:xfrm>
                    <a:prstGeom prst="rect">
                      <a:avLst/>
                    </a:prstGeom>
                  </pic:spPr>
                </pic:pic>
              </a:graphicData>
            </a:graphic>
          </wp:inline>
        </w:drawing>
      </w:r>
      <w:r w:rsidR="5040533E">
        <w:t xml:space="preserve">Per questi </w:t>
      </w:r>
      <w:r w:rsidR="6F893B44">
        <w:t>candidati</w:t>
      </w:r>
      <w:r w:rsidR="5040533E">
        <w:t xml:space="preserve"> è possibile inviare le seguenti r</w:t>
      </w:r>
      <w:r w:rsidR="00F061EE">
        <w:t xml:space="preserve">ichieste: </w:t>
      </w:r>
    </w:p>
    <w:p w:rsidR="00ED2945" w:rsidP="00012BCF" w:rsidRDefault="00F061EE" w14:paraId="3191F120" w14:textId="788369B9">
      <w:pPr>
        <w:pStyle w:val="Paragrafoelenco"/>
        <w:numPr>
          <w:ilvl w:val="0"/>
          <w:numId w:val="17"/>
        </w:numPr>
      </w:pPr>
      <w:r>
        <w:t>È possibile richiedere l’aggiornamento del profilo</w:t>
      </w:r>
      <w:r w:rsidR="009B32E6">
        <w:t xml:space="preserve"> </w:t>
      </w:r>
      <w:r w:rsidR="00ED2945">
        <w:t>ai</w:t>
      </w:r>
      <w:r w:rsidR="009B32E6">
        <w:t xml:space="preserve"> candidati che non effettuano accesso da più di 30 giorni</w:t>
      </w:r>
      <w:r w:rsidR="04394F4D">
        <w:t xml:space="preserve"> cliccando sulla freccina in alto alla pagina</w:t>
      </w:r>
      <w:r w:rsidR="4740320F">
        <w:t>:</w:t>
      </w:r>
    </w:p>
    <w:p w:rsidR="4740320F" w:rsidP="36B0398E" w:rsidRDefault="4740320F" w14:paraId="414CA6AD" w14:textId="147AEC82">
      <w:pPr>
        <w:pStyle w:val="Paragrafoelenco"/>
      </w:pPr>
      <w:r>
        <w:rPr>
          <w:noProof/>
        </w:rPr>
        <w:drawing>
          <wp:inline distT="0" distB="0" distL="0" distR="0" wp14:anchorId="30C92C75" wp14:editId="2224A576">
            <wp:extent cx="6124574" cy="400050"/>
            <wp:effectExtent l="0" t="0" r="0" b="0"/>
            <wp:docPr id="1715021217" name="Immagine 171502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6124574" cy="400050"/>
                    </a:xfrm>
                    <a:prstGeom prst="rect">
                      <a:avLst/>
                    </a:prstGeom>
                  </pic:spPr>
                </pic:pic>
              </a:graphicData>
            </a:graphic>
          </wp:inline>
        </w:drawing>
      </w:r>
    </w:p>
    <w:p w:rsidR="002760D2" w:rsidP="00012BCF" w:rsidRDefault="00A753C3" w14:paraId="29F3A389" w14:textId="3F6998DF">
      <w:pPr>
        <w:pStyle w:val="Paragrafoelenco"/>
        <w:numPr>
          <w:ilvl w:val="0"/>
          <w:numId w:val="17"/>
        </w:numPr>
      </w:pPr>
      <w:r>
        <w:t>È</w:t>
      </w:r>
      <w:r w:rsidR="00B27A8F">
        <w:t xml:space="preserve"> possibile richiedere </w:t>
      </w:r>
      <w:r w:rsidR="1E14CD6B">
        <w:t xml:space="preserve">un job test o </w:t>
      </w:r>
      <w:r w:rsidR="00B27A8F">
        <w:t xml:space="preserve">un </w:t>
      </w:r>
      <w:r w:rsidR="00F061EE">
        <w:t>video cv</w:t>
      </w:r>
      <w:r w:rsidR="00217660">
        <w:t xml:space="preserve"> </w:t>
      </w:r>
      <w:r w:rsidR="002760D2">
        <w:t xml:space="preserve">dal bottone in alto oppure </w:t>
      </w:r>
      <w:r w:rsidR="00987393">
        <w:t>dal t</w:t>
      </w:r>
      <w:r w:rsidR="002760D2">
        <w:t xml:space="preserve">ab </w:t>
      </w:r>
      <w:r w:rsidR="5E241590">
        <w:t xml:space="preserve">“Test” e </w:t>
      </w:r>
      <w:r w:rsidR="002760D2">
        <w:t>“Video”:</w:t>
      </w:r>
    </w:p>
    <w:p w:rsidR="00987393" w:rsidP="00E142F6" w:rsidRDefault="00A753C3" w14:paraId="72C933CE" w14:textId="1BA3FA56">
      <w:r w:rsidRPr="00A753C3">
        <w:rPr>
          <w:noProof/>
        </w:rPr>
        <w:lastRenderedPageBreak/>
        <w:drawing>
          <wp:inline distT="0" distB="0" distL="0" distR="0" wp14:anchorId="7CC78809" wp14:editId="6F04DAA4">
            <wp:extent cx="5949533" cy="2656205"/>
            <wp:effectExtent l="0" t="0" r="0" b="0"/>
            <wp:docPr id="634302585"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2585" name="Immagine 1" descr="Immagine che contiene testo, schermata, Viso umano, Sito Web&#10;&#10;Descrizione generata automaticamente"/>
                    <pic:cNvPicPr/>
                  </pic:nvPicPr>
                  <pic:blipFill rotWithShape="1">
                    <a:blip r:embed="rId130"/>
                    <a:srcRect l="2788"/>
                    <a:stretch/>
                  </pic:blipFill>
                  <pic:spPr bwMode="auto">
                    <a:xfrm>
                      <a:off x="0" y="0"/>
                      <a:ext cx="5949533" cy="2656205"/>
                    </a:xfrm>
                    <a:prstGeom prst="rect">
                      <a:avLst/>
                    </a:prstGeom>
                    <a:ln>
                      <a:noFill/>
                    </a:ln>
                    <a:extLst>
                      <a:ext uri="{53640926-AAD7-44D8-BBD7-CCE9431645EC}">
                        <a14:shadowObscured xmlns:a14="http://schemas.microsoft.com/office/drawing/2010/main"/>
                      </a:ext>
                    </a:extLst>
                  </pic:spPr>
                </pic:pic>
              </a:graphicData>
            </a:graphic>
          </wp:inline>
        </w:drawing>
      </w:r>
    </w:p>
    <w:p w:rsidR="4AD0BBF6" w:rsidRDefault="4AD0BBF6" w14:paraId="6F9E8014" w14:textId="05DC2FE4">
      <w:r>
        <w:t>I dati disponibili sono i seguenti:</w:t>
      </w:r>
    </w:p>
    <w:p w:rsidR="00F061EE" w:rsidP="000E59FE" w:rsidRDefault="00F061EE" w14:paraId="3B489137" w14:textId="4DC5185C">
      <w:r w:rsidRPr="498C849D">
        <w:rPr>
          <w:b/>
          <w:bCs/>
        </w:rPr>
        <w:t>Dati</w:t>
      </w:r>
      <w:r>
        <w:t>: nome, età, nazionalità, paese, regione, città di residenza</w:t>
      </w:r>
      <w:r w:rsidR="00217660">
        <w:t>, sito web</w:t>
      </w:r>
      <w:r>
        <w:t xml:space="preserve">; indirizzo mail, </w:t>
      </w:r>
      <w:r w:rsidR="002110A1">
        <w:t>genere</w:t>
      </w:r>
      <w:r>
        <w:t>, cellulare, data ultimo login</w:t>
      </w:r>
      <w:r w:rsidR="00217660">
        <w:t>, origine</w:t>
      </w:r>
      <w:r>
        <w:t>.</w:t>
      </w:r>
    </w:p>
    <w:p w:rsidR="002A585E" w:rsidP="000E59FE" w:rsidRDefault="00F061EE" w14:paraId="6B4AA637" w14:textId="77777777">
      <w:pPr>
        <w:rPr>
          <w:lang w:eastAsia="it-IT"/>
        </w:rPr>
      </w:pPr>
      <w:r w:rsidRPr="498C849D">
        <w:rPr>
          <w:b/>
          <w:bCs/>
        </w:rPr>
        <w:t>Dashboard</w:t>
      </w:r>
      <w:r>
        <w:t>:</w:t>
      </w:r>
      <w:r w:rsidR="002A585E">
        <w:t xml:space="preserve"> </w:t>
      </w:r>
      <w:r w:rsidRPr="3701E472" w:rsidR="002A585E">
        <w:rPr>
          <w:lang w:eastAsia="it-IT"/>
        </w:rPr>
        <w:t>In questo tab vengono calcolate alcune informazioni relative alle esperienze del candidato, in particolare: </w:t>
      </w:r>
    </w:p>
    <w:p w:rsidRPr="00B503AA" w:rsidR="002A585E" w:rsidP="00012BCF" w:rsidRDefault="002A585E" w14:paraId="29D77ED9" w14:textId="5EBC7D96">
      <w:pPr>
        <w:pStyle w:val="Paragrafoelenco"/>
        <w:numPr>
          <w:ilvl w:val="0"/>
          <w:numId w:val="21"/>
        </w:numPr>
        <w:rPr>
          <w:sz w:val="18"/>
          <w:szCs w:val="18"/>
          <w:lang w:eastAsia="it-IT"/>
        </w:rPr>
      </w:pPr>
      <w:r w:rsidRPr="3EDB4001">
        <w:rPr>
          <w:lang w:eastAsia="it-IT"/>
        </w:rPr>
        <w:t xml:space="preserve">tag professionali estratti automaticamente dal motore semantico </w:t>
      </w:r>
    </w:p>
    <w:p w:rsidRPr="00B503AA" w:rsidR="002A585E" w:rsidP="00012BCF" w:rsidRDefault="002A585E" w14:paraId="4B2A0FD7" w14:textId="77777777">
      <w:pPr>
        <w:pStyle w:val="Paragrafoelenco"/>
        <w:numPr>
          <w:ilvl w:val="0"/>
          <w:numId w:val="21"/>
        </w:numPr>
        <w:rPr>
          <w:rFonts w:eastAsia="Times New Roman"/>
          <w:sz w:val="18"/>
          <w:szCs w:val="18"/>
          <w:lang w:val="it-CH" w:eastAsia="it-IT"/>
        </w:rPr>
      </w:pPr>
      <w:r w:rsidRPr="09052AFC">
        <w:rPr>
          <w:lang w:eastAsia="it-IT"/>
        </w:rPr>
        <w:t>cronologia del percorso professionale (esperienze e formazione)</w:t>
      </w:r>
    </w:p>
    <w:p w:rsidR="002A585E" w:rsidP="00012BCF" w:rsidRDefault="002A585E" w14:paraId="10CB080D" w14:textId="16BCCB33">
      <w:pPr>
        <w:pStyle w:val="Paragrafoelenco"/>
        <w:numPr>
          <w:ilvl w:val="0"/>
          <w:numId w:val="21"/>
        </w:numPr>
        <w:rPr>
          <w:lang w:eastAsia="it-IT"/>
        </w:rPr>
      </w:pPr>
      <w:r w:rsidRPr="09052AFC">
        <w:rPr>
          <w:lang w:eastAsia="it-IT"/>
        </w:rPr>
        <w:t>numero esperienze lavorative</w:t>
      </w:r>
    </w:p>
    <w:p w:rsidR="002A585E" w:rsidP="00012BCF" w:rsidRDefault="002A585E" w14:paraId="5FC02C28" w14:textId="549D7916">
      <w:pPr>
        <w:pStyle w:val="Paragrafoelenco"/>
        <w:numPr>
          <w:ilvl w:val="0"/>
          <w:numId w:val="21"/>
        </w:numPr>
        <w:rPr>
          <w:lang w:eastAsia="it-IT"/>
        </w:rPr>
      </w:pPr>
      <w:r w:rsidRPr="09052AFC">
        <w:rPr>
          <w:lang w:eastAsia="it-IT"/>
        </w:rPr>
        <w:t>anni di esperienza </w:t>
      </w:r>
    </w:p>
    <w:p w:rsidR="002A585E" w:rsidP="00012BCF" w:rsidRDefault="002A585E" w14:paraId="6F8B3A96" w14:textId="018096DB">
      <w:pPr>
        <w:pStyle w:val="Paragrafoelenco"/>
        <w:numPr>
          <w:ilvl w:val="0"/>
          <w:numId w:val="21"/>
        </w:numPr>
        <w:rPr>
          <w:lang w:eastAsia="it-IT"/>
        </w:rPr>
      </w:pPr>
      <w:r w:rsidRPr="36B0398E">
        <w:rPr>
          <w:lang w:eastAsia="it-IT"/>
        </w:rPr>
        <w:t>numero di lavori cambiati (negli ultimi 5 e 2 anni)</w:t>
      </w:r>
    </w:p>
    <w:p w:rsidR="002A585E" w:rsidP="000E59FE" w:rsidRDefault="002A585E" w14:paraId="4B5392B0" w14:textId="77777777">
      <w:pPr>
        <w:rPr>
          <w:lang w:eastAsia="it-IT"/>
        </w:rPr>
      </w:pPr>
    </w:p>
    <w:p w:rsidRPr="00B503AA" w:rsidR="002A585E" w:rsidP="000E59FE" w:rsidRDefault="002A585E" w14:paraId="602F5010" w14:textId="455633C6">
      <w:pPr>
        <w:rPr>
          <w:lang w:eastAsia="it-IT"/>
        </w:rPr>
      </w:pPr>
      <w:r w:rsidRPr="36B0398E">
        <w:rPr>
          <w:b/>
          <w:bCs/>
          <w:lang w:eastAsia="it-IT"/>
        </w:rPr>
        <w:t>N.B.:</w:t>
      </w:r>
      <w:r w:rsidRPr="36B0398E">
        <w:rPr>
          <w:lang w:eastAsia="it-IT"/>
        </w:rPr>
        <w:t xml:space="preserve"> La lettura e </w:t>
      </w:r>
      <w:r w:rsidRPr="36B0398E" w:rsidR="0038319A">
        <w:rPr>
          <w:lang w:eastAsia="it-IT"/>
        </w:rPr>
        <w:t xml:space="preserve">il </w:t>
      </w:r>
      <w:r w:rsidRPr="36B0398E">
        <w:rPr>
          <w:lang w:eastAsia="it-IT"/>
        </w:rPr>
        <w:t xml:space="preserve">calcolo dei dati viene effettuata a partire dall’estrazione del CV </w:t>
      </w:r>
      <w:r w:rsidRPr="36B0398E">
        <w:rPr>
          <w:rFonts w:eastAsia="Calibri"/>
          <w:color w:val="000000" w:themeColor="text1"/>
        </w:rPr>
        <w:t>e dai dati anagrafici del candidato</w:t>
      </w:r>
      <w:r w:rsidRPr="36B0398E">
        <w:rPr>
          <w:lang w:eastAsia="it-IT"/>
        </w:rPr>
        <w:t>. </w:t>
      </w:r>
    </w:p>
    <w:p w:rsidR="00F061EE" w:rsidP="000E59FE" w:rsidRDefault="56086C84" w14:paraId="6A6120ED" w14:textId="772C60F9">
      <w:r w:rsidRPr="6915AAED">
        <w:rPr>
          <w:b/>
          <w:bCs/>
        </w:rPr>
        <w:t xml:space="preserve">CV: </w:t>
      </w:r>
      <w:r>
        <w:t>sezione dove vengono mostrati i dettagli lavoro</w:t>
      </w:r>
      <w:r w:rsidR="278C4EAD">
        <w:t>, la lettera di presentazione (se compilata dal candidato)</w:t>
      </w:r>
      <w:r>
        <w:t xml:space="preserve"> ed il cv originale</w:t>
      </w:r>
      <w:r w:rsidR="6249516A">
        <w:t>.</w:t>
      </w:r>
    </w:p>
    <w:p w:rsidR="002E1088" w:rsidP="000E59FE" w:rsidRDefault="002E1088" w14:paraId="0F42CE4D" w14:textId="7F19F94E">
      <w:r w:rsidRPr="36B0398E">
        <w:rPr>
          <w:b/>
          <w:bCs/>
        </w:rPr>
        <w:t>Video:</w:t>
      </w:r>
      <w:r>
        <w:t xml:space="preserve"> </w:t>
      </w:r>
      <w:r w:rsidR="2B4D61CF">
        <w:t>viene mostrato il v</w:t>
      </w:r>
      <w:r>
        <w:t>ideo CV</w:t>
      </w:r>
      <w:r w:rsidR="10FBCBA0">
        <w:t xml:space="preserve"> registrato dal candidato</w:t>
      </w:r>
      <w:r>
        <w:t>.</w:t>
      </w:r>
    </w:p>
    <w:p w:rsidR="00F061EE" w:rsidP="000E59FE" w:rsidRDefault="00F061EE" w14:paraId="2B390DD3" w14:textId="05F35D6A">
      <w:r w:rsidRPr="36B0398E">
        <w:rPr>
          <w:b/>
          <w:bCs/>
        </w:rPr>
        <w:t>Test:</w:t>
      </w:r>
      <w:r>
        <w:t xml:space="preserve"> </w:t>
      </w:r>
      <w:r w:rsidR="42B41726">
        <w:t>vengono mostrati i</w:t>
      </w:r>
      <w:r>
        <w:t xml:space="preserve"> risultati</w:t>
      </w:r>
      <w:r w:rsidR="02DF87B4">
        <w:t xml:space="preserve"> dei test, in particolare</w:t>
      </w:r>
      <w:r>
        <w:t xml:space="preserve"> de</w:t>
      </w:r>
      <w:r w:rsidR="3884B13F">
        <w:t>l</w:t>
      </w:r>
      <w:r>
        <w:t xml:space="preserve"> job test</w:t>
      </w:r>
      <w:r w:rsidR="76D8460D">
        <w:t xml:space="preserve"> </w:t>
      </w:r>
      <w:r w:rsidR="74C2742B">
        <w:t>e/</w:t>
      </w:r>
      <w:r w:rsidR="76D8460D">
        <w:t>o</w:t>
      </w:r>
      <w:r w:rsidR="005D5722">
        <w:t xml:space="preserve"> dei questionari</w:t>
      </w:r>
      <w:r w:rsidR="41393BD3">
        <w:t xml:space="preserve"> (ogni azienda vede solo i questionari da lei inviati)</w:t>
      </w:r>
      <w:r w:rsidR="00103D93">
        <w:t>.</w:t>
      </w:r>
      <w:r w:rsidR="002E1088">
        <w:t xml:space="preserve"> </w:t>
      </w:r>
    </w:p>
    <w:p w:rsidR="00F061EE" w:rsidP="36B0398E" w:rsidRDefault="00F061EE" w14:paraId="516DCF22" w14:textId="7913578F">
      <w:r w:rsidRPr="36B0398E">
        <w:rPr>
          <w:b/>
          <w:bCs/>
        </w:rPr>
        <w:t>Lingue ed istruzione:</w:t>
      </w:r>
      <w:r>
        <w:t xml:space="preserve"> </w:t>
      </w:r>
      <w:r w:rsidR="741B577B">
        <w:t>vengono mostrati</w:t>
      </w:r>
      <w:r>
        <w:t xml:space="preserve"> i dettagli </w:t>
      </w:r>
      <w:r w:rsidR="00547897">
        <w:t>compilati dal candidato</w:t>
      </w:r>
      <w:r w:rsidR="00F953B5">
        <w:t xml:space="preserve"> relativi al</w:t>
      </w:r>
      <w:r w:rsidR="003B2E1A">
        <w:t xml:space="preserve">le lingue e </w:t>
      </w:r>
      <w:r w:rsidR="003B2E1A">
        <w:lastRenderedPageBreak/>
        <w:t>istruzione.</w:t>
      </w:r>
    </w:p>
    <w:p w:rsidR="00055B50" w:rsidP="36B0398E" w:rsidRDefault="00F061EE" w14:paraId="0A17FCC7" w14:textId="7BD4ADEC">
      <w:pPr>
        <w:rPr>
          <w:rFonts w:eastAsia="Archivo" w:cs="Archivo"/>
        </w:rPr>
      </w:pPr>
      <w:r w:rsidRPr="36B0398E">
        <w:rPr>
          <w:rFonts w:eastAsia="Archivo" w:cs="Archivo"/>
          <w:b/>
          <w:bCs/>
        </w:rPr>
        <w:t>Commenta e salva:</w:t>
      </w:r>
      <w:r w:rsidRPr="36B0398E">
        <w:rPr>
          <w:rFonts w:eastAsia="Archivo" w:cs="Archivo"/>
        </w:rPr>
        <w:t xml:space="preserve"> tab per </w:t>
      </w:r>
      <w:r w:rsidRPr="36B0398E" w:rsidR="00EE3F06">
        <w:rPr>
          <w:rFonts w:eastAsia="Archivo" w:cs="Archivo"/>
        </w:rPr>
        <w:t xml:space="preserve">esprimere valutazioni sul candidato: </w:t>
      </w:r>
      <w:r w:rsidRPr="36B0398E" w:rsidR="00D63DB0">
        <w:rPr>
          <w:rFonts w:eastAsia="Archivo" w:cs="Archivo"/>
        </w:rPr>
        <w:t xml:space="preserve">il </w:t>
      </w:r>
      <w:r w:rsidRPr="36B0398E" w:rsidR="00943612">
        <w:rPr>
          <w:rFonts w:eastAsia="Archivo" w:cs="Archivo"/>
        </w:rPr>
        <w:t>“</w:t>
      </w:r>
      <w:r w:rsidRPr="36B0398E">
        <w:rPr>
          <w:rFonts w:eastAsia="Archivo" w:cs="Archivo"/>
        </w:rPr>
        <w:t>rating</w:t>
      </w:r>
      <w:r w:rsidRPr="36B0398E" w:rsidR="00943612">
        <w:rPr>
          <w:rFonts w:eastAsia="Archivo" w:cs="Archivo"/>
        </w:rPr>
        <w:t>”</w:t>
      </w:r>
      <w:r w:rsidRPr="36B0398E">
        <w:rPr>
          <w:rFonts w:eastAsia="Archivo" w:cs="Archivo"/>
        </w:rPr>
        <w:t xml:space="preserve"> </w:t>
      </w:r>
      <w:r w:rsidRPr="36B0398E" w:rsidR="00D63DB0">
        <w:rPr>
          <w:rFonts w:eastAsia="Archivo" w:cs="Archivo"/>
        </w:rPr>
        <w:t xml:space="preserve">è una </w:t>
      </w:r>
      <w:r w:rsidRPr="36B0398E" w:rsidR="226E465F">
        <w:rPr>
          <w:rFonts w:eastAsia="Archivo" w:cs="Archivo"/>
        </w:rPr>
        <w:t>valutazione</w:t>
      </w:r>
      <w:r w:rsidRPr="36B0398E" w:rsidR="00D63DB0">
        <w:rPr>
          <w:rFonts w:eastAsia="Archivo" w:cs="Archivo"/>
        </w:rPr>
        <w:t xml:space="preserve"> espressa tramite una scala da 1 a 10</w:t>
      </w:r>
      <w:r w:rsidRPr="36B0398E" w:rsidR="009B271F">
        <w:rPr>
          <w:rFonts w:eastAsia="Archivo" w:cs="Archivo"/>
        </w:rPr>
        <w:t xml:space="preserve"> che viene poi mostrata a fianco del titolo del candidato</w:t>
      </w:r>
      <w:r w:rsidRPr="36B0398E" w:rsidR="00D63DB0">
        <w:rPr>
          <w:rFonts w:eastAsia="Archivo" w:cs="Archivo"/>
        </w:rPr>
        <w:t>;</w:t>
      </w:r>
      <w:r w:rsidRPr="36B0398E">
        <w:rPr>
          <w:rFonts w:eastAsia="Archivo" w:cs="Archivo"/>
        </w:rPr>
        <w:t xml:space="preserve"> </w:t>
      </w:r>
      <w:r w:rsidRPr="36B0398E" w:rsidR="00943612">
        <w:rPr>
          <w:rFonts w:eastAsia="Archivo" w:cs="Archivo"/>
        </w:rPr>
        <w:t xml:space="preserve">“Il tuo commento” consente di esprimere </w:t>
      </w:r>
      <w:r w:rsidRPr="36B0398E">
        <w:rPr>
          <w:rFonts w:eastAsia="Archivo" w:cs="Archivo"/>
        </w:rPr>
        <w:t xml:space="preserve">una valutazione sul candidato </w:t>
      </w:r>
      <w:r w:rsidRPr="36B0398E" w:rsidR="00943612">
        <w:rPr>
          <w:rFonts w:eastAsia="Archivo" w:cs="Archivo"/>
        </w:rPr>
        <w:t>tramite un campo di testo libero.</w:t>
      </w:r>
      <w:r w:rsidRPr="36B0398E" w:rsidR="2A62A2F3">
        <w:rPr>
          <w:rFonts w:eastAsia="Archivo" w:cs="Archivo"/>
        </w:rPr>
        <w:t xml:space="preserve"> </w:t>
      </w:r>
    </w:p>
    <w:p w:rsidR="36B0398E" w:rsidP="36B0398E" w:rsidRDefault="36B0398E" w14:paraId="76889A85" w14:textId="60424804">
      <w:pPr>
        <w:rPr>
          <w:rFonts w:eastAsia="Archivo" w:cs="Archivo"/>
        </w:rPr>
      </w:pPr>
    </w:p>
    <w:p w:rsidRPr="00E142F6" w:rsidR="00055B50" w:rsidP="00E142F6" w:rsidRDefault="4CCC89BF" w14:paraId="1634613E" w14:textId="1B2D26B4">
      <w:pPr>
        <w:pStyle w:val="Titolo4"/>
      </w:pPr>
      <w:r>
        <w:t xml:space="preserve">2.7.2 </w:t>
      </w:r>
      <w:r w:rsidR="0094495C">
        <w:t>Profilo sbloccato</w:t>
      </w:r>
      <w:r w:rsidR="001C2109">
        <w:t xml:space="preserve"> visibil</w:t>
      </w:r>
      <w:r w:rsidR="00434F71">
        <w:t>e</w:t>
      </w:r>
      <w:r w:rsidR="0094495C">
        <w:t xml:space="preserve"> in </w:t>
      </w:r>
      <w:r w:rsidR="00055B50">
        <w:t xml:space="preserve">Ricerche &gt; Candidati </w:t>
      </w:r>
    </w:p>
    <w:p w:rsidR="00055B50" w:rsidP="000E59FE" w:rsidRDefault="5662C3E1" w14:paraId="310CB80F" w14:textId="504397DA">
      <w:r>
        <w:t xml:space="preserve">I profili </w:t>
      </w:r>
      <w:r w:rsidR="7B8637DD">
        <w:t xml:space="preserve">disponibili in questa sezione si sono candidati ad un annuncio, sono stati </w:t>
      </w:r>
      <w:r>
        <w:t>sbloccati a seguito di una candidatura spontanea o sbloccati manualmente</w:t>
      </w:r>
      <w:r w:rsidR="23843B56">
        <w:t>. Essi</w:t>
      </w:r>
      <w:r>
        <w:t xml:space="preserve"> hanno un profilo molto simile a quello dei candidati iscritti</w:t>
      </w:r>
      <w:r w:rsidR="5644934D">
        <w:t xml:space="preserve"> </w:t>
      </w:r>
      <w:r>
        <w:t>ad un annuncio</w:t>
      </w:r>
      <w:r w:rsidR="4476CF4C">
        <w:t xml:space="preserve"> descritti nel punto </w:t>
      </w:r>
      <w:r w:rsidR="7344CDC9">
        <w:t>2.7.1</w:t>
      </w:r>
      <w:r w:rsidR="662A5C38">
        <w:t xml:space="preserve">. La </w:t>
      </w:r>
      <w:r w:rsidR="4D1EC204">
        <w:t>visibilità</w:t>
      </w:r>
      <w:r w:rsidR="662A5C38">
        <w:t xml:space="preserve"> sui dati è infatti la stessa,</w:t>
      </w:r>
      <w:r>
        <w:t xml:space="preserve"> mentre si distinguono per </w:t>
      </w:r>
      <w:r w:rsidR="50140BF8">
        <w:t>l’</w:t>
      </w:r>
      <w:r>
        <w:t>aspett</w:t>
      </w:r>
      <w:r w:rsidR="567FB3E0">
        <w:t>o</w:t>
      </w:r>
      <w:r>
        <w:t xml:space="preserve"> </w:t>
      </w:r>
      <w:r w:rsidR="0C506467">
        <w:t>seguent</w:t>
      </w:r>
      <w:r w:rsidR="3A0D69A8">
        <w:t>e: n</w:t>
      </w:r>
      <w:r w:rsidR="14B33816">
        <w:t xml:space="preserve">on è possibile richiedere </w:t>
      </w:r>
      <w:r w:rsidR="0E8BDD8E">
        <w:t xml:space="preserve">di aggiornare il profilo, di svolgere </w:t>
      </w:r>
      <w:r w:rsidR="14B33816">
        <w:t>un job test, un video CV o un questionario</w:t>
      </w:r>
      <w:r w:rsidR="395C93A0">
        <w:t>.</w:t>
      </w:r>
    </w:p>
    <w:p w:rsidR="00055B50" w:rsidP="36B0398E" w:rsidRDefault="026BC704" w14:paraId="2653D4A6" w14:textId="066E9460">
      <w:r>
        <w:rPr>
          <w:noProof/>
        </w:rPr>
        <w:drawing>
          <wp:inline distT="0" distB="0" distL="0" distR="0" wp14:anchorId="14129A61" wp14:editId="7D11A17D">
            <wp:extent cx="4648202" cy="1265016"/>
            <wp:effectExtent l="0" t="0" r="0" b="0"/>
            <wp:docPr id="200379364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31">
                      <a:extLst>
                        <a:ext uri="{28A0092B-C50C-407E-A947-70E740481C1C}">
                          <a14:useLocalDpi xmlns:a14="http://schemas.microsoft.com/office/drawing/2010/main" val="0"/>
                        </a:ext>
                      </a:extLst>
                    </a:blip>
                    <a:stretch>
                      <a:fillRect/>
                    </a:stretch>
                  </pic:blipFill>
                  <pic:spPr>
                    <a:xfrm>
                      <a:off x="0" y="0"/>
                      <a:ext cx="4648202" cy="1265016"/>
                    </a:xfrm>
                    <a:prstGeom prst="rect">
                      <a:avLst/>
                    </a:prstGeom>
                  </pic:spPr>
                </pic:pic>
              </a:graphicData>
            </a:graphic>
          </wp:inline>
        </w:drawing>
      </w:r>
    </w:p>
    <w:p w:rsidR="00055B50" w:rsidP="36B0398E" w:rsidRDefault="026BC704" w14:paraId="0B9ECC24" w14:textId="7DF2A48B">
      <w:r>
        <w:t>P</w:t>
      </w:r>
      <w:r w:rsidR="50BB3F59">
        <w:t>er farlo, è necessario inserire il candidato in un processo di selezione utilizzando l’apposito bottone:</w:t>
      </w:r>
    </w:p>
    <w:p w:rsidRPr="00E142F6" w:rsidR="00F061EE" w:rsidP="3EDB4001" w:rsidRDefault="6D2414A5" w14:paraId="55950A48" w14:textId="67749F8F">
      <w:r>
        <w:rPr>
          <w:noProof/>
        </w:rPr>
        <w:lastRenderedPageBreak/>
        <w:drawing>
          <wp:inline distT="0" distB="0" distL="0" distR="0" wp14:anchorId="71D2B63B" wp14:editId="5823707E">
            <wp:extent cx="6124574" cy="3190875"/>
            <wp:effectExtent l="0" t="0" r="0" b="0"/>
            <wp:docPr id="1660953505" name="Immagine 166095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60953505"/>
                    <pic:cNvPicPr/>
                  </pic:nvPicPr>
                  <pic:blipFill>
                    <a:blip r:embed="rId132">
                      <a:extLst>
                        <a:ext uri="{28A0092B-C50C-407E-A947-70E740481C1C}">
                          <a14:useLocalDpi xmlns:a14="http://schemas.microsoft.com/office/drawing/2010/main" val="0"/>
                        </a:ext>
                      </a:extLst>
                    </a:blip>
                    <a:stretch>
                      <a:fillRect/>
                    </a:stretch>
                  </pic:blipFill>
                  <pic:spPr>
                    <a:xfrm>
                      <a:off x="0" y="0"/>
                      <a:ext cx="6124574" cy="3190875"/>
                    </a:xfrm>
                    <a:prstGeom prst="rect">
                      <a:avLst/>
                    </a:prstGeom>
                  </pic:spPr>
                </pic:pic>
              </a:graphicData>
            </a:graphic>
          </wp:inline>
        </w:drawing>
      </w:r>
    </w:p>
    <w:p w:rsidRPr="00E142F6" w:rsidR="00F061EE" w:rsidP="00E142F6" w:rsidRDefault="21F3843D" w14:paraId="0B3989DE" w14:textId="583EAA48">
      <w:pPr>
        <w:pStyle w:val="Titolo4"/>
      </w:pPr>
      <w:r>
        <w:t xml:space="preserve">2.7.4 Profilo bloccato </w:t>
      </w:r>
      <w:r w:rsidR="2AE3034D">
        <w:t>da ricerche</w:t>
      </w:r>
      <w:r w:rsidR="24F1C6EE">
        <w:t xml:space="preserve"> o annunci</w:t>
      </w:r>
    </w:p>
    <w:p w:rsidR="1BDC8724" w:rsidP="36B0398E" w:rsidRDefault="1BDC8724" w14:paraId="0D061FBC" w14:textId="2F48E6A9">
      <w:pPr>
        <w:rPr>
          <w:b/>
          <w:bCs/>
        </w:rPr>
      </w:pPr>
      <w:r>
        <w:t>I candidati disponibili in database che non sono stati sbloccati hanno i dati personali nascosti; inoltre, i tab</w:t>
      </w:r>
      <w:r w:rsidRPr="36B0398E">
        <w:rPr>
          <w:b/>
          <w:bCs/>
        </w:rPr>
        <w:t xml:space="preserve"> </w:t>
      </w:r>
      <w:r>
        <w:t>CV, Video, Test non sono accessibili.</w:t>
      </w:r>
    </w:p>
    <w:p w:rsidR="36B0398E" w:rsidP="36B0398E" w:rsidRDefault="36B0398E" w14:paraId="4F2D33E3" w14:textId="087249E3">
      <w:pPr>
        <w:rPr>
          <w:b/>
          <w:bCs/>
        </w:rPr>
      </w:pPr>
    </w:p>
    <w:p w:rsidR="00F061EE" w:rsidP="000E59FE" w:rsidRDefault="00065EE9" w14:paraId="396AB46F" w14:textId="66897E9A">
      <w:r>
        <w:rPr>
          <w:noProof/>
        </w:rPr>
        <w:drawing>
          <wp:inline distT="0" distB="0" distL="0" distR="0" wp14:anchorId="43CAD786" wp14:editId="57BB1A00">
            <wp:extent cx="6057900" cy="2031921"/>
            <wp:effectExtent l="0" t="0" r="0" b="0"/>
            <wp:docPr id="1336615819" name="Picture 1336615819"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15819" name="Picture 1336615819" descr="Immagine che contiene testo, Carattere, schermata&#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6057900" cy="2031921"/>
                    </a:xfrm>
                    <a:prstGeom prst="rect">
                      <a:avLst/>
                    </a:prstGeom>
                  </pic:spPr>
                </pic:pic>
              </a:graphicData>
            </a:graphic>
          </wp:inline>
        </w:drawing>
      </w:r>
    </w:p>
    <w:p w:rsidR="00F061EE" w:rsidP="000E59FE" w:rsidRDefault="514D6D19" w14:paraId="0B1352B4" w14:textId="4DAC3CC2">
      <w:r>
        <w:t xml:space="preserve">È </w:t>
      </w:r>
      <w:r w:rsidR="4445849C">
        <w:t xml:space="preserve">solo </w:t>
      </w:r>
      <w:r>
        <w:t>possibile inviare</w:t>
      </w:r>
      <w:r w:rsidR="003C0F5D">
        <w:t xml:space="preserve"> una </w:t>
      </w:r>
      <w:r w:rsidR="00F061EE">
        <w:t>richiesta di aggiornamento</w:t>
      </w:r>
      <w:r w:rsidR="1656701A">
        <w:t xml:space="preserve"> del profilo</w:t>
      </w:r>
      <w:r w:rsidR="0ECB4C18">
        <w:t>.</w:t>
      </w:r>
    </w:p>
    <w:p w:rsidR="00F061EE" w:rsidP="000E59FE" w:rsidRDefault="6378E060" w14:paraId="60C53039" w14:textId="769B77DB">
      <w:r>
        <w:t>P</w:t>
      </w:r>
      <w:r w:rsidR="0ECB4C18">
        <w:t>er</w:t>
      </w:r>
      <w:r w:rsidR="1656701A">
        <w:t xml:space="preserve"> </w:t>
      </w:r>
      <w:r>
        <w:t xml:space="preserve">i profili chiusi, con l’icona rossa, è possibile </w:t>
      </w:r>
      <w:r w:rsidR="1656701A">
        <w:t>richiedere l’autorizzazione di visualizzare i dati personali</w:t>
      </w:r>
      <w:r w:rsidR="256F7E2D">
        <w:t xml:space="preserve"> cliccando il bottone “Privato” o se spostato allo step intervista:</w:t>
      </w:r>
    </w:p>
    <w:p w:rsidR="00F061EE" w:rsidP="3EDB4001" w:rsidRDefault="256F7E2D" w14:paraId="4D98D54C" w14:textId="1F827D91">
      <w:r>
        <w:rPr>
          <w:noProof/>
        </w:rPr>
        <w:lastRenderedPageBreak/>
        <w:drawing>
          <wp:inline distT="0" distB="0" distL="0" distR="0" wp14:anchorId="4D53772F" wp14:editId="5DE7B5F4">
            <wp:extent cx="6124574" cy="2914650"/>
            <wp:effectExtent l="0" t="0" r="0" b="0"/>
            <wp:docPr id="1062652558" name="Immagine 106265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124574" cy="2914650"/>
                    </a:xfrm>
                    <a:prstGeom prst="rect">
                      <a:avLst/>
                    </a:prstGeom>
                  </pic:spPr>
                </pic:pic>
              </a:graphicData>
            </a:graphic>
          </wp:inline>
        </w:drawing>
      </w:r>
      <w:r w:rsidR="1656701A">
        <w:t xml:space="preserve"> </w:t>
      </w:r>
    </w:p>
    <w:p w:rsidR="00F061EE" w:rsidP="3EDB4001" w:rsidRDefault="1656701A" w14:paraId="124D67DC" w14:textId="65645DFD">
      <w:r>
        <w:t>Per i candidati con profilo aperto, è i</w:t>
      </w:r>
      <w:r w:rsidR="073EB8F3">
        <w:t xml:space="preserve">nvece </w:t>
      </w:r>
      <w:r w:rsidR="00F061EE">
        <w:t>possibile sblocc</w:t>
      </w:r>
      <w:r w:rsidR="38567898">
        <w:t>are</w:t>
      </w:r>
      <w:r w:rsidR="00F061EE">
        <w:t xml:space="preserve"> </w:t>
      </w:r>
      <w:r w:rsidR="2B71C63D">
        <w:t>il</w:t>
      </w:r>
      <w:r w:rsidR="00F061EE">
        <w:t xml:space="preserve"> profilo utilizzando </w:t>
      </w:r>
      <w:r w:rsidR="003C0F5D">
        <w:t>l’</w:t>
      </w:r>
      <w:r w:rsidR="00F061EE">
        <w:t>apposito bottone</w:t>
      </w:r>
      <w:r w:rsidR="003C0F5D">
        <w:t>.</w:t>
      </w:r>
      <w:r w:rsidR="59224B1B">
        <w:t xml:space="preserve"> Cliccando sui bottoni CV, Video e Test si viene sempre rimandati a sbloccare il profilo:</w:t>
      </w:r>
    </w:p>
    <w:p w:rsidR="00F061EE" w:rsidP="3EDB4001" w:rsidRDefault="64A81012" w14:paraId="3BCF95B4" w14:textId="4996F5CE">
      <w:r>
        <w:rPr>
          <w:noProof/>
        </w:rPr>
        <w:drawing>
          <wp:inline distT="0" distB="0" distL="0" distR="0" wp14:anchorId="34884772" wp14:editId="7BC7713B">
            <wp:extent cx="6124574" cy="3305175"/>
            <wp:effectExtent l="0" t="0" r="0" b="0"/>
            <wp:docPr id="433702830" name="Immagine 4337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124574" cy="3305175"/>
                    </a:xfrm>
                    <a:prstGeom prst="rect">
                      <a:avLst/>
                    </a:prstGeom>
                  </pic:spPr>
                </pic:pic>
              </a:graphicData>
            </a:graphic>
          </wp:inline>
        </w:drawing>
      </w:r>
    </w:p>
    <w:p w:rsidR="000B7722" w:rsidP="000E59FE" w:rsidRDefault="000B7722" w14:paraId="1562325D" w14:textId="77777777"/>
    <w:p w:rsidRPr="00C111AD" w:rsidR="000C74DB" w:rsidP="369DA2DB" w:rsidRDefault="721072D3" w14:paraId="167D9105" w14:textId="521E4301">
      <w:pPr>
        <w:pStyle w:val="Titolo3"/>
      </w:pPr>
      <w:bookmarkStart w:name="_Toc184221147" w:id="52"/>
      <w:r>
        <w:lastRenderedPageBreak/>
        <w:t>2.</w:t>
      </w:r>
      <w:r w:rsidR="002330C2">
        <w:t>8</w:t>
      </w:r>
      <w:r>
        <w:t xml:space="preserve"> </w:t>
      </w:r>
      <w:r w:rsidR="08B63D4D">
        <w:t>Portafoglio</w:t>
      </w:r>
      <w:bookmarkEnd w:id="52"/>
      <w:r w:rsidR="08B63D4D">
        <w:t xml:space="preserve"> </w:t>
      </w:r>
    </w:p>
    <w:p w:rsidRPr="00E142F6" w:rsidR="0039722B" w:rsidP="00E142F6" w:rsidRDefault="43A14E80" w14:paraId="0EB57CC7" w14:textId="181172CC">
      <w:pPr>
        <w:pStyle w:val="Titolo4"/>
      </w:pPr>
      <w:r w:rsidRPr="00E142F6">
        <w:t>Abbonamenti</w:t>
      </w:r>
    </w:p>
    <w:p w:rsidR="7B8C615D" w:rsidP="000E59FE" w:rsidRDefault="7B8C615D" w14:paraId="390E0EF4" w14:textId="48287441">
      <w:r>
        <w:t>Dopo aver acquistato un abbonamento</w:t>
      </w:r>
      <w:r w:rsidR="5F36130B">
        <w:t xml:space="preserve"> (per il dettaglio degli abbonamenti vedere il </w:t>
      </w:r>
      <w:r w:rsidR="00E142F6">
        <w:t>punto</w:t>
      </w:r>
      <w:r w:rsidR="5F36130B">
        <w:t xml:space="preserve"> 1.2)</w:t>
      </w:r>
      <w:r>
        <w:t xml:space="preserve"> è possibile estendere la durata dello stesso</w:t>
      </w:r>
      <w:r w:rsidR="3DAC5BBC">
        <w:t xml:space="preserve"> o contattare l’amministratore del portale per personalizzare l’abbonamento attivo:</w:t>
      </w:r>
    </w:p>
    <w:p w:rsidR="1C346135" w:rsidP="36B0398E" w:rsidRDefault="1C346135" w14:paraId="4059EA79" w14:textId="659F509E">
      <w:r>
        <w:rPr>
          <w:noProof/>
        </w:rPr>
        <w:drawing>
          <wp:inline distT="0" distB="0" distL="0" distR="0" wp14:anchorId="1572B52F" wp14:editId="07B1A7A2">
            <wp:extent cx="6124574" cy="3895725"/>
            <wp:effectExtent l="0" t="0" r="0" b="0"/>
            <wp:docPr id="885894256" name="Immagine 88589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6124574" cy="3895725"/>
                    </a:xfrm>
                    <a:prstGeom prst="rect">
                      <a:avLst/>
                    </a:prstGeom>
                  </pic:spPr>
                </pic:pic>
              </a:graphicData>
            </a:graphic>
          </wp:inline>
        </w:drawing>
      </w:r>
    </w:p>
    <w:p w:rsidRPr="007A44CE" w:rsidR="00A767A3" w:rsidP="369DA2DB" w:rsidRDefault="43A14E80" w14:paraId="217C7DC3" w14:textId="50E7E2EB">
      <w:pPr>
        <w:pStyle w:val="Titolo4"/>
      </w:pPr>
      <w:r w:rsidRPr="369DA2DB">
        <w:t xml:space="preserve">Fatture </w:t>
      </w:r>
    </w:p>
    <w:p w:rsidR="001B6DF1" w:rsidP="000E59FE" w:rsidRDefault="001B6DF1" w14:paraId="567FD7DE" w14:textId="613D4A4B">
      <w:r>
        <w:t xml:space="preserve">In questa sezione </w:t>
      </w:r>
      <w:r w:rsidR="051F9973">
        <w:t xml:space="preserve">l’azienda </w:t>
      </w:r>
      <w:r>
        <w:t xml:space="preserve">vede la lista </w:t>
      </w:r>
      <w:r w:rsidR="009C55FA">
        <w:t xml:space="preserve">di tutte le fatture </w:t>
      </w:r>
      <w:r w:rsidR="0065051A">
        <w:t>pagate o che devono essere approvate dal</w:t>
      </w:r>
      <w:r>
        <w:t>l’a</w:t>
      </w:r>
      <w:r w:rsidR="368D48A4">
        <w:t>mministratore del portale</w:t>
      </w:r>
      <w:r w:rsidR="1BD09266">
        <w:t xml:space="preserve"> </w:t>
      </w:r>
      <w:r w:rsidR="00E142F6">
        <w:t>nel caso di</w:t>
      </w:r>
      <w:r w:rsidR="1BD09266">
        <w:t xml:space="preserve"> un acquisto con bonifico bancario:</w:t>
      </w:r>
    </w:p>
    <w:p w:rsidR="00295719" w:rsidP="3C5C28EB" w:rsidRDefault="56278C98" w14:paraId="6F08E136" w14:textId="62A85A25">
      <w:r>
        <w:rPr>
          <w:noProof/>
        </w:rPr>
        <w:drawing>
          <wp:inline distT="0" distB="0" distL="0" distR="0" wp14:anchorId="3C666765" wp14:editId="011B72B7">
            <wp:extent cx="6124574" cy="952500"/>
            <wp:effectExtent l="0" t="0" r="0" b="0"/>
            <wp:docPr id="491854132" name="Immagine 49185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6124574" cy="952500"/>
                    </a:xfrm>
                    <a:prstGeom prst="rect">
                      <a:avLst/>
                    </a:prstGeom>
                  </pic:spPr>
                </pic:pic>
              </a:graphicData>
            </a:graphic>
          </wp:inline>
        </w:drawing>
      </w:r>
    </w:p>
    <w:p w:rsidR="00295719" w:rsidP="000E59FE" w:rsidRDefault="00295719" w14:paraId="430A0CFA" w14:textId="3AB92AFD">
      <w:r>
        <w:t xml:space="preserve">Cliccando su “Visualizza fattura” </w:t>
      </w:r>
      <w:r w:rsidR="4780F827">
        <w:t xml:space="preserve">è possibile </w:t>
      </w:r>
      <w:r>
        <w:t>veder</w:t>
      </w:r>
      <w:r w:rsidR="016653E2">
        <w:t>n</w:t>
      </w:r>
      <w:r>
        <w:t>e il dettaglio</w:t>
      </w:r>
      <w:r w:rsidR="11382148">
        <w:t xml:space="preserve"> e stamparla</w:t>
      </w:r>
      <w:r>
        <w:t>.</w:t>
      </w:r>
    </w:p>
    <w:p w:rsidR="000C74DB" w:rsidP="000E59FE" w:rsidRDefault="000C74DB" w14:paraId="15CE17E3" w14:textId="01894555"/>
    <w:p w:rsidR="000C74DB" w:rsidP="000E59FE" w:rsidRDefault="000C74DB" w14:paraId="5C90F185" w14:textId="77777777"/>
    <w:p w:rsidR="566E82F8" w:rsidP="000E59FE" w:rsidRDefault="566E82F8" w14:paraId="60E87FB2" w14:textId="4980749F">
      <w:r>
        <w:br w:type="page"/>
      </w:r>
    </w:p>
    <w:p w:rsidRPr="00A32496" w:rsidR="1491D573" w:rsidP="00A32496" w:rsidRDefault="224521BC" w14:paraId="4A1413F2" w14:textId="3D118D25">
      <w:pPr>
        <w:pStyle w:val="Titolo1"/>
      </w:pPr>
      <w:bookmarkStart w:name="_Toc184221148" w:id="53"/>
      <w:r>
        <w:lastRenderedPageBreak/>
        <w:t xml:space="preserve">AMMINISTRATORE </w:t>
      </w:r>
      <w:r w:rsidR="3B4E9BAC">
        <w:t>DEL PORTALE</w:t>
      </w:r>
      <w:bookmarkEnd w:id="53"/>
    </w:p>
    <w:p w:rsidRPr="00C111AD" w:rsidR="1E105FFC" w:rsidP="00012BCF" w:rsidRDefault="52865660" w14:paraId="39F47469" w14:textId="5520A77A">
      <w:pPr>
        <w:pStyle w:val="Titolo2"/>
        <w:numPr>
          <w:ilvl w:val="0"/>
          <w:numId w:val="32"/>
        </w:numPr>
      </w:pPr>
      <w:bookmarkStart w:name="_Toc184221149" w:id="54"/>
      <w:r>
        <w:t>A</w:t>
      </w:r>
      <w:r w:rsidR="08B7C0F4">
        <w:t>nnunci di lavoro</w:t>
      </w:r>
      <w:bookmarkEnd w:id="54"/>
    </w:p>
    <w:p w:rsidRPr="007A44CE" w:rsidR="41AE7746" w:rsidP="007A44CE" w:rsidRDefault="07EADF6E" w14:paraId="18EB64AD" w14:textId="371598C3">
      <w:pPr>
        <w:pStyle w:val="Titolo3"/>
      </w:pPr>
      <w:bookmarkStart w:name="_Toc184221150" w:id="55"/>
      <w:r>
        <w:t xml:space="preserve">1.1 </w:t>
      </w:r>
      <w:r w:rsidR="73270476">
        <w:t>Annunci di lavoro</w:t>
      </w:r>
      <w:bookmarkEnd w:id="55"/>
    </w:p>
    <w:p w:rsidR="41AE7746" w:rsidP="000E59FE" w:rsidRDefault="41AE7746" w14:paraId="4DD8F892" w14:textId="4FCD9D16">
      <w:r>
        <w:t>In questa sezione l’amministratore del portale trova tutti gli annunci pubblicati dalle aziende che devono essere visionati prima della pubblicazione.</w:t>
      </w:r>
      <w:r w:rsidR="039F30BC">
        <w:t xml:space="preserve"> </w:t>
      </w:r>
      <w:r w:rsidR="183EFE3B">
        <w:t>Le azioni possibili su ogni annuncio sono le seguenti:</w:t>
      </w:r>
    </w:p>
    <w:p w:rsidR="41AE7746" w:rsidP="00012BCF" w:rsidRDefault="59D32B5D" w14:paraId="1E128DE0" w14:textId="3B0E711B">
      <w:pPr>
        <w:pStyle w:val="Paragrafoelenco"/>
        <w:numPr>
          <w:ilvl w:val="0"/>
          <w:numId w:val="22"/>
        </w:numPr>
      </w:pPr>
      <w:r>
        <w:t xml:space="preserve">Cliccando sul pollice in su, si accede direttamente al </w:t>
      </w:r>
      <w:proofErr w:type="spellStart"/>
      <w:r>
        <w:t>form</w:t>
      </w:r>
      <w:proofErr w:type="spellEnd"/>
      <w:r>
        <w:t xml:space="preserve"> dell’annuncio e cliccando su “modifica” si procede alla pubblicazione</w:t>
      </w:r>
      <w:r w:rsidR="4C733903">
        <w:t xml:space="preserve">. Il </w:t>
      </w:r>
      <w:r w:rsidR="2A4999B4">
        <w:t>C</w:t>
      </w:r>
      <w:r w:rsidR="4C733903">
        <w:t>liente viene notificato dell’approvazione.</w:t>
      </w:r>
    </w:p>
    <w:p w:rsidR="41AE7746" w:rsidP="00012BCF" w:rsidRDefault="59D32B5D" w14:paraId="516ABB49" w14:textId="4B7F10F8">
      <w:pPr>
        <w:pStyle w:val="Paragrafoelenco"/>
        <w:numPr>
          <w:ilvl w:val="0"/>
          <w:numId w:val="22"/>
        </w:numPr>
      </w:pPr>
      <w:r>
        <w:t>Cliccando sull’opzione “metti offline”, l’annuncio non viene pubblicato, ma spostato nell’archivio.</w:t>
      </w:r>
      <w:r w:rsidR="25867ECB">
        <w:t xml:space="preserve"> Il Cliente non viene notificato.</w:t>
      </w:r>
    </w:p>
    <w:p w:rsidR="3F5F6C87" w:rsidP="00012BCF" w:rsidRDefault="11A3DCF2" w14:paraId="72DEA2AC" w14:textId="62773CFA">
      <w:pPr>
        <w:pStyle w:val="Paragrafoelenco"/>
        <w:numPr>
          <w:ilvl w:val="0"/>
          <w:numId w:val="22"/>
        </w:numPr>
      </w:pPr>
      <w:r>
        <w:t>Cliccando sulla X l’annuncio viene eliminato definitivamente</w:t>
      </w:r>
      <w:r w:rsidR="1F332FBB">
        <w:t xml:space="preserve"> e l’utente aziendale non lo ritrova in archivio</w:t>
      </w:r>
      <w:r>
        <w:t>.</w:t>
      </w:r>
      <w:r w:rsidR="239369C7">
        <w:t xml:space="preserve"> Per questo annuncio non vengono scalati crediti</w:t>
      </w:r>
      <w:r w:rsidR="70483F99">
        <w:t xml:space="preserve"> e il Cliente non viene notificato</w:t>
      </w:r>
      <w:r w:rsidR="239369C7">
        <w:t>.</w:t>
      </w:r>
    </w:p>
    <w:p w:rsidRPr="007A44CE" w:rsidR="41AE7746" w:rsidP="007A44CE" w:rsidRDefault="1BDC4DD7" w14:paraId="46D38BB6" w14:textId="10EBA503">
      <w:pPr>
        <w:pStyle w:val="Titolo3"/>
      </w:pPr>
      <w:bookmarkStart w:name="_Toc184221151" w:id="56"/>
      <w:r>
        <w:t xml:space="preserve">1.2 </w:t>
      </w:r>
      <w:r w:rsidR="73270476">
        <w:t>Ultimi annunci approvati</w:t>
      </w:r>
      <w:bookmarkEnd w:id="56"/>
    </w:p>
    <w:p w:rsidR="05C5CA2C" w:rsidP="000E59FE" w:rsidRDefault="05C5CA2C" w14:paraId="6460CF35" w14:textId="406EAA8E">
      <w:r>
        <w:t xml:space="preserve">Gli annunci approvati vengono spostati in automatico in questa sezione. </w:t>
      </w:r>
    </w:p>
    <w:p w:rsidR="05C5CA2C" w:rsidP="000E59FE" w:rsidRDefault="05C5CA2C" w14:paraId="7D06E0AD" w14:textId="62E6019A">
      <w:r>
        <w:t>L'amministratore può visualizzare l’annuncio cliccando sull’icona dell’occhio, eliminare l’annuncio oppure loggarsi nel profilo dell’azienda cliccando sull’apposita freccia.</w:t>
      </w:r>
    </w:p>
    <w:p w:rsidR="7802F9C6" w:rsidP="000E59FE" w:rsidRDefault="7802F9C6" w14:paraId="5FD38A90" w14:textId="738D96AA"/>
    <w:p w:rsidR="735934EF" w:rsidP="00012BCF" w:rsidRDefault="52865660" w14:paraId="00B7867A" w14:textId="34E385B4">
      <w:pPr>
        <w:pStyle w:val="Titolo2"/>
        <w:numPr>
          <w:ilvl w:val="0"/>
          <w:numId w:val="32"/>
        </w:numPr>
      </w:pPr>
      <w:bookmarkStart w:name="_Toc184221152" w:id="57"/>
      <w:r>
        <w:t>L</w:t>
      </w:r>
      <w:r w:rsidR="1D525C39">
        <w:t>ogin come</w:t>
      </w:r>
      <w:bookmarkEnd w:id="57"/>
    </w:p>
    <w:p w:rsidR="1E105FFC" w:rsidP="000E59FE" w:rsidRDefault="2A6773DC" w14:paraId="7A8EF677" w14:textId="7C809D97">
      <w:pPr>
        <w:rPr>
          <w:rStyle w:val="Heading3Char"/>
        </w:rPr>
      </w:pPr>
      <w:r w:rsidRPr="05833340">
        <w:rPr>
          <w:rStyle w:val="Heading3Char"/>
        </w:rPr>
        <w:t xml:space="preserve">2.1 </w:t>
      </w:r>
      <w:r w:rsidRPr="05833340" w:rsidR="52865660">
        <w:rPr>
          <w:rStyle w:val="Heading3Char"/>
        </w:rPr>
        <w:t>A</w:t>
      </w:r>
      <w:r w:rsidRPr="05833340" w:rsidR="4607A70B">
        <w:rPr>
          <w:rStyle w:val="Heading3Char"/>
        </w:rPr>
        <w:t>ziende</w:t>
      </w:r>
    </w:p>
    <w:p w:rsidR="1E105FFC" w:rsidP="000E59FE" w:rsidRDefault="05CF58A0" w14:paraId="6BB07BDB" w14:textId="6D1D725B">
      <w:r>
        <w:t xml:space="preserve">In questa sezione è disponibile la </w:t>
      </w:r>
      <w:r w:rsidR="7096655A">
        <w:t>lista delle aziende iscritte al portale</w:t>
      </w:r>
      <w:r w:rsidR="5B35F964">
        <w:t>.</w:t>
      </w:r>
    </w:p>
    <w:p w:rsidR="5B35F964" w:rsidP="6B314C9C" w:rsidRDefault="5B35F964" w14:paraId="2A57682E" w14:textId="32B4403F">
      <w:r>
        <w:t>La ricerca per parola chiave agisce sul testo contenuto in tutte le colonne (nome azienda, data creazione, nazione, premium).</w:t>
      </w:r>
    </w:p>
    <w:p w:rsidR="1E105FFC" w:rsidP="000E59FE" w:rsidRDefault="1E105FFC" w14:paraId="3594322F" w14:textId="2F22D61F">
      <w:r>
        <w:t>Cliccando sul</w:t>
      </w:r>
      <w:r w:rsidR="078D9534">
        <w:t>la freccina blu,</w:t>
      </w:r>
      <w:r>
        <w:t xml:space="preserve"> verrà effettuato il login all’area aziendale di quel cliente</w:t>
      </w:r>
      <w:r w:rsidR="34012C1D">
        <w:t>:</w:t>
      </w:r>
    </w:p>
    <w:p w:rsidR="1E105FFC" w:rsidP="369DA2DB" w:rsidRDefault="316EF068" w14:paraId="5356CE20" w14:textId="40B6A138">
      <w:r>
        <w:rPr>
          <w:noProof/>
        </w:rPr>
        <w:lastRenderedPageBreak/>
        <w:drawing>
          <wp:inline distT="0" distB="0" distL="0" distR="0" wp14:anchorId="3235D2BF" wp14:editId="302D7EB3">
            <wp:extent cx="6124574" cy="1114425"/>
            <wp:effectExtent l="0" t="0" r="0" b="0"/>
            <wp:docPr id="1406222037" name="Immagine 140622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24574" cy="1114425"/>
                    </a:xfrm>
                    <a:prstGeom prst="rect">
                      <a:avLst/>
                    </a:prstGeom>
                  </pic:spPr>
                </pic:pic>
              </a:graphicData>
            </a:graphic>
          </wp:inline>
        </w:drawing>
      </w:r>
      <w:r w:rsidR="0C427522">
        <w:t>Se si effettuano delle ricerche in database con il profilo di un cliente, i candidati non vengono l'amministratore non vede candidati bloccati</w:t>
      </w:r>
    </w:p>
    <w:p w:rsidR="6B314C9C" w:rsidP="6B314C9C" w:rsidRDefault="6B314C9C" w14:paraId="28948018" w14:textId="195AADBC"/>
    <w:p w:rsidR="1E105FFC" w:rsidP="369DA2DB" w:rsidRDefault="41C6BD5F" w14:paraId="44D77314" w14:textId="0A50C040">
      <w:pPr>
        <w:rPr>
          <w:rStyle w:val="Heading3Char"/>
        </w:rPr>
      </w:pPr>
      <w:r w:rsidRPr="05833340">
        <w:rPr>
          <w:rStyle w:val="Heading3Char"/>
        </w:rPr>
        <w:t xml:space="preserve">2.2 </w:t>
      </w:r>
      <w:r w:rsidRPr="05833340" w:rsidR="52865660">
        <w:rPr>
          <w:rStyle w:val="Heading3Char"/>
        </w:rPr>
        <w:t>C</w:t>
      </w:r>
      <w:r w:rsidRPr="05833340" w:rsidR="5939CCAF">
        <w:rPr>
          <w:rStyle w:val="Heading3Char"/>
        </w:rPr>
        <w:t>andidati</w:t>
      </w:r>
    </w:p>
    <w:p w:rsidR="1E105FFC" w:rsidP="000E59FE" w:rsidRDefault="7D8AB7DD" w14:paraId="00D63B4B" w14:textId="36FE3E4E">
      <w:r>
        <w:t xml:space="preserve">È possibile loggarsi come candidato inserendo il suo </w:t>
      </w:r>
      <w:r w:rsidR="7096655A">
        <w:t>ID</w:t>
      </w:r>
      <w:r w:rsidR="42D20D4F">
        <w:t>: dopo la compilazione, v</w:t>
      </w:r>
      <w:r w:rsidR="7096655A">
        <w:t>iene segnalato se si tratta di un id esistente o meno</w:t>
      </w:r>
      <w:r w:rsidR="21A4F21C">
        <w:t>:</w:t>
      </w:r>
    </w:p>
    <w:p w:rsidR="1E105FFC" w:rsidP="369DA2DB" w:rsidRDefault="5A3E1FD2" w14:paraId="70E16B4A" w14:textId="03D93854">
      <w:r>
        <w:rPr>
          <w:noProof/>
        </w:rPr>
        <w:drawing>
          <wp:inline distT="0" distB="0" distL="0" distR="0" wp14:anchorId="1D84DDBC" wp14:editId="5540C0B3">
            <wp:extent cx="6124574" cy="1123950"/>
            <wp:effectExtent l="0" t="0" r="0" b="0"/>
            <wp:docPr id="1687133744" name="Immagine 168713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24574" cy="1123950"/>
                    </a:xfrm>
                    <a:prstGeom prst="rect">
                      <a:avLst/>
                    </a:prstGeom>
                  </pic:spPr>
                </pic:pic>
              </a:graphicData>
            </a:graphic>
          </wp:inline>
        </w:drawing>
      </w:r>
    </w:p>
    <w:p w:rsidR="5CF3DA40" w:rsidP="000E59FE" w:rsidRDefault="21A4F21C" w14:paraId="24372093" w14:textId="2E092F6E">
      <w:r>
        <w:rPr>
          <w:noProof/>
        </w:rPr>
        <w:drawing>
          <wp:inline distT="0" distB="0" distL="0" distR="0" wp14:anchorId="4772402B" wp14:editId="672D7079">
            <wp:extent cx="6124574" cy="968448"/>
            <wp:effectExtent l="0" t="0" r="0" b="0"/>
            <wp:docPr id="718257000" name="Immagine 71825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18257000"/>
                    <pic:cNvPicPr/>
                  </pic:nvPicPr>
                  <pic:blipFill>
                    <a:blip r:embed="rId140" cstate="print">
                      <a:extLst>
                        <a:ext uri="{28A0092B-C50C-407E-A947-70E740481C1C}">
                          <a14:useLocalDpi xmlns:a14="http://schemas.microsoft.com/office/drawing/2010/main" val="0"/>
                        </a:ext>
                      </a:extLst>
                    </a:blip>
                    <a:srcRect t="32666"/>
                    <a:stretch>
                      <a:fillRect/>
                    </a:stretch>
                  </pic:blipFill>
                  <pic:spPr>
                    <a:xfrm>
                      <a:off x="0" y="0"/>
                      <a:ext cx="6124574" cy="968448"/>
                    </a:xfrm>
                    <a:prstGeom prst="rect">
                      <a:avLst/>
                    </a:prstGeom>
                  </pic:spPr>
                </pic:pic>
              </a:graphicData>
            </a:graphic>
          </wp:inline>
        </w:drawing>
      </w:r>
      <w:r w:rsidR="2C315416">
        <w:t>È anche possibile inserire l’indirizzo mail del candidato che verrà sostituito in automatico dall’ID corrispondente.</w:t>
      </w:r>
    </w:p>
    <w:p w:rsidRPr="00C111AD" w:rsidR="008422DF" w:rsidP="00012BCF" w:rsidRDefault="7A99393B" w14:paraId="7E440A50" w14:textId="12933E4B">
      <w:pPr>
        <w:pStyle w:val="Titolo2"/>
        <w:numPr>
          <w:ilvl w:val="0"/>
          <w:numId w:val="32"/>
        </w:numPr>
      </w:pPr>
      <w:bookmarkStart w:name="_Toc184221153" w:id="58"/>
      <w:r>
        <w:t>C</w:t>
      </w:r>
      <w:r w:rsidR="4AAFAE60">
        <w:t xml:space="preserve">rediti </w:t>
      </w:r>
      <w:r w:rsidR="651F18BB">
        <w:t>aziende</w:t>
      </w:r>
      <w:bookmarkEnd w:id="58"/>
    </w:p>
    <w:p w:rsidR="77A11D42" w:rsidP="000E59FE" w:rsidRDefault="77A11D42" w14:paraId="622066C3" w14:textId="3F22A486">
      <w:r>
        <w:t>In questa sezione le aziende vengono divise in:</w:t>
      </w:r>
    </w:p>
    <w:p w:rsidR="77A11D42" w:rsidP="00012BCF" w:rsidRDefault="77A11D42" w14:paraId="4C786543" w14:textId="3BE0803D">
      <w:pPr>
        <w:pStyle w:val="Paragrafoelenco"/>
        <w:numPr>
          <w:ilvl w:val="0"/>
          <w:numId w:val="31"/>
        </w:numPr>
      </w:pPr>
      <w:r>
        <w:t>Base: queste aziende non hanno un abbonamento attivo</w:t>
      </w:r>
    </w:p>
    <w:p w:rsidR="77A11D42" w:rsidP="00012BCF" w:rsidRDefault="77A11D42" w14:paraId="1537DDF5" w14:textId="38300EA1">
      <w:pPr>
        <w:pStyle w:val="Paragrafoelenco"/>
        <w:numPr>
          <w:ilvl w:val="0"/>
          <w:numId w:val="30"/>
        </w:numPr>
      </w:pPr>
      <w:r>
        <w:t>Premium: queste aziende hanno un abbonamento attivo</w:t>
      </w:r>
      <w:r w:rsidR="7BB35B07">
        <w:t xml:space="preserve"> standard o personalizzato</w:t>
      </w:r>
    </w:p>
    <w:p w:rsidR="77A11D42" w:rsidP="000E59FE" w:rsidRDefault="77A11D42" w14:paraId="2A108864" w14:textId="77A6BF7B">
      <w:r>
        <w:t xml:space="preserve">Cliccando sul nome dell’azienda in blu è possibile visualizzare delle statistiche </w:t>
      </w:r>
      <w:proofErr w:type="gramStart"/>
      <w:r>
        <w:t>sul team</w:t>
      </w:r>
      <w:proofErr w:type="gramEnd"/>
      <w:r>
        <w:t>:</w:t>
      </w:r>
    </w:p>
    <w:p w:rsidR="08448B8D" w:rsidP="369DA2DB" w:rsidRDefault="7CDF45BE" w14:paraId="3FD2EB0F" w14:textId="3141A7BA">
      <w:r>
        <w:rPr>
          <w:noProof/>
        </w:rPr>
        <w:lastRenderedPageBreak/>
        <w:drawing>
          <wp:inline distT="0" distB="0" distL="0" distR="0" wp14:anchorId="617B7B43" wp14:editId="53DB9217">
            <wp:extent cx="6124574" cy="2505075"/>
            <wp:effectExtent l="0" t="0" r="0" b="0"/>
            <wp:docPr id="1926271970" name="Immagine 192627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6124574" cy="2505075"/>
                    </a:xfrm>
                    <a:prstGeom prst="rect">
                      <a:avLst/>
                    </a:prstGeom>
                  </pic:spPr>
                </pic:pic>
              </a:graphicData>
            </a:graphic>
          </wp:inline>
        </w:drawing>
      </w:r>
      <w:r w:rsidR="08448B8D">
        <w:t>Cliccando sulla freccia blu è possibile loggarsi come azienda</w:t>
      </w:r>
      <w:r w:rsidR="59F91D3C">
        <w:t>.</w:t>
      </w:r>
    </w:p>
    <w:p w:rsidR="08448B8D" w:rsidP="000E59FE" w:rsidRDefault="08448B8D" w14:paraId="3E62744C" w14:textId="53275441">
      <w:r>
        <w:t>Cliccando sul bottone X è possibile eliminare l’account dell’azienda.</w:t>
      </w:r>
    </w:p>
    <w:p w:rsidRPr="007A44CE" w:rsidR="2925E380" w:rsidP="007A44CE" w:rsidRDefault="52749BF6" w14:paraId="4E17DC73" w14:textId="113AA01E">
      <w:pPr>
        <w:pStyle w:val="Titolo3"/>
      </w:pPr>
      <w:bookmarkStart w:name="_Toc184221154" w:id="59"/>
      <w:r>
        <w:t xml:space="preserve">3.1 </w:t>
      </w:r>
      <w:r w:rsidR="441F101E">
        <w:t>Aziend</w:t>
      </w:r>
      <w:r w:rsidR="3E86A995">
        <w:t>a</w:t>
      </w:r>
      <w:r w:rsidR="441F101E">
        <w:t xml:space="preserve"> base</w:t>
      </w:r>
      <w:bookmarkEnd w:id="59"/>
    </w:p>
    <w:p w:rsidR="005169B4" w:rsidP="000E59FE" w:rsidRDefault="005169B4" w14:paraId="38BCFC7C" w14:textId="043BE068">
      <w:r>
        <w:t>L’</w:t>
      </w:r>
      <w:r w:rsidR="001B14D2">
        <w:t>Azienda</w:t>
      </w:r>
      <w:r w:rsidR="5D74AD94">
        <w:t>/</w:t>
      </w:r>
      <w:r w:rsidR="32F3BE83">
        <w:t>C</w:t>
      </w:r>
      <w:r w:rsidR="5D74AD94">
        <w:t>liente del portale</w:t>
      </w:r>
      <w:r>
        <w:t xml:space="preserve"> si iscrive autonomamente</w:t>
      </w:r>
      <w:r w:rsidR="001B14D2">
        <w:t xml:space="preserve"> </w:t>
      </w:r>
      <w:r>
        <w:t xml:space="preserve">dal tab </w:t>
      </w:r>
      <w:r w:rsidR="6E1D80DC">
        <w:t>“</w:t>
      </w:r>
      <w:r>
        <w:t>C</w:t>
      </w:r>
      <w:r w:rsidR="007B1D73">
        <w:t>erca cv</w:t>
      </w:r>
      <w:r w:rsidR="3D7EA02A">
        <w:t>”</w:t>
      </w:r>
      <w:r>
        <w:t>. Qui a</w:t>
      </w:r>
      <w:r w:rsidR="007B1D73">
        <w:t xml:space="preserve">ccede </w:t>
      </w:r>
      <w:r w:rsidR="00430135">
        <w:t>subito all</w:t>
      </w:r>
      <w:r>
        <w:t>’</w:t>
      </w:r>
      <w:r w:rsidR="00430135">
        <w:t>area</w:t>
      </w:r>
      <w:r>
        <w:t xml:space="preserve"> personale</w:t>
      </w:r>
      <w:r w:rsidR="009063AD">
        <w:t xml:space="preserve"> come cliente </w:t>
      </w:r>
      <w:r w:rsidR="746A1439">
        <w:t>“base”</w:t>
      </w:r>
      <w:r w:rsidR="22C37404">
        <w:t xml:space="preserve">. In questo momento non </w:t>
      </w:r>
      <w:r w:rsidR="785AD599">
        <w:t>può pubblicare annunci né può effettuare ricerche nel database.</w:t>
      </w:r>
    </w:p>
    <w:p w:rsidR="785AD599" w:rsidP="369DA2DB" w:rsidRDefault="330CFC95" w14:paraId="510AD253" w14:textId="595F9296">
      <w:r>
        <w:rPr>
          <w:noProof/>
        </w:rPr>
        <w:drawing>
          <wp:inline distT="0" distB="0" distL="0" distR="0" wp14:anchorId="4471265A" wp14:editId="332D2D3E">
            <wp:extent cx="6124574" cy="1028700"/>
            <wp:effectExtent l="0" t="0" r="0" b="0"/>
            <wp:docPr id="1353950839" name="Immagine 135395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124574" cy="1028700"/>
                    </a:xfrm>
                    <a:prstGeom prst="rect">
                      <a:avLst/>
                    </a:prstGeom>
                  </pic:spPr>
                </pic:pic>
              </a:graphicData>
            </a:graphic>
          </wp:inline>
        </w:drawing>
      </w:r>
      <w:r w:rsidR="785AD599">
        <w:t>Per</w:t>
      </w:r>
      <w:r w:rsidR="00D216F5">
        <w:t xml:space="preserve"> acquistare un abbonamento per la pubblicazione degli annunci</w:t>
      </w:r>
      <w:r w:rsidR="003E01E2">
        <w:t xml:space="preserve"> </w:t>
      </w:r>
      <w:r w:rsidR="03CCC14C">
        <w:t>ed eventualmente lo sblocco CV, il cliente deve andare sul tab Portafoglio.</w:t>
      </w:r>
      <w:r w:rsidR="007171EC">
        <w:t xml:space="preserve"> </w:t>
      </w:r>
      <w:r w:rsidR="260E272F">
        <w:t xml:space="preserve">Una volta scelto il pacchetto o l’abbonamento ad hoc verrà mostrato nel tab Premium. </w:t>
      </w:r>
    </w:p>
    <w:p w:rsidR="785AD599" w:rsidP="000E59FE" w:rsidRDefault="260E272F" w14:paraId="12DF006B" w14:textId="76081753">
      <w:r>
        <w:t>In alternativa, l’amministratore del portale può decidere di attribuire manualmente dei crediti nell’apposito tab.</w:t>
      </w:r>
    </w:p>
    <w:p w:rsidRPr="007D2A4A" w:rsidR="000364B3" w:rsidP="000E59FE" w:rsidRDefault="000364B3" w14:paraId="31CC1C7B" w14:textId="204D5A97">
      <w:r>
        <w:t>Cliccando su “</w:t>
      </w:r>
      <w:r w:rsidR="5EFE4D93">
        <w:t>Portafoglio</w:t>
      </w:r>
      <w:r>
        <w:t>” il Cliente può effettuare il pagamento con:</w:t>
      </w:r>
    </w:p>
    <w:p w:rsidR="000364B3" w:rsidP="00012BCF" w:rsidRDefault="74555A9A" w14:paraId="7E6D5799" w14:textId="1A6390E8">
      <w:pPr>
        <w:pStyle w:val="Paragrafoelenco"/>
        <w:numPr>
          <w:ilvl w:val="0"/>
          <w:numId w:val="19"/>
        </w:numPr>
      </w:pPr>
      <w:r>
        <w:t>C</w:t>
      </w:r>
      <w:r w:rsidR="000364B3">
        <w:t>arta di credito/</w:t>
      </w:r>
      <w:proofErr w:type="spellStart"/>
      <w:r w:rsidR="000364B3">
        <w:t>paypal</w:t>
      </w:r>
      <w:proofErr w:type="spellEnd"/>
      <w:r w:rsidR="000364B3">
        <w:t>. Il pagamento avviene in automatico, senza bisogno da parte dell’admin di confermare avvenuto pagamento.</w:t>
      </w:r>
      <w:r w:rsidR="4F6F4B33">
        <w:t xml:space="preserve"> La fattura è subito disponibile</w:t>
      </w:r>
      <w:r w:rsidR="20094AAE">
        <w:t xml:space="preserve"> con stato “Pagato” nel tab “Fatture”.</w:t>
      </w:r>
    </w:p>
    <w:p w:rsidR="000364B3" w:rsidP="00012BCF" w:rsidRDefault="20094AAE" w14:paraId="43C67C45" w14:textId="4C3B52A9">
      <w:pPr>
        <w:pStyle w:val="Paragrafoelenco"/>
        <w:numPr>
          <w:ilvl w:val="0"/>
          <w:numId w:val="19"/>
        </w:numPr>
      </w:pPr>
      <w:r>
        <w:lastRenderedPageBreak/>
        <w:t>B</w:t>
      </w:r>
      <w:r w:rsidR="000364B3">
        <w:t>onifico bancario. In questo caso l’amministratore del portale deve accettare il pagamento nel tab apposito Fatture &gt; Fatture da approvare &gt; e cliccare sul bottone blu</w:t>
      </w:r>
      <w:r w:rsidR="1B0C5176">
        <w:t>:</w:t>
      </w:r>
    </w:p>
    <w:p w:rsidR="00C06798" w:rsidP="000E59FE" w:rsidRDefault="175763A0" w14:paraId="0392A558" w14:textId="3EAFD24D">
      <w:r>
        <w:rPr>
          <w:noProof/>
        </w:rPr>
        <w:drawing>
          <wp:inline distT="0" distB="0" distL="0" distR="0" wp14:anchorId="139871AE" wp14:editId="0A2471C4">
            <wp:extent cx="6124574" cy="1352550"/>
            <wp:effectExtent l="0" t="0" r="0" b="0"/>
            <wp:docPr id="864935000" name="Immagine 86493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6493500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124574" cy="1352550"/>
                    </a:xfrm>
                    <a:prstGeom prst="rect">
                      <a:avLst/>
                    </a:prstGeom>
                  </pic:spPr>
                </pic:pic>
              </a:graphicData>
            </a:graphic>
          </wp:inline>
        </w:drawing>
      </w:r>
      <w:r w:rsidR="4406D3EF">
        <w:t xml:space="preserve">Per ogni cliente </w:t>
      </w:r>
      <w:r w:rsidRPr="00081D04" w:rsidR="4406D3EF">
        <w:t>bas</w:t>
      </w:r>
      <w:r w:rsidRPr="00081D04" w:rsidR="614F3220">
        <w:t>e</w:t>
      </w:r>
      <w:r w:rsidRPr="00081D04" w:rsidR="0FA3E943">
        <w:t>,</w:t>
      </w:r>
      <w:r w:rsidR="0FA3E943">
        <w:t xml:space="preserve"> l’admin </w:t>
      </w:r>
      <w:r w:rsidR="1804125B">
        <w:t xml:space="preserve">può </w:t>
      </w:r>
      <w:r w:rsidR="1B2169D2">
        <w:t xml:space="preserve">decidere di attivare un abbonamento selezionando la tipologia di abbonamento </w:t>
      </w:r>
      <w:r w:rsidR="5E713CF4">
        <w:t>e la durata (</w:t>
      </w:r>
      <w:r w:rsidR="48D993DE">
        <w:t xml:space="preserve">default </w:t>
      </w:r>
      <w:r w:rsidR="5E713CF4">
        <w:t>60 mesi). L</w:t>
      </w:r>
      <w:r w:rsidR="47BDFB13">
        <w:t xml:space="preserve">a </w:t>
      </w:r>
      <w:r w:rsidR="1B2169D2">
        <w:t>durata</w:t>
      </w:r>
      <w:r w:rsidR="401EF562">
        <w:t xml:space="preserve"> </w:t>
      </w:r>
      <w:r w:rsidR="0CFF4070">
        <w:t>può essere poi personalizzata nella sezione Premium</w:t>
      </w:r>
      <w:r w:rsidR="4B4BEF0F">
        <w:t>.</w:t>
      </w:r>
    </w:p>
    <w:p w:rsidRPr="007A44CE" w:rsidR="00621F07" w:rsidP="007A44CE" w:rsidRDefault="257D277A" w14:paraId="1B03ED8C" w14:textId="0F50111E">
      <w:pPr>
        <w:pStyle w:val="Titolo3"/>
      </w:pPr>
      <w:bookmarkStart w:name="_Toc184221155" w:id="60"/>
      <w:r>
        <w:t xml:space="preserve">3.2 </w:t>
      </w:r>
      <w:r w:rsidR="1631527A">
        <w:t>C</w:t>
      </w:r>
      <w:r w:rsidR="5F324FF3">
        <w:t>liente premium</w:t>
      </w:r>
      <w:bookmarkEnd w:id="60"/>
    </w:p>
    <w:p w:rsidR="0045475D" w:rsidP="13BC9083" w:rsidRDefault="642B80BD" w14:paraId="4F2E3021" w14:textId="6EE2D925">
      <w:r>
        <w:t>In questa sezione vengono mostrati t</w:t>
      </w:r>
      <w:r w:rsidR="45D9B880">
        <w:t>utti i Clienti con un</w:t>
      </w:r>
      <w:r w:rsidR="02C8974A">
        <w:t xml:space="preserve"> </w:t>
      </w:r>
      <w:r w:rsidR="32BF6FBB">
        <w:t>pacchetto</w:t>
      </w:r>
      <w:r w:rsidR="4F36CA34">
        <w:t>/</w:t>
      </w:r>
      <w:r w:rsidR="32BF6FBB">
        <w:t xml:space="preserve">abbonamento </w:t>
      </w:r>
      <w:r w:rsidR="167E0C86">
        <w:t>attivo</w:t>
      </w:r>
      <w:r w:rsidR="6B8E6D3B">
        <w:t>.</w:t>
      </w:r>
    </w:p>
    <w:p w:rsidR="5028550C" w:rsidP="231C8313" w:rsidRDefault="5028550C" w14:paraId="1DCBD3E4" w14:textId="5C78C047">
      <w:pPr>
        <w:rPr>
          <w:rFonts w:eastAsia="Archivo" w:cs="Archivo"/>
        </w:rPr>
      </w:pPr>
      <w:r>
        <w:rPr>
          <w:noProof/>
        </w:rPr>
        <w:drawing>
          <wp:inline distT="0" distB="0" distL="0" distR="0" wp14:anchorId="68A4F691" wp14:editId="0FAA0F95">
            <wp:extent cx="6124574" cy="1371600"/>
            <wp:effectExtent l="0" t="0" r="0" b="0"/>
            <wp:docPr id="1035939158" name="Immagine 103593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24574" cy="1371600"/>
                    </a:xfrm>
                    <a:prstGeom prst="rect">
                      <a:avLst/>
                    </a:prstGeom>
                  </pic:spPr>
                </pic:pic>
              </a:graphicData>
            </a:graphic>
          </wp:inline>
        </w:drawing>
      </w:r>
    </w:p>
    <w:p w:rsidR="0736FE64" w:rsidP="231C8313" w:rsidRDefault="0736FE64" w14:paraId="7BEE2FDA" w14:textId="18F48053">
      <w:pPr>
        <w:rPr>
          <w:rFonts w:eastAsia="Archivo" w:cs="Archivo"/>
          <w:szCs w:val="24"/>
        </w:rPr>
      </w:pPr>
      <w:r w:rsidRPr="231C8313">
        <w:rPr>
          <w:rFonts w:eastAsia="Archivo" w:cs="Archivo"/>
          <w:szCs w:val="24"/>
        </w:rPr>
        <w:t xml:space="preserve">L’abbonamento scade secondo le seguenti regole: </w:t>
      </w:r>
    </w:p>
    <w:p w:rsidR="0736FE64" w:rsidP="231C8313" w:rsidRDefault="0736FE64" w14:paraId="6B4207E1" w14:textId="4310FCC5">
      <w:pPr>
        <w:pStyle w:val="Paragrafoelenco"/>
        <w:numPr>
          <w:ilvl w:val="0"/>
          <w:numId w:val="6"/>
        </w:numPr>
        <w:spacing w:before="0" w:after="0" w:line="360" w:lineRule="auto"/>
      </w:pPr>
      <w:r w:rsidRPr="231C8313">
        <w:rPr>
          <w:rFonts w:eastAsia="Archivo" w:cs="Archivo"/>
          <w:szCs w:val="24"/>
          <w:lang w:val="it-CH"/>
        </w:rPr>
        <w:t xml:space="preserve">al raggiungimento della data di scadenza dell’abbonamento: in questo caso tutte gli annunci di lavoro pubblicati vengono messi subito offline; </w:t>
      </w:r>
    </w:p>
    <w:p w:rsidR="0736FE64" w:rsidP="231C8313" w:rsidRDefault="637A7F1B" w14:paraId="66CC620D" w14:textId="1C756887">
      <w:pPr>
        <w:pStyle w:val="Paragrafoelenco"/>
        <w:numPr>
          <w:ilvl w:val="0"/>
          <w:numId w:val="5"/>
        </w:numPr>
        <w:spacing w:before="0" w:after="0" w:line="360" w:lineRule="auto"/>
        <w:rPr>
          <w:rFonts w:eastAsia="Archivo" w:cs="Archivo"/>
          <w:szCs w:val="24"/>
          <w:lang w:val="it-CH"/>
        </w:rPr>
      </w:pPr>
      <w:r w:rsidRPr="6B314C9C">
        <w:rPr>
          <w:rFonts w:eastAsia="Archivo" w:cs="Archivo"/>
          <w:b/>
          <w:bCs/>
          <w:color w:val="000000" w:themeColor="text1"/>
          <w:szCs w:val="24"/>
          <w:lang w:val="it-CH"/>
        </w:rPr>
        <w:t>allo scadere della validità dell’ultimo annuncio pubblicato</w:t>
      </w:r>
      <w:r w:rsidRPr="6B314C9C">
        <w:rPr>
          <w:rFonts w:eastAsia="Archivo" w:cs="Archivo"/>
          <w:color w:val="000000" w:themeColor="text1"/>
          <w:szCs w:val="24"/>
          <w:lang w:val="it-CH"/>
        </w:rPr>
        <w:t xml:space="preserve">: la validità dell’annuncio, ossia la tempistica di permanenza online, è di 30 giorni. Allo scadere dei 30 giorni dell’ultimo annuncio o dell’unico annuncio a disposizione del cliente, scade quindi l’abbonamento. Se le job slots vengono terminate prima di aver utilizzato i crediti per gli sblocchi CV, questi andranno persi. </w:t>
      </w:r>
      <w:r w:rsidRPr="6B314C9C" w:rsidR="0736FE64">
        <w:rPr>
          <w:rFonts w:eastAsia="Archivo" w:cs="Archivo"/>
          <w:szCs w:val="24"/>
          <w:lang w:val="it-CH"/>
        </w:rPr>
        <w:t xml:space="preserve"> </w:t>
      </w:r>
    </w:p>
    <w:p w:rsidR="0736FE64" w:rsidP="231C8313" w:rsidRDefault="0736FE64" w14:paraId="338085DA" w14:textId="55BEDAE6">
      <w:pPr>
        <w:rPr>
          <w:rFonts w:eastAsia="Archivo" w:cs="Archivo"/>
          <w:szCs w:val="24"/>
        </w:rPr>
      </w:pPr>
      <w:r w:rsidRPr="231C8313">
        <w:rPr>
          <w:rFonts w:eastAsia="Archivo" w:cs="Archivo"/>
          <w:szCs w:val="24"/>
        </w:rPr>
        <w:t>Allo scadere dell’abbonamento, l’account torna base e il tab relativo alle ricerche in database non è più accessibile.</w:t>
      </w:r>
    </w:p>
    <w:p w:rsidR="43371EDD" w:rsidP="22D52F1C" w:rsidRDefault="683F47C3" w14:paraId="5B193DDF" w14:textId="107D0134">
      <w:pPr>
        <w:rPr>
          <w:rFonts w:eastAsia="Archivo" w:cs="Archivo"/>
        </w:rPr>
      </w:pPr>
      <w:r w:rsidRPr="231C8313">
        <w:rPr>
          <w:rFonts w:eastAsia="Archivo" w:cs="Archivo"/>
        </w:rPr>
        <w:t xml:space="preserve">Per togliere l’abbonamento </w:t>
      </w:r>
      <w:r w:rsidRPr="231C8313" w:rsidR="27B6D7C4">
        <w:rPr>
          <w:rFonts w:eastAsia="Archivo" w:cs="Archivo"/>
        </w:rPr>
        <w:t xml:space="preserve">manualmente </w:t>
      </w:r>
      <w:r w:rsidRPr="231C8313">
        <w:rPr>
          <w:rFonts w:eastAsia="Archivo" w:cs="Archivo"/>
        </w:rPr>
        <w:t xml:space="preserve">ad un’azienda premium bisogna </w:t>
      </w:r>
      <w:r w:rsidRPr="231C8313" w:rsidR="19752BB5">
        <w:rPr>
          <w:rFonts w:eastAsia="Archivo" w:cs="Archivo"/>
        </w:rPr>
        <w:t xml:space="preserve">inserire la data odierna </w:t>
      </w:r>
      <w:r w:rsidRPr="231C8313" w:rsidR="34F03B36">
        <w:rPr>
          <w:rFonts w:eastAsia="Archivo" w:cs="Archivo"/>
        </w:rPr>
        <w:lastRenderedPageBreak/>
        <w:t>(</w:t>
      </w:r>
      <w:r w:rsidRPr="231C8313" w:rsidR="19752BB5">
        <w:rPr>
          <w:rFonts w:eastAsia="Archivo" w:cs="Archivo"/>
        </w:rPr>
        <w:t>o una data passata</w:t>
      </w:r>
      <w:r w:rsidRPr="231C8313" w:rsidR="283CFBE1">
        <w:rPr>
          <w:rFonts w:eastAsia="Archivo" w:cs="Archivo"/>
        </w:rPr>
        <w:t>)</w:t>
      </w:r>
      <w:r w:rsidRPr="231C8313">
        <w:rPr>
          <w:rFonts w:eastAsia="Archivo" w:cs="Archivo"/>
        </w:rPr>
        <w:t xml:space="preserve"> in “Data di fine”.</w:t>
      </w:r>
      <w:r w:rsidRPr="231C8313" w:rsidR="0E09DA7E">
        <w:rPr>
          <w:rFonts w:eastAsia="Archivo" w:cs="Archivo"/>
        </w:rPr>
        <w:t xml:space="preserve"> </w:t>
      </w:r>
      <w:r w:rsidRPr="231C8313" w:rsidR="0E09DA7E">
        <w:rPr>
          <w:rFonts w:eastAsia="Archivo" w:cs="Archivo"/>
          <w:b/>
          <w:bCs/>
        </w:rPr>
        <w:t>Prima di farlo, assicurarsi di aver azzerato il numero di crediti e di job slots rimaste</w:t>
      </w:r>
      <w:r w:rsidRPr="231C8313" w:rsidR="0E09DA7E">
        <w:rPr>
          <w:rFonts w:eastAsia="Archivo" w:cs="Archivo"/>
        </w:rPr>
        <w:t>.</w:t>
      </w:r>
    </w:p>
    <w:p w:rsidR="087D182E" w:rsidP="13BC9083" w:rsidRDefault="087D182E" w14:paraId="085EF763" w14:textId="34B3BE98">
      <w:r w:rsidRPr="13BC9083">
        <w:t>Per ogni abbonamento è possibile fare delle modifiche in merito a:</w:t>
      </w:r>
    </w:p>
    <w:p w:rsidR="087D182E" w:rsidP="00012BCF" w:rsidRDefault="087D182E" w14:paraId="6D8C7256" w14:textId="42F40552">
      <w:pPr>
        <w:pStyle w:val="Paragrafoelenco"/>
        <w:numPr>
          <w:ilvl w:val="0"/>
          <w:numId w:val="29"/>
        </w:numPr>
      </w:pPr>
      <w:r w:rsidRPr="13BC9083">
        <w:rPr>
          <w:b/>
          <w:bCs/>
        </w:rPr>
        <w:t>Crediti:</w:t>
      </w:r>
      <w:r>
        <w:t xml:space="preserve"> funzionalità attivabile su richiesta, al momento non è possibile acquistare funzionalità o job slot tramite crediti. </w:t>
      </w:r>
    </w:p>
    <w:p w:rsidR="008031D1" w:rsidP="00012BCF" w:rsidRDefault="1B95473C" w14:paraId="441EB228" w14:textId="34CD6C35">
      <w:pPr>
        <w:pStyle w:val="Paragrafoelenco"/>
        <w:numPr>
          <w:ilvl w:val="0"/>
          <w:numId w:val="29"/>
        </w:numPr>
      </w:pPr>
      <w:r w:rsidRPr="13BC9083">
        <w:rPr>
          <w:b/>
          <w:bCs/>
        </w:rPr>
        <w:t>CV</w:t>
      </w:r>
      <w:r>
        <w:t>: fa riferimento agli sblocchi CV da utilizzare per sbloccare dei candidati che non si sono candidati a</w:t>
      </w:r>
      <w:r w:rsidR="6A3ACC64">
        <w:t xml:space="preserve">gli </w:t>
      </w:r>
      <w:r>
        <w:t>annunci né hanno fatto una candidatura spontanea.</w:t>
      </w:r>
    </w:p>
    <w:p w:rsidR="008031D1" w:rsidP="00012BCF" w:rsidRDefault="182C3321" w14:paraId="7A41A650" w14:textId="3FD8221A">
      <w:pPr>
        <w:pStyle w:val="Paragrafoelenco"/>
        <w:numPr>
          <w:ilvl w:val="0"/>
          <w:numId w:val="29"/>
        </w:numPr>
      </w:pPr>
      <w:r w:rsidRPr="231C8313">
        <w:rPr>
          <w:b/>
          <w:bCs/>
        </w:rPr>
        <w:t>Home page</w:t>
      </w:r>
      <w:r w:rsidR="5B15CFF9">
        <w:t xml:space="preserve">: l’azienda viene messa nella </w:t>
      </w:r>
      <w:r w:rsidR="083D3B43">
        <w:t xml:space="preserve">homepage </w:t>
      </w:r>
      <w:r w:rsidR="5B15CFF9">
        <w:t>del sito,</w:t>
      </w:r>
      <w:r w:rsidR="33D8D66E">
        <w:t xml:space="preserve"> nella sezione “Aziende e società di selezione in vetrina”</w:t>
      </w:r>
      <w:r w:rsidR="14D0E49A">
        <w:t xml:space="preserve"> al pubblicare del primo annuncio di lavoro</w:t>
      </w:r>
      <w:r w:rsidR="27015CE0">
        <w:t>. Questo annuncio deve essere pubblicato con il logo e i dati aziendali.</w:t>
      </w:r>
      <w:r w:rsidR="30E560C1">
        <w:t xml:space="preserve"> </w:t>
      </w:r>
    </w:p>
    <w:p w:rsidR="008031D1" w:rsidP="00012BCF" w:rsidRDefault="764030BF" w14:paraId="52DEE33A" w14:textId="1719D1C0">
      <w:pPr>
        <w:pStyle w:val="Paragrafoelenco"/>
        <w:numPr>
          <w:ilvl w:val="0"/>
          <w:numId w:val="29"/>
        </w:numPr>
      </w:pPr>
      <w:r w:rsidRPr="231C8313">
        <w:rPr>
          <w:b/>
          <w:bCs/>
        </w:rPr>
        <w:t>Reindirizza</w:t>
      </w:r>
      <w:r w:rsidR="2D5D2E1F">
        <w:t>:</w:t>
      </w:r>
      <w:r>
        <w:t xml:space="preserve"> genera </w:t>
      </w:r>
      <w:r w:rsidR="3764B7C4">
        <w:t xml:space="preserve">un </w:t>
      </w:r>
      <w:r>
        <w:t>campo in compilazione annuncio</w:t>
      </w:r>
      <w:r w:rsidR="555B1587">
        <w:t xml:space="preserve"> chiamato</w:t>
      </w:r>
      <w:r>
        <w:t xml:space="preserve"> “Reindirizza candidature a” dove andrà inserito </w:t>
      </w:r>
      <w:proofErr w:type="spellStart"/>
      <w:r>
        <w:t>l’url</w:t>
      </w:r>
      <w:proofErr w:type="spellEnd"/>
      <w:r>
        <w:t xml:space="preserve"> della pagina alla quale si vogliono rimandare i candidati. In questo modo, quando il candidato clicca su “candidati” all’interno di quell’offerta, verrà reindirizzato direttamente alla pagina scelta in fase di compilazione</w:t>
      </w:r>
      <w:r w:rsidR="3F8310F4">
        <w:t>:</w:t>
      </w:r>
    </w:p>
    <w:p w:rsidR="008031D1" w:rsidP="231C8313" w:rsidRDefault="337535FA" w14:paraId="7D11EF2E" w14:textId="00EE4F3A">
      <w:pPr>
        <w:widowControl/>
        <w:spacing w:before="60" w:after="120" w:line="259" w:lineRule="auto"/>
        <w:ind w:left="360"/>
        <w:rPr>
          <w:rFonts w:ascii="Segoe UI" w:hAnsi="Segoe UI" w:eastAsia="Segoe UI" w:cs="Segoe UI"/>
          <w:color w:val="000000" w:themeColor="text1"/>
          <w:szCs w:val="24"/>
          <w:lang w:val="it-IT"/>
        </w:rPr>
      </w:pPr>
      <w:r>
        <w:rPr>
          <w:noProof/>
        </w:rPr>
        <w:drawing>
          <wp:inline distT="0" distB="0" distL="0" distR="0" wp14:anchorId="079F565C" wp14:editId="74522D8A">
            <wp:extent cx="5667374" cy="1314822"/>
            <wp:effectExtent l="0" t="0" r="0" b="8890"/>
            <wp:docPr id="1668051811" name="Immagine 1" descr="Immagine che contiene testo, ricevut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67374" cy="1314822"/>
                    </a:xfrm>
                    <a:prstGeom prst="rect">
                      <a:avLst/>
                    </a:prstGeom>
                  </pic:spPr>
                </pic:pic>
              </a:graphicData>
            </a:graphic>
          </wp:inline>
        </w:drawing>
      </w:r>
      <w:r w:rsidR="764030BF">
        <w:t xml:space="preserve">Tipicamente si rimanderà a un </w:t>
      </w:r>
      <w:proofErr w:type="spellStart"/>
      <w:r w:rsidR="764030BF">
        <w:t>form</w:t>
      </w:r>
      <w:proofErr w:type="spellEnd"/>
      <w:r w:rsidR="764030BF">
        <w:t xml:space="preserve"> contenuto nel sito aziendale del cliente, in modo che le candidature entrino direttamente nel sistema dell’azienda.</w:t>
      </w:r>
      <w:r w:rsidRPr="231C8313" w:rsidR="272D8DB8">
        <w:rPr>
          <w:rFonts w:ascii="Segoe UI" w:hAnsi="Segoe UI" w:eastAsia="Segoe UI" w:cs="Segoe UI"/>
          <w:color w:val="000000" w:themeColor="text1"/>
          <w:szCs w:val="24"/>
          <w:lang w:val="it-IT"/>
        </w:rPr>
        <w:t xml:space="preserve"> </w:t>
      </w:r>
    </w:p>
    <w:p w:rsidR="7658EAF8" w:rsidP="00012BCF" w:rsidRDefault="272D8DB8" w14:paraId="681F1B4F" w14:textId="4B8944FB">
      <w:pPr>
        <w:pStyle w:val="Paragrafoelenco"/>
        <w:numPr>
          <w:ilvl w:val="0"/>
          <w:numId w:val="25"/>
        </w:numPr>
        <w:rPr>
          <w:b/>
          <w:bCs/>
        </w:rPr>
      </w:pPr>
      <w:r w:rsidRPr="231C8313">
        <w:rPr>
          <w:b/>
          <w:bCs/>
        </w:rPr>
        <w:t>CV via mail:</w:t>
      </w:r>
      <w:r w:rsidRPr="231C8313" w:rsidR="34AF4DB7">
        <w:rPr>
          <w:b/>
          <w:bCs/>
        </w:rPr>
        <w:t xml:space="preserve"> </w:t>
      </w:r>
      <w:r w:rsidR="34AF4DB7">
        <w:t xml:space="preserve">consente di ricevere i </w:t>
      </w:r>
      <w:r w:rsidR="2AB0D07E">
        <w:t xml:space="preserve">CV dei </w:t>
      </w:r>
      <w:r w:rsidR="34AF4DB7">
        <w:t>candidati unicamente via mail</w:t>
      </w:r>
      <w:r w:rsidR="6AD2759A">
        <w:t>. I CV vengono inviati</w:t>
      </w:r>
      <w:r w:rsidR="34AF4DB7">
        <w:t xml:space="preserve"> </w:t>
      </w:r>
      <w:r w:rsidR="594D4086">
        <w:t>all’utente assegnato all’annuncio.</w:t>
      </w:r>
    </w:p>
    <w:p w:rsidR="001B748B" w:rsidP="00012BCF" w:rsidRDefault="272D8DB8" w14:paraId="43324FFC" w14:textId="437EF397">
      <w:pPr>
        <w:pStyle w:val="Paragrafoelenco"/>
        <w:numPr>
          <w:ilvl w:val="0"/>
          <w:numId w:val="25"/>
        </w:numPr>
      </w:pPr>
      <w:r w:rsidRPr="231C8313">
        <w:rPr>
          <w:b/>
          <w:bCs/>
          <w:color w:val="000000" w:themeColor="text1"/>
          <w:szCs w:val="24"/>
        </w:rPr>
        <w:t>Job slots</w:t>
      </w:r>
      <w:r w:rsidRPr="231C8313">
        <w:rPr>
          <w:color w:val="000000" w:themeColor="text1"/>
          <w:szCs w:val="24"/>
        </w:rPr>
        <w:t>: numero di annunci pubblicabili.</w:t>
      </w:r>
    </w:p>
    <w:p w:rsidR="36B0398E" w:rsidRDefault="36B0398E" w14:paraId="2EFE0457" w14:textId="038BA332"/>
    <w:p w:rsidR="55DE3F05" w:rsidP="00012BCF" w:rsidRDefault="16DE37C2" w14:paraId="6E1E2348" w14:textId="070AA6DC">
      <w:pPr>
        <w:pStyle w:val="Titolo2"/>
        <w:numPr>
          <w:ilvl w:val="0"/>
          <w:numId w:val="32"/>
        </w:numPr>
      </w:pPr>
      <w:bookmarkStart w:name="_Toc184221156" w:id="61"/>
      <w:r>
        <w:t>F</w:t>
      </w:r>
      <w:r w:rsidR="59D89329">
        <w:t>atture</w:t>
      </w:r>
      <w:bookmarkEnd w:id="61"/>
    </w:p>
    <w:p w:rsidR="1FCFD5D6" w:rsidP="369DA2DB" w:rsidRDefault="07D2E96D" w14:paraId="1691C1A1" w14:textId="537287DE">
      <w:pPr>
        <w:pStyle w:val="Titolo3"/>
      </w:pPr>
      <w:bookmarkStart w:name="_Toc184221157" w:id="62"/>
      <w:r>
        <w:t>4.1 Fatture da approvare</w:t>
      </w:r>
      <w:bookmarkEnd w:id="62"/>
    </w:p>
    <w:p w:rsidR="00040B28" w:rsidP="000E59FE" w:rsidRDefault="1FCFD5D6" w14:paraId="553FC78A" w14:textId="7A4A62F5">
      <w:r>
        <w:t>I clienti che acquistano un pacchetto/abbonamento tramite bonifico bancario devono attendere la conferma di avvenut</w:t>
      </w:r>
      <w:r w:rsidR="00081D04">
        <w:t>o</w:t>
      </w:r>
      <w:r>
        <w:t xml:space="preserve"> pagamento da parte dell’amministratore del portale. In questa sezione sono presenti tutte </w:t>
      </w:r>
      <w:r w:rsidR="00040B28">
        <w:t>le fatture</w:t>
      </w:r>
      <w:r w:rsidR="6B891A89">
        <w:t xml:space="preserve"> da approvare</w:t>
      </w:r>
      <w:r w:rsidR="00040B28">
        <w:t>.</w:t>
      </w:r>
    </w:p>
    <w:p w:rsidR="00040B28" w:rsidP="369DA2DB" w:rsidRDefault="26DB7C7A" w14:paraId="02CF23D5" w14:textId="6DE47D68">
      <w:pPr>
        <w:pStyle w:val="Titolo3"/>
      </w:pPr>
      <w:bookmarkStart w:name="_Toc184221158" w:id="63"/>
      <w:r>
        <w:lastRenderedPageBreak/>
        <w:t>4.2 Fatture</w:t>
      </w:r>
      <w:bookmarkEnd w:id="63"/>
    </w:p>
    <w:p w:rsidR="354479E8" w:rsidP="369DA2DB" w:rsidRDefault="354479E8" w14:paraId="016C53D3" w14:textId="46E0834E">
      <w:r>
        <w:t xml:space="preserve">Questa sezione mostra tutte le fatture approvate dall’amministratore e le fatture già approvate a seguito di un pagamento tramite </w:t>
      </w:r>
      <w:r w:rsidR="01442D32">
        <w:t>PayPal</w:t>
      </w:r>
      <w:r>
        <w:t>.</w:t>
      </w:r>
    </w:p>
    <w:p w:rsidR="369DA2DB" w:rsidRDefault="369DA2DB" w14:paraId="16EE883E" w14:textId="02E2316D"/>
    <w:p w:rsidR="5DB202ED" w:rsidP="00012BCF" w:rsidRDefault="46E65360" w14:paraId="54055746" w14:textId="471FD4C4">
      <w:pPr>
        <w:pStyle w:val="Titolo2"/>
        <w:numPr>
          <w:ilvl w:val="0"/>
          <w:numId w:val="32"/>
        </w:numPr>
      </w:pPr>
      <w:bookmarkStart w:name="_Toc184221159" w:id="64"/>
      <w:r>
        <w:t>I</w:t>
      </w:r>
      <w:r w:rsidR="667FFE3C">
        <w:t>mportare RSS</w:t>
      </w:r>
      <w:bookmarkEnd w:id="64"/>
      <w:r>
        <w:t xml:space="preserve"> </w:t>
      </w:r>
    </w:p>
    <w:p w:rsidR="44C31A14" w:rsidP="0887C17F" w:rsidRDefault="44C31A14" w14:paraId="2803FEB9" w14:textId="6C8AE82B">
      <w:pPr>
        <w:spacing w:before="240" w:after="240"/>
        <w:rPr>
          <w:lang w:val="it-IT"/>
        </w:rPr>
      </w:pPr>
      <w:r w:rsidRPr="3EDB4001">
        <w:rPr>
          <w:lang w:val="it-IT"/>
        </w:rPr>
        <w:t xml:space="preserve">L’import </w:t>
      </w:r>
      <w:proofErr w:type="spellStart"/>
      <w:r w:rsidRPr="3EDB4001">
        <w:rPr>
          <w:lang w:val="it-IT"/>
        </w:rPr>
        <w:t>rss</w:t>
      </w:r>
      <w:proofErr w:type="spellEnd"/>
      <w:r w:rsidRPr="3EDB4001">
        <w:rPr>
          <w:lang w:val="it-IT"/>
        </w:rPr>
        <w:t xml:space="preserve"> è il c</w:t>
      </w:r>
      <w:r w:rsidRPr="3EDB4001" w:rsidR="5DB202ED">
        <w:rPr>
          <w:lang w:val="it-IT"/>
        </w:rPr>
        <w:t xml:space="preserve">anale che permette di importare offerte di lavoro da portali esterni, tramite feed </w:t>
      </w:r>
      <w:proofErr w:type="spellStart"/>
      <w:r w:rsidRPr="3EDB4001" w:rsidR="5DB202ED">
        <w:rPr>
          <w:lang w:val="it-IT"/>
        </w:rPr>
        <w:t>rss</w:t>
      </w:r>
      <w:proofErr w:type="spellEnd"/>
      <w:r w:rsidRPr="3EDB4001" w:rsidR="5DB202ED">
        <w:rPr>
          <w:lang w:val="it-IT"/>
        </w:rPr>
        <w:t xml:space="preserve">. Questa funzionalità può essere utilizzata da clienti che pubblicano gli annunci direttamente sul loro sito e decidono di pubblicarli su Jobcourier tramite un import. </w:t>
      </w:r>
      <w:r w:rsidRPr="3EDB4001" w:rsidR="40416A7B">
        <w:rPr>
          <w:lang w:val="it-IT"/>
        </w:rPr>
        <w:t>Anche in questo caso, i</w:t>
      </w:r>
      <w:r w:rsidRPr="3EDB4001" w:rsidR="5DB202ED">
        <w:rPr>
          <w:lang w:val="it-IT"/>
        </w:rPr>
        <w:t xml:space="preserve"> candidati entrano nel database di Jobcourier. Se nell’offerta viene aggiunto il link nel campo “Reindirizza”, i candidati si iscriveranno</w:t>
      </w:r>
      <w:r w:rsidRPr="3EDB4001" w:rsidR="582F712C">
        <w:rPr>
          <w:lang w:val="it-IT"/>
        </w:rPr>
        <w:t xml:space="preserve"> invece</w:t>
      </w:r>
      <w:r w:rsidRPr="3EDB4001" w:rsidR="5DB202ED">
        <w:rPr>
          <w:lang w:val="it-IT"/>
        </w:rPr>
        <w:t xml:space="preserve"> alle offerte del cliente, senza passare da Jobcourier. </w:t>
      </w:r>
    </w:p>
    <w:p w:rsidR="4DC9723E" w:rsidP="369DA2DB" w:rsidRDefault="1051B692" w14:paraId="4B5B0011" w14:textId="1A6B47F4">
      <w:pPr>
        <w:pStyle w:val="Titolo3"/>
      </w:pPr>
      <w:bookmarkStart w:name="_Toc184221160" w:id="65"/>
      <w:r>
        <w:t>5.1 Crea</w:t>
      </w:r>
      <w:r w:rsidR="46E65360">
        <w:t xml:space="preserve"> </w:t>
      </w:r>
      <w:r>
        <w:t>nuova importazion</w:t>
      </w:r>
      <w:r w:rsidR="0716B602">
        <w:t>e</w:t>
      </w:r>
      <w:bookmarkEnd w:id="65"/>
      <w:r>
        <w:t xml:space="preserve"> </w:t>
      </w:r>
    </w:p>
    <w:p w:rsidR="5DB202ED" w:rsidP="369DA2DB" w:rsidRDefault="5DB202ED" w14:paraId="0A93DE0D" w14:textId="57AE5480">
      <w:pPr>
        <w:spacing w:before="240" w:after="240"/>
        <w:rPr>
          <w:lang w:val="it-IT"/>
        </w:rPr>
      </w:pPr>
      <w:r w:rsidRPr="5A9050A0">
        <w:rPr>
          <w:lang w:val="it-IT"/>
        </w:rPr>
        <w:t xml:space="preserve">Se un cliente </w:t>
      </w:r>
      <w:r w:rsidRPr="5A9050A0" w:rsidR="0CE21389">
        <w:rPr>
          <w:lang w:val="it-IT"/>
        </w:rPr>
        <w:t xml:space="preserve">registrato su Jobcourier </w:t>
      </w:r>
      <w:r w:rsidRPr="5A9050A0" w:rsidR="5EF62B79">
        <w:rPr>
          <w:lang w:val="it-IT"/>
        </w:rPr>
        <w:t>desidera pubblicare le offerte</w:t>
      </w:r>
      <w:r w:rsidRPr="5A9050A0">
        <w:rPr>
          <w:lang w:val="it-IT"/>
        </w:rPr>
        <w:t xml:space="preserve"> </w:t>
      </w:r>
      <w:r w:rsidRPr="5A9050A0" w:rsidR="0516173D">
        <w:rPr>
          <w:lang w:val="it-IT"/>
        </w:rPr>
        <w:t>di lavoro dal proprio ATS tramite feed</w:t>
      </w:r>
      <w:r w:rsidRPr="5A9050A0">
        <w:rPr>
          <w:lang w:val="it-IT"/>
        </w:rPr>
        <w:t xml:space="preserve">, </w:t>
      </w:r>
      <w:r w:rsidRPr="5A9050A0" w:rsidR="52FA82FA">
        <w:rPr>
          <w:lang w:val="it-IT"/>
        </w:rPr>
        <w:t xml:space="preserve">può </w:t>
      </w:r>
      <w:r w:rsidRPr="5A9050A0" w:rsidR="51FDA5D8">
        <w:rPr>
          <w:lang w:val="it-IT"/>
        </w:rPr>
        <w:t xml:space="preserve">fornire </w:t>
      </w:r>
      <w:r w:rsidRPr="5A9050A0">
        <w:rPr>
          <w:lang w:val="it-IT"/>
        </w:rPr>
        <w:t xml:space="preserve">il link </w:t>
      </w:r>
      <w:r w:rsidRPr="5A9050A0" w:rsidR="4F14C744">
        <w:rPr>
          <w:lang w:val="it-IT"/>
        </w:rPr>
        <w:t xml:space="preserve">del feed </w:t>
      </w:r>
      <w:r w:rsidRPr="5A9050A0" w:rsidR="222F677D">
        <w:rPr>
          <w:lang w:val="it-IT"/>
        </w:rPr>
        <w:t>all’amministratore del portale</w:t>
      </w:r>
      <w:r w:rsidRPr="5A9050A0" w:rsidR="32A8C341">
        <w:rPr>
          <w:lang w:val="it-IT"/>
        </w:rPr>
        <w:t>. Quest’ultimo si occuperà di</w:t>
      </w:r>
      <w:r w:rsidRPr="5A9050A0" w:rsidR="042DAB39">
        <w:rPr>
          <w:lang w:val="it-IT"/>
        </w:rPr>
        <w:t xml:space="preserve"> inserirlo nella sezione seguente:</w:t>
      </w:r>
    </w:p>
    <w:p w:rsidR="5DB202ED" w:rsidP="001174BD" w:rsidRDefault="66E056B2" w14:paraId="0BA6ADA1" w14:textId="7756A553">
      <w:pPr>
        <w:spacing w:before="240" w:after="240"/>
        <w:rPr>
          <w:rFonts w:eastAsia="Archivo" w:cs="Archivo"/>
          <w:lang w:val="it-IT"/>
        </w:rPr>
      </w:pPr>
      <w:r>
        <w:rPr>
          <w:noProof/>
        </w:rPr>
        <w:drawing>
          <wp:inline distT="0" distB="0" distL="0" distR="0" wp14:anchorId="0BC3DEF3" wp14:editId="4AB09BB4">
            <wp:extent cx="6124574" cy="1085850"/>
            <wp:effectExtent l="0" t="0" r="0" b="0"/>
            <wp:docPr id="732465592" name="Immagine 73246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3246559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24574" cy="1085850"/>
                    </a:xfrm>
                    <a:prstGeom prst="rect">
                      <a:avLst/>
                    </a:prstGeom>
                  </pic:spPr>
                </pic:pic>
              </a:graphicData>
            </a:graphic>
          </wp:inline>
        </w:drawing>
      </w:r>
      <w:r w:rsidRPr="5A9050A0" w:rsidR="5DB202ED">
        <w:rPr>
          <w:lang w:val="it-IT"/>
        </w:rPr>
        <w:t xml:space="preserve">Dopo aver cliccato su </w:t>
      </w:r>
      <w:r w:rsidRPr="5A9050A0" w:rsidR="42374A42">
        <w:rPr>
          <w:lang w:val="it-IT"/>
        </w:rPr>
        <w:t>“</w:t>
      </w:r>
      <w:r w:rsidRPr="5A9050A0" w:rsidR="6834AFA7">
        <w:rPr>
          <w:lang w:val="it-IT"/>
        </w:rPr>
        <w:t>I</w:t>
      </w:r>
      <w:r w:rsidRPr="5A9050A0" w:rsidR="5DB202ED">
        <w:rPr>
          <w:lang w:val="it-IT"/>
        </w:rPr>
        <w:t>mport</w:t>
      </w:r>
      <w:r w:rsidRPr="5A9050A0" w:rsidR="0F7A7D89">
        <w:rPr>
          <w:lang w:val="it-IT"/>
        </w:rPr>
        <w:t>”</w:t>
      </w:r>
      <w:r w:rsidRPr="5A9050A0" w:rsidR="5DB202ED">
        <w:rPr>
          <w:lang w:val="it-IT"/>
        </w:rPr>
        <w:t xml:space="preserve"> </w:t>
      </w:r>
      <w:r w:rsidRPr="5A9050A0" w:rsidR="1F6FB0BC">
        <w:rPr>
          <w:lang w:val="it-IT"/>
        </w:rPr>
        <w:t xml:space="preserve">il sistema leggerà automaticamente </w:t>
      </w:r>
      <w:r w:rsidRPr="5A9050A0" w:rsidR="5DB202ED">
        <w:rPr>
          <w:lang w:val="it-IT"/>
        </w:rPr>
        <w:t xml:space="preserve">la struttura del feed e </w:t>
      </w:r>
      <w:r w:rsidRPr="5A9050A0" w:rsidR="6E121B63">
        <w:rPr>
          <w:lang w:val="it-IT"/>
        </w:rPr>
        <w:t xml:space="preserve">sarà necessario mappare </w:t>
      </w:r>
      <w:r w:rsidRPr="5A9050A0" w:rsidR="33A1929F">
        <w:rPr>
          <w:lang w:val="it-IT"/>
        </w:rPr>
        <w:t xml:space="preserve">manualmente </w:t>
      </w:r>
      <w:r w:rsidRPr="5A9050A0" w:rsidR="23DBB5DF">
        <w:rPr>
          <w:lang w:val="it-IT"/>
        </w:rPr>
        <w:t>i campi, ovvero a</w:t>
      </w:r>
      <w:r w:rsidRPr="5A9050A0" w:rsidR="23DBB5DF">
        <w:rPr>
          <w:rFonts w:eastAsia="Archivo" w:cs="Archivo"/>
          <w:lang w:val="it-IT"/>
        </w:rPr>
        <w:t>ssociare ciascun elemento del feed ai campi corrispondenti su Jobcourier. Ad esempio: specificare a cosa corrisponde il campo "Title" in Jobcourier.</w:t>
      </w:r>
    </w:p>
    <w:p w:rsidR="07397F33" w:rsidP="369DA2DB" w:rsidRDefault="1FE21151" w14:paraId="04E4C400" w14:textId="2DD68505">
      <w:pPr>
        <w:pStyle w:val="Titolo3"/>
      </w:pPr>
      <w:bookmarkStart w:name="_Toc184221161" w:id="66"/>
      <w:r>
        <w:t>5.2 Importati</w:t>
      </w:r>
      <w:bookmarkEnd w:id="66"/>
      <w:r>
        <w:t xml:space="preserve"> </w:t>
      </w:r>
    </w:p>
    <w:p w:rsidR="5DB202ED" w:rsidP="369DA2DB" w:rsidRDefault="5DB202ED" w14:paraId="2581D2BA" w14:textId="0AD8481B">
      <w:pPr>
        <w:spacing w:before="240" w:after="240"/>
        <w:rPr>
          <w:lang w:val="it-IT"/>
        </w:rPr>
      </w:pPr>
      <w:r w:rsidRPr="13BC9083">
        <w:rPr>
          <w:lang w:val="it-IT"/>
        </w:rPr>
        <w:t xml:space="preserve">Una </w:t>
      </w:r>
      <w:r w:rsidR="00CB0B0F">
        <w:rPr>
          <w:lang w:val="it-IT"/>
        </w:rPr>
        <w:t>v</w:t>
      </w:r>
      <w:r w:rsidRPr="13BC9083">
        <w:rPr>
          <w:lang w:val="it-IT"/>
        </w:rPr>
        <w:t>olta creato il feed</w:t>
      </w:r>
      <w:r w:rsidRPr="13BC9083" w:rsidR="4A628DBE">
        <w:rPr>
          <w:lang w:val="it-IT"/>
        </w:rPr>
        <w:t xml:space="preserve"> questo </w:t>
      </w:r>
      <w:r w:rsidRPr="13BC9083" w:rsidR="50CA2C84">
        <w:rPr>
          <w:lang w:val="it-IT"/>
        </w:rPr>
        <w:t>sarà</w:t>
      </w:r>
      <w:r w:rsidRPr="13BC9083" w:rsidR="4A628DBE">
        <w:rPr>
          <w:lang w:val="it-IT"/>
        </w:rPr>
        <w:t xml:space="preserve"> disponibile nella sezione “Importati”.</w:t>
      </w:r>
    </w:p>
    <w:p w:rsidR="74440881" w:rsidP="369DA2DB" w:rsidRDefault="74440881" w14:paraId="32D303CE" w14:textId="14952F5E">
      <w:pPr>
        <w:spacing w:before="240" w:after="240"/>
      </w:pPr>
      <w:r>
        <w:rPr>
          <w:noProof/>
        </w:rPr>
        <w:lastRenderedPageBreak/>
        <w:drawing>
          <wp:inline distT="0" distB="0" distL="0" distR="0" wp14:anchorId="4E322C5A" wp14:editId="36EA0438">
            <wp:extent cx="6124574" cy="1266825"/>
            <wp:effectExtent l="0" t="0" r="0" b="0"/>
            <wp:docPr id="104378141" name="Immagine 10437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124574" cy="1266825"/>
                    </a:xfrm>
                    <a:prstGeom prst="rect">
                      <a:avLst/>
                    </a:prstGeom>
                  </pic:spPr>
                </pic:pic>
              </a:graphicData>
            </a:graphic>
          </wp:inline>
        </w:drawing>
      </w:r>
      <w:r>
        <w:t>Per ogni cliente è possibile effettuare le seguenti operazioni:</w:t>
      </w:r>
    </w:p>
    <w:p w:rsidR="74440881" w:rsidP="00012BCF" w:rsidRDefault="74440881" w14:paraId="49962E43" w14:textId="5A81E733">
      <w:pPr>
        <w:pStyle w:val="Paragrafoelenco"/>
        <w:numPr>
          <w:ilvl w:val="0"/>
          <w:numId w:val="28"/>
        </w:numPr>
        <w:spacing w:before="240" w:after="240"/>
      </w:pPr>
      <w:r>
        <w:t xml:space="preserve">Fare </w:t>
      </w:r>
      <w:r w:rsidR="0D8DD6DC">
        <w:t xml:space="preserve">accesso </w:t>
      </w:r>
      <w:r>
        <w:t>nella pagina del cliente cliccando sulla freccina blu.</w:t>
      </w:r>
    </w:p>
    <w:p w:rsidRPr="00CB0B0F" w:rsidR="74440881" w:rsidP="00012BCF" w:rsidRDefault="74440881" w14:paraId="328185B7" w14:textId="2BC16684">
      <w:pPr>
        <w:pStyle w:val="Paragrafoelenco"/>
        <w:numPr>
          <w:ilvl w:val="0"/>
          <w:numId w:val="28"/>
        </w:numPr>
        <w:spacing w:before="240" w:after="240"/>
      </w:pPr>
      <w:r>
        <w:t>E</w:t>
      </w:r>
      <w:r w:rsidR="5DB202ED">
        <w:t>liminare il feed cliccando su X</w:t>
      </w:r>
      <w:r w:rsidR="5B2F5D17">
        <w:t>, se il cliente non è più attivo e si desidera rimuoverlo</w:t>
      </w:r>
      <w:r w:rsidR="5DB202ED">
        <w:t>.</w:t>
      </w:r>
      <w:r w:rsidR="61C9E2B2">
        <w:t xml:space="preserve"> Solo</w:t>
      </w:r>
      <w:r w:rsidR="5DB202ED">
        <w:t xml:space="preserve"> </w:t>
      </w:r>
      <w:r w:rsidR="61C9E2B2">
        <w:t xml:space="preserve">nel caso in cui venga eliminato il profilo del cliente viene eliminato </w:t>
      </w:r>
      <w:r w:rsidR="289E4301">
        <w:t xml:space="preserve">in automatico </w:t>
      </w:r>
      <w:r w:rsidR="61C9E2B2">
        <w:t>anche il feed.</w:t>
      </w:r>
    </w:p>
    <w:p w:rsidR="125A9E3B" w:rsidP="00012BCF" w:rsidRDefault="125A9E3B" w14:paraId="48C85FD2" w14:textId="668188D6">
      <w:pPr>
        <w:pStyle w:val="Paragrafoelenco"/>
        <w:numPr>
          <w:ilvl w:val="0"/>
          <w:numId w:val="27"/>
        </w:numPr>
        <w:spacing w:before="240" w:after="240"/>
      </w:pPr>
      <w:r w:rsidRPr="369DA2DB">
        <w:t xml:space="preserve">Visualizzare </w:t>
      </w:r>
      <w:r w:rsidRPr="369DA2DB" w:rsidR="5DB202ED">
        <w:t xml:space="preserve">la pagina di mappatura </w:t>
      </w:r>
      <w:r w:rsidRPr="369DA2DB" w:rsidR="61B5B4FA">
        <w:t>cliccando “Importare”; vedere gli annunci importati cliccando su “Apri”</w:t>
      </w:r>
    </w:p>
    <w:p w:rsidR="61B5B4FA" w:rsidP="369DA2DB" w:rsidRDefault="61B5B4FA" w14:paraId="5A726B31" w14:textId="46BEE444">
      <w:pPr>
        <w:spacing w:before="240" w:after="240"/>
        <w:rPr>
          <w:lang w:val="it-IT"/>
        </w:rPr>
      </w:pPr>
      <w:r w:rsidRPr="369DA2DB">
        <w:rPr>
          <w:lang w:val="it-IT"/>
        </w:rPr>
        <w:t>I dati disponibili sono inoltre i seguenti:</w:t>
      </w:r>
    </w:p>
    <w:p w:rsidR="5DB202ED" w:rsidP="00012BCF" w:rsidRDefault="5DB202ED" w14:paraId="3D9387ED" w14:textId="55D02992">
      <w:pPr>
        <w:pStyle w:val="Paragrafoelenco"/>
        <w:numPr>
          <w:ilvl w:val="0"/>
          <w:numId w:val="26"/>
        </w:numPr>
        <w:spacing w:before="240" w:after="240"/>
      </w:pPr>
      <w:r>
        <w:t xml:space="preserve">Annunci </w:t>
      </w:r>
      <w:r w:rsidR="1E59CCFF">
        <w:t xml:space="preserve">di lavoro: mostra gli annunci presenti nel </w:t>
      </w:r>
      <w:r>
        <w:t>feed</w:t>
      </w:r>
      <w:r w:rsidR="630B9834">
        <w:t xml:space="preserve"> che vengono mess</w:t>
      </w:r>
      <w:r w:rsidR="00CB0B0F">
        <w:t>i</w:t>
      </w:r>
      <w:r w:rsidR="630B9834">
        <w:t xml:space="preserve"> online</w:t>
      </w:r>
      <w:r>
        <w:t xml:space="preserve"> </w:t>
      </w:r>
      <w:r w:rsidR="6952EA39">
        <w:t>su Jobcourier</w:t>
      </w:r>
      <w:r w:rsidR="4BC7F677">
        <w:t>, senza passare dall’approvazione dell’amministratore</w:t>
      </w:r>
      <w:r w:rsidR="33E2AC1C">
        <w:t>.</w:t>
      </w:r>
      <w:r w:rsidR="08A51EB7">
        <w:t xml:space="preserve"> </w:t>
      </w:r>
      <w:r w:rsidR="1FF090F8">
        <w:t>La durata di validità è sempre 30 giorni, a meno che non vengano messe prima offline sul feed.</w:t>
      </w:r>
    </w:p>
    <w:p w:rsidR="5DB202ED" w:rsidP="00012BCF" w:rsidRDefault="5DB202ED" w14:paraId="5BEDB7B1" w14:textId="138ABACB">
      <w:pPr>
        <w:pStyle w:val="Paragrafoelenco"/>
        <w:numPr>
          <w:ilvl w:val="0"/>
          <w:numId w:val="26"/>
        </w:numPr>
        <w:spacing w:before="240" w:after="240"/>
      </w:pPr>
      <w:r w:rsidRPr="22D52F1C">
        <w:t xml:space="preserve">Ultima importazione: </w:t>
      </w:r>
      <w:r w:rsidRPr="22D52F1C" w:rsidR="2F4D39A2">
        <w:t>indica la data di ultima importazione degli annunci e il relativo aggiornamento su Jobcourier.</w:t>
      </w:r>
    </w:p>
    <w:p w:rsidR="7C024C4D" w:rsidP="00012BCF" w:rsidRDefault="0E0E8429" w14:paraId="49940034" w14:textId="46A61083">
      <w:pPr>
        <w:pStyle w:val="Titolo2"/>
        <w:numPr>
          <w:ilvl w:val="0"/>
          <w:numId w:val="32"/>
        </w:numPr>
      </w:pPr>
      <w:bookmarkStart w:name="_Toc184221162" w:id="67"/>
      <w:r>
        <w:t>R</w:t>
      </w:r>
      <w:r w:rsidR="1D28F96D">
        <w:t>eports</w:t>
      </w:r>
      <w:bookmarkEnd w:id="67"/>
    </w:p>
    <w:p w:rsidR="0F2FD421" w:rsidP="000E59FE" w:rsidRDefault="7E507A56" w14:paraId="7A42FA0B" w14:textId="11D38FEF">
      <w:r>
        <w:t xml:space="preserve">Da questo tab si accede alle statistiche sulle attività </w:t>
      </w:r>
      <w:r w:rsidR="44F4697A">
        <w:t xml:space="preserve">dei candidati e </w:t>
      </w:r>
      <w:r>
        <w:t>delle aziende registrate al portale.</w:t>
      </w:r>
    </w:p>
    <w:p w:rsidR="0F2FD421" w:rsidP="000E59FE" w:rsidRDefault="0F2FD421" w14:paraId="7FC64223" w14:textId="152C4772">
      <w:r>
        <w:t>In particolare, sono disponibili quattro tipi di report:</w:t>
      </w:r>
    </w:p>
    <w:p w:rsidR="0F2FD421" w:rsidP="000E59FE" w:rsidRDefault="0F2FD421" w14:paraId="290278ED" w14:textId="31CC3A83">
      <w:r>
        <w:rPr>
          <w:noProof/>
        </w:rPr>
        <w:drawing>
          <wp:inline distT="0" distB="0" distL="0" distR="0" wp14:anchorId="27612A59" wp14:editId="6B0B9899">
            <wp:extent cx="6124574" cy="561975"/>
            <wp:effectExtent l="0" t="0" r="0" b="0"/>
            <wp:docPr id="556266863" name="Immagine 55626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124574" cy="561975"/>
                    </a:xfrm>
                    <a:prstGeom prst="rect">
                      <a:avLst/>
                    </a:prstGeom>
                  </pic:spPr>
                </pic:pic>
              </a:graphicData>
            </a:graphic>
          </wp:inline>
        </w:drawing>
      </w:r>
    </w:p>
    <w:p w:rsidR="6EA42F5A" w:rsidP="7574896F" w:rsidRDefault="0F2661D8" w14:paraId="050A5FD2" w14:textId="52C43D6B">
      <w:pPr>
        <w:pStyle w:val="Titolo3"/>
      </w:pPr>
      <w:bookmarkStart w:name="_Toc184221163" w:id="68"/>
      <w:r>
        <w:lastRenderedPageBreak/>
        <w:t xml:space="preserve">6.1 </w:t>
      </w:r>
      <w:r w:rsidR="7A81EAC0">
        <w:t>Candidati</w:t>
      </w:r>
      <w:r w:rsidR="1A15CE62">
        <w:t xml:space="preserve"> (in aggiornamento)</w:t>
      </w:r>
      <w:bookmarkEnd w:id="68"/>
    </w:p>
    <w:p w:rsidR="566E82F8" w:rsidP="5A9050A0" w:rsidRDefault="445F5CB2" w14:paraId="17E2E923" w14:textId="1C32A598">
      <w:pPr>
        <w:pStyle w:val="Titolo3"/>
      </w:pPr>
      <w:bookmarkStart w:name="_Toc184221164" w:id="69"/>
      <w:r>
        <w:t xml:space="preserve">6.2 </w:t>
      </w:r>
      <w:r w:rsidR="0E0E8429">
        <w:t>Aziende</w:t>
      </w:r>
      <w:r w:rsidR="203393E9">
        <w:t xml:space="preserve"> (in aggiornamento)</w:t>
      </w:r>
      <w:bookmarkEnd w:id="69"/>
    </w:p>
    <w:p w:rsidRPr="007A44CE" w:rsidR="0F2FD421" w:rsidP="7574896F" w:rsidRDefault="4A8EA2B6" w14:paraId="1B1E6B9C" w14:textId="6DD99C01">
      <w:pPr>
        <w:pStyle w:val="Titolo3"/>
      </w:pPr>
      <w:bookmarkStart w:name="_Toc184221165" w:id="70"/>
      <w:r>
        <w:t xml:space="preserve">6.3 </w:t>
      </w:r>
      <w:r w:rsidR="26827856">
        <w:t>Annunci</w:t>
      </w:r>
      <w:r w:rsidR="3F5C543A">
        <w:t xml:space="preserve"> (in aggiornamento)</w:t>
      </w:r>
      <w:bookmarkEnd w:id="70"/>
    </w:p>
    <w:p w:rsidRPr="007A44CE" w:rsidR="0F2FD421" w:rsidP="7574896F" w:rsidRDefault="2B57ABA3" w14:paraId="5579A0A2" w14:textId="50C1632D">
      <w:pPr>
        <w:pStyle w:val="Titolo3"/>
      </w:pPr>
      <w:bookmarkStart w:name="_Toc184221166" w:id="71"/>
      <w:r>
        <w:t xml:space="preserve">6.4 </w:t>
      </w:r>
      <w:r w:rsidR="0E0E8429">
        <w:t>Parser</w:t>
      </w:r>
      <w:bookmarkEnd w:id="71"/>
      <w:r w:rsidR="0E0E8429">
        <w:t xml:space="preserve"> </w:t>
      </w:r>
    </w:p>
    <w:p w:rsidR="2B9D5574" w:rsidP="7574896F" w:rsidRDefault="52A5C7FC" w14:paraId="7C80E6B5" w14:textId="0849E157">
      <w:r>
        <w:t>Report r</w:t>
      </w:r>
      <w:r w:rsidR="737974B6">
        <w:t>elativo alla funzionalità di caricamento del CV dei candidati.</w:t>
      </w:r>
      <w:r w:rsidR="11DDD2A2">
        <w:t xml:space="preserve"> </w:t>
      </w:r>
    </w:p>
    <w:p w:rsidR="2B9D5574" w:rsidP="7574896F" w:rsidRDefault="2A745B39" w14:paraId="7F0FC37F" w14:textId="27C85162">
      <w:r>
        <w:t xml:space="preserve">Dopo aver selezionato le date di interesse, </w:t>
      </w:r>
      <w:r w:rsidR="3D405A31">
        <w:t xml:space="preserve">nella timeline </w:t>
      </w:r>
      <w:r>
        <w:t xml:space="preserve">vengono mostrate il numero di richieste/chiamate fatte per ogni giorno. </w:t>
      </w:r>
    </w:p>
    <w:p w:rsidR="2B9D5574" w:rsidP="7574896F" w:rsidRDefault="4EC41DAE" w14:paraId="373DB939" w14:textId="6C9099B0">
      <w:r>
        <w:rPr>
          <w:noProof/>
        </w:rPr>
        <w:drawing>
          <wp:inline distT="0" distB="0" distL="0" distR="0" wp14:anchorId="5730177C" wp14:editId="4B53DB29">
            <wp:extent cx="6124574" cy="3238500"/>
            <wp:effectExtent l="0" t="0" r="0" b="0"/>
            <wp:docPr id="2105603444" name="Immagine 210560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124574" cy="3238500"/>
                    </a:xfrm>
                    <a:prstGeom prst="rect">
                      <a:avLst/>
                    </a:prstGeom>
                  </pic:spPr>
                </pic:pic>
              </a:graphicData>
            </a:graphic>
          </wp:inline>
        </w:drawing>
      </w:r>
    </w:p>
    <w:p w:rsidR="2B9D5574" w:rsidP="7574896F" w:rsidRDefault="4EC41DAE" w14:paraId="73A54354" w14:textId="5C31E181">
      <w:proofErr w:type="spellStart"/>
      <w:r w:rsidRPr="00CB0B0F">
        <w:rPr>
          <w:b/>
          <w:bCs/>
        </w:rPr>
        <w:t>Requests</w:t>
      </w:r>
      <w:proofErr w:type="spellEnd"/>
      <w:r w:rsidRPr="00CB0B0F">
        <w:rPr>
          <w:b/>
          <w:bCs/>
        </w:rPr>
        <w:t xml:space="preserve"> </w:t>
      </w:r>
      <w:proofErr w:type="spellStart"/>
      <w:r w:rsidRPr="00CB0B0F">
        <w:rPr>
          <w:b/>
          <w:bCs/>
        </w:rPr>
        <w:t>count</w:t>
      </w:r>
      <w:proofErr w:type="spellEnd"/>
      <w:r>
        <w:t xml:space="preserve">: numero di chiamate totali per il periodo selezionato. </w:t>
      </w:r>
      <w:r w:rsidR="11DDD2A2">
        <w:t>Per ogni CV vengono fatte tre chiamate</w:t>
      </w:r>
      <w:r w:rsidR="6CFC23AC">
        <w:t>, quindi il numero cresce di tre in tre: Dati personali, Esperienze, Titoli di studio.</w:t>
      </w:r>
    </w:p>
    <w:p w:rsidR="2B9D5574" w:rsidP="7574896F" w:rsidRDefault="72166234" w14:paraId="7B316FF1" w14:textId="15B58507">
      <w:proofErr w:type="spellStart"/>
      <w:r w:rsidRPr="00CB0B0F">
        <w:rPr>
          <w:b/>
          <w:bCs/>
        </w:rPr>
        <w:t>Errors</w:t>
      </w:r>
      <w:proofErr w:type="spellEnd"/>
      <w:r w:rsidRPr="00CB0B0F">
        <w:rPr>
          <w:b/>
          <w:bCs/>
        </w:rPr>
        <w:t xml:space="preserve"> </w:t>
      </w:r>
      <w:proofErr w:type="spellStart"/>
      <w:r w:rsidRPr="00CB0B0F">
        <w:rPr>
          <w:b/>
          <w:bCs/>
        </w:rPr>
        <w:t>count</w:t>
      </w:r>
      <w:proofErr w:type="spellEnd"/>
      <w:r>
        <w:t>: numero di errori riscontrati nel caricamento.</w:t>
      </w:r>
    </w:p>
    <w:p w:rsidR="72166234" w:rsidP="7574896F" w:rsidRDefault="72166234" w14:paraId="646D4B0A" w14:textId="541FDCED">
      <w:pPr>
        <w:rPr>
          <w:rFonts w:eastAsia="Archivo" w:cs="Archivo"/>
          <w:szCs w:val="24"/>
          <w:lang w:val="it-IT"/>
        </w:rPr>
      </w:pPr>
      <w:r w:rsidRPr="00CB0B0F">
        <w:rPr>
          <w:rFonts w:eastAsia="Archivo" w:cs="Archivo"/>
          <w:b/>
          <w:bCs/>
          <w:szCs w:val="24"/>
          <w:lang w:val="it-IT"/>
        </w:rPr>
        <w:t xml:space="preserve">CV </w:t>
      </w:r>
      <w:proofErr w:type="spellStart"/>
      <w:r w:rsidRPr="00CB0B0F">
        <w:rPr>
          <w:rFonts w:eastAsia="Archivo" w:cs="Archivo"/>
          <w:b/>
          <w:bCs/>
          <w:szCs w:val="24"/>
          <w:lang w:val="it-IT"/>
        </w:rPr>
        <w:t>count</w:t>
      </w:r>
      <w:proofErr w:type="spellEnd"/>
      <w:r w:rsidRPr="00CB0B0F">
        <w:rPr>
          <w:rFonts w:eastAsia="Archivo" w:cs="Archivo"/>
          <w:b/>
          <w:bCs/>
          <w:szCs w:val="24"/>
          <w:lang w:val="it-IT"/>
        </w:rPr>
        <w:t>:</w:t>
      </w:r>
      <w:r w:rsidRPr="7574896F">
        <w:rPr>
          <w:rFonts w:eastAsia="Archivo" w:cs="Archivo"/>
          <w:szCs w:val="24"/>
          <w:lang w:val="it-IT"/>
        </w:rPr>
        <w:t xml:space="preserve"> numero di </w:t>
      </w:r>
      <w:r w:rsidRPr="7574896F" w:rsidR="176779B0">
        <w:rPr>
          <w:rFonts w:eastAsia="Archivo" w:cs="Archivo"/>
          <w:szCs w:val="24"/>
          <w:lang w:val="it-IT"/>
        </w:rPr>
        <w:t xml:space="preserve">CV </w:t>
      </w:r>
      <w:r w:rsidRPr="7574896F">
        <w:rPr>
          <w:rFonts w:eastAsia="Archivo" w:cs="Archivo"/>
          <w:szCs w:val="24"/>
          <w:lang w:val="it-IT"/>
        </w:rPr>
        <w:t>davvero registrati</w:t>
      </w:r>
      <w:r w:rsidRPr="7574896F" w:rsidR="6F20FD40">
        <w:rPr>
          <w:rFonts w:eastAsia="Archivo" w:cs="Archivo"/>
          <w:szCs w:val="24"/>
          <w:lang w:val="it-IT"/>
        </w:rPr>
        <w:t>, che è circa un terzo delle chiamate fatte, a scanso degli errori riscontrati, poiché per ogni CV vengono fatte tre chiamate.</w:t>
      </w:r>
    </w:p>
    <w:p w:rsidR="1C0AA4C8" w:rsidP="7574896F" w:rsidRDefault="1C0AA4C8" w14:paraId="4BE04FE0" w14:textId="26236EA9">
      <w:pPr>
        <w:rPr>
          <w:rFonts w:eastAsia="Archivo" w:cs="Archivo"/>
          <w:szCs w:val="24"/>
          <w:lang w:val="it-IT"/>
        </w:rPr>
      </w:pPr>
      <w:r w:rsidRPr="7574896F">
        <w:rPr>
          <w:rFonts w:eastAsia="Archivo" w:cs="Archivo"/>
          <w:szCs w:val="24"/>
          <w:lang w:val="it-IT"/>
        </w:rPr>
        <w:t>Queste statistiche s</w:t>
      </w:r>
      <w:r w:rsidRPr="7574896F" w:rsidR="55BACA9F">
        <w:rPr>
          <w:rFonts w:eastAsia="Archivo" w:cs="Archivo"/>
          <w:szCs w:val="24"/>
          <w:lang w:val="it-IT"/>
        </w:rPr>
        <w:t>ono storicizzate</w:t>
      </w:r>
      <w:r w:rsidRPr="7574896F">
        <w:rPr>
          <w:rFonts w:eastAsia="Archivo" w:cs="Archivo"/>
          <w:szCs w:val="24"/>
          <w:lang w:val="it-IT"/>
        </w:rPr>
        <w:t xml:space="preserve">. </w:t>
      </w:r>
      <w:r w:rsidRPr="7574896F" w:rsidR="0F294958">
        <w:rPr>
          <w:rFonts w:eastAsia="Archivo" w:cs="Archivo"/>
          <w:szCs w:val="24"/>
          <w:lang w:val="it-IT"/>
        </w:rPr>
        <w:t>Ad</w:t>
      </w:r>
      <w:r w:rsidRPr="7574896F">
        <w:rPr>
          <w:rFonts w:eastAsia="Archivo" w:cs="Archivo"/>
          <w:szCs w:val="24"/>
          <w:lang w:val="it-IT"/>
        </w:rPr>
        <w:t xml:space="preserve"> esempio</w:t>
      </w:r>
      <w:r w:rsidRPr="7574896F" w:rsidR="28A622C8">
        <w:rPr>
          <w:rFonts w:eastAsia="Archivo" w:cs="Archivo"/>
          <w:szCs w:val="24"/>
          <w:lang w:val="it-IT"/>
        </w:rPr>
        <w:t>,</w:t>
      </w:r>
      <w:r w:rsidRPr="7574896F">
        <w:rPr>
          <w:rFonts w:eastAsia="Archivo" w:cs="Archivo"/>
          <w:szCs w:val="24"/>
          <w:lang w:val="it-IT"/>
        </w:rPr>
        <w:t xml:space="preserve"> </w:t>
      </w:r>
      <w:r w:rsidRPr="7574896F" w:rsidR="7DB1FB68">
        <w:rPr>
          <w:rFonts w:eastAsia="Archivo" w:cs="Archivo"/>
          <w:szCs w:val="24"/>
          <w:lang w:val="it-IT"/>
        </w:rPr>
        <w:t xml:space="preserve">se </w:t>
      </w:r>
      <w:r w:rsidRPr="7574896F">
        <w:rPr>
          <w:rFonts w:eastAsia="Archivo" w:cs="Archivo"/>
          <w:szCs w:val="24"/>
          <w:lang w:val="it-IT"/>
        </w:rPr>
        <w:t>il candidato si elimina</w:t>
      </w:r>
      <w:r w:rsidRPr="7574896F" w:rsidR="70BBD056">
        <w:rPr>
          <w:rFonts w:eastAsia="Archivo" w:cs="Archivo"/>
          <w:szCs w:val="24"/>
          <w:lang w:val="it-IT"/>
        </w:rPr>
        <w:t>,</w:t>
      </w:r>
      <w:r w:rsidRPr="7574896F">
        <w:rPr>
          <w:rFonts w:eastAsia="Archivo" w:cs="Archivo"/>
          <w:szCs w:val="24"/>
          <w:lang w:val="it-IT"/>
        </w:rPr>
        <w:t xml:space="preserve"> </w:t>
      </w:r>
      <w:r w:rsidRPr="7574896F" w:rsidR="0FBB9207">
        <w:rPr>
          <w:rFonts w:eastAsia="Archivo" w:cs="Archivo"/>
          <w:szCs w:val="24"/>
          <w:lang w:val="it-IT"/>
        </w:rPr>
        <w:t>le sue richieste di caricamento CV fatte precedentemente alla sua eliminazione vengono conteggiate nel report; se il candidato modifi</w:t>
      </w:r>
      <w:r w:rsidRPr="7574896F" w:rsidR="3E846559">
        <w:rPr>
          <w:rFonts w:eastAsia="Archivo" w:cs="Archivo"/>
          <w:szCs w:val="24"/>
          <w:lang w:val="it-IT"/>
        </w:rPr>
        <w:t xml:space="preserve">ca il suo CV più volte nel corso del tempo, ogni richiesta di modifica viene </w:t>
      </w:r>
      <w:r w:rsidRPr="7574896F" w:rsidR="3E846559">
        <w:rPr>
          <w:rFonts w:eastAsia="Archivo" w:cs="Archivo"/>
          <w:szCs w:val="24"/>
          <w:lang w:val="it-IT"/>
        </w:rPr>
        <w:lastRenderedPageBreak/>
        <w:t>conteggiata.</w:t>
      </w:r>
    </w:p>
    <w:p w:rsidR="7574896F" w:rsidP="7574896F" w:rsidRDefault="7574896F" w14:paraId="67A6F378" w14:textId="6E95AAB0">
      <w:pPr>
        <w:rPr>
          <w:rFonts w:eastAsia="Archivo" w:cs="Archivo"/>
          <w:szCs w:val="24"/>
          <w:lang w:val="it-IT"/>
        </w:rPr>
      </w:pPr>
    </w:p>
    <w:p w:rsidR="7574896F" w:rsidP="7574896F" w:rsidRDefault="7574896F" w14:paraId="22C28A4A" w14:textId="20A68409">
      <w:pPr>
        <w:rPr>
          <w:rFonts w:eastAsia="Archivo" w:cs="Archivo"/>
          <w:szCs w:val="24"/>
          <w:lang w:val="it-IT"/>
        </w:rPr>
      </w:pPr>
    </w:p>
    <w:p w:rsidR="3D3AFAA2" w:rsidP="00012BCF" w:rsidRDefault="33E1BCF8" w14:paraId="0A4DB18F" w14:textId="6EF71C1B">
      <w:pPr>
        <w:pStyle w:val="Titolo2"/>
        <w:numPr>
          <w:ilvl w:val="0"/>
          <w:numId w:val="32"/>
        </w:numPr>
        <w:rPr>
          <w:lang w:val="it"/>
        </w:rPr>
      </w:pPr>
      <w:bookmarkStart w:name="_Toc184221167" w:id="72"/>
      <w:r w:rsidRPr="05833340">
        <w:rPr>
          <w:lang w:val="it"/>
        </w:rPr>
        <w:t>Me</w:t>
      </w:r>
      <w:r w:rsidRPr="05833340" w:rsidR="1502E864">
        <w:rPr>
          <w:lang w:val="it"/>
        </w:rPr>
        <w:t>triche</w:t>
      </w:r>
      <w:bookmarkEnd w:id="72"/>
    </w:p>
    <w:p w:rsidR="3D3AFAA2" w:rsidP="7574896F" w:rsidRDefault="3D3AFAA2" w14:paraId="0060EA5A" w14:textId="069D75EB">
      <w:r w:rsidRPr="7574896F">
        <w:rPr>
          <w:rFonts w:eastAsia="Archivo" w:cs="Archivo"/>
          <w:szCs w:val="24"/>
          <w:lang w:val="it-IT"/>
        </w:rPr>
        <w:t xml:space="preserve">Questa sezione si suddivide in tre sottocategorie: candidati, annunci, ricerche. Queste metriche si basano su log, che permettono di fornire uno storico completo dei dati degli ultimi 12 mesi (Esempio: se un candidato fa un </w:t>
      </w:r>
      <w:proofErr w:type="spellStart"/>
      <w:r w:rsidRPr="7574896F">
        <w:rPr>
          <w:rFonts w:eastAsia="Archivo" w:cs="Archivo"/>
          <w:szCs w:val="24"/>
          <w:lang w:val="it-IT"/>
        </w:rPr>
        <w:t>Apply</w:t>
      </w:r>
      <w:proofErr w:type="spellEnd"/>
      <w:r w:rsidRPr="7574896F">
        <w:rPr>
          <w:rFonts w:eastAsia="Archivo" w:cs="Archivo"/>
          <w:szCs w:val="24"/>
          <w:lang w:val="it-IT"/>
        </w:rPr>
        <w:t>, ma poi si cancella, è comunque possibile tenere traccia della sua candidatura nell’arco di 12 mesi).</w:t>
      </w:r>
    </w:p>
    <w:p w:rsidR="3D3AFAA2" w:rsidP="7574896F" w:rsidRDefault="3D3AFAA2" w14:paraId="64699162" w14:textId="7491D46D">
      <w:r w:rsidRPr="7574896F">
        <w:rPr>
          <w:rFonts w:eastAsia="Archivo" w:cs="Archivo"/>
          <w:szCs w:val="24"/>
          <w:lang w:val="it-IT"/>
        </w:rPr>
        <w:t xml:space="preserve">  </w:t>
      </w:r>
    </w:p>
    <w:p w:rsidR="0DE4991A" w:rsidP="7574896F" w:rsidRDefault="22312AEB" w14:paraId="7408389D" w14:textId="7D8D7583">
      <w:pPr>
        <w:pStyle w:val="Titolo3"/>
        <w:rPr>
          <w:lang w:val="it"/>
        </w:rPr>
      </w:pPr>
      <w:bookmarkStart w:name="_Toc184221168" w:id="73"/>
      <w:r w:rsidRPr="05833340">
        <w:rPr>
          <w:lang w:val="it"/>
        </w:rPr>
        <w:t xml:space="preserve">7.1 </w:t>
      </w:r>
      <w:r w:rsidRPr="05833340" w:rsidR="33E1BCF8">
        <w:rPr>
          <w:lang w:val="it"/>
        </w:rPr>
        <w:t>Candidati</w:t>
      </w:r>
      <w:bookmarkEnd w:id="73"/>
      <w:r w:rsidRPr="05833340" w:rsidR="33E1BCF8">
        <w:rPr>
          <w:lang w:val="it"/>
        </w:rPr>
        <w:t xml:space="preserve">  </w:t>
      </w:r>
    </w:p>
    <w:p w:rsidR="3D3AFAA2" w:rsidP="7574896F" w:rsidRDefault="3D3AFAA2" w14:paraId="6E33801B" w14:textId="395C8628">
      <w:r w:rsidRPr="7574896F">
        <w:rPr>
          <w:rFonts w:eastAsia="Archivo" w:cs="Archivo"/>
          <w:szCs w:val="24"/>
          <w:lang w:val="it-IT"/>
        </w:rPr>
        <w:t xml:space="preserve">Questa tab include una fotografia completa delle registrazioni di candidati in database. </w:t>
      </w:r>
    </w:p>
    <w:p w:rsidR="3D3AFAA2" w:rsidP="7574896F" w:rsidRDefault="3D3AFAA2" w14:paraId="5BE1C017" w14:textId="6A2DCF6A">
      <w:r w:rsidRPr="7574896F">
        <w:rPr>
          <w:rFonts w:eastAsia="Archivo" w:cs="Archivo"/>
          <w:szCs w:val="24"/>
          <w:lang w:val="it-IT"/>
        </w:rPr>
        <w:t xml:space="preserve">In alto alla pagina è possibile filtrare i risultati per range di date e per singola fonte di reclutamento. </w:t>
      </w:r>
    </w:p>
    <w:p w:rsidR="3D3AFAA2" w:rsidP="7574896F" w:rsidRDefault="3D3AFAA2" w14:paraId="1BF05C52" w14:textId="219190B8">
      <w:pPr>
        <w:rPr>
          <w:lang w:val="it"/>
        </w:rPr>
      </w:pPr>
      <w:r w:rsidRPr="7574896F">
        <w:rPr>
          <w:rFonts w:eastAsia="Archivo" w:cs="Archivo"/>
          <w:szCs w:val="24"/>
          <w:lang w:val="it-IT"/>
        </w:rPr>
        <w:t xml:space="preserve">I dati vengono rappresentati, sulla base dei filtri selezionati, rispettivamente come timeline, come contatore, come località della sorgente del traffico e come suddivisione per fonte di reclutamento. </w:t>
      </w:r>
    </w:p>
    <w:p w:rsidR="1887834F" w:rsidP="7574896F" w:rsidRDefault="1887834F" w14:paraId="7BA70F93" w14:textId="79BC767F">
      <w:pPr>
        <w:rPr>
          <w:lang w:val="it"/>
        </w:rPr>
      </w:pPr>
      <w:r>
        <w:rPr>
          <w:noProof/>
        </w:rPr>
        <w:drawing>
          <wp:inline distT="0" distB="0" distL="0" distR="0" wp14:anchorId="7D3026B1" wp14:editId="7D5357EE">
            <wp:extent cx="6124574" cy="3209925"/>
            <wp:effectExtent l="0" t="0" r="0" b="0"/>
            <wp:docPr id="1166602249" name="Immagine 116660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124574" cy="3209925"/>
                    </a:xfrm>
                    <a:prstGeom prst="rect">
                      <a:avLst/>
                    </a:prstGeom>
                  </pic:spPr>
                </pic:pic>
              </a:graphicData>
            </a:graphic>
          </wp:inline>
        </w:drawing>
      </w:r>
    </w:p>
    <w:p w:rsidR="002330C2" w:rsidP="7574896F" w:rsidRDefault="1887834F" w14:paraId="0DC33249" w14:textId="77777777">
      <w:r>
        <w:rPr>
          <w:noProof/>
        </w:rPr>
        <w:lastRenderedPageBreak/>
        <w:drawing>
          <wp:inline distT="0" distB="0" distL="0" distR="0" wp14:anchorId="65A12BD6" wp14:editId="3E7082B6">
            <wp:extent cx="6124574" cy="2609850"/>
            <wp:effectExtent l="0" t="0" r="0" b="0"/>
            <wp:docPr id="598957318" name="Immagine 59895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124574" cy="2609850"/>
                    </a:xfrm>
                    <a:prstGeom prst="rect">
                      <a:avLst/>
                    </a:prstGeom>
                  </pic:spPr>
                </pic:pic>
              </a:graphicData>
            </a:graphic>
          </wp:inline>
        </w:drawing>
      </w:r>
      <w:r w:rsidRPr="3C5C28EB" w:rsidR="3D3AFAA2">
        <w:rPr>
          <w:rFonts w:eastAsia="Archivo" w:cs="Archivo"/>
          <w:szCs w:val="24"/>
          <w:lang w:val="it-IT"/>
        </w:rPr>
        <w:t xml:space="preserve">Viene inoltre mostrata una rappresentazione grafica in base al binomio ruolo - settore (esempio: è possibile vedere quanti candidati si sono registrati per il ruolo di “customer service” nel settore “informatico”). In aggiunta è presente anche una rappresentazione delle registrazioni in base ai tag semantici presenti nei profili.   </w:t>
      </w:r>
      <w:r>
        <w:br/>
      </w:r>
      <w:r w:rsidR="518F9691">
        <w:rPr>
          <w:noProof/>
        </w:rPr>
        <w:drawing>
          <wp:inline distT="0" distB="0" distL="0" distR="0" wp14:anchorId="08FD1B0F" wp14:editId="63974CF7">
            <wp:extent cx="6124574" cy="3543300"/>
            <wp:effectExtent l="0" t="0" r="0" b="0"/>
            <wp:docPr id="1890995074" name="Immagine 189099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124574" cy="3543300"/>
                    </a:xfrm>
                    <a:prstGeom prst="rect">
                      <a:avLst/>
                    </a:prstGeom>
                  </pic:spPr>
                </pic:pic>
              </a:graphicData>
            </a:graphic>
          </wp:inline>
        </w:drawing>
      </w:r>
      <w:r>
        <w:br/>
      </w:r>
    </w:p>
    <w:p w:rsidR="002330C2" w:rsidP="7574896F" w:rsidRDefault="002330C2" w14:paraId="2ED98DC8" w14:textId="77777777"/>
    <w:p w:rsidR="1887834F" w:rsidP="002330C2" w:rsidRDefault="18CFEDE4" w14:paraId="140637C4" w14:textId="146CD950">
      <w:pPr>
        <w:pStyle w:val="Titolo3"/>
        <w:spacing w:before="0" w:after="0" w:line="360" w:lineRule="auto"/>
        <w:rPr>
          <w:lang w:val="it"/>
        </w:rPr>
      </w:pPr>
      <w:bookmarkStart w:name="_Toc184221169" w:id="74"/>
      <w:r w:rsidRPr="002330C2">
        <w:rPr>
          <w:lang w:val="it"/>
        </w:rPr>
        <w:lastRenderedPageBreak/>
        <w:t xml:space="preserve">7.2 </w:t>
      </w:r>
      <w:r w:rsidRPr="002330C2" w:rsidR="3D3AFAA2">
        <w:rPr>
          <w:lang w:val="it"/>
        </w:rPr>
        <w:t>Annunci</w:t>
      </w:r>
      <w:bookmarkEnd w:id="74"/>
    </w:p>
    <w:p w:rsidR="3D3AFAA2" w:rsidP="7574896F" w:rsidRDefault="3D3AFAA2" w14:paraId="54BEE8F7" w14:textId="2A5D0F70">
      <w:r w:rsidRPr="7574896F">
        <w:rPr>
          <w:rFonts w:eastAsia="Archivo" w:cs="Archivo"/>
          <w:szCs w:val="24"/>
          <w:lang w:val="it-IT"/>
        </w:rPr>
        <w:t xml:space="preserve">Questa tab include una fotografia completa delle offerte di lavoro pubblicate in database. </w:t>
      </w:r>
    </w:p>
    <w:p w:rsidR="3D3AFAA2" w:rsidP="7574896F" w:rsidRDefault="3D3AFAA2" w14:paraId="626174D6" w14:textId="43B3F794">
      <w:r w:rsidRPr="7574896F">
        <w:rPr>
          <w:rFonts w:eastAsia="Archivo" w:cs="Archivo"/>
          <w:szCs w:val="24"/>
          <w:lang w:val="it-IT"/>
        </w:rPr>
        <w:t>In alto alla pagina è possibile filtrare i risultati per range di date e per ID dell’</w:t>
      </w:r>
      <w:proofErr w:type="spellStart"/>
      <w:r w:rsidRPr="7574896F">
        <w:rPr>
          <w:rFonts w:eastAsia="Archivo" w:cs="Archivo"/>
          <w:szCs w:val="24"/>
          <w:lang w:val="it-IT"/>
        </w:rPr>
        <w:t>employer</w:t>
      </w:r>
      <w:proofErr w:type="spellEnd"/>
      <w:r w:rsidRPr="7574896F">
        <w:rPr>
          <w:rFonts w:eastAsia="Archivo" w:cs="Archivo"/>
          <w:szCs w:val="24"/>
          <w:lang w:val="it-IT"/>
        </w:rPr>
        <w:t xml:space="preserve"> o della filiale che ha pubblicato l’annuncio. </w:t>
      </w:r>
    </w:p>
    <w:p w:rsidR="3D3AFAA2" w:rsidP="7574896F" w:rsidRDefault="3D3AFAA2" w14:paraId="2485C53D" w14:textId="6498AEC6">
      <w:r w:rsidRPr="7574896F">
        <w:rPr>
          <w:rFonts w:eastAsia="Archivo" w:cs="Archivo"/>
          <w:szCs w:val="24"/>
          <w:lang w:val="it-IT"/>
        </w:rPr>
        <w:t>I dati vengono mostrati sulla base dei filtri selezionati, rispettivamente come timeline, come contatore, come prevalenza di parola chiave.</w:t>
      </w:r>
    </w:p>
    <w:p w:rsidR="384D3476" w:rsidP="7574896F" w:rsidRDefault="384D3476" w14:paraId="20123691" w14:textId="00CF6949">
      <w:r>
        <w:rPr>
          <w:noProof/>
        </w:rPr>
        <w:drawing>
          <wp:inline distT="0" distB="0" distL="0" distR="0" wp14:anchorId="43264BC5" wp14:editId="22C71A97">
            <wp:extent cx="6124574" cy="3190875"/>
            <wp:effectExtent l="0" t="0" r="0" b="0"/>
            <wp:docPr id="285243122" name="Immagine 28524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24574" cy="3190875"/>
                    </a:xfrm>
                    <a:prstGeom prst="rect">
                      <a:avLst/>
                    </a:prstGeom>
                  </pic:spPr>
                </pic:pic>
              </a:graphicData>
            </a:graphic>
          </wp:inline>
        </w:drawing>
      </w:r>
      <w:r w:rsidRPr="7574896F" w:rsidR="3D3AFAA2">
        <w:rPr>
          <w:rFonts w:eastAsia="Archivo" w:cs="Archivo"/>
          <w:szCs w:val="24"/>
          <w:lang w:val="it-IT"/>
        </w:rPr>
        <w:t>È possibile visualizzare una mappa basata sulla localizzazione degli annunci.</w:t>
      </w:r>
    </w:p>
    <w:p w:rsidR="670476A1" w:rsidP="7574896F" w:rsidRDefault="670476A1" w14:paraId="3AB67E97" w14:textId="7F8DAFC6">
      <w:pPr>
        <w:rPr>
          <w:rFonts w:eastAsia="Archivo" w:cs="Archivo"/>
          <w:szCs w:val="24"/>
          <w:lang w:val="it-IT"/>
        </w:rPr>
      </w:pPr>
      <w:r>
        <w:rPr>
          <w:noProof/>
        </w:rPr>
        <w:drawing>
          <wp:inline distT="0" distB="0" distL="0" distR="0" wp14:anchorId="292F1779" wp14:editId="51300FCE">
            <wp:extent cx="6124574" cy="1028700"/>
            <wp:effectExtent l="0" t="0" r="0" b="0"/>
            <wp:docPr id="1837805598" name="Immagine 183780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24574" cy="1028700"/>
                    </a:xfrm>
                    <a:prstGeom prst="rect">
                      <a:avLst/>
                    </a:prstGeom>
                  </pic:spPr>
                </pic:pic>
              </a:graphicData>
            </a:graphic>
          </wp:inline>
        </w:drawing>
      </w:r>
      <w:r w:rsidRPr="7574896F" w:rsidR="3D3AFAA2">
        <w:rPr>
          <w:rFonts w:eastAsia="Archivo" w:cs="Archivo"/>
          <w:szCs w:val="24"/>
          <w:lang w:val="it-IT"/>
        </w:rPr>
        <w:t xml:space="preserve">Viene mostrato anche un grafico che incrocia il numero delle offerte di lavoro sulla base del ruolo e del settore compilati in fase di pubblicazione. In calce alla pagina, il grafico dei tag semantici utilizzati all’interno degli annunci pubblicati. </w:t>
      </w:r>
    </w:p>
    <w:p w:rsidR="00CB0B0F" w:rsidP="7574896F" w:rsidRDefault="00CB0B0F" w14:paraId="5E1C82E0" w14:textId="77777777"/>
    <w:p w:rsidR="16ADBC7D" w:rsidP="7574896F" w:rsidRDefault="10BA2179" w14:paraId="0E0E65AE" w14:textId="1F07DE1C">
      <w:pPr>
        <w:pStyle w:val="Titolo3"/>
        <w:spacing w:before="0" w:after="0" w:line="360" w:lineRule="auto"/>
        <w:rPr>
          <w:lang w:val="it"/>
        </w:rPr>
      </w:pPr>
      <w:bookmarkStart w:name="_Toc184221170" w:id="75"/>
      <w:r w:rsidRPr="05833340">
        <w:rPr>
          <w:lang w:val="it"/>
        </w:rPr>
        <w:lastRenderedPageBreak/>
        <w:t xml:space="preserve">7.3 </w:t>
      </w:r>
      <w:r w:rsidRPr="05833340" w:rsidR="33E1BCF8">
        <w:rPr>
          <w:lang w:val="it"/>
        </w:rPr>
        <w:t>Ricerche</w:t>
      </w:r>
      <w:bookmarkEnd w:id="75"/>
      <w:r w:rsidRPr="05833340" w:rsidR="33E1BCF8">
        <w:rPr>
          <w:lang w:val="it"/>
        </w:rPr>
        <w:t xml:space="preserve"> </w:t>
      </w:r>
    </w:p>
    <w:p w:rsidR="3D3AFAA2" w:rsidP="7574896F" w:rsidRDefault="3D3AFAA2" w14:paraId="720F53A6" w14:textId="27AE0662">
      <w:r w:rsidRPr="7574896F">
        <w:rPr>
          <w:rFonts w:eastAsia="Archivo" w:cs="Archivo"/>
          <w:szCs w:val="24"/>
          <w:lang w:val="it-IT"/>
        </w:rPr>
        <w:t>Questa tab include una fotografia completa delle ricerche effettuate in database.</w:t>
      </w:r>
    </w:p>
    <w:p w:rsidR="3D3AFAA2" w:rsidP="7574896F" w:rsidRDefault="3D3AFAA2" w14:paraId="7D9D11D8" w14:textId="2F204341">
      <w:r w:rsidRPr="7574896F">
        <w:rPr>
          <w:rFonts w:eastAsia="Archivo" w:cs="Archivo"/>
          <w:szCs w:val="24"/>
          <w:lang w:val="it-IT"/>
        </w:rPr>
        <w:t xml:space="preserve">In alto alla pagina è possibile filtrare i risultati per range di date. I dati vengono quindi mostrati sulla base dei filtri selezionati, rispettivamente come timeline, come contatore e parole chiave. </w:t>
      </w:r>
    </w:p>
    <w:p w:rsidR="13BDEBCB" w:rsidP="7574896F" w:rsidRDefault="13BDEBCB" w14:paraId="27371A4E" w14:textId="62FA69D8">
      <w:r>
        <w:rPr>
          <w:noProof/>
        </w:rPr>
        <w:drawing>
          <wp:inline distT="0" distB="0" distL="0" distR="0" wp14:anchorId="3C981836" wp14:editId="7FE00BC2">
            <wp:extent cx="6124574" cy="2905125"/>
            <wp:effectExtent l="0" t="0" r="0" b="0"/>
            <wp:docPr id="652036261" name="Immagine 65203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24574" cy="2905125"/>
                    </a:xfrm>
                    <a:prstGeom prst="rect">
                      <a:avLst/>
                    </a:prstGeom>
                  </pic:spPr>
                </pic:pic>
              </a:graphicData>
            </a:graphic>
          </wp:inline>
        </w:drawing>
      </w:r>
    </w:p>
    <w:p w:rsidR="3D3AFAA2" w:rsidP="7574896F" w:rsidRDefault="3D3AFAA2" w14:paraId="5DE27455" w14:textId="7DCBA0FE">
      <w:r w:rsidRPr="7574896F">
        <w:rPr>
          <w:rFonts w:eastAsia="Archivo" w:cs="Archivo"/>
          <w:szCs w:val="24"/>
          <w:lang w:val="it-IT"/>
        </w:rPr>
        <w:t xml:space="preserve">Sono visibili qui due mappe, una in base alla localizzazione dell’utente che effettua la ricerca e una in base alla localizzazione della posizione ricercata. </w:t>
      </w:r>
    </w:p>
    <w:p w:rsidR="4A00DC76" w:rsidP="7574896F" w:rsidRDefault="4A00DC76" w14:paraId="01D6FF5A" w14:textId="79768933">
      <w:r>
        <w:rPr>
          <w:noProof/>
        </w:rPr>
        <w:drawing>
          <wp:inline distT="0" distB="0" distL="0" distR="0" wp14:anchorId="6A2D4FE3" wp14:editId="3E669146">
            <wp:extent cx="6124574" cy="2838450"/>
            <wp:effectExtent l="0" t="0" r="0" b="0"/>
            <wp:docPr id="1076006015" name="Immagine 107600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24574" cy="2838450"/>
                    </a:xfrm>
                    <a:prstGeom prst="rect">
                      <a:avLst/>
                    </a:prstGeom>
                  </pic:spPr>
                </pic:pic>
              </a:graphicData>
            </a:graphic>
          </wp:inline>
        </w:drawing>
      </w:r>
      <w:r w:rsidRPr="7574896F" w:rsidR="3D3AFAA2">
        <w:rPr>
          <w:rFonts w:eastAsia="Archivo" w:cs="Archivo"/>
          <w:szCs w:val="24"/>
          <w:lang w:val="it-IT"/>
        </w:rPr>
        <w:t xml:space="preserve">Viene inoltre mostrata una suddivisione delle ricerche come risultato della combinazione tra </w:t>
      </w:r>
      <w:r w:rsidRPr="7574896F" w:rsidR="3D3AFAA2">
        <w:rPr>
          <w:rFonts w:eastAsia="Archivo" w:cs="Archivo"/>
          <w:szCs w:val="24"/>
          <w:lang w:val="it-IT"/>
        </w:rPr>
        <w:lastRenderedPageBreak/>
        <w:t xml:space="preserve">country, regione, ruolo e tra country, regione, settore (Es: è possibile vedere quante ricerche per il ruolo di “customer service” sono state fatte in Italia, Lombardia e quante ricerche sono state fatte nella stessa area geografica ma nel settore “informatico”).  </w:t>
      </w:r>
    </w:p>
    <w:p w:rsidR="689FB93F" w:rsidP="7574896F" w:rsidRDefault="689FB93F" w14:paraId="175A37B2" w14:textId="74899953">
      <w:r>
        <w:rPr>
          <w:noProof/>
        </w:rPr>
        <w:drawing>
          <wp:inline distT="0" distB="0" distL="0" distR="0" wp14:anchorId="20F11066" wp14:editId="6CB03177">
            <wp:extent cx="6124574" cy="3333750"/>
            <wp:effectExtent l="0" t="0" r="0" b="0"/>
            <wp:docPr id="1693267372" name="Immagine 169326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24574" cy="3333750"/>
                    </a:xfrm>
                    <a:prstGeom prst="rect">
                      <a:avLst/>
                    </a:prstGeom>
                  </pic:spPr>
                </pic:pic>
              </a:graphicData>
            </a:graphic>
          </wp:inline>
        </w:drawing>
      </w:r>
    </w:p>
    <w:p w:rsidR="3D3AFAA2" w:rsidP="7574896F" w:rsidRDefault="3D3AFAA2" w14:paraId="1961DFAF" w14:textId="0DE1F80D">
      <w:pPr>
        <w:rPr>
          <w:rFonts w:eastAsia="Archivo" w:cs="Archivo"/>
          <w:color w:val="000000" w:themeColor="text1"/>
          <w:szCs w:val="24"/>
          <w:lang w:val="it-IT"/>
        </w:rPr>
      </w:pPr>
      <w:r w:rsidRPr="7574896F">
        <w:rPr>
          <w:rFonts w:eastAsia="Archivo" w:cs="Archivo"/>
          <w:szCs w:val="24"/>
          <w:lang w:val="it-IT"/>
        </w:rPr>
        <w:t xml:space="preserve"> </w:t>
      </w:r>
      <w:r>
        <w:br/>
      </w:r>
      <w:r w:rsidRPr="7574896F">
        <w:rPr>
          <w:rFonts w:eastAsia="Archivo" w:cs="Archivo"/>
          <w:color w:val="000000" w:themeColor="text1"/>
          <w:szCs w:val="24"/>
          <w:lang w:val="it-IT"/>
        </w:rPr>
        <w:t xml:space="preserve"> </w:t>
      </w:r>
      <w:r>
        <w:br/>
      </w:r>
    </w:p>
    <w:p w:rsidR="7574896F" w:rsidP="7574896F" w:rsidRDefault="7574896F" w14:paraId="15328AD5" w14:textId="073E208F">
      <w:pPr>
        <w:rPr>
          <w:rFonts w:eastAsia="Archivo" w:cs="Archivo"/>
          <w:szCs w:val="24"/>
          <w:lang w:val="it-IT"/>
        </w:rPr>
      </w:pPr>
    </w:p>
    <w:sectPr w:rsidR="7574896F" w:rsidSect="00767F04">
      <w:headerReference w:type="default" r:id="rId157"/>
      <w:footerReference w:type="default" r:id="rId158"/>
      <w:headerReference w:type="first" r:id="rId159"/>
      <w:footerReference w:type="first" r:id="rId160"/>
      <w:pgSz w:w="11906" w:h="16838" w:orient="portrait"/>
      <w:pgMar w:top="1417" w:right="1134" w:bottom="1134" w:left="1134" w:header="708" w:footer="708" w:gutter="0"/>
      <w:pgNumType w:start="0"/>
      <w:cols w:space="708"/>
      <w:titlePg/>
      <w:docGrid w:linePitch="36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FS" w:author="Francesca Strada" w:date="2025-01-14T14:46:51" w:id="487013983">
    <w:p xmlns:w14="http://schemas.microsoft.com/office/word/2010/wordml" xmlns:w="http://schemas.openxmlformats.org/wordprocessingml/2006/main" w:rsidR="3EF9F896" w:rsidRDefault="5C1CB94B" w14:paraId="5C06C18F" w14:textId="6D87DD1E">
      <w:pPr>
        <w:pStyle w:val="CommentText"/>
      </w:pPr>
      <w:r>
        <w:rPr>
          <w:rStyle w:val="CommentReference"/>
        </w:rPr>
        <w:annotationRef/>
      </w:r>
      <w:r w:rsidRPr="506E2414" w:rsidR="29D9134C">
        <w:t>edit, aggiunte modifiche mail</w:t>
      </w:r>
    </w:p>
  </w:comment>
  <w:comment xmlns:w="http://schemas.openxmlformats.org/wordprocessingml/2006/main" w:initials="FS" w:author="Francesca Strada" w:date="2025-01-14T14:56:23" w:id="1361036758">
    <w:p xmlns:w14="http://schemas.microsoft.com/office/word/2010/wordml" xmlns:w="http://schemas.openxmlformats.org/wordprocessingml/2006/main" w:rsidR="3596348A" w:rsidRDefault="1CB75F04" w14:paraId="7C7A681F" w14:textId="7D92A6A9">
      <w:pPr>
        <w:pStyle w:val="CommentText"/>
      </w:pPr>
      <w:r>
        <w:rPr>
          <w:rStyle w:val="CommentReference"/>
        </w:rPr>
        <w:annotationRef/>
      </w:r>
      <w:r w:rsidRPr="709A785C" w:rsidR="6DCC99C2">
        <w:t>new</w:t>
      </w:r>
    </w:p>
  </w:comment>
</w:comments>
</file>

<file path=word/commentsExtended.xml><?xml version="1.0" encoding="utf-8"?>
<w15:commentsEx xmlns:mc="http://schemas.openxmlformats.org/markup-compatibility/2006" xmlns:w15="http://schemas.microsoft.com/office/word/2012/wordml" mc:Ignorable="w15">
  <w15:commentEx w15:done="0" w15:paraId="5C06C18F"/>
  <w15:commentEx w15:done="0" w15:paraId="7C7A681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6684B44" w16cex:dateUtc="2025-01-14T13:46:51.32Z"/>
  <w16cex:commentExtensible w16cex:durableId="22F7B87F" w16cex:dateUtc="2025-01-14T13:56:23.46Z"/>
</w16cex:commentsExtensible>
</file>

<file path=word/commentsIds.xml><?xml version="1.0" encoding="utf-8"?>
<w16cid:commentsIds xmlns:mc="http://schemas.openxmlformats.org/markup-compatibility/2006" xmlns:w16cid="http://schemas.microsoft.com/office/word/2016/wordml/cid" mc:Ignorable="w16cid">
  <w16cid:commentId w16cid:paraId="5C06C18F" w16cid:durableId="06684B44"/>
  <w16cid:commentId w16cid:paraId="7C7A681F" w16cid:durableId="22F7B8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33A09" w:rsidP="008D5821" w:rsidRDefault="00E33A09" w14:paraId="60CBC4EF" w14:textId="77777777">
      <w:pPr>
        <w:spacing w:line="240" w:lineRule="auto"/>
      </w:pPr>
      <w:r>
        <w:separator/>
      </w:r>
    </w:p>
  </w:endnote>
  <w:endnote w:type="continuationSeparator" w:id="0">
    <w:p w:rsidR="00E33A09" w:rsidP="008D5821" w:rsidRDefault="00E33A09" w14:paraId="64DFE1F7" w14:textId="77777777">
      <w:pPr>
        <w:spacing w:line="240" w:lineRule="auto"/>
      </w:pPr>
      <w:r>
        <w:continuationSeparator/>
      </w:r>
    </w:p>
  </w:endnote>
  <w:endnote w:type="continuationNotice" w:id="1">
    <w:p w:rsidR="00E33A09" w:rsidRDefault="00E33A09" w14:paraId="42315F56"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chivo">
    <w:altName w:val="Calibri"/>
    <w:charset w:val="00"/>
    <w:family w:val="auto"/>
    <w:pitch w:val="variable"/>
    <w:sig w:usb0="A00000FF" w:usb1="500020EB" w:usb2="00000008" w:usb3="00000000" w:csb0="00000193" w:csb1="00000000"/>
  </w:font>
  <w:font w:name="Questrial">
    <w:altName w:val="Calibri"/>
    <w:charset w:val="00"/>
    <w:family w:val="auto"/>
    <w:pitch w:val="variable"/>
    <w:sig w:usb0="E00002FF" w:usb1="4000201F" w:usb2="08000029"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900" w:type="dxa"/>
      <w:tblLayout w:type="fixed"/>
      <w:tblLook w:val="06A0" w:firstRow="1" w:lastRow="0" w:firstColumn="1" w:lastColumn="0" w:noHBand="1" w:noVBand="1"/>
    </w:tblPr>
    <w:tblGrid>
      <w:gridCol w:w="3210"/>
      <w:gridCol w:w="3210"/>
      <w:gridCol w:w="2925"/>
      <w:gridCol w:w="285"/>
      <w:gridCol w:w="270"/>
    </w:tblGrid>
    <w:tr w:rsidR="566E82F8" w:rsidTr="00BF3958" w14:paraId="5F8E2123" w14:textId="77777777">
      <w:trPr>
        <w:gridAfter w:val="1"/>
        <w:wAfter w:w="270" w:type="dxa"/>
        <w:trHeight w:val="300"/>
      </w:trPr>
      <w:tc>
        <w:tcPr>
          <w:tcW w:w="3210" w:type="dxa"/>
        </w:tcPr>
        <w:p w:rsidR="566E82F8" w:rsidP="566E82F8" w:rsidRDefault="566E82F8" w14:paraId="5E9C409C" w14:textId="2B067F54">
          <w:pPr>
            <w:pStyle w:val="Intestazione"/>
            <w:ind w:left="-115"/>
          </w:pPr>
        </w:p>
      </w:tc>
      <w:tc>
        <w:tcPr>
          <w:tcW w:w="3210" w:type="dxa"/>
        </w:tcPr>
        <w:p w:rsidR="566E82F8" w:rsidP="566E82F8" w:rsidRDefault="566E82F8" w14:paraId="07B8581A" w14:textId="47A9ABC0">
          <w:pPr>
            <w:pStyle w:val="Intestazione"/>
            <w:jc w:val="center"/>
          </w:pPr>
        </w:p>
      </w:tc>
      <w:tc>
        <w:tcPr>
          <w:tcW w:w="3210" w:type="dxa"/>
          <w:gridSpan w:val="2"/>
        </w:tcPr>
        <w:p w:rsidR="566E82F8" w:rsidP="566E82F8" w:rsidRDefault="566E82F8" w14:paraId="03168065" w14:textId="57D86044">
          <w:pPr>
            <w:pStyle w:val="Intestazione"/>
            <w:ind w:right="-115"/>
          </w:pPr>
        </w:p>
      </w:tc>
    </w:tr>
    <w:tr w:rsidRPr="00877B63" w:rsidR="00BF3958" w:rsidTr="00BF3958" w14:paraId="0D31182A" w14:textId="77777777">
      <w:tblPrEx>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Ex>
      <w:trPr>
        <w:trHeight w:val="300"/>
      </w:trPr>
      <w:tc>
        <w:tcPr>
          <w:tcW w:w="9345" w:type="dxa"/>
          <w:gridSpan w:val="3"/>
          <w:tcBorders>
            <w:top w:val="nil"/>
            <w:left w:val="nil"/>
            <w:bottom w:val="nil"/>
            <w:right w:val="nil"/>
          </w:tcBorders>
          <w:shd w:val="clear" w:color="auto" w:fill="auto"/>
          <w:hideMark/>
        </w:tcPr>
        <w:p w:rsidRPr="00877B63" w:rsidR="00BF3958" w:rsidP="00BF3958" w:rsidRDefault="00BF3958" w14:paraId="53C7DD85" w14:textId="77777777">
          <w:pPr>
            <w:pStyle w:val="Pidipagina"/>
            <w:rPr>
              <w:rFonts w:ascii="Times New Roman" w:hAnsi="Times New Roman" w:cs="Times New Roman"/>
              <w:szCs w:val="24"/>
              <w:lang w:val="en-US" w:eastAsia="pt-PT"/>
            </w:rPr>
          </w:pPr>
          <w:r w:rsidRPr="00877B63">
            <w:rPr>
              <w:lang w:val="en-GB" w:eastAsia="pt-PT"/>
            </w:rPr>
            <w:t>​</w:t>
          </w:r>
          <w:r w:rsidRPr="00150FE1">
            <w:rPr>
              <w:lang w:val="en-GB" w:eastAsia="pt-PT"/>
            </w:rPr>
            <w:t>This documentation is the exclusive property of Arca24.com SA and contains confidential information and copyrighted material. Therefore, any kind of disclosure, transmission to third parties, total or partial reproduction, copying and/or modification, use for personal or third-party purposes and publication by any mean are strictly prohibited.</w:t>
          </w:r>
        </w:p>
      </w:tc>
      <w:tc>
        <w:tcPr>
          <w:tcW w:w="555" w:type="dxa"/>
          <w:gridSpan w:val="2"/>
          <w:tcBorders>
            <w:top w:val="nil"/>
            <w:left w:val="nil"/>
            <w:bottom w:val="nil"/>
            <w:right w:val="nil"/>
          </w:tcBorders>
          <w:shd w:val="clear" w:color="auto" w:fill="auto"/>
          <w:hideMark/>
        </w:tcPr>
        <w:p w:rsidRPr="00877B63" w:rsidR="00BF3958" w:rsidP="00BF3958" w:rsidRDefault="00BF3958" w14:paraId="358A1414" w14:textId="77777777">
          <w:pPr>
            <w:widowControl/>
            <w:spacing w:line="240" w:lineRule="auto"/>
            <w:jc w:val="right"/>
            <w:textAlignment w:val="baseline"/>
            <w:rPr>
              <w:rFonts w:ascii="Times New Roman" w:hAnsi="Times New Roman" w:eastAsia="Times New Roman" w:cs="Times New Roman"/>
              <w:szCs w:val="24"/>
              <w:lang w:val="pt-PT" w:eastAsia="pt-PT"/>
            </w:rPr>
          </w:pPr>
          <w:r w:rsidRPr="00877B63">
            <w:rPr>
              <w:rFonts w:ascii="Calibri" w:hAnsi="Calibri" w:eastAsia="Times New Roman"/>
              <w:sz w:val="16"/>
              <w:szCs w:val="16"/>
              <w:shd w:val="clear" w:color="auto" w:fill="E6E6E6"/>
              <w:lang w:val="en-US" w:eastAsia="pt-PT"/>
            </w:rPr>
            <w:t>​</w:t>
          </w:r>
          <w:r w:rsidRPr="006006CF">
            <w:rPr>
              <w:rFonts w:ascii="Calibri" w:hAnsi="Calibri" w:eastAsia="Times New Roman"/>
              <w:sz w:val="16"/>
              <w:szCs w:val="16"/>
              <w:shd w:val="clear" w:color="auto" w:fill="E6E6E6"/>
              <w:lang w:val="en-US" w:eastAsia="pt-PT"/>
            </w:rPr>
            <w:fldChar w:fldCharType="begin"/>
          </w:r>
          <w:r w:rsidRPr="006006CF">
            <w:rPr>
              <w:rFonts w:ascii="Calibri" w:hAnsi="Calibri" w:eastAsia="Times New Roman"/>
              <w:sz w:val="16"/>
              <w:szCs w:val="16"/>
              <w:shd w:val="clear" w:color="auto" w:fill="E6E6E6"/>
              <w:lang w:val="en-US" w:eastAsia="pt-PT"/>
            </w:rPr>
            <w:instrText>PAGE   \* MERGEFORMAT</w:instrText>
          </w:r>
          <w:r w:rsidRPr="006006CF">
            <w:rPr>
              <w:rFonts w:ascii="Calibri" w:hAnsi="Calibri" w:eastAsia="Times New Roman"/>
              <w:sz w:val="16"/>
              <w:szCs w:val="16"/>
              <w:shd w:val="clear" w:color="auto" w:fill="E6E6E6"/>
              <w:lang w:val="en-US" w:eastAsia="pt-PT"/>
            </w:rPr>
            <w:fldChar w:fldCharType="separate"/>
          </w:r>
          <w:r w:rsidRPr="006006CF">
            <w:rPr>
              <w:rFonts w:ascii="Calibri" w:hAnsi="Calibri" w:eastAsia="Times New Roman"/>
              <w:sz w:val="16"/>
              <w:szCs w:val="16"/>
              <w:shd w:val="clear" w:color="auto" w:fill="E6E6E6"/>
              <w:lang w:val="it-IT" w:eastAsia="pt-PT"/>
            </w:rPr>
            <w:t>1</w:t>
          </w:r>
          <w:r w:rsidRPr="006006CF">
            <w:rPr>
              <w:rFonts w:ascii="Calibri" w:hAnsi="Calibri" w:eastAsia="Times New Roman"/>
              <w:sz w:val="16"/>
              <w:szCs w:val="16"/>
              <w:shd w:val="clear" w:color="auto" w:fill="E6E6E6"/>
              <w:lang w:val="en-US" w:eastAsia="pt-PT"/>
            </w:rPr>
            <w:fldChar w:fldCharType="end"/>
          </w:r>
        </w:p>
      </w:tc>
    </w:tr>
  </w:tbl>
  <w:p w:rsidRPr="00125927" w:rsidR="566E82F8" w:rsidP="00125927" w:rsidRDefault="566E82F8" w14:paraId="661470CA" w14:textId="171D084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78625C63" w:rsidTr="78625C63" w14:paraId="7F53C666" w14:textId="77777777">
      <w:trPr>
        <w:trHeight w:val="300"/>
      </w:trPr>
      <w:tc>
        <w:tcPr>
          <w:tcW w:w="3210" w:type="dxa"/>
        </w:tcPr>
        <w:p w:rsidR="78625C63" w:rsidP="78625C63" w:rsidRDefault="78625C63" w14:paraId="3E6A4789" w14:textId="647F724A">
          <w:pPr>
            <w:pStyle w:val="Intestazione"/>
            <w:ind w:left="-115"/>
            <w:jc w:val="left"/>
          </w:pPr>
        </w:p>
      </w:tc>
      <w:tc>
        <w:tcPr>
          <w:tcW w:w="3210" w:type="dxa"/>
        </w:tcPr>
        <w:p w:rsidR="78625C63" w:rsidP="78625C63" w:rsidRDefault="78625C63" w14:paraId="545153DE" w14:textId="2461055E">
          <w:pPr>
            <w:pStyle w:val="Intestazione"/>
            <w:jc w:val="center"/>
          </w:pPr>
        </w:p>
      </w:tc>
      <w:tc>
        <w:tcPr>
          <w:tcW w:w="3210" w:type="dxa"/>
        </w:tcPr>
        <w:p w:rsidR="78625C63" w:rsidP="78625C63" w:rsidRDefault="78625C63" w14:paraId="63531813" w14:textId="459951D1">
          <w:pPr>
            <w:pStyle w:val="Intestazione"/>
            <w:ind w:right="-115"/>
          </w:pPr>
        </w:p>
      </w:tc>
    </w:tr>
  </w:tbl>
  <w:p w:rsidR="78625C63" w:rsidP="78625C63" w:rsidRDefault="78625C63" w14:paraId="56F1B017" w14:textId="7D1C3C6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33A09" w:rsidP="008D5821" w:rsidRDefault="00E33A09" w14:paraId="37E17C17" w14:textId="77777777">
      <w:pPr>
        <w:spacing w:line="240" w:lineRule="auto"/>
      </w:pPr>
      <w:r>
        <w:separator/>
      </w:r>
    </w:p>
  </w:footnote>
  <w:footnote w:type="continuationSeparator" w:id="0">
    <w:p w:rsidR="00E33A09" w:rsidP="008D5821" w:rsidRDefault="00E33A09" w14:paraId="37123105" w14:textId="77777777">
      <w:pPr>
        <w:spacing w:line="240" w:lineRule="auto"/>
      </w:pPr>
      <w:r>
        <w:continuationSeparator/>
      </w:r>
    </w:p>
  </w:footnote>
  <w:footnote w:type="continuationNotice" w:id="1">
    <w:p w:rsidR="00E33A09" w:rsidRDefault="00E33A09" w14:paraId="2C0BC62F"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954166" w:rsidP="00954166" w:rsidRDefault="002D0CE7" w14:paraId="7713B6C4" w14:textId="34488DBB">
    <w:pPr>
      <w:rPr>
        <w:sz w:val="20"/>
        <w:szCs w:val="20"/>
      </w:rPr>
    </w:pPr>
    <w:bookmarkStart w:name="_Hlk168560066" w:id="76"/>
    <w:bookmarkStart w:name="_Hlk168560067" w:id="77"/>
    <w:r w:rsidRPr="00563F4F">
      <w:rPr>
        <w:noProof/>
      </w:rPr>
      <mc:AlternateContent>
        <mc:Choice Requires="wps">
          <w:drawing>
            <wp:anchor distT="45720" distB="45720" distL="114300" distR="114300" simplePos="0" relativeHeight="251658244" behindDoc="0" locked="0" layoutInCell="1" allowOverlap="1" wp14:anchorId="4A576E45" wp14:editId="2D034AFF">
              <wp:simplePos x="0" y="0"/>
              <wp:positionH relativeFrom="column">
                <wp:posOffset>2698750</wp:posOffset>
              </wp:positionH>
              <wp:positionV relativeFrom="paragraph">
                <wp:posOffset>73660</wp:posOffset>
              </wp:positionV>
              <wp:extent cx="3597275" cy="370840"/>
              <wp:effectExtent l="0" t="0" r="3175" b="0"/>
              <wp:wrapSquare wrapText="bothSides"/>
              <wp:docPr id="14429850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275" cy="370840"/>
                      </a:xfrm>
                      <a:prstGeom prst="rect">
                        <a:avLst/>
                      </a:prstGeom>
                      <a:solidFill>
                        <a:srgbClr val="FFFFFF"/>
                      </a:solidFill>
                      <a:ln w="9525">
                        <a:noFill/>
                        <a:miter lim="800000"/>
                        <a:headEnd/>
                        <a:tailEnd/>
                      </a:ln>
                    </wps:spPr>
                    <wps:txbx>
                      <w:txbxContent>
                        <w:p w:rsidRPr="00491FC1" w:rsidR="00954166" w:rsidP="00954166" w:rsidRDefault="00E755DB" w14:paraId="44BA62C4" w14:textId="7077C344">
                          <w:pPr>
                            <w:pStyle w:val="Sottotitolo"/>
                          </w:pPr>
                          <w:r w:rsidRPr="00E755DB">
                            <w:t>Version 2024.12.04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A576E45">
              <v:stroke joinstyle="miter"/>
              <v:path gradientshapeok="t" o:connecttype="rect"/>
            </v:shapetype>
            <v:shape id="Casella di testo 2" style="position:absolute;left:0;text-align:left;margin-left:212.5pt;margin-top:5.8pt;width:283.25pt;height:29.2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">
              <v:textbox>
                <w:txbxContent>
                  <w:p w:rsidRPr="00491FC1" w:rsidR="00954166" w:rsidP="00954166" w:rsidRDefault="00E755DB" w14:paraId="44BA62C4" w14:textId="7077C344">
                    <w:pPr>
                      <w:pStyle w:val="Sottotitolo"/>
                    </w:pPr>
                    <w:r w:rsidRPr="00E755DB">
                      <w:t>Version 2024.12.04</w:t>
                    </w:r>
                  </w:p>
                </w:txbxContent>
              </v:textbox>
              <w10:wrap type="square"/>
            </v:shape>
          </w:pict>
        </mc:Fallback>
      </mc:AlternateContent>
    </w:r>
    <w:r w:rsidRPr="00563F4F" w:rsidR="00A8322D">
      <w:rPr>
        <w:noProof/>
      </w:rPr>
      <mc:AlternateContent>
        <mc:Choice Requires="wps">
          <w:drawing>
            <wp:anchor distT="45720" distB="45720" distL="114300" distR="114300" simplePos="0" relativeHeight="251658243" behindDoc="0" locked="0" layoutInCell="1" allowOverlap="1" wp14:anchorId="61271D7C" wp14:editId="3676B20F">
              <wp:simplePos x="0" y="0"/>
              <wp:positionH relativeFrom="column">
                <wp:posOffset>2409190</wp:posOffset>
              </wp:positionH>
              <wp:positionV relativeFrom="paragraph">
                <wp:posOffset>-155271</wp:posOffset>
              </wp:positionV>
              <wp:extent cx="3865245" cy="1404620"/>
              <wp:effectExtent l="0" t="0" r="1905" b="0"/>
              <wp:wrapSquare wrapText="bothSides"/>
              <wp:docPr id="100984147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5245" cy="1404620"/>
                      </a:xfrm>
                      <a:prstGeom prst="rect">
                        <a:avLst/>
                      </a:prstGeom>
                      <a:solidFill>
                        <a:srgbClr val="FFFFFF"/>
                      </a:solidFill>
                      <a:ln w="9525">
                        <a:noFill/>
                        <a:miter lim="800000"/>
                        <a:headEnd/>
                        <a:tailEnd/>
                      </a:ln>
                    </wps:spPr>
                    <wps:txbx>
                      <w:txbxContent>
                        <w:p w:rsidRPr="00560E48" w:rsidR="00954166" w:rsidP="00954166" w:rsidRDefault="00954166" w14:paraId="3D6BD13F" w14:textId="6F5D4D30">
                          <w:pPr>
                            <w:pStyle w:val="Intestazione"/>
                            <w:rPr>
                              <w:lang w:val="pt-PT"/>
                            </w:rPr>
                          </w:pPr>
                          <w:r>
                            <w:rPr>
                              <w:lang w:val="pt-PT"/>
                            </w:rPr>
                            <w:t>Job</w:t>
                          </w:r>
                          <w:r w:rsidR="009E09E4">
                            <w:rPr>
                              <w:lang w:val="pt-PT"/>
                            </w:rPr>
                            <w:t>C</w:t>
                          </w:r>
                          <w:r>
                            <w:rPr>
                              <w:lang w:val="pt-PT"/>
                            </w:rPr>
                            <w:t>ourier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style="position:absolute;left:0;text-align:left;margin-left:189.7pt;margin-top:-12.25pt;width:304.35pt;height:110.6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" w14:anchorId="61271D7C">
              <v:textbox style="mso-fit-shape-to-text:t">
                <w:txbxContent>
                  <w:p w:rsidRPr="00560E48" w:rsidR="00954166" w:rsidP="00954166" w:rsidRDefault="00954166" w14:paraId="3D6BD13F" w14:textId="6F5D4D30">
                    <w:pPr>
                      <w:pStyle w:val="Intestazione"/>
                      <w:rPr>
                        <w:lang w:val="pt-PT"/>
                      </w:rPr>
                    </w:pPr>
                    <w:r>
                      <w:rPr>
                        <w:lang w:val="pt-PT"/>
                      </w:rPr>
                      <w:t>Job</w:t>
                    </w:r>
                    <w:r w:rsidR="009E09E4">
                      <w:rPr>
                        <w:lang w:val="pt-PT"/>
                      </w:rPr>
                      <w:t>C</w:t>
                    </w:r>
                    <w:r>
                      <w:rPr>
                        <w:lang w:val="pt-PT"/>
                      </w:rPr>
                      <w:t>ourier</w:t>
                    </w:r>
                  </w:p>
                </w:txbxContent>
              </v:textbox>
              <w10:wrap type="square"/>
            </v:shape>
          </w:pict>
        </mc:Fallback>
      </mc:AlternateContent>
    </w:r>
    <w:r w:rsidR="00954166">
      <w:rPr>
        <w:noProof/>
      </w:rPr>
      <w:drawing>
        <wp:anchor distT="0" distB="0" distL="114300" distR="114300" simplePos="0" relativeHeight="251658240" behindDoc="1" locked="0" layoutInCell="1" allowOverlap="1" wp14:anchorId="6E98E844" wp14:editId="7B137A8D">
          <wp:simplePos x="0" y="0"/>
          <wp:positionH relativeFrom="column">
            <wp:posOffset>-34925</wp:posOffset>
          </wp:positionH>
          <wp:positionV relativeFrom="paragraph">
            <wp:posOffset>-314960</wp:posOffset>
          </wp:positionV>
          <wp:extent cx="1505585" cy="805180"/>
          <wp:effectExtent l="0" t="0" r="0" b="0"/>
          <wp:wrapTopAndBottom/>
          <wp:docPr id="1040201054" name="Immagine 1040201054" descr="Immagine che contiene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a24_logo-bassa_retina.png"/>
                  <pic:cNvPicPr/>
                </pic:nvPicPr>
                <pic:blipFill>
                  <a:blip r:embed="rId1">
                    <a:extLst>
                      <a:ext uri="{28A0092B-C50C-407E-A947-70E740481C1C}">
                        <a14:useLocalDpi xmlns:a14="http://schemas.microsoft.com/office/drawing/2010/main" val="0"/>
                      </a:ext>
                    </a:extLst>
                  </a:blip>
                  <a:stretch>
                    <a:fillRect/>
                  </a:stretch>
                </pic:blipFill>
                <pic:spPr>
                  <a:xfrm>
                    <a:off x="0" y="0"/>
                    <a:ext cx="1505585" cy="805180"/>
                  </a:xfrm>
                  <a:prstGeom prst="rect">
                    <a:avLst/>
                  </a:prstGeom>
                </pic:spPr>
              </pic:pic>
            </a:graphicData>
          </a:graphic>
          <wp14:sizeRelH relativeFrom="margin">
            <wp14:pctWidth>0</wp14:pctWidth>
          </wp14:sizeRelH>
          <wp14:sizeRelV relativeFrom="margin">
            <wp14:pctHeight>0</wp14:pctHeight>
          </wp14:sizeRelV>
        </wp:anchor>
      </w:drawing>
    </w:r>
    <w:r w:rsidRPr="00563F4F" w:rsidR="00954166">
      <w:rPr>
        <w:noProof/>
      </w:rPr>
      <mc:AlternateContent>
        <mc:Choice Requires="wps">
          <w:drawing>
            <wp:anchor distT="45720" distB="45720" distL="114300" distR="114300" simplePos="0" relativeHeight="251658241" behindDoc="0" locked="0" layoutInCell="1" allowOverlap="1" wp14:anchorId="35516B2F" wp14:editId="0F89BC93">
              <wp:simplePos x="0" y="0"/>
              <wp:positionH relativeFrom="column">
                <wp:posOffset>7724140</wp:posOffset>
              </wp:positionH>
              <wp:positionV relativeFrom="paragraph">
                <wp:posOffset>-328930</wp:posOffset>
              </wp:positionV>
              <wp:extent cx="2360930" cy="140462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Pr="00563F4F" w:rsidR="00954166" w:rsidP="00954166" w:rsidRDefault="00954166" w14:paraId="7FE77222" w14:textId="77777777">
                          <w:pPr>
                            <w:pStyle w:val="Titolo"/>
                          </w:pPr>
                          <w:r>
                            <w:t>Release 24.05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style="position:absolute;left:0;text-align:left;margin-left:608.2pt;margin-top:-25.9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" w14:anchorId="35516B2F">
              <v:textbox style="mso-fit-shape-to-text:t">
                <w:txbxContent>
                  <w:p w:rsidRPr="00563F4F" w:rsidR="00954166" w:rsidP="00954166" w:rsidRDefault="00954166" w14:paraId="7FE77222" w14:textId="77777777">
                    <w:pPr>
                      <w:pStyle w:val="Titolo"/>
                    </w:pPr>
                    <w:r>
                      <w:t>Release 24.05</w:t>
                    </w:r>
                  </w:p>
                </w:txbxContent>
              </v:textbox>
              <w10:wrap type="square"/>
            </v:shape>
          </w:pict>
        </mc:Fallback>
      </mc:AlternateContent>
    </w:r>
    <w:r w:rsidRPr="00563F4F" w:rsidR="00954166">
      <w:rPr>
        <w:noProof/>
      </w:rPr>
      <mc:AlternateContent>
        <mc:Choice Requires="wps">
          <w:drawing>
            <wp:anchor distT="45720" distB="45720" distL="114300" distR="114300" simplePos="0" relativeHeight="251658242" behindDoc="0" locked="0" layoutInCell="1" allowOverlap="1" wp14:anchorId="3214065B" wp14:editId="45449851">
              <wp:simplePos x="0" y="0"/>
              <wp:positionH relativeFrom="column">
                <wp:posOffset>7720330</wp:posOffset>
              </wp:positionH>
              <wp:positionV relativeFrom="paragraph">
                <wp:posOffset>756920</wp:posOffset>
              </wp:positionV>
              <wp:extent cx="2360930" cy="1404620"/>
              <wp:effectExtent l="0" t="0" r="0" b="0"/>
              <wp:wrapSquare wrapText="bothSides"/>
              <wp:docPr id="1975993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Pr="00C256B2" w:rsidR="00954166" w:rsidP="00954166" w:rsidRDefault="00954166" w14:paraId="6D126E05" w14:textId="77777777">
                          <w:pPr>
                            <w:rPr>
                              <w:lang w:val="it-IT"/>
                            </w:rPr>
                          </w:pPr>
                          <w:r>
                            <w:rPr>
                              <w:lang w:val="it-IT"/>
                            </w:rPr>
                            <w:t>Data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style="position:absolute;left:0;text-align:left;margin-left:607.9pt;margin-top:59.6pt;width:185.9pt;height:110.6pt;z-index:25165824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" w14:anchorId="3214065B">
              <v:textbox style="mso-fit-shape-to-text:t">
                <w:txbxContent>
                  <w:p w:rsidRPr="00C256B2" w:rsidR="00954166" w:rsidP="00954166" w:rsidRDefault="00954166" w14:paraId="6D126E05" w14:textId="77777777">
                    <w:pPr>
                      <w:rPr>
                        <w:lang w:val="it-IT"/>
                      </w:rPr>
                    </w:pPr>
                    <w:r>
                      <w:rPr>
                        <w:lang w:val="it-IT"/>
                      </w:rPr>
                      <w:t>Data</w:t>
                    </w:r>
                  </w:p>
                </w:txbxContent>
              </v:textbox>
              <w10:wrap type="square"/>
            </v:shape>
          </w:pict>
        </mc:Fallback>
      </mc:AlternateContent>
    </w:r>
    <w:bookmarkEnd w:id="76"/>
    <w:bookmarkEnd w:id="77"/>
  </w:p>
  <w:p w:rsidR="566E82F8" w:rsidP="566E82F8" w:rsidRDefault="566E82F8" w14:paraId="5E2E40BB" w14:textId="02FFD1D3">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78625C63" w:rsidTr="78625C63" w14:paraId="39974440" w14:textId="77777777">
      <w:trPr>
        <w:trHeight w:val="300"/>
      </w:trPr>
      <w:tc>
        <w:tcPr>
          <w:tcW w:w="3210" w:type="dxa"/>
        </w:tcPr>
        <w:p w:rsidR="78625C63" w:rsidP="78625C63" w:rsidRDefault="78625C63" w14:paraId="4E0E4446" w14:textId="3A6B419C">
          <w:pPr>
            <w:pStyle w:val="Intestazione"/>
            <w:ind w:left="-115"/>
            <w:jc w:val="left"/>
          </w:pPr>
        </w:p>
      </w:tc>
      <w:tc>
        <w:tcPr>
          <w:tcW w:w="3210" w:type="dxa"/>
        </w:tcPr>
        <w:p w:rsidR="78625C63" w:rsidP="78625C63" w:rsidRDefault="78625C63" w14:paraId="2434A61B" w14:textId="63A5B8A8">
          <w:pPr>
            <w:pStyle w:val="Intestazione"/>
            <w:jc w:val="center"/>
          </w:pPr>
        </w:p>
      </w:tc>
      <w:tc>
        <w:tcPr>
          <w:tcW w:w="3210" w:type="dxa"/>
        </w:tcPr>
        <w:p w:rsidR="78625C63" w:rsidP="78625C63" w:rsidRDefault="78625C63" w14:paraId="69FCB906" w14:textId="54CDEC68">
          <w:pPr>
            <w:pStyle w:val="Intestazione"/>
            <w:ind w:right="-115"/>
          </w:pPr>
        </w:p>
      </w:tc>
    </w:tr>
  </w:tbl>
  <w:p w:rsidR="78625C63" w:rsidP="78625C63" w:rsidRDefault="78625C63" w14:paraId="5ED6EB26" w14:textId="4971181E">
    <w:pPr>
      <w:pStyle w:val="Intestazione"/>
    </w:pPr>
  </w:p>
</w:hdr>
</file>

<file path=word/intelligence2.xml><?xml version="1.0" encoding="utf-8"?>
<int2:intelligence xmlns:int2="http://schemas.microsoft.com/office/intelligence/2020/intelligence" xmlns:oel="http://schemas.microsoft.com/office/2019/extlst">
  <int2:observations>
    <int2:textHash int2:hashCode="JRlsCNDPxwtxyu" int2:id="Gnkazjvq">
      <int2:state int2:value="Rejected" int2:type="AugLoop_Text_Critique"/>
    </int2:textHash>
    <int2:bookmark int2:bookmarkName="_Int_pkm4YKcs" int2:invalidationBookmarkName="" int2:hashCode="3ZVyWrl5R2UNsr" int2:id="5XeXzmHI">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4D13"/>
    <w:multiLevelType w:val="hybridMultilevel"/>
    <w:tmpl w:val="ACE20532"/>
    <w:lvl w:ilvl="0" w:tplc="87C2BF1E">
      <w:start w:val="1"/>
      <w:numFmt w:val="decimal"/>
      <w:lvlText w:val="%1."/>
      <w:lvlJc w:val="left"/>
      <w:pPr>
        <w:ind w:left="720" w:hanging="360"/>
      </w:pPr>
    </w:lvl>
    <w:lvl w:ilvl="1" w:tplc="7FA6A660">
      <w:start w:val="1"/>
      <w:numFmt w:val="lowerLetter"/>
      <w:lvlText w:val="%2."/>
      <w:lvlJc w:val="left"/>
      <w:pPr>
        <w:ind w:left="1440" w:hanging="360"/>
      </w:pPr>
    </w:lvl>
    <w:lvl w:ilvl="2" w:tplc="5A8E828C">
      <w:start w:val="1"/>
      <w:numFmt w:val="lowerRoman"/>
      <w:lvlText w:val="%3."/>
      <w:lvlJc w:val="right"/>
      <w:pPr>
        <w:ind w:left="2160" w:hanging="180"/>
      </w:pPr>
    </w:lvl>
    <w:lvl w:ilvl="3" w:tplc="CAC807BE">
      <w:start w:val="1"/>
      <w:numFmt w:val="decimal"/>
      <w:lvlText w:val="%4."/>
      <w:lvlJc w:val="left"/>
      <w:pPr>
        <w:ind w:left="2880" w:hanging="360"/>
      </w:pPr>
    </w:lvl>
    <w:lvl w:ilvl="4" w:tplc="4BAA4026">
      <w:start w:val="1"/>
      <w:numFmt w:val="lowerLetter"/>
      <w:lvlText w:val="%5."/>
      <w:lvlJc w:val="left"/>
      <w:pPr>
        <w:ind w:left="3600" w:hanging="360"/>
      </w:pPr>
    </w:lvl>
    <w:lvl w:ilvl="5" w:tplc="3EE662C8">
      <w:start w:val="1"/>
      <w:numFmt w:val="lowerRoman"/>
      <w:lvlText w:val="%6."/>
      <w:lvlJc w:val="right"/>
      <w:pPr>
        <w:ind w:left="4320" w:hanging="180"/>
      </w:pPr>
    </w:lvl>
    <w:lvl w:ilvl="6" w:tplc="1B1C7524">
      <w:start w:val="1"/>
      <w:numFmt w:val="decimal"/>
      <w:lvlText w:val="%7."/>
      <w:lvlJc w:val="left"/>
      <w:pPr>
        <w:ind w:left="5040" w:hanging="360"/>
      </w:pPr>
    </w:lvl>
    <w:lvl w:ilvl="7" w:tplc="8600369A">
      <w:start w:val="1"/>
      <w:numFmt w:val="lowerLetter"/>
      <w:lvlText w:val="%8."/>
      <w:lvlJc w:val="left"/>
      <w:pPr>
        <w:ind w:left="5760" w:hanging="360"/>
      </w:pPr>
    </w:lvl>
    <w:lvl w:ilvl="8" w:tplc="238875F2">
      <w:start w:val="1"/>
      <w:numFmt w:val="lowerRoman"/>
      <w:lvlText w:val="%9."/>
      <w:lvlJc w:val="right"/>
      <w:pPr>
        <w:ind w:left="6480" w:hanging="180"/>
      </w:pPr>
    </w:lvl>
  </w:abstractNum>
  <w:abstractNum w:abstractNumId="1" w15:restartNumberingAfterBreak="0">
    <w:nsid w:val="051E070C"/>
    <w:multiLevelType w:val="hybridMultilevel"/>
    <w:tmpl w:val="EBDC117E"/>
    <w:lvl w:ilvl="0" w:tplc="5FAA6EFE">
      <w:start w:val="1"/>
      <w:numFmt w:val="bullet"/>
      <w:lvlText w:val=""/>
      <w:lvlJc w:val="left"/>
      <w:pPr>
        <w:ind w:left="360" w:hanging="360"/>
      </w:pPr>
      <w:rPr>
        <w:rFonts w:hint="default" w:ascii="Symbol" w:hAnsi="Symbol"/>
      </w:rPr>
    </w:lvl>
    <w:lvl w:ilvl="1" w:tplc="8EA0F836">
      <w:start w:val="1"/>
      <w:numFmt w:val="bullet"/>
      <w:lvlText w:val="o"/>
      <w:lvlJc w:val="left"/>
      <w:pPr>
        <w:ind w:left="1080" w:hanging="360"/>
      </w:pPr>
      <w:rPr>
        <w:rFonts w:hint="default" w:ascii="Courier New" w:hAnsi="Courier New"/>
      </w:rPr>
    </w:lvl>
    <w:lvl w:ilvl="2" w:tplc="C284D696">
      <w:start w:val="1"/>
      <w:numFmt w:val="bullet"/>
      <w:lvlText w:val=""/>
      <w:lvlJc w:val="left"/>
      <w:pPr>
        <w:ind w:left="1800" w:hanging="360"/>
      </w:pPr>
      <w:rPr>
        <w:rFonts w:hint="default" w:ascii="Wingdings" w:hAnsi="Wingdings"/>
      </w:rPr>
    </w:lvl>
    <w:lvl w:ilvl="3" w:tplc="B0E49074">
      <w:start w:val="1"/>
      <w:numFmt w:val="bullet"/>
      <w:lvlText w:val=""/>
      <w:lvlJc w:val="left"/>
      <w:pPr>
        <w:ind w:left="2520" w:hanging="360"/>
      </w:pPr>
      <w:rPr>
        <w:rFonts w:hint="default" w:ascii="Symbol" w:hAnsi="Symbol"/>
      </w:rPr>
    </w:lvl>
    <w:lvl w:ilvl="4" w:tplc="491ABC9E">
      <w:start w:val="1"/>
      <w:numFmt w:val="bullet"/>
      <w:lvlText w:val="o"/>
      <w:lvlJc w:val="left"/>
      <w:pPr>
        <w:ind w:left="3240" w:hanging="360"/>
      </w:pPr>
      <w:rPr>
        <w:rFonts w:hint="default" w:ascii="Courier New" w:hAnsi="Courier New"/>
      </w:rPr>
    </w:lvl>
    <w:lvl w:ilvl="5" w:tplc="B32C1A1A">
      <w:start w:val="1"/>
      <w:numFmt w:val="bullet"/>
      <w:lvlText w:val=""/>
      <w:lvlJc w:val="left"/>
      <w:pPr>
        <w:ind w:left="3960" w:hanging="360"/>
      </w:pPr>
      <w:rPr>
        <w:rFonts w:hint="default" w:ascii="Wingdings" w:hAnsi="Wingdings"/>
      </w:rPr>
    </w:lvl>
    <w:lvl w:ilvl="6" w:tplc="B4B0369E">
      <w:start w:val="1"/>
      <w:numFmt w:val="bullet"/>
      <w:lvlText w:val=""/>
      <w:lvlJc w:val="left"/>
      <w:pPr>
        <w:ind w:left="4680" w:hanging="360"/>
      </w:pPr>
      <w:rPr>
        <w:rFonts w:hint="default" w:ascii="Symbol" w:hAnsi="Symbol"/>
      </w:rPr>
    </w:lvl>
    <w:lvl w:ilvl="7" w:tplc="D8D63540">
      <w:start w:val="1"/>
      <w:numFmt w:val="bullet"/>
      <w:lvlText w:val="o"/>
      <w:lvlJc w:val="left"/>
      <w:pPr>
        <w:ind w:left="5400" w:hanging="360"/>
      </w:pPr>
      <w:rPr>
        <w:rFonts w:hint="default" w:ascii="Courier New" w:hAnsi="Courier New"/>
      </w:rPr>
    </w:lvl>
    <w:lvl w:ilvl="8" w:tplc="56DA56E2">
      <w:start w:val="1"/>
      <w:numFmt w:val="bullet"/>
      <w:lvlText w:val=""/>
      <w:lvlJc w:val="left"/>
      <w:pPr>
        <w:ind w:left="6120" w:hanging="360"/>
      </w:pPr>
      <w:rPr>
        <w:rFonts w:hint="default" w:ascii="Wingdings" w:hAnsi="Wingdings"/>
      </w:rPr>
    </w:lvl>
  </w:abstractNum>
  <w:abstractNum w:abstractNumId="2" w15:restartNumberingAfterBreak="0">
    <w:nsid w:val="0592105F"/>
    <w:multiLevelType w:val="hybridMultilevel"/>
    <w:tmpl w:val="908818D8"/>
    <w:lvl w:ilvl="0" w:tplc="97DAECEC">
      <w:start w:val="1"/>
      <w:numFmt w:val="bullet"/>
      <w:lvlText w:val="-"/>
      <w:lvlJc w:val="left"/>
      <w:pPr>
        <w:ind w:left="720" w:hanging="360"/>
      </w:pPr>
      <w:rPr>
        <w:rFonts w:hint="default" w:ascii="Aptos" w:hAnsi="Aptos"/>
      </w:rPr>
    </w:lvl>
    <w:lvl w:ilvl="1" w:tplc="B5B8CB3A">
      <w:start w:val="1"/>
      <w:numFmt w:val="bullet"/>
      <w:lvlText w:val="o"/>
      <w:lvlJc w:val="left"/>
      <w:pPr>
        <w:ind w:left="1440" w:hanging="360"/>
      </w:pPr>
      <w:rPr>
        <w:rFonts w:hint="default" w:ascii="Courier New" w:hAnsi="Courier New"/>
      </w:rPr>
    </w:lvl>
    <w:lvl w:ilvl="2" w:tplc="27CAF582">
      <w:start w:val="1"/>
      <w:numFmt w:val="bullet"/>
      <w:lvlText w:val=""/>
      <w:lvlJc w:val="left"/>
      <w:pPr>
        <w:ind w:left="2160" w:hanging="360"/>
      </w:pPr>
      <w:rPr>
        <w:rFonts w:hint="default" w:ascii="Wingdings" w:hAnsi="Wingdings"/>
      </w:rPr>
    </w:lvl>
    <w:lvl w:ilvl="3" w:tplc="101096FE">
      <w:start w:val="1"/>
      <w:numFmt w:val="bullet"/>
      <w:lvlText w:val=""/>
      <w:lvlJc w:val="left"/>
      <w:pPr>
        <w:ind w:left="2880" w:hanging="360"/>
      </w:pPr>
      <w:rPr>
        <w:rFonts w:hint="default" w:ascii="Symbol" w:hAnsi="Symbol"/>
      </w:rPr>
    </w:lvl>
    <w:lvl w:ilvl="4" w:tplc="2662C868">
      <w:start w:val="1"/>
      <w:numFmt w:val="bullet"/>
      <w:lvlText w:val="o"/>
      <w:lvlJc w:val="left"/>
      <w:pPr>
        <w:ind w:left="3600" w:hanging="360"/>
      </w:pPr>
      <w:rPr>
        <w:rFonts w:hint="default" w:ascii="Courier New" w:hAnsi="Courier New"/>
      </w:rPr>
    </w:lvl>
    <w:lvl w:ilvl="5" w:tplc="CCEE6D7E">
      <w:start w:val="1"/>
      <w:numFmt w:val="bullet"/>
      <w:lvlText w:val=""/>
      <w:lvlJc w:val="left"/>
      <w:pPr>
        <w:ind w:left="4320" w:hanging="360"/>
      </w:pPr>
      <w:rPr>
        <w:rFonts w:hint="default" w:ascii="Wingdings" w:hAnsi="Wingdings"/>
      </w:rPr>
    </w:lvl>
    <w:lvl w:ilvl="6" w:tplc="DB48D408">
      <w:start w:val="1"/>
      <w:numFmt w:val="bullet"/>
      <w:lvlText w:val=""/>
      <w:lvlJc w:val="left"/>
      <w:pPr>
        <w:ind w:left="5040" w:hanging="360"/>
      </w:pPr>
      <w:rPr>
        <w:rFonts w:hint="default" w:ascii="Symbol" w:hAnsi="Symbol"/>
      </w:rPr>
    </w:lvl>
    <w:lvl w:ilvl="7" w:tplc="DF2AEC8E">
      <w:start w:val="1"/>
      <w:numFmt w:val="bullet"/>
      <w:lvlText w:val="o"/>
      <w:lvlJc w:val="left"/>
      <w:pPr>
        <w:ind w:left="5760" w:hanging="360"/>
      </w:pPr>
      <w:rPr>
        <w:rFonts w:hint="default" w:ascii="Courier New" w:hAnsi="Courier New"/>
      </w:rPr>
    </w:lvl>
    <w:lvl w:ilvl="8" w:tplc="C1E04A18">
      <w:start w:val="1"/>
      <w:numFmt w:val="bullet"/>
      <w:lvlText w:val=""/>
      <w:lvlJc w:val="left"/>
      <w:pPr>
        <w:ind w:left="6480" w:hanging="360"/>
      </w:pPr>
      <w:rPr>
        <w:rFonts w:hint="default" w:ascii="Wingdings" w:hAnsi="Wingdings"/>
      </w:rPr>
    </w:lvl>
  </w:abstractNum>
  <w:abstractNum w:abstractNumId="3" w15:restartNumberingAfterBreak="0">
    <w:nsid w:val="096BE52A"/>
    <w:multiLevelType w:val="hybridMultilevel"/>
    <w:tmpl w:val="53321422"/>
    <w:lvl w:ilvl="0" w:tplc="B2F4E2CC">
      <w:start w:val="1"/>
      <w:numFmt w:val="bullet"/>
      <w:lvlText w:val=""/>
      <w:lvlJc w:val="left"/>
      <w:pPr>
        <w:ind w:left="720" w:hanging="360"/>
      </w:pPr>
      <w:rPr>
        <w:rFonts w:hint="default" w:ascii="Symbol" w:hAnsi="Symbol"/>
      </w:rPr>
    </w:lvl>
    <w:lvl w:ilvl="1" w:tplc="3AF073EE">
      <w:start w:val="1"/>
      <w:numFmt w:val="bullet"/>
      <w:lvlText w:val="o"/>
      <w:lvlJc w:val="left"/>
      <w:pPr>
        <w:ind w:left="1440" w:hanging="360"/>
      </w:pPr>
      <w:rPr>
        <w:rFonts w:hint="default" w:ascii="Courier New" w:hAnsi="Courier New"/>
      </w:rPr>
    </w:lvl>
    <w:lvl w:ilvl="2" w:tplc="0B4EEE12">
      <w:start w:val="1"/>
      <w:numFmt w:val="bullet"/>
      <w:lvlText w:val=""/>
      <w:lvlJc w:val="left"/>
      <w:pPr>
        <w:ind w:left="2160" w:hanging="360"/>
      </w:pPr>
      <w:rPr>
        <w:rFonts w:hint="default" w:ascii="Wingdings" w:hAnsi="Wingdings"/>
      </w:rPr>
    </w:lvl>
    <w:lvl w:ilvl="3" w:tplc="E5C2F432">
      <w:start w:val="1"/>
      <w:numFmt w:val="bullet"/>
      <w:lvlText w:val=""/>
      <w:lvlJc w:val="left"/>
      <w:pPr>
        <w:ind w:left="2880" w:hanging="360"/>
      </w:pPr>
      <w:rPr>
        <w:rFonts w:hint="default" w:ascii="Symbol" w:hAnsi="Symbol"/>
      </w:rPr>
    </w:lvl>
    <w:lvl w:ilvl="4" w:tplc="D61C88E8">
      <w:start w:val="1"/>
      <w:numFmt w:val="bullet"/>
      <w:lvlText w:val="o"/>
      <w:lvlJc w:val="left"/>
      <w:pPr>
        <w:ind w:left="3600" w:hanging="360"/>
      </w:pPr>
      <w:rPr>
        <w:rFonts w:hint="default" w:ascii="Courier New" w:hAnsi="Courier New"/>
      </w:rPr>
    </w:lvl>
    <w:lvl w:ilvl="5" w:tplc="8D7A0084">
      <w:start w:val="1"/>
      <w:numFmt w:val="bullet"/>
      <w:lvlText w:val=""/>
      <w:lvlJc w:val="left"/>
      <w:pPr>
        <w:ind w:left="4320" w:hanging="360"/>
      </w:pPr>
      <w:rPr>
        <w:rFonts w:hint="default" w:ascii="Wingdings" w:hAnsi="Wingdings"/>
      </w:rPr>
    </w:lvl>
    <w:lvl w:ilvl="6" w:tplc="4170D9E8">
      <w:start w:val="1"/>
      <w:numFmt w:val="bullet"/>
      <w:lvlText w:val=""/>
      <w:lvlJc w:val="left"/>
      <w:pPr>
        <w:ind w:left="5040" w:hanging="360"/>
      </w:pPr>
      <w:rPr>
        <w:rFonts w:hint="default" w:ascii="Symbol" w:hAnsi="Symbol"/>
      </w:rPr>
    </w:lvl>
    <w:lvl w:ilvl="7" w:tplc="5614C9AE">
      <w:start w:val="1"/>
      <w:numFmt w:val="bullet"/>
      <w:lvlText w:val="o"/>
      <w:lvlJc w:val="left"/>
      <w:pPr>
        <w:ind w:left="5760" w:hanging="360"/>
      </w:pPr>
      <w:rPr>
        <w:rFonts w:hint="default" w:ascii="Courier New" w:hAnsi="Courier New"/>
      </w:rPr>
    </w:lvl>
    <w:lvl w:ilvl="8" w:tplc="D7569304">
      <w:start w:val="1"/>
      <w:numFmt w:val="bullet"/>
      <w:lvlText w:val=""/>
      <w:lvlJc w:val="left"/>
      <w:pPr>
        <w:ind w:left="6480" w:hanging="360"/>
      </w:pPr>
      <w:rPr>
        <w:rFonts w:hint="default" w:ascii="Wingdings" w:hAnsi="Wingdings"/>
      </w:rPr>
    </w:lvl>
  </w:abstractNum>
  <w:abstractNum w:abstractNumId="4" w15:restartNumberingAfterBreak="0">
    <w:nsid w:val="0C74D075"/>
    <w:multiLevelType w:val="hybridMultilevel"/>
    <w:tmpl w:val="CB3E9794"/>
    <w:lvl w:ilvl="0" w:tplc="72C8CDAA">
      <w:start w:val="1"/>
      <w:numFmt w:val="decimal"/>
      <w:lvlText w:val="%1."/>
      <w:lvlJc w:val="left"/>
      <w:pPr>
        <w:ind w:left="360" w:hanging="360"/>
      </w:pPr>
    </w:lvl>
    <w:lvl w:ilvl="1" w:tplc="8D42AC60">
      <w:start w:val="1"/>
      <w:numFmt w:val="lowerLetter"/>
      <w:lvlText w:val="%2."/>
      <w:lvlJc w:val="left"/>
      <w:pPr>
        <w:ind w:left="1080" w:hanging="360"/>
      </w:pPr>
    </w:lvl>
    <w:lvl w:ilvl="2" w:tplc="4BB0355C">
      <w:start w:val="1"/>
      <w:numFmt w:val="lowerRoman"/>
      <w:lvlText w:val="%3."/>
      <w:lvlJc w:val="right"/>
      <w:pPr>
        <w:ind w:left="1800" w:hanging="180"/>
      </w:pPr>
    </w:lvl>
    <w:lvl w:ilvl="3" w:tplc="878C8648">
      <w:start w:val="1"/>
      <w:numFmt w:val="decimal"/>
      <w:lvlText w:val="%4."/>
      <w:lvlJc w:val="left"/>
      <w:pPr>
        <w:ind w:left="2520" w:hanging="360"/>
      </w:pPr>
    </w:lvl>
    <w:lvl w:ilvl="4" w:tplc="116A6B1C">
      <w:start w:val="1"/>
      <w:numFmt w:val="lowerLetter"/>
      <w:lvlText w:val="%5."/>
      <w:lvlJc w:val="left"/>
      <w:pPr>
        <w:ind w:left="3240" w:hanging="360"/>
      </w:pPr>
    </w:lvl>
    <w:lvl w:ilvl="5" w:tplc="725CBF22">
      <w:start w:val="1"/>
      <w:numFmt w:val="lowerRoman"/>
      <w:lvlText w:val="%6."/>
      <w:lvlJc w:val="right"/>
      <w:pPr>
        <w:ind w:left="3960" w:hanging="180"/>
      </w:pPr>
    </w:lvl>
    <w:lvl w:ilvl="6" w:tplc="33B4C7D6">
      <w:start w:val="1"/>
      <w:numFmt w:val="decimal"/>
      <w:lvlText w:val="%7."/>
      <w:lvlJc w:val="left"/>
      <w:pPr>
        <w:ind w:left="4680" w:hanging="360"/>
      </w:pPr>
    </w:lvl>
    <w:lvl w:ilvl="7" w:tplc="E3AC005A">
      <w:start w:val="1"/>
      <w:numFmt w:val="lowerLetter"/>
      <w:lvlText w:val="%8."/>
      <w:lvlJc w:val="left"/>
      <w:pPr>
        <w:ind w:left="5400" w:hanging="360"/>
      </w:pPr>
    </w:lvl>
    <w:lvl w:ilvl="8" w:tplc="E67A569A">
      <w:start w:val="1"/>
      <w:numFmt w:val="lowerRoman"/>
      <w:lvlText w:val="%9."/>
      <w:lvlJc w:val="right"/>
      <w:pPr>
        <w:ind w:left="6120" w:hanging="180"/>
      </w:pPr>
    </w:lvl>
  </w:abstractNum>
  <w:abstractNum w:abstractNumId="5" w15:restartNumberingAfterBreak="0">
    <w:nsid w:val="0CDF531D"/>
    <w:multiLevelType w:val="hybridMultilevel"/>
    <w:tmpl w:val="B76A0056"/>
    <w:lvl w:ilvl="0" w:tplc="549E95BA">
      <w:start w:val="1"/>
      <w:numFmt w:val="bullet"/>
      <w:lvlText w:val=""/>
      <w:lvlJc w:val="left"/>
      <w:pPr>
        <w:ind w:left="360" w:hanging="360"/>
      </w:pPr>
      <w:rPr>
        <w:rFonts w:hint="default" w:ascii="Symbol" w:hAnsi="Symbol"/>
      </w:rPr>
    </w:lvl>
    <w:lvl w:ilvl="1" w:tplc="88DE2466">
      <w:start w:val="1"/>
      <w:numFmt w:val="bullet"/>
      <w:lvlText w:val="o"/>
      <w:lvlJc w:val="left"/>
      <w:pPr>
        <w:ind w:left="1080" w:hanging="360"/>
      </w:pPr>
      <w:rPr>
        <w:rFonts w:hint="default" w:ascii="Courier New" w:hAnsi="Courier New"/>
      </w:rPr>
    </w:lvl>
    <w:lvl w:ilvl="2" w:tplc="AB44D4F4">
      <w:start w:val="1"/>
      <w:numFmt w:val="bullet"/>
      <w:lvlText w:val=""/>
      <w:lvlJc w:val="left"/>
      <w:pPr>
        <w:ind w:left="1800" w:hanging="360"/>
      </w:pPr>
      <w:rPr>
        <w:rFonts w:hint="default" w:ascii="Wingdings" w:hAnsi="Wingdings"/>
      </w:rPr>
    </w:lvl>
    <w:lvl w:ilvl="3" w:tplc="408E1638">
      <w:start w:val="1"/>
      <w:numFmt w:val="bullet"/>
      <w:lvlText w:val=""/>
      <w:lvlJc w:val="left"/>
      <w:pPr>
        <w:ind w:left="2520" w:hanging="360"/>
      </w:pPr>
      <w:rPr>
        <w:rFonts w:hint="default" w:ascii="Symbol" w:hAnsi="Symbol"/>
      </w:rPr>
    </w:lvl>
    <w:lvl w:ilvl="4" w:tplc="BDCCAE18">
      <w:start w:val="1"/>
      <w:numFmt w:val="bullet"/>
      <w:lvlText w:val="o"/>
      <w:lvlJc w:val="left"/>
      <w:pPr>
        <w:ind w:left="3240" w:hanging="360"/>
      </w:pPr>
      <w:rPr>
        <w:rFonts w:hint="default" w:ascii="Courier New" w:hAnsi="Courier New"/>
      </w:rPr>
    </w:lvl>
    <w:lvl w:ilvl="5" w:tplc="48AEC9E6">
      <w:start w:val="1"/>
      <w:numFmt w:val="bullet"/>
      <w:lvlText w:val=""/>
      <w:lvlJc w:val="left"/>
      <w:pPr>
        <w:ind w:left="3960" w:hanging="360"/>
      </w:pPr>
      <w:rPr>
        <w:rFonts w:hint="default" w:ascii="Wingdings" w:hAnsi="Wingdings"/>
      </w:rPr>
    </w:lvl>
    <w:lvl w:ilvl="6" w:tplc="FF586EDA">
      <w:start w:val="1"/>
      <w:numFmt w:val="bullet"/>
      <w:lvlText w:val=""/>
      <w:lvlJc w:val="left"/>
      <w:pPr>
        <w:ind w:left="4680" w:hanging="360"/>
      </w:pPr>
      <w:rPr>
        <w:rFonts w:hint="default" w:ascii="Symbol" w:hAnsi="Symbol"/>
      </w:rPr>
    </w:lvl>
    <w:lvl w:ilvl="7" w:tplc="2A02FD3E">
      <w:start w:val="1"/>
      <w:numFmt w:val="bullet"/>
      <w:lvlText w:val="o"/>
      <w:lvlJc w:val="left"/>
      <w:pPr>
        <w:ind w:left="5400" w:hanging="360"/>
      </w:pPr>
      <w:rPr>
        <w:rFonts w:hint="default" w:ascii="Courier New" w:hAnsi="Courier New"/>
      </w:rPr>
    </w:lvl>
    <w:lvl w:ilvl="8" w:tplc="01A09938">
      <w:start w:val="1"/>
      <w:numFmt w:val="bullet"/>
      <w:lvlText w:val=""/>
      <w:lvlJc w:val="left"/>
      <w:pPr>
        <w:ind w:left="6120" w:hanging="360"/>
      </w:pPr>
      <w:rPr>
        <w:rFonts w:hint="default" w:ascii="Wingdings" w:hAnsi="Wingdings"/>
      </w:rPr>
    </w:lvl>
  </w:abstractNum>
  <w:abstractNum w:abstractNumId="6" w15:restartNumberingAfterBreak="0">
    <w:nsid w:val="0E6F8E92"/>
    <w:multiLevelType w:val="hybridMultilevel"/>
    <w:tmpl w:val="2BF82604"/>
    <w:lvl w:ilvl="0" w:tplc="ECE6BE98">
      <w:start w:val="1"/>
      <w:numFmt w:val="bullet"/>
      <w:lvlText w:val=""/>
      <w:lvlJc w:val="left"/>
      <w:pPr>
        <w:ind w:left="720" w:hanging="360"/>
      </w:pPr>
      <w:rPr>
        <w:rFonts w:hint="default" w:ascii="Symbol" w:hAnsi="Symbol"/>
      </w:rPr>
    </w:lvl>
    <w:lvl w:ilvl="1" w:tplc="45F651F4">
      <w:start w:val="1"/>
      <w:numFmt w:val="bullet"/>
      <w:lvlText w:val="o"/>
      <w:lvlJc w:val="left"/>
      <w:pPr>
        <w:ind w:left="1440" w:hanging="360"/>
      </w:pPr>
      <w:rPr>
        <w:rFonts w:hint="default" w:ascii="Courier New" w:hAnsi="Courier New"/>
      </w:rPr>
    </w:lvl>
    <w:lvl w:ilvl="2" w:tplc="74EAB9E4">
      <w:start w:val="1"/>
      <w:numFmt w:val="bullet"/>
      <w:lvlText w:val=""/>
      <w:lvlJc w:val="left"/>
      <w:pPr>
        <w:ind w:left="2160" w:hanging="360"/>
      </w:pPr>
      <w:rPr>
        <w:rFonts w:hint="default" w:ascii="Wingdings" w:hAnsi="Wingdings"/>
      </w:rPr>
    </w:lvl>
    <w:lvl w:ilvl="3" w:tplc="FC8AF5EC">
      <w:start w:val="1"/>
      <w:numFmt w:val="bullet"/>
      <w:lvlText w:val=""/>
      <w:lvlJc w:val="left"/>
      <w:pPr>
        <w:ind w:left="2880" w:hanging="360"/>
      </w:pPr>
      <w:rPr>
        <w:rFonts w:hint="default" w:ascii="Symbol" w:hAnsi="Symbol"/>
      </w:rPr>
    </w:lvl>
    <w:lvl w:ilvl="4" w:tplc="254AD1B2">
      <w:start w:val="1"/>
      <w:numFmt w:val="bullet"/>
      <w:lvlText w:val="o"/>
      <w:lvlJc w:val="left"/>
      <w:pPr>
        <w:ind w:left="3600" w:hanging="360"/>
      </w:pPr>
      <w:rPr>
        <w:rFonts w:hint="default" w:ascii="Courier New" w:hAnsi="Courier New"/>
      </w:rPr>
    </w:lvl>
    <w:lvl w:ilvl="5" w:tplc="4416743A">
      <w:start w:val="1"/>
      <w:numFmt w:val="bullet"/>
      <w:lvlText w:val=""/>
      <w:lvlJc w:val="left"/>
      <w:pPr>
        <w:ind w:left="4320" w:hanging="360"/>
      </w:pPr>
      <w:rPr>
        <w:rFonts w:hint="default" w:ascii="Wingdings" w:hAnsi="Wingdings"/>
      </w:rPr>
    </w:lvl>
    <w:lvl w:ilvl="6" w:tplc="5790C96A">
      <w:start w:val="1"/>
      <w:numFmt w:val="bullet"/>
      <w:lvlText w:val=""/>
      <w:lvlJc w:val="left"/>
      <w:pPr>
        <w:ind w:left="5040" w:hanging="360"/>
      </w:pPr>
      <w:rPr>
        <w:rFonts w:hint="default" w:ascii="Symbol" w:hAnsi="Symbol"/>
      </w:rPr>
    </w:lvl>
    <w:lvl w:ilvl="7" w:tplc="8D4E87C6">
      <w:start w:val="1"/>
      <w:numFmt w:val="bullet"/>
      <w:lvlText w:val="o"/>
      <w:lvlJc w:val="left"/>
      <w:pPr>
        <w:ind w:left="5760" w:hanging="360"/>
      </w:pPr>
      <w:rPr>
        <w:rFonts w:hint="default" w:ascii="Courier New" w:hAnsi="Courier New"/>
      </w:rPr>
    </w:lvl>
    <w:lvl w:ilvl="8" w:tplc="5380A98A">
      <w:start w:val="1"/>
      <w:numFmt w:val="bullet"/>
      <w:lvlText w:val=""/>
      <w:lvlJc w:val="left"/>
      <w:pPr>
        <w:ind w:left="6480" w:hanging="360"/>
      </w:pPr>
      <w:rPr>
        <w:rFonts w:hint="default" w:ascii="Wingdings" w:hAnsi="Wingdings"/>
      </w:rPr>
    </w:lvl>
  </w:abstractNum>
  <w:abstractNum w:abstractNumId="7" w15:restartNumberingAfterBreak="0">
    <w:nsid w:val="127C0AFF"/>
    <w:multiLevelType w:val="hybridMultilevel"/>
    <w:tmpl w:val="72B4D166"/>
    <w:lvl w:ilvl="0" w:tplc="F3C0D002">
      <w:start w:val="1"/>
      <w:numFmt w:val="bullet"/>
      <w:lvlText w:val=""/>
      <w:lvlJc w:val="left"/>
      <w:pPr>
        <w:ind w:left="720" w:hanging="360"/>
      </w:pPr>
      <w:rPr>
        <w:rFonts w:hint="default" w:ascii="Symbol" w:hAnsi="Symbol"/>
      </w:rPr>
    </w:lvl>
    <w:lvl w:ilvl="1" w:tplc="6DF23BAC">
      <w:start w:val="1"/>
      <w:numFmt w:val="bullet"/>
      <w:lvlText w:val="o"/>
      <w:lvlJc w:val="left"/>
      <w:pPr>
        <w:ind w:left="1440" w:hanging="360"/>
      </w:pPr>
      <w:rPr>
        <w:rFonts w:hint="default" w:ascii="Courier New" w:hAnsi="Courier New"/>
      </w:rPr>
    </w:lvl>
    <w:lvl w:ilvl="2" w:tplc="C4F2F2E6">
      <w:start w:val="1"/>
      <w:numFmt w:val="bullet"/>
      <w:lvlText w:val=""/>
      <w:lvlJc w:val="left"/>
      <w:pPr>
        <w:ind w:left="2160" w:hanging="360"/>
      </w:pPr>
      <w:rPr>
        <w:rFonts w:hint="default" w:ascii="Wingdings" w:hAnsi="Wingdings"/>
      </w:rPr>
    </w:lvl>
    <w:lvl w:ilvl="3" w:tplc="149C1A28">
      <w:start w:val="1"/>
      <w:numFmt w:val="bullet"/>
      <w:lvlText w:val=""/>
      <w:lvlJc w:val="left"/>
      <w:pPr>
        <w:ind w:left="2880" w:hanging="360"/>
      </w:pPr>
      <w:rPr>
        <w:rFonts w:hint="default" w:ascii="Symbol" w:hAnsi="Symbol"/>
      </w:rPr>
    </w:lvl>
    <w:lvl w:ilvl="4" w:tplc="E93A1B3A">
      <w:start w:val="1"/>
      <w:numFmt w:val="bullet"/>
      <w:lvlText w:val="o"/>
      <w:lvlJc w:val="left"/>
      <w:pPr>
        <w:ind w:left="3600" w:hanging="360"/>
      </w:pPr>
      <w:rPr>
        <w:rFonts w:hint="default" w:ascii="Courier New" w:hAnsi="Courier New"/>
      </w:rPr>
    </w:lvl>
    <w:lvl w:ilvl="5" w:tplc="D3C028E8">
      <w:start w:val="1"/>
      <w:numFmt w:val="bullet"/>
      <w:lvlText w:val=""/>
      <w:lvlJc w:val="left"/>
      <w:pPr>
        <w:ind w:left="4320" w:hanging="360"/>
      </w:pPr>
      <w:rPr>
        <w:rFonts w:hint="default" w:ascii="Wingdings" w:hAnsi="Wingdings"/>
      </w:rPr>
    </w:lvl>
    <w:lvl w:ilvl="6" w:tplc="CD7A5316">
      <w:start w:val="1"/>
      <w:numFmt w:val="bullet"/>
      <w:lvlText w:val=""/>
      <w:lvlJc w:val="left"/>
      <w:pPr>
        <w:ind w:left="5040" w:hanging="360"/>
      </w:pPr>
      <w:rPr>
        <w:rFonts w:hint="default" w:ascii="Symbol" w:hAnsi="Symbol"/>
      </w:rPr>
    </w:lvl>
    <w:lvl w:ilvl="7" w:tplc="F866EB98">
      <w:start w:val="1"/>
      <w:numFmt w:val="bullet"/>
      <w:lvlText w:val="o"/>
      <w:lvlJc w:val="left"/>
      <w:pPr>
        <w:ind w:left="5760" w:hanging="360"/>
      </w:pPr>
      <w:rPr>
        <w:rFonts w:hint="default" w:ascii="Courier New" w:hAnsi="Courier New"/>
      </w:rPr>
    </w:lvl>
    <w:lvl w:ilvl="8" w:tplc="D9BC9FB6">
      <w:start w:val="1"/>
      <w:numFmt w:val="bullet"/>
      <w:lvlText w:val=""/>
      <w:lvlJc w:val="left"/>
      <w:pPr>
        <w:ind w:left="6480" w:hanging="360"/>
      </w:pPr>
      <w:rPr>
        <w:rFonts w:hint="default" w:ascii="Wingdings" w:hAnsi="Wingdings"/>
      </w:rPr>
    </w:lvl>
  </w:abstractNum>
  <w:abstractNum w:abstractNumId="8" w15:restartNumberingAfterBreak="0">
    <w:nsid w:val="12D5C8E0"/>
    <w:multiLevelType w:val="hybridMultilevel"/>
    <w:tmpl w:val="6ED42174"/>
    <w:lvl w:ilvl="0" w:tplc="DABE4FB2">
      <w:start w:val="1"/>
      <w:numFmt w:val="bullet"/>
      <w:lvlText w:val=""/>
      <w:lvlJc w:val="left"/>
      <w:pPr>
        <w:ind w:left="360" w:hanging="360"/>
      </w:pPr>
      <w:rPr>
        <w:rFonts w:hint="default" w:ascii="Symbol" w:hAnsi="Symbol"/>
      </w:rPr>
    </w:lvl>
    <w:lvl w:ilvl="1" w:tplc="DC6EE210">
      <w:start w:val="1"/>
      <w:numFmt w:val="bullet"/>
      <w:lvlText w:val="o"/>
      <w:lvlJc w:val="left"/>
      <w:pPr>
        <w:ind w:left="1080" w:hanging="360"/>
      </w:pPr>
      <w:rPr>
        <w:rFonts w:hint="default" w:ascii="Courier New" w:hAnsi="Courier New"/>
      </w:rPr>
    </w:lvl>
    <w:lvl w:ilvl="2" w:tplc="2592BB08">
      <w:start w:val="1"/>
      <w:numFmt w:val="bullet"/>
      <w:lvlText w:val=""/>
      <w:lvlJc w:val="left"/>
      <w:pPr>
        <w:ind w:left="1800" w:hanging="360"/>
      </w:pPr>
      <w:rPr>
        <w:rFonts w:hint="default" w:ascii="Wingdings" w:hAnsi="Wingdings"/>
      </w:rPr>
    </w:lvl>
    <w:lvl w:ilvl="3" w:tplc="A80AF1D2">
      <w:start w:val="1"/>
      <w:numFmt w:val="bullet"/>
      <w:lvlText w:val=""/>
      <w:lvlJc w:val="left"/>
      <w:pPr>
        <w:ind w:left="2520" w:hanging="360"/>
      </w:pPr>
      <w:rPr>
        <w:rFonts w:hint="default" w:ascii="Symbol" w:hAnsi="Symbol"/>
      </w:rPr>
    </w:lvl>
    <w:lvl w:ilvl="4" w:tplc="85CED752">
      <w:start w:val="1"/>
      <w:numFmt w:val="bullet"/>
      <w:lvlText w:val="o"/>
      <w:lvlJc w:val="left"/>
      <w:pPr>
        <w:ind w:left="3240" w:hanging="360"/>
      </w:pPr>
      <w:rPr>
        <w:rFonts w:hint="default" w:ascii="Courier New" w:hAnsi="Courier New"/>
      </w:rPr>
    </w:lvl>
    <w:lvl w:ilvl="5" w:tplc="01101B02">
      <w:start w:val="1"/>
      <w:numFmt w:val="bullet"/>
      <w:lvlText w:val=""/>
      <w:lvlJc w:val="left"/>
      <w:pPr>
        <w:ind w:left="3960" w:hanging="360"/>
      </w:pPr>
      <w:rPr>
        <w:rFonts w:hint="default" w:ascii="Wingdings" w:hAnsi="Wingdings"/>
      </w:rPr>
    </w:lvl>
    <w:lvl w:ilvl="6" w:tplc="70E0AAF0">
      <w:start w:val="1"/>
      <w:numFmt w:val="bullet"/>
      <w:lvlText w:val=""/>
      <w:lvlJc w:val="left"/>
      <w:pPr>
        <w:ind w:left="4680" w:hanging="360"/>
      </w:pPr>
      <w:rPr>
        <w:rFonts w:hint="default" w:ascii="Symbol" w:hAnsi="Symbol"/>
      </w:rPr>
    </w:lvl>
    <w:lvl w:ilvl="7" w:tplc="3D84633E">
      <w:start w:val="1"/>
      <w:numFmt w:val="bullet"/>
      <w:lvlText w:val="o"/>
      <w:lvlJc w:val="left"/>
      <w:pPr>
        <w:ind w:left="5400" w:hanging="360"/>
      </w:pPr>
      <w:rPr>
        <w:rFonts w:hint="default" w:ascii="Courier New" w:hAnsi="Courier New"/>
      </w:rPr>
    </w:lvl>
    <w:lvl w:ilvl="8" w:tplc="B09A9AF2">
      <w:start w:val="1"/>
      <w:numFmt w:val="bullet"/>
      <w:lvlText w:val=""/>
      <w:lvlJc w:val="left"/>
      <w:pPr>
        <w:ind w:left="6120" w:hanging="360"/>
      </w:pPr>
      <w:rPr>
        <w:rFonts w:hint="default" w:ascii="Wingdings" w:hAnsi="Wingdings"/>
      </w:rPr>
    </w:lvl>
  </w:abstractNum>
  <w:abstractNum w:abstractNumId="9" w15:restartNumberingAfterBreak="0">
    <w:nsid w:val="1792C5BA"/>
    <w:multiLevelType w:val="hybridMultilevel"/>
    <w:tmpl w:val="79901810"/>
    <w:lvl w:ilvl="0" w:tplc="80EC5F20">
      <w:start w:val="1"/>
      <w:numFmt w:val="bullet"/>
      <w:lvlText w:val=""/>
      <w:lvlJc w:val="left"/>
      <w:pPr>
        <w:ind w:left="360" w:hanging="360"/>
      </w:pPr>
      <w:rPr>
        <w:rFonts w:hint="default" w:ascii="Symbol" w:hAnsi="Symbol"/>
      </w:rPr>
    </w:lvl>
    <w:lvl w:ilvl="1" w:tplc="EB248B54">
      <w:start w:val="1"/>
      <w:numFmt w:val="bullet"/>
      <w:lvlText w:val="o"/>
      <w:lvlJc w:val="left"/>
      <w:pPr>
        <w:ind w:left="1080" w:hanging="360"/>
      </w:pPr>
      <w:rPr>
        <w:rFonts w:hint="default" w:ascii="Courier New" w:hAnsi="Courier New"/>
      </w:rPr>
    </w:lvl>
    <w:lvl w:ilvl="2" w:tplc="90A82982">
      <w:start w:val="1"/>
      <w:numFmt w:val="bullet"/>
      <w:lvlText w:val=""/>
      <w:lvlJc w:val="left"/>
      <w:pPr>
        <w:ind w:left="1800" w:hanging="360"/>
      </w:pPr>
      <w:rPr>
        <w:rFonts w:hint="default" w:ascii="Wingdings" w:hAnsi="Wingdings"/>
      </w:rPr>
    </w:lvl>
    <w:lvl w:ilvl="3" w:tplc="C2C46BE8">
      <w:start w:val="1"/>
      <w:numFmt w:val="bullet"/>
      <w:lvlText w:val=""/>
      <w:lvlJc w:val="left"/>
      <w:pPr>
        <w:ind w:left="2520" w:hanging="360"/>
      </w:pPr>
      <w:rPr>
        <w:rFonts w:hint="default" w:ascii="Symbol" w:hAnsi="Symbol"/>
      </w:rPr>
    </w:lvl>
    <w:lvl w:ilvl="4" w:tplc="2B58123C">
      <w:start w:val="1"/>
      <w:numFmt w:val="bullet"/>
      <w:lvlText w:val="o"/>
      <w:lvlJc w:val="left"/>
      <w:pPr>
        <w:ind w:left="3240" w:hanging="360"/>
      </w:pPr>
      <w:rPr>
        <w:rFonts w:hint="default" w:ascii="Courier New" w:hAnsi="Courier New"/>
      </w:rPr>
    </w:lvl>
    <w:lvl w:ilvl="5" w:tplc="EFBEFA22">
      <w:start w:val="1"/>
      <w:numFmt w:val="bullet"/>
      <w:lvlText w:val=""/>
      <w:lvlJc w:val="left"/>
      <w:pPr>
        <w:ind w:left="3960" w:hanging="360"/>
      </w:pPr>
      <w:rPr>
        <w:rFonts w:hint="default" w:ascii="Wingdings" w:hAnsi="Wingdings"/>
      </w:rPr>
    </w:lvl>
    <w:lvl w:ilvl="6" w:tplc="985C864E">
      <w:start w:val="1"/>
      <w:numFmt w:val="bullet"/>
      <w:lvlText w:val=""/>
      <w:lvlJc w:val="left"/>
      <w:pPr>
        <w:ind w:left="4680" w:hanging="360"/>
      </w:pPr>
      <w:rPr>
        <w:rFonts w:hint="default" w:ascii="Symbol" w:hAnsi="Symbol"/>
      </w:rPr>
    </w:lvl>
    <w:lvl w:ilvl="7" w:tplc="F576322E">
      <w:start w:val="1"/>
      <w:numFmt w:val="bullet"/>
      <w:lvlText w:val="o"/>
      <w:lvlJc w:val="left"/>
      <w:pPr>
        <w:ind w:left="5400" w:hanging="360"/>
      </w:pPr>
      <w:rPr>
        <w:rFonts w:hint="default" w:ascii="Courier New" w:hAnsi="Courier New"/>
      </w:rPr>
    </w:lvl>
    <w:lvl w:ilvl="8" w:tplc="88E67554">
      <w:start w:val="1"/>
      <w:numFmt w:val="bullet"/>
      <w:lvlText w:val=""/>
      <w:lvlJc w:val="left"/>
      <w:pPr>
        <w:ind w:left="6120" w:hanging="360"/>
      </w:pPr>
      <w:rPr>
        <w:rFonts w:hint="default" w:ascii="Wingdings" w:hAnsi="Wingdings"/>
      </w:rPr>
    </w:lvl>
  </w:abstractNum>
  <w:abstractNum w:abstractNumId="10" w15:restartNumberingAfterBreak="0">
    <w:nsid w:val="19A7D9BA"/>
    <w:multiLevelType w:val="hybridMultilevel"/>
    <w:tmpl w:val="B93478F6"/>
    <w:lvl w:ilvl="0" w:tplc="D4626CEE">
      <w:start w:val="1"/>
      <w:numFmt w:val="bullet"/>
      <w:lvlText w:val=""/>
      <w:lvlJc w:val="left"/>
      <w:pPr>
        <w:ind w:left="720" w:hanging="360"/>
      </w:pPr>
      <w:rPr>
        <w:rFonts w:hint="default" w:ascii="Symbol" w:hAnsi="Symbol"/>
      </w:rPr>
    </w:lvl>
    <w:lvl w:ilvl="1" w:tplc="42CAD246">
      <w:start w:val="1"/>
      <w:numFmt w:val="bullet"/>
      <w:lvlText w:val="o"/>
      <w:lvlJc w:val="left"/>
      <w:pPr>
        <w:ind w:left="1440" w:hanging="360"/>
      </w:pPr>
      <w:rPr>
        <w:rFonts w:hint="default" w:ascii="Courier New" w:hAnsi="Courier New"/>
      </w:rPr>
    </w:lvl>
    <w:lvl w:ilvl="2" w:tplc="3F262A10">
      <w:start w:val="1"/>
      <w:numFmt w:val="bullet"/>
      <w:lvlText w:val=""/>
      <w:lvlJc w:val="left"/>
      <w:pPr>
        <w:ind w:left="2160" w:hanging="360"/>
      </w:pPr>
      <w:rPr>
        <w:rFonts w:hint="default" w:ascii="Wingdings" w:hAnsi="Wingdings"/>
      </w:rPr>
    </w:lvl>
    <w:lvl w:ilvl="3" w:tplc="EE38669A">
      <w:start w:val="1"/>
      <w:numFmt w:val="bullet"/>
      <w:lvlText w:val=""/>
      <w:lvlJc w:val="left"/>
      <w:pPr>
        <w:ind w:left="2880" w:hanging="360"/>
      </w:pPr>
      <w:rPr>
        <w:rFonts w:hint="default" w:ascii="Symbol" w:hAnsi="Symbol"/>
      </w:rPr>
    </w:lvl>
    <w:lvl w:ilvl="4" w:tplc="89B6B1F2">
      <w:start w:val="1"/>
      <w:numFmt w:val="bullet"/>
      <w:lvlText w:val="o"/>
      <w:lvlJc w:val="left"/>
      <w:pPr>
        <w:ind w:left="3600" w:hanging="360"/>
      </w:pPr>
      <w:rPr>
        <w:rFonts w:hint="default" w:ascii="Courier New" w:hAnsi="Courier New"/>
      </w:rPr>
    </w:lvl>
    <w:lvl w:ilvl="5" w:tplc="477E1970">
      <w:start w:val="1"/>
      <w:numFmt w:val="bullet"/>
      <w:lvlText w:val=""/>
      <w:lvlJc w:val="left"/>
      <w:pPr>
        <w:ind w:left="4320" w:hanging="360"/>
      </w:pPr>
      <w:rPr>
        <w:rFonts w:hint="default" w:ascii="Wingdings" w:hAnsi="Wingdings"/>
      </w:rPr>
    </w:lvl>
    <w:lvl w:ilvl="6" w:tplc="5840064A">
      <w:start w:val="1"/>
      <w:numFmt w:val="bullet"/>
      <w:lvlText w:val=""/>
      <w:lvlJc w:val="left"/>
      <w:pPr>
        <w:ind w:left="5040" w:hanging="360"/>
      </w:pPr>
      <w:rPr>
        <w:rFonts w:hint="default" w:ascii="Symbol" w:hAnsi="Symbol"/>
      </w:rPr>
    </w:lvl>
    <w:lvl w:ilvl="7" w:tplc="A1BAEA5E">
      <w:start w:val="1"/>
      <w:numFmt w:val="bullet"/>
      <w:lvlText w:val="o"/>
      <w:lvlJc w:val="left"/>
      <w:pPr>
        <w:ind w:left="5760" w:hanging="360"/>
      </w:pPr>
      <w:rPr>
        <w:rFonts w:hint="default" w:ascii="Courier New" w:hAnsi="Courier New"/>
      </w:rPr>
    </w:lvl>
    <w:lvl w:ilvl="8" w:tplc="BBE4C7E4">
      <w:start w:val="1"/>
      <w:numFmt w:val="bullet"/>
      <w:lvlText w:val=""/>
      <w:lvlJc w:val="left"/>
      <w:pPr>
        <w:ind w:left="6480" w:hanging="360"/>
      </w:pPr>
      <w:rPr>
        <w:rFonts w:hint="default" w:ascii="Wingdings" w:hAnsi="Wingdings"/>
      </w:rPr>
    </w:lvl>
  </w:abstractNum>
  <w:abstractNum w:abstractNumId="11" w15:restartNumberingAfterBreak="0">
    <w:nsid w:val="19A81B0C"/>
    <w:multiLevelType w:val="hybridMultilevel"/>
    <w:tmpl w:val="82767E24"/>
    <w:lvl w:ilvl="0" w:tplc="BD1E9ECC">
      <w:start w:val="1"/>
      <w:numFmt w:val="bullet"/>
      <w:lvlText w:val=""/>
      <w:lvlJc w:val="left"/>
      <w:pPr>
        <w:ind w:left="720" w:hanging="360"/>
      </w:pPr>
      <w:rPr>
        <w:rFonts w:hint="default" w:ascii="Symbol" w:hAnsi="Symbol"/>
      </w:rPr>
    </w:lvl>
    <w:lvl w:ilvl="1" w:tplc="85D6014A">
      <w:start w:val="1"/>
      <w:numFmt w:val="bullet"/>
      <w:lvlText w:val="o"/>
      <w:lvlJc w:val="left"/>
      <w:pPr>
        <w:ind w:left="1440" w:hanging="360"/>
      </w:pPr>
      <w:rPr>
        <w:rFonts w:hint="default" w:ascii="Courier New" w:hAnsi="Courier New"/>
      </w:rPr>
    </w:lvl>
    <w:lvl w:ilvl="2" w:tplc="E3804422">
      <w:start w:val="1"/>
      <w:numFmt w:val="bullet"/>
      <w:lvlText w:val=""/>
      <w:lvlJc w:val="left"/>
      <w:pPr>
        <w:ind w:left="2160" w:hanging="360"/>
      </w:pPr>
      <w:rPr>
        <w:rFonts w:hint="default" w:ascii="Wingdings" w:hAnsi="Wingdings"/>
      </w:rPr>
    </w:lvl>
    <w:lvl w:ilvl="3" w:tplc="27927284">
      <w:start w:val="1"/>
      <w:numFmt w:val="bullet"/>
      <w:lvlText w:val=""/>
      <w:lvlJc w:val="left"/>
      <w:pPr>
        <w:ind w:left="2880" w:hanging="360"/>
      </w:pPr>
      <w:rPr>
        <w:rFonts w:hint="default" w:ascii="Symbol" w:hAnsi="Symbol"/>
      </w:rPr>
    </w:lvl>
    <w:lvl w:ilvl="4" w:tplc="A70610CC">
      <w:start w:val="1"/>
      <w:numFmt w:val="bullet"/>
      <w:lvlText w:val="o"/>
      <w:lvlJc w:val="left"/>
      <w:pPr>
        <w:ind w:left="3600" w:hanging="360"/>
      </w:pPr>
      <w:rPr>
        <w:rFonts w:hint="default" w:ascii="Courier New" w:hAnsi="Courier New"/>
      </w:rPr>
    </w:lvl>
    <w:lvl w:ilvl="5" w:tplc="CCE4FE54">
      <w:start w:val="1"/>
      <w:numFmt w:val="bullet"/>
      <w:lvlText w:val=""/>
      <w:lvlJc w:val="left"/>
      <w:pPr>
        <w:ind w:left="4320" w:hanging="360"/>
      </w:pPr>
      <w:rPr>
        <w:rFonts w:hint="default" w:ascii="Wingdings" w:hAnsi="Wingdings"/>
      </w:rPr>
    </w:lvl>
    <w:lvl w:ilvl="6" w:tplc="778836CC">
      <w:start w:val="1"/>
      <w:numFmt w:val="bullet"/>
      <w:lvlText w:val=""/>
      <w:lvlJc w:val="left"/>
      <w:pPr>
        <w:ind w:left="5040" w:hanging="360"/>
      </w:pPr>
      <w:rPr>
        <w:rFonts w:hint="default" w:ascii="Symbol" w:hAnsi="Symbol"/>
      </w:rPr>
    </w:lvl>
    <w:lvl w:ilvl="7" w:tplc="86DA046A">
      <w:start w:val="1"/>
      <w:numFmt w:val="bullet"/>
      <w:lvlText w:val="o"/>
      <w:lvlJc w:val="left"/>
      <w:pPr>
        <w:ind w:left="5760" w:hanging="360"/>
      </w:pPr>
      <w:rPr>
        <w:rFonts w:hint="default" w:ascii="Courier New" w:hAnsi="Courier New"/>
      </w:rPr>
    </w:lvl>
    <w:lvl w:ilvl="8" w:tplc="BE12435C">
      <w:start w:val="1"/>
      <w:numFmt w:val="bullet"/>
      <w:lvlText w:val=""/>
      <w:lvlJc w:val="left"/>
      <w:pPr>
        <w:ind w:left="6480" w:hanging="360"/>
      </w:pPr>
      <w:rPr>
        <w:rFonts w:hint="default" w:ascii="Wingdings" w:hAnsi="Wingdings"/>
      </w:rPr>
    </w:lvl>
  </w:abstractNum>
  <w:abstractNum w:abstractNumId="12" w15:restartNumberingAfterBreak="0">
    <w:nsid w:val="1C855E45"/>
    <w:multiLevelType w:val="hybridMultilevel"/>
    <w:tmpl w:val="45B0C6C4"/>
    <w:lvl w:ilvl="0" w:tplc="C9A455F8">
      <w:start w:val="1"/>
      <w:numFmt w:val="bullet"/>
      <w:lvlText w:val=""/>
      <w:lvlJc w:val="left"/>
      <w:pPr>
        <w:ind w:left="360" w:hanging="360"/>
      </w:pPr>
      <w:rPr>
        <w:rFonts w:hint="default" w:ascii="Symbol" w:hAnsi="Symbol"/>
      </w:rPr>
    </w:lvl>
    <w:lvl w:ilvl="1" w:tplc="9266FA52">
      <w:start w:val="1"/>
      <w:numFmt w:val="bullet"/>
      <w:lvlText w:val="o"/>
      <w:lvlJc w:val="left"/>
      <w:pPr>
        <w:ind w:left="1080" w:hanging="360"/>
      </w:pPr>
      <w:rPr>
        <w:rFonts w:hint="default" w:ascii="Courier New" w:hAnsi="Courier New"/>
      </w:rPr>
    </w:lvl>
    <w:lvl w:ilvl="2" w:tplc="C0E0003A">
      <w:start w:val="1"/>
      <w:numFmt w:val="bullet"/>
      <w:lvlText w:val=""/>
      <w:lvlJc w:val="left"/>
      <w:pPr>
        <w:ind w:left="1800" w:hanging="360"/>
      </w:pPr>
      <w:rPr>
        <w:rFonts w:hint="default" w:ascii="Wingdings" w:hAnsi="Wingdings"/>
      </w:rPr>
    </w:lvl>
    <w:lvl w:ilvl="3" w:tplc="10086F7A">
      <w:start w:val="1"/>
      <w:numFmt w:val="bullet"/>
      <w:lvlText w:val=""/>
      <w:lvlJc w:val="left"/>
      <w:pPr>
        <w:ind w:left="2520" w:hanging="360"/>
      </w:pPr>
      <w:rPr>
        <w:rFonts w:hint="default" w:ascii="Symbol" w:hAnsi="Symbol"/>
      </w:rPr>
    </w:lvl>
    <w:lvl w:ilvl="4" w:tplc="228254A2">
      <w:start w:val="1"/>
      <w:numFmt w:val="bullet"/>
      <w:lvlText w:val="o"/>
      <w:lvlJc w:val="left"/>
      <w:pPr>
        <w:ind w:left="3240" w:hanging="360"/>
      </w:pPr>
      <w:rPr>
        <w:rFonts w:hint="default" w:ascii="Courier New" w:hAnsi="Courier New"/>
      </w:rPr>
    </w:lvl>
    <w:lvl w:ilvl="5" w:tplc="43FEF10A">
      <w:start w:val="1"/>
      <w:numFmt w:val="bullet"/>
      <w:lvlText w:val=""/>
      <w:lvlJc w:val="left"/>
      <w:pPr>
        <w:ind w:left="3960" w:hanging="360"/>
      </w:pPr>
      <w:rPr>
        <w:rFonts w:hint="default" w:ascii="Wingdings" w:hAnsi="Wingdings"/>
      </w:rPr>
    </w:lvl>
    <w:lvl w:ilvl="6" w:tplc="BCB4C33C">
      <w:start w:val="1"/>
      <w:numFmt w:val="bullet"/>
      <w:lvlText w:val=""/>
      <w:lvlJc w:val="left"/>
      <w:pPr>
        <w:ind w:left="4680" w:hanging="360"/>
      </w:pPr>
      <w:rPr>
        <w:rFonts w:hint="default" w:ascii="Symbol" w:hAnsi="Symbol"/>
      </w:rPr>
    </w:lvl>
    <w:lvl w:ilvl="7" w:tplc="61F803EE">
      <w:start w:val="1"/>
      <w:numFmt w:val="bullet"/>
      <w:lvlText w:val="o"/>
      <w:lvlJc w:val="left"/>
      <w:pPr>
        <w:ind w:left="5400" w:hanging="360"/>
      </w:pPr>
      <w:rPr>
        <w:rFonts w:hint="default" w:ascii="Courier New" w:hAnsi="Courier New"/>
      </w:rPr>
    </w:lvl>
    <w:lvl w:ilvl="8" w:tplc="0798BB3C">
      <w:start w:val="1"/>
      <w:numFmt w:val="bullet"/>
      <w:lvlText w:val=""/>
      <w:lvlJc w:val="left"/>
      <w:pPr>
        <w:ind w:left="6120" w:hanging="360"/>
      </w:pPr>
      <w:rPr>
        <w:rFonts w:hint="default" w:ascii="Wingdings" w:hAnsi="Wingdings"/>
      </w:rPr>
    </w:lvl>
  </w:abstractNum>
  <w:abstractNum w:abstractNumId="13" w15:restartNumberingAfterBreak="0">
    <w:nsid w:val="1E00C888"/>
    <w:multiLevelType w:val="hybridMultilevel"/>
    <w:tmpl w:val="5C383D94"/>
    <w:lvl w:ilvl="0" w:tplc="AEDCB0AC">
      <w:start w:val="1"/>
      <w:numFmt w:val="bullet"/>
      <w:lvlText w:val="-"/>
      <w:lvlJc w:val="left"/>
      <w:pPr>
        <w:ind w:left="720" w:hanging="360"/>
      </w:pPr>
      <w:rPr>
        <w:rFonts w:hint="default" w:ascii="Aptos" w:hAnsi="Aptos"/>
      </w:rPr>
    </w:lvl>
    <w:lvl w:ilvl="1" w:tplc="4940A200">
      <w:start w:val="1"/>
      <w:numFmt w:val="bullet"/>
      <w:lvlText w:val="o"/>
      <w:lvlJc w:val="left"/>
      <w:pPr>
        <w:ind w:left="1440" w:hanging="360"/>
      </w:pPr>
      <w:rPr>
        <w:rFonts w:hint="default" w:ascii="Courier New" w:hAnsi="Courier New"/>
      </w:rPr>
    </w:lvl>
    <w:lvl w:ilvl="2" w:tplc="432A209E">
      <w:start w:val="1"/>
      <w:numFmt w:val="bullet"/>
      <w:lvlText w:val=""/>
      <w:lvlJc w:val="left"/>
      <w:pPr>
        <w:ind w:left="2160" w:hanging="360"/>
      </w:pPr>
      <w:rPr>
        <w:rFonts w:hint="default" w:ascii="Wingdings" w:hAnsi="Wingdings"/>
      </w:rPr>
    </w:lvl>
    <w:lvl w:ilvl="3" w:tplc="AA642E86">
      <w:start w:val="1"/>
      <w:numFmt w:val="bullet"/>
      <w:lvlText w:val=""/>
      <w:lvlJc w:val="left"/>
      <w:pPr>
        <w:ind w:left="2880" w:hanging="360"/>
      </w:pPr>
      <w:rPr>
        <w:rFonts w:hint="default" w:ascii="Symbol" w:hAnsi="Symbol"/>
      </w:rPr>
    </w:lvl>
    <w:lvl w:ilvl="4" w:tplc="34AAB5F4">
      <w:start w:val="1"/>
      <w:numFmt w:val="bullet"/>
      <w:lvlText w:val="o"/>
      <w:lvlJc w:val="left"/>
      <w:pPr>
        <w:ind w:left="3600" w:hanging="360"/>
      </w:pPr>
      <w:rPr>
        <w:rFonts w:hint="default" w:ascii="Courier New" w:hAnsi="Courier New"/>
      </w:rPr>
    </w:lvl>
    <w:lvl w:ilvl="5" w:tplc="053E8EB2">
      <w:start w:val="1"/>
      <w:numFmt w:val="bullet"/>
      <w:lvlText w:val=""/>
      <w:lvlJc w:val="left"/>
      <w:pPr>
        <w:ind w:left="4320" w:hanging="360"/>
      </w:pPr>
      <w:rPr>
        <w:rFonts w:hint="default" w:ascii="Wingdings" w:hAnsi="Wingdings"/>
      </w:rPr>
    </w:lvl>
    <w:lvl w:ilvl="6" w:tplc="B066CF80">
      <w:start w:val="1"/>
      <w:numFmt w:val="bullet"/>
      <w:lvlText w:val=""/>
      <w:lvlJc w:val="left"/>
      <w:pPr>
        <w:ind w:left="5040" w:hanging="360"/>
      </w:pPr>
      <w:rPr>
        <w:rFonts w:hint="default" w:ascii="Symbol" w:hAnsi="Symbol"/>
      </w:rPr>
    </w:lvl>
    <w:lvl w:ilvl="7" w:tplc="FEFCC122">
      <w:start w:val="1"/>
      <w:numFmt w:val="bullet"/>
      <w:lvlText w:val="o"/>
      <w:lvlJc w:val="left"/>
      <w:pPr>
        <w:ind w:left="5760" w:hanging="360"/>
      </w:pPr>
      <w:rPr>
        <w:rFonts w:hint="default" w:ascii="Courier New" w:hAnsi="Courier New"/>
      </w:rPr>
    </w:lvl>
    <w:lvl w:ilvl="8" w:tplc="C024B63C">
      <w:start w:val="1"/>
      <w:numFmt w:val="bullet"/>
      <w:lvlText w:val=""/>
      <w:lvlJc w:val="left"/>
      <w:pPr>
        <w:ind w:left="6480" w:hanging="360"/>
      </w:pPr>
      <w:rPr>
        <w:rFonts w:hint="default" w:ascii="Wingdings" w:hAnsi="Wingdings"/>
      </w:rPr>
    </w:lvl>
  </w:abstractNum>
  <w:abstractNum w:abstractNumId="14" w15:restartNumberingAfterBreak="0">
    <w:nsid w:val="1F45E097"/>
    <w:multiLevelType w:val="hybridMultilevel"/>
    <w:tmpl w:val="3C8C5070"/>
    <w:lvl w:ilvl="0" w:tplc="454E4DDA">
      <w:start w:val="1"/>
      <w:numFmt w:val="bullet"/>
      <w:lvlText w:val=""/>
      <w:lvlJc w:val="left"/>
      <w:pPr>
        <w:ind w:left="720" w:hanging="360"/>
      </w:pPr>
      <w:rPr>
        <w:rFonts w:hint="default" w:ascii="Symbol" w:hAnsi="Symbol"/>
      </w:rPr>
    </w:lvl>
    <w:lvl w:ilvl="1" w:tplc="3DEAB434">
      <w:start w:val="1"/>
      <w:numFmt w:val="bullet"/>
      <w:lvlText w:val="o"/>
      <w:lvlJc w:val="left"/>
      <w:pPr>
        <w:ind w:left="1440" w:hanging="360"/>
      </w:pPr>
      <w:rPr>
        <w:rFonts w:hint="default" w:ascii="Courier New" w:hAnsi="Courier New"/>
      </w:rPr>
    </w:lvl>
    <w:lvl w:ilvl="2" w:tplc="C7EE80DE">
      <w:start w:val="1"/>
      <w:numFmt w:val="bullet"/>
      <w:lvlText w:val=""/>
      <w:lvlJc w:val="left"/>
      <w:pPr>
        <w:ind w:left="2160" w:hanging="360"/>
      </w:pPr>
      <w:rPr>
        <w:rFonts w:hint="default" w:ascii="Wingdings" w:hAnsi="Wingdings"/>
      </w:rPr>
    </w:lvl>
    <w:lvl w:ilvl="3" w:tplc="39361AE0">
      <w:start w:val="1"/>
      <w:numFmt w:val="bullet"/>
      <w:lvlText w:val=""/>
      <w:lvlJc w:val="left"/>
      <w:pPr>
        <w:ind w:left="2880" w:hanging="360"/>
      </w:pPr>
      <w:rPr>
        <w:rFonts w:hint="default" w:ascii="Symbol" w:hAnsi="Symbol"/>
      </w:rPr>
    </w:lvl>
    <w:lvl w:ilvl="4" w:tplc="686A1C68">
      <w:start w:val="1"/>
      <w:numFmt w:val="bullet"/>
      <w:lvlText w:val="o"/>
      <w:lvlJc w:val="left"/>
      <w:pPr>
        <w:ind w:left="3600" w:hanging="360"/>
      </w:pPr>
      <w:rPr>
        <w:rFonts w:hint="default" w:ascii="Courier New" w:hAnsi="Courier New"/>
      </w:rPr>
    </w:lvl>
    <w:lvl w:ilvl="5" w:tplc="008A02EA">
      <w:start w:val="1"/>
      <w:numFmt w:val="bullet"/>
      <w:lvlText w:val=""/>
      <w:lvlJc w:val="left"/>
      <w:pPr>
        <w:ind w:left="4320" w:hanging="360"/>
      </w:pPr>
      <w:rPr>
        <w:rFonts w:hint="default" w:ascii="Wingdings" w:hAnsi="Wingdings"/>
      </w:rPr>
    </w:lvl>
    <w:lvl w:ilvl="6" w:tplc="45C28672">
      <w:start w:val="1"/>
      <w:numFmt w:val="bullet"/>
      <w:lvlText w:val=""/>
      <w:lvlJc w:val="left"/>
      <w:pPr>
        <w:ind w:left="5040" w:hanging="360"/>
      </w:pPr>
      <w:rPr>
        <w:rFonts w:hint="default" w:ascii="Symbol" w:hAnsi="Symbol"/>
      </w:rPr>
    </w:lvl>
    <w:lvl w:ilvl="7" w:tplc="69D0A94A">
      <w:start w:val="1"/>
      <w:numFmt w:val="bullet"/>
      <w:lvlText w:val="o"/>
      <w:lvlJc w:val="left"/>
      <w:pPr>
        <w:ind w:left="5760" w:hanging="360"/>
      </w:pPr>
      <w:rPr>
        <w:rFonts w:hint="default" w:ascii="Courier New" w:hAnsi="Courier New"/>
      </w:rPr>
    </w:lvl>
    <w:lvl w:ilvl="8" w:tplc="120CCCF2">
      <w:start w:val="1"/>
      <w:numFmt w:val="bullet"/>
      <w:lvlText w:val=""/>
      <w:lvlJc w:val="left"/>
      <w:pPr>
        <w:ind w:left="6480" w:hanging="360"/>
      </w:pPr>
      <w:rPr>
        <w:rFonts w:hint="default" w:ascii="Wingdings" w:hAnsi="Wingdings"/>
      </w:rPr>
    </w:lvl>
  </w:abstractNum>
  <w:abstractNum w:abstractNumId="15" w15:restartNumberingAfterBreak="0">
    <w:nsid w:val="21A9FB2F"/>
    <w:multiLevelType w:val="hybridMultilevel"/>
    <w:tmpl w:val="61183008"/>
    <w:lvl w:ilvl="0" w:tplc="6ADAC5FE">
      <w:start w:val="1"/>
      <w:numFmt w:val="bullet"/>
      <w:lvlText w:val=""/>
      <w:lvlJc w:val="left"/>
      <w:pPr>
        <w:ind w:left="360" w:hanging="360"/>
      </w:pPr>
      <w:rPr>
        <w:rFonts w:hint="default" w:ascii="Symbol" w:hAnsi="Symbol"/>
      </w:rPr>
    </w:lvl>
    <w:lvl w:ilvl="1" w:tplc="57F255F8">
      <w:start w:val="1"/>
      <w:numFmt w:val="bullet"/>
      <w:lvlText w:val="o"/>
      <w:lvlJc w:val="left"/>
      <w:pPr>
        <w:ind w:left="1080" w:hanging="360"/>
      </w:pPr>
      <w:rPr>
        <w:rFonts w:hint="default" w:ascii="Courier New" w:hAnsi="Courier New"/>
      </w:rPr>
    </w:lvl>
    <w:lvl w:ilvl="2" w:tplc="9D008BA0">
      <w:start w:val="1"/>
      <w:numFmt w:val="bullet"/>
      <w:lvlText w:val=""/>
      <w:lvlJc w:val="left"/>
      <w:pPr>
        <w:ind w:left="1800" w:hanging="360"/>
      </w:pPr>
      <w:rPr>
        <w:rFonts w:hint="default" w:ascii="Wingdings" w:hAnsi="Wingdings"/>
      </w:rPr>
    </w:lvl>
    <w:lvl w:ilvl="3" w:tplc="0CDA643C">
      <w:start w:val="1"/>
      <w:numFmt w:val="bullet"/>
      <w:lvlText w:val=""/>
      <w:lvlJc w:val="left"/>
      <w:pPr>
        <w:ind w:left="2520" w:hanging="360"/>
      </w:pPr>
      <w:rPr>
        <w:rFonts w:hint="default" w:ascii="Symbol" w:hAnsi="Symbol"/>
      </w:rPr>
    </w:lvl>
    <w:lvl w:ilvl="4" w:tplc="BA74762E">
      <w:start w:val="1"/>
      <w:numFmt w:val="bullet"/>
      <w:lvlText w:val="o"/>
      <w:lvlJc w:val="left"/>
      <w:pPr>
        <w:ind w:left="3240" w:hanging="360"/>
      </w:pPr>
      <w:rPr>
        <w:rFonts w:hint="default" w:ascii="Courier New" w:hAnsi="Courier New"/>
      </w:rPr>
    </w:lvl>
    <w:lvl w:ilvl="5" w:tplc="44ACF250">
      <w:start w:val="1"/>
      <w:numFmt w:val="bullet"/>
      <w:lvlText w:val=""/>
      <w:lvlJc w:val="left"/>
      <w:pPr>
        <w:ind w:left="3960" w:hanging="360"/>
      </w:pPr>
      <w:rPr>
        <w:rFonts w:hint="default" w:ascii="Wingdings" w:hAnsi="Wingdings"/>
      </w:rPr>
    </w:lvl>
    <w:lvl w:ilvl="6" w:tplc="8DEAB230">
      <w:start w:val="1"/>
      <w:numFmt w:val="bullet"/>
      <w:lvlText w:val=""/>
      <w:lvlJc w:val="left"/>
      <w:pPr>
        <w:ind w:left="4680" w:hanging="360"/>
      </w:pPr>
      <w:rPr>
        <w:rFonts w:hint="default" w:ascii="Symbol" w:hAnsi="Symbol"/>
      </w:rPr>
    </w:lvl>
    <w:lvl w:ilvl="7" w:tplc="7EA4B83A">
      <w:start w:val="1"/>
      <w:numFmt w:val="bullet"/>
      <w:lvlText w:val="o"/>
      <w:lvlJc w:val="left"/>
      <w:pPr>
        <w:ind w:left="5400" w:hanging="360"/>
      </w:pPr>
      <w:rPr>
        <w:rFonts w:hint="default" w:ascii="Courier New" w:hAnsi="Courier New"/>
      </w:rPr>
    </w:lvl>
    <w:lvl w:ilvl="8" w:tplc="FCA00DE8">
      <w:start w:val="1"/>
      <w:numFmt w:val="bullet"/>
      <w:lvlText w:val=""/>
      <w:lvlJc w:val="left"/>
      <w:pPr>
        <w:ind w:left="6120" w:hanging="360"/>
      </w:pPr>
      <w:rPr>
        <w:rFonts w:hint="default" w:ascii="Wingdings" w:hAnsi="Wingdings"/>
      </w:rPr>
    </w:lvl>
  </w:abstractNum>
  <w:abstractNum w:abstractNumId="16" w15:restartNumberingAfterBreak="0">
    <w:nsid w:val="228FACE2"/>
    <w:multiLevelType w:val="hybridMultilevel"/>
    <w:tmpl w:val="F49A3B9A"/>
    <w:lvl w:ilvl="0" w:tplc="DAF220A6">
      <w:start w:val="1"/>
      <w:numFmt w:val="bullet"/>
      <w:lvlText w:val=""/>
      <w:lvlJc w:val="left"/>
      <w:pPr>
        <w:ind w:left="360" w:hanging="360"/>
      </w:pPr>
      <w:rPr>
        <w:rFonts w:hint="default" w:ascii="Symbol" w:hAnsi="Symbol"/>
      </w:rPr>
    </w:lvl>
    <w:lvl w:ilvl="1" w:tplc="D4BCE6AA">
      <w:start w:val="1"/>
      <w:numFmt w:val="bullet"/>
      <w:lvlText w:val="o"/>
      <w:lvlJc w:val="left"/>
      <w:pPr>
        <w:ind w:left="1080" w:hanging="360"/>
      </w:pPr>
      <w:rPr>
        <w:rFonts w:hint="default" w:ascii="Courier New" w:hAnsi="Courier New"/>
      </w:rPr>
    </w:lvl>
    <w:lvl w:ilvl="2" w:tplc="AA4CC7AC">
      <w:start w:val="1"/>
      <w:numFmt w:val="bullet"/>
      <w:lvlText w:val=""/>
      <w:lvlJc w:val="left"/>
      <w:pPr>
        <w:ind w:left="1800" w:hanging="360"/>
      </w:pPr>
      <w:rPr>
        <w:rFonts w:hint="default" w:ascii="Wingdings" w:hAnsi="Wingdings"/>
      </w:rPr>
    </w:lvl>
    <w:lvl w:ilvl="3" w:tplc="9D765980">
      <w:start w:val="1"/>
      <w:numFmt w:val="bullet"/>
      <w:lvlText w:val=""/>
      <w:lvlJc w:val="left"/>
      <w:pPr>
        <w:ind w:left="2520" w:hanging="360"/>
      </w:pPr>
      <w:rPr>
        <w:rFonts w:hint="default" w:ascii="Symbol" w:hAnsi="Symbol"/>
      </w:rPr>
    </w:lvl>
    <w:lvl w:ilvl="4" w:tplc="00D2CDEE">
      <w:start w:val="1"/>
      <w:numFmt w:val="bullet"/>
      <w:lvlText w:val="o"/>
      <w:lvlJc w:val="left"/>
      <w:pPr>
        <w:ind w:left="3240" w:hanging="360"/>
      </w:pPr>
      <w:rPr>
        <w:rFonts w:hint="default" w:ascii="Courier New" w:hAnsi="Courier New"/>
      </w:rPr>
    </w:lvl>
    <w:lvl w:ilvl="5" w:tplc="C18228F6">
      <w:start w:val="1"/>
      <w:numFmt w:val="bullet"/>
      <w:lvlText w:val=""/>
      <w:lvlJc w:val="left"/>
      <w:pPr>
        <w:ind w:left="3960" w:hanging="360"/>
      </w:pPr>
      <w:rPr>
        <w:rFonts w:hint="default" w:ascii="Wingdings" w:hAnsi="Wingdings"/>
      </w:rPr>
    </w:lvl>
    <w:lvl w:ilvl="6" w:tplc="CC5EEDD0">
      <w:start w:val="1"/>
      <w:numFmt w:val="bullet"/>
      <w:lvlText w:val=""/>
      <w:lvlJc w:val="left"/>
      <w:pPr>
        <w:ind w:left="4680" w:hanging="360"/>
      </w:pPr>
      <w:rPr>
        <w:rFonts w:hint="default" w:ascii="Symbol" w:hAnsi="Symbol"/>
      </w:rPr>
    </w:lvl>
    <w:lvl w:ilvl="7" w:tplc="FF446AC4">
      <w:start w:val="1"/>
      <w:numFmt w:val="bullet"/>
      <w:lvlText w:val="o"/>
      <w:lvlJc w:val="left"/>
      <w:pPr>
        <w:ind w:left="5400" w:hanging="360"/>
      </w:pPr>
      <w:rPr>
        <w:rFonts w:hint="default" w:ascii="Courier New" w:hAnsi="Courier New"/>
      </w:rPr>
    </w:lvl>
    <w:lvl w:ilvl="8" w:tplc="631C8BC4">
      <w:start w:val="1"/>
      <w:numFmt w:val="bullet"/>
      <w:lvlText w:val=""/>
      <w:lvlJc w:val="left"/>
      <w:pPr>
        <w:ind w:left="6120" w:hanging="360"/>
      </w:pPr>
      <w:rPr>
        <w:rFonts w:hint="default" w:ascii="Wingdings" w:hAnsi="Wingdings"/>
      </w:rPr>
    </w:lvl>
  </w:abstractNum>
  <w:abstractNum w:abstractNumId="17" w15:restartNumberingAfterBreak="0">
    <w:nsid w:val="22C0C0B4"/>
    <w:multiLevelType w:val="hybridMultilevel"/>
    <w:tmpl w:val="2F60F9D0"/>
    <w:lvl w:ilvl="0" w:tplc="1B087EEC">
      <w:start w:val="1"/>
      <w:numFmt w:val="bullet"/>
      <w:lvlText w:val=""/>
      <w:lvlJc w:val="left"/>
      <w:pPr>
        <w:ind w:left="360" w:hanging="360"/>
      </w:pPr>
      <w:rPr>
        <w:rFonts w:hint="default" w:ascii="Symbol" w:hAnsi="Symbol"/>
      </w:rPr>
    </w:lvl>
    <w:lvl w:ilvl="1" w:tplc="97923478">
      <w:start w:val="1"/>
      <w:numFmt w:val="bullet"/>
      <w:lvlText w:val="o"/>
      <w:lvlJc w:val="left"/>
      <w:pPr>
        <w:ind w:left="1080" w:hanging="360"/>
      </w:pPr>
      <w:rPr>
        <w:rFonts w:hint="default" w:ascii="Courier New" w:hAnsi="Courier New"/>
      </w:rPr>
    </w:lvl>
    <w:lvl w:ilvl="2" w:tplc="36BE6D48">
      <w:start w:val="1"/>
      <w:numFmt w:val="bullet"/>
      <w:lvlText w:val=""/>
      <w:lvlJc w:val="left"/>
      <w:pPr>
        <w:ind w:left="1800" w:hanging="360"/>
      </w:pPr>
      <w:rPr>
        <w:rFonts w:hint="default" w:ascii="Wingdings" w:hAnsi="Wingdings"/>
      </w:rPr>
    </w:lvl>
    <w:lvl w:ilvl="3" w:tplc="D6F4D39E">
      <w:start w:val="1"/>
      <w:numFmt w:val="bullet"/>
      <w:lvlText w:val=""/>
      <w:lvlJc w:val="left"/>
      <w:pPr>
        <w:ind w:left="2520" w:hanging="360"/>
      </w:pPr>
      <w:rPr>
        <w:rFonts w:hint="default" w:ascii="Symbol" w:hAnsi="Symbol"/>
      </w:rPr>
    </w:lvl>
    <w:lvl w:ilvl="4" w:tplc="EC9246D8">
      <w:start w:val="1"/>
      <w:numFmt w:val="bullet"/>
      <w:lvlText w:val="o"/>
      <w:lvlJc w:val="left"/>
      <w:pPr>
        <w:ind w:left="3240" w:hanging="360"/>
      </w:pPr>
      <w:rPr>
        <w:rFonts w:hint="default" w:ascii="Courier New" w:hAnsi="Courier New"/>
      </w:rPr>
    </w:lvl>
    <w:lvl w:ilvl="5" w:tplc="43128FE6">
      <w:start w:val="1"/>
      <w:numFmt w:val="bullet"/>
      <w:lvlText w:val=""/>
      <w:lvlJc w:val="left"/>
      <w:pPr>
        <w:ind w:left="3960" w:hanging="360"/>
      </w:pPr>
      <w:rPr>
        <w:rFonts w:hint="default" w:ascii="Wingdings" w:hAnsi="Wingdings"/>
      </w:rPr>
    </w:lvl>
    <w:lvl w:ilvl="6" w:tplc="EC9A6FE0">
      <w:start w:val="1"/>
      <w:numFmt w:val="bullet"/>
      <w:lvlText w:val=""/>
      <w:lvlJc w:val="left"/>
      <w:pPr>
        <w:ind w:left="4680" w:hanging="360"/>
      </w:pPr>
      <w:rPr>
        <w:rFonts w:hint="default" w:ascii="Symbol" w:hAnsi="Symbol"/>
      </w:rPr>
    </w:lvl>
    <w:lvl w:ilvl="7" w:tplc="471A1886">
      <w:start w:val="1"/>
      <w:numFmt w:val="bullet"/>
      <w:lvlText w:val="o"/>
      <w:lvlJc w:val="left"/>
      <w:pPr>
        <w:ind w:left="5400" w:hanging="360"/>
      </w:pPr>
      <w:rPr>
        <w:rFonts w:hint="default" w:ascii="Courier New" w:hAnsi="Courier New"/>
      </w:rPr>
    </w:lvl>
    <w:lvl w:ilvl="8" w:tplc="0AB63A68">
      <w:start w:val="1"/>
      <w:numFmt w:val="bullet"/>
      <w:lvlText w:val=""/>
      <w:lvlJc w:val="left"/>
      <w:pPr>
        <w:ind w:left="6120" w:hanging="360"/>
      </w:pPr>
      <w:rPr>
        <w:rFonts w:hint="default" w:ascii="Wingdings" w:hAnsi="Wingdings"/>
      </w:rPr>
    </w:lvl>
  </w:abstractNum>
  <w:abstractNum w:abstractNumId="18" w15:restartNumberingAfterBreak="0">
    <w:nsid w:val="262DE198"/>
    <w:multiLevelType w:val="hybridMultilevel"/>
    <w:tmpl w:val="71C6252E"/>
    <w:lvl w:ilvl="0" w:tplc="A62EDD80">
      <w:start w:val="1"/>
      <w:numFmt w:val="bullet"/>
      <w:lvlText w:val=""/>
      <w:lvlJc w:val="left"/>
      <w:pPr>
        <w:ind w:left="720" w:hanging="360"/>
      </w:pPr>
      <w:rPr>
        <w:rFonts w:hint="default" w:ascii="Symbol" w:hAnsi="Symbol"/>
      </w:rPr>
    </w:lvl>
    <w:lvl w:ilvl="1" w:tplc="0DC8F00E">
      <w:start w:val="1"/>
      <w:numFmt w:val="bullet"/>
      <w:lvlText w:val="o"/>
      <w:lvlJc w:val="left"/>
      <w:pPr>
        <w:ind w:left="1440" w:hanging="360"/>
      </w:pPr>
      <w:rPr>
        <w:rFonts w:hint="default" w:ascii="Courier New" w:hAnsi="Courier New"/>
      </w:rPr>
    </w:lvl>
    <w:lvl w:ilvl="2" w:tplc="C7EA160A">
      <w:start w:val="1"/>
      <w:numFmt w:val="bullet"/>
      <w:lvlText w:val=""/>
      <w:lvlJc w:val="left"/>
      <w:pPr>
        <w:ind w:left="2160" w:hanging="360"/>
      </w:pPr>
      <w:rPr>
        <w:rFonts w:hint="default" w:ascii="Wingdings" w:hAnsi="Wingdings"/>
      </w:rPr>
    </w:lvl>
    <w:lvl w:ilvl="3" w:tplc="EBB4D8F8">
      <w:start w:val="1"/>
      <w:numFmt w:val="bullet"/>
      <w:lvlText w:val=""/>
      <w:lvlJc w:val="left"/>
      <w:pPr>
        <w:ind w:left="2880" w:hanging="360"/>
      </w:pPr>
      <w:rPr>
        <w:rFonts w:hint="default" w:ascii="Symbol" w:hAnsi="Symbol"/>
      </w:rPr>
    </w:lvl>
    <w:lvl w:ilvl="4" w:tplc="275E8432">
      <w:start w:val="1"/>
      <w:numFmt w:val="bullet"/>
      <w:lvlText w:val="o"/>
      <w:lvlJc w:val="left"/>
      <w:pPr>
        <w:ind w:left="3600" w:hanging="360"/>
      </w:pPr>
      <w:rPr>
        <w:rFonts w:hint="default" w:ascii="Courier New" w:hAnsi="Courier New"/>
      </w:rPr>
    </w:lvl>
    <w:lvl w:ilvl="5" w:tplc="E8581D16">
      <w:start w:val="1"/>
      <w:numFmt w:val="bullet"/>
      <w:lvlText w:val=""/>
      <w:lvlJc w:val="left"/>
      <w:pPr>
        <w:ind w:left="4320" w:hanging="360"/>
      </w:pPr>
      <w:rPr>
        <w:rFonts w:hint="default" w:ascii="Wingdings" w:hAnsi="Wingdings"/>
      </w:rPr>
    </w:lvl>
    <w:lvl w:ilvl="6" w:tplc="28023680">
      <w:start w:val="1"/>
      <w:numFmt w:val="bullet"/>
      <w:lvlText w:val=""/>
      <w:lvlJc w:val="left"/>
      <w:pPr>
        <w:ind w:left="5040" w:hanging="360"/>
      </w:pPr>
      <w:rPr>
        <w:rFonts w:hint="default" w:ascii="Symbol" w:hAnsi="Symbol"/>
      </w:rPr>
    </w:lvl>
    <w:lvl w:ilvl="7" w:tplc="139CCDA8">
      <w:start w:val="1"/>
      <w:numFmt w:val="bullet"/>
      <w:lvlText w:val="o"/>
      <w:lvlJc w:val="left"/>
      <w:pPr>
        <w:ind w:left="5760" w:hanging="360"/>
      </w:pPr>
      <w:rPr>
        <w:rFonts w:hint="default" w:ascii="Courier New" w:hAnsi="Courier New"/>
      </w:rPr>
    </w:lvl>
    <w:lvl w:ilvl="8" w:tplc="54E2BC36">
      <w:start w:val="1"/>
      <w:numFmt w:val="bullet"/>
      <w:lvlText w:val=""/>
      <w:lvlJc w:val="left"/>
      <w:pPr>
        <w:ind w:left="6480" w:hanging="360"/>
      </w:pPr>
      <w:rPr>
        <w:rFonts w:hint="default" w:ascii="Wingdings" w:hAnsi="Wingdings"/>
      </w:rPr>
    </w:lvl>
  </w:abstractNum>
  <w:abstractNum w:abstractNumId="19" w15:restartNumberingAfterBreak="0">
    <w:nsid w:val="26DE55BF"/>
    <w:multiLevelType w:val="hybridMultilevel"/>
    <w:tmpl w:val="BDFC1604"/>
    <w:lvl w:ilvl="0" w:tplc="E9668AD8">
      <w:start w:val="1"/>
      <w:numFmt w:val="bullet"/>
      <w:lvlText w:val="-"/>
      <w:lvlJc w:val="left"/>
      <w:pPr>
        <w:ind w:left="720" w:hanging="360"/>
      </w:pPr>
      <w:rPr>
        <w:rFonts w:hint="default" w:ascii="Aptos" w:hAnsi="Aptos"/>
      </w:rPr>
    </w:lvl>
    <w:lvl w:ilvl="1" w:tplc="0B62EC2E">
      <w:start w:val="1"/>
      <w:numFmt w:val="bullet"/>
      <w:lvlText w:val="o"/>
      <w:lvlJc w:val="left"/>
      <w:pPr>
        <w:ind w:left="1440" w:hanging="360"/>
      </w:pPr>
      <w:rPr>
        <w:rFonts w:hint="default" w:ascii="Courier New" w:hAnsi="Courier New"/>
      </w:rPr>
    </w:lvl>
    <w:lvl w:ilvl="2" w:tplc="268E7ED0">
      <w:start w:val="1"/>
      <w:numFmt w:val="bullet"/>
      <w:lvlText w:val=""/>
      <w:lvlJc w:val="left"/>
      <w:pPr>
        <w:ind w:left="2160" w:hanging="360"/>
      </w:pPr>
      <w:rPr>
        <w:rFonts w:hint="default" w:ascii="Wingdings" w:hAnsi="Wingdings"/>
      </w:rPr>
    </w:lvl>
    <w:lvl w:ilvl="3" w:tplc="72C0C688">
      <w:start w:val="1"/>
      <w:numFmt w:val="bullet"/>
      <w:lvlText w:val=""/>
      <w:lvlJc w:val="left"/>
      <w:pPr>
        <w:ind w:left="2880" w:hanging="360"/>
      </w:pPr>
      <w:rPr>
        <w:rFonts w:hint="default" w:ascii="Symbol" w:hAnsi="Symbol"/>
      </w:rPr>
    </w:lvl>
    <w:lvl w:ilvl="4" w:tplc="0D72205A">
      <w:start w:val="1"/>
      <w:numFmt w:val="bullet"/>
      <w:lvlText w:val="o"/>
      <w:lvlJc w:val="left"/>
      <w:pPr>
        <w:ind w:left="3600" w:hanging="360"/>
      </w:pPr>
      <w:rPr>
        <w:rFonts w:hint="default" w:ascii="Courier New" w:hAnsi="Courier New"/>
      </w:rPr>
    </w:lvl>
    <w:lvl w:ilvl="5" w:tplc="69487C62">
      <w:start w:val="1"/>
      <w:numFmt w:val="bullet"/>
      <w:lvlText w:val=""/>
      <w:lvlJc w:val="left"/>
      <w:pPr>
        <w:ind w:left="4320" w:hanging="360"/>
      </w:pPr>
      <w:rPr>
        <w:rFonts w:hint="default" w:ascii="Wingdings" w:hAnsi="Wingdings"/>
      </w:rPr>
    </w:lvl>
    <w:lvl w:ilvl="6" w:tplc="20C22276">
      <w:start w:val="1"/>
      <w:numFmt w:val="bullet"/>
      <w:lvlText w:val=""/>
      <w:lvlJc w:val="left"/>
      <w:pPr>
        <w:ind w:left="5040" w:hanging="360"/>
      </w:pPr>
      <w:rPr>
        <w:rFonts w:hint="default" w:ascii="Symbol" w:hAnsi="Symbol"/>
      </w:rPr>
    </w:lvl>
    <w:lvl w:ilvl="7" w:tplc="79BA3BE6">
      <w:start w:val="1"/>
      <w:numFmt w:val="bullet"/>
      <w:lvlText w:val="o"/>
      <w:lvlJc w:val="left"/>
      <w:pPr>
        <w:ind w:left="5760" w:hanging="360"/>
      </w:pPr>
      <w:rPr>
        <w:rFonts w:hint="default" w:ascii="Courier New" w:hAnsi="Courier New"/>
      </w:rPr>
    </w:lvl>
    <w:lvl w:ilvl="8" w:tplc="766217EE">
      <w:start w:val="1"/>
      <w:numFmt w:val="bullet"/>
      <w:lvlText w:val=""/>
      <w:lvlJc w:val="left"/>
      <w:pPr>
        <w:ind w:left="6480" w:hanging="360"/>
      </w:pPr>
      <w:rPr>
        <w:rFonts w:hint="default" w:ascii="Wingdings" w:hAnsi="Wingdings"/>
      </w:rPr>
    </w:lvl>
  </w:abstractNum>
  <w:abstractNum w:abstractNumId="20" w15:restartNumberingAfterBreak="0">
    <w:nsid w:val="27349A11"/>
    <w:multiLevelType w:val="hybridMultilevel"/>
    <w:tmpl w:val="D60E88EA"/>
    <w:lvl w:ilvl="0" w:tplc="03808EF2">
      <w:start w:val="1"/>
      <w:numFmt w:val="bullet"/>
      <w:lvlText w:val=""/>
      <w:lvlJc w:val="left"/>
      <w:pPr>
        <w:ind w:left="360" w:hanging="360"/>
      </w:pPr>
      <w:rPr>
        <w:rFonts w:hint="default" w:ascii="Symbol" w:hAnsi="Symbol"/>
      </w:rPr>
    </w:lvl>
    <w:lvl w:ilvl="1" w:tplc="5AE8F83A">
      <w:start w:val="1"/>
      <w:numFmt w:val="bullet"/>
      <w:lvlText w:val="o"/>
      <w:lvlJc w:val="left"/>
      <w:pPr>
        <w:ind w:left="1080" w:hanging="360"/>
      </w:pPr>
      <w:rPr>
        <w:rFonts w:hint="default" w:ascii="Courier New" w:hAnsi="Courier New"/>
      </w:rPr>
    </w:lvl>
    <w:lvl w:ilvl="2" w:tplc="6726B77E">
      <w:start w:val="1"/>
      <w:numFmt w:val="bullet"/>
      <w:lvlText w:val=""/>
      <w:lvlJc w:val="left"/>
      <w:pPr>
        <w:ind w:left="1800" w:hanging="360"/>
      </w:pPr>
      <w:rPr>
        <w:rFonts w:hint="default" w:ascii="Wingdings" w:hAnsi="Wingdings"/>
      </w:rPr>
    </w:lvl>
    <w:lvl w:ilvl="3" w:tplc="1598E9B0">
      <w:start w:val="1"/>
      <w:numFmt w:val="bullet"/>
      <w:lvlText w:val=""/>
      <w:lvlJc w:val="left"/>
      <w:pPr>
        <w:ind w:left="2520" w:hanging="360"/>
      </w:pPr>
      <w:rPr>
        <w:rFonts w:hint="default" w:ascii="Symbol" w:hAnsi="Symbol"/>
      </w:rPr>
    </w:lvl>
    <w:lvl w:ilvl="4" w:tplc="BC965E28">
      <w:start w:val="1"/>
      <w:numFmt w:val="bullet"/>
      <w:lvlText w:val="o"/>
      <w:lvlJc w:val="left"/>
      <w:pPr>
        <w:ind w:left="3240" w:hanging="360"/>
      </w:pPr>
      <w:rPr>
        <w:rFonts w:hint="default" w:ascii="Courier New" w:hAnsi="Courier New"/>
      </w:rPr>
    </w:lvl>
    <w:lvl w:ilvl="5" w:tplc="9AFAE6B6">
      <w:start w:val="1"/>
      <w:numFmt w:val="bullet"/>
      <w:lvlText w:val=""/>
      <w:lvlJc w:val="left"/>
      <w:pPr>
        <w:ind w:left="3960" w:hanging="360"/>
      </w:pPr>
      <w:rPr>
        <w:rFonts w:hint="default" w:ascii="Wingdings" w:hAnsi="Wingdings"/>
      </w:rPr>
    </w:lvl>
    <w:lvl w:ilvl="6" w:tplc="6FE6460C">
      <w:start w:val="1"/>
      <w:numFmt w:val="bullet"/>
      <w:lvlText w:val=""/>
      <w:lvlJc w:val="left"/>
      <w:pPr>
        <w:ind w:left="4680" w:hanging="360"/>
      </w:pPr>
      <w:rPr>
        <w:rFonts w:hint="default" w:ascii="Symbol" w:hAnsi="Symbol"/>
      </w:rPr>
    </w:lvl>
    <w:lvl w:ilvl="7" w:tplc="9E52228E">
      <w:start w:val="1"/>
      <w:numFmt w:val="bullet"/>
      <w:lvlText w:val="o"/>
      <w:lvlJc w:val="left"/>
      <w:pPr>
        <w:ind w:left="5400" w:hanging="360"/>
      </w:pPr>
      <w:rPr>
        <w:rFonts w:hint="default" w:ascii="Courier New" w:hAnsi="Courier New"/>
      </w:rPr>
    </w:lvl>
    <w:lvl w:ilvl="8" w:tplc="1394574A">
      <w:start w:val="1"/>
      <w:numFmt w:val="bullet"/>
      <w:lvlText w:val=""/>
      <w:lvlJc w:val="left"/>
      <w:pPr>
        <w:ind w:left="6120" w:hanging="360"/>
      </w:pPr>
      <w:rPr>
        <w:rFonts w:hint="default" w:ascii="Wingdings" w:hAnsi="Wingdings"/>
      </w:rPr>
    </w:lvl>
  </w:abstractNum>
  <w:abstractNum w:abstractNumId="21" w15:restartNumberingAfterBreak="0">
    <w:nsid w:val="296A2FD9"/>
    <w:multiLevelType w:val="hybridMultilevel"/>
    <w:tmpl w:val="1BD88442"/>
    <w:lvl w:ilvl="0" w:tplc="6B4A4EA0">
      <w:start w:val="1"/>
      <w:numFmt w:val="bullet"/>
      <w:lvlText w:val=""/>
      <w:lvlJc w:val="left"/>
      <w:pPr>
        <w:ind w:left="360" w:hanging="360"/>
      </w:pPr>
      <w:rPr>
        <w:rFonts w:hint="default" w:ascii="Symbol" w:hAnsi="Symbol"/>
      </w:rPr>
    </w:lvl>
    <w:lvl w:ilvl="1" w:tplc="DB42ED1A">
      <w:start w:val="1"/>
      <w:numFmt w:val="bullet"/>
      <w:lvlText w:val="o"/>
      <w:lvlJc w:val="left"/>
      <w:pPr>
        <w:ind w:left="1080" w:hanging="360"/>
      </w:pPr>
      <w:rPr>
        <w:rFonts w:hint="default" w:ascii="Courier New" w:hAnsi="Courier New"/>
      </w:rPr>
    </w:lvl>
    <w:lvl w:ilvl="2" w:tplc="927C35B6">
      <w:start w:val="1"/>
      <w:numFmt w:val="bullet"/>
      <w:lvlText w:val=""/>
      <w:lvlJc w:val="left"/>
      <w:pPr>
        <w:ind w:left="1800" w:hanging="360"/>
      </w:pPr>
      <w:rPr>
        <w:rFonts w:hint="default" w:ascii="Wingdings" w:hAnsi="Wingdings"/>
      </w:rPr>
    </w:lvl>
    <w:lvl w:ilvl="3" w:tplc="E93071EC">
      <w:start w:val="1"/>
      <w:numFmt w:val="bullet"/>
      <w:lvlText w:val=""/>
      <w:lvlJc w:val="left"/>
      <w:pPr>
        <w:ind w:left="2520" w:hanging="360"/>
      </w:pPr>
      <w:rPr>
        <w:rFonts w:hint="default" w:ascii="Symbol" w:hAnsi="Symbol"/>
      </w:rPr>
    </w:lvl>
    <w:lvl w:ilvl="4" w:tplc="F1CE05B4">
      <w:start w:val="1"/>
      <w:numFmt w:val="bullet"/>
      <w:lvlText w:val="o"/>
      <w:lvlJc w:val="left"/>
      <w:pPr>
        <w:ind w:left="3240" w:hanging="360"/>
      </w:pPr>
      <w:rPr>
        <w:rFonts w:hint="default" w:ascii="Courier New" w:hAnsi="Courier New"/>
      </w:rPr>
    </w:lvl>
    <w:lvl w:ilvl="5" w:tplc="1F6A9B70">
      <w:start w:val="1"/>
      <w:numFmt w:val="bullet"/>
      <w:lvlText w:val=""/>
      <w:lvlJc w:val="left"/>
      <w:pPr>
        <w:ind w:left="3960" w:hanging="360"/>
      </w:pPr>
      <w:rPr>
        <w:rFonts w:hint="default" w:ascii="Wingdings" w:hAnsi="Wingdings"/>
      </w:rPr>
    </w:lvl>
    <w:lvl w:ilvl="6" w:tplc="82880BC6">
      <w:start w:val="1"/>
      <w:numFmt w:val="bullet"/>
      <w:lvlText w:val=""/>
      <w:lvlJc w:val="left"/>
      <w:pPr>
        <w:ind w:left="4680" w:hanging="360"/>
      </w:pPr>
      <w:rPr>
        <w:rFonts w:hint="default" w:ascii="Symbol" w:hAnsi="Symbol"/>
      </w:rPr>
    </w:lvl>
    <w:lvl w:ilvl="7" w:tplc="061007CE">
      <w:start w:val="1"/>
      <w:numFmt w:val="bullet"/>
      <w:lvlText w:val="o"/>
      <w:lvlJc w:val="left"/>
      <w:pPr>
        <w:ind w:left="5400" w:hanging="360"/>
      </w:pPr>
      <w:rPr>
        <w:rFonts w:hint="default" w:ascii="Courier New" w:hAnsi="Courier New"/>
      </w:rPr>
    </w:lvl>
    <w:lvl w:ilvl="8" w:tplc="A9BC2BB4">
      <w:start w:val="1"/>
      <w:numFmt w:val="bullet"/>
      <w:lvlText w:val=""/>
      <w:lvlJc w:val="left"/>
      <w:pPr>
        <w:ind w:left="6120" w:hanging="360"/>
      </w:pPr>
      <w:rPr>
        <w:rFonts w:hint="default" w:ascii="Wingdings" w:hAnsi="Wingdings"/>
      </w:rPr>
    </w:lvl>
  </w:abstractNum>
  <w:abstractNum w:abstractNumId="22" w15:restartNumberingAfterBreak="0">
    <w:nsid w:val="2A347813"/>
    <w:multiLevelType w:val="hybridMultilevel"/>
    <w:tmpl w:val="249CCAD8"/>
    <w:lvl w:ilvl="0" w:tplc="61D24A78">
      <w:start w:val="1"/>
      <w:numFmt w:val="lowerLetter"/>
      <w:lvlText w:val="%1."/>
      <w:lvlJc w:val="left"/>
      <w:pPr>
        <w:ind w:left="1440" w:hanging="360"/>
      </w:pPr>
    </w:lvl>
    <w:lvl w:ilvl="1" w:tplc="579C692A">
      <w:start w:val="1"/>
      <w:numFmt w:val="lowerLetter"/>
      <w:lvlText w:val="%2."/>
      <w:lvlJc w:val="left"/>
      <w:pPr>
        <w:ind w:left="2160" w:hanging="360"/>
      </w:pPr>
    </w:lvl>
    <w:lvl w:ilvl="2" w:tplc="EC82DEB4">
      <w:start w:val="1"/>
      <w:numFmt w:val="lowerRoman"/>
      <w:lvlText w:val="%3."/>
      <w:lvlJc w:val="right"/>
      <w:pPr>
        <w:ind w:left="2880" w:hanging="180"/>
      </w:pPr>
    </w:lvl>
    <w:lvl w:ilvl="3" w:tplc="59DCA8B8">
      <w:start w:val="1"/>
      <w:numFmt w:val="decimal"/>
      <w:lvlText w:val="%4."/>
      <w:lvlJc w:val="left"/>
      <w:pPr>
        <w:ind w:left="3600" w:hanging="360"/>
      </w:pPr>
    </w:lvl>
    <w:lvl w:ilvl="4" w:tplc="2F08CE00">
      <w:start w:val="1"/>
      <w:numFmt w:val="lowerLetter"/>
      <w:lvlText w:val="%5."/>
      <w:lvlJc w:val="left"/>
      <w:pPr>
        <w:ind w:left="4320" w:hanging="360"/>
      </w:pPr>
    </w:lvl>
    <w:lvl w:ilvl="5" w:tplc="90F24132">
      <w:start w:val="1"/>
      <w:numFmt w:val="lowerRoman"/>
      <w:lvlText w:val="%6."/>
      <w:lvlJc w:val="right"/>
      <w:pPr>
        <w:ind w:left="5040" w:hanging="180"/>
      </w:pPr>
    </w:lvl>
    <w:lvl w:ilvl="6" w:tplc="9CA26AD6">
      <w:start w:val="1"/>
      <w:numFmt w:val="decimal"/>
      <w:lvlText w:val="%7."/>
      <w:lvlJc w:val="left"/>
      <w:pPr>
        <w:ind w:left="5760" w:hanging="360"/>
      </w:pPr>
    </w:lvl>
    <w:lvl w:ilvl="7" w:tplc="1C9E1D7C">
      <w:start w:val="1"/>
      <w:numFmt w:val="lowerLetter"/>
      <w:lvlText w:val="%8."/>
      <w:lvlJc w:val="left"/>
      <w:pPr>
        <w:ind w:left="6480" w:hanging="360"/>
      </w:pPr>
    </w:lvl>
    <w:lvl w:ilvl="8" w:tplc="8DE64902">
      <w:start w:val="1"/>
      <w:numFmt w:val="lowerRoman"/>
      <w:lvlText w:val="%9."/>
      <w:lvlJc w:val="right"/>
      <w:pPr>
        <w:ind w:left="7200" w:hanging="180"/>
      </w:pPr>
    </w:lvl>
  </w:abstractNum>
  <w:abstractNum w:abstractNumId="23" w15:restartNumberingAfterBreak="0">
    <w:nsid w:val="2BD99B21"/>
    <w:multiLevelType w:val="hybridMultilevel"/>
    <w:tmpl w:val="C3182114"/>
    <w:lvl w:ilvl="0" w:tplc="87344976">
      <w:start w:val="1"/>
      <w:numFmt w:val="bullet"/>
      <w:lvlText w:val="-"/>
      <w:lvlJc w:val="left"/>
      <w:pPr>
        <w:ind w:left="720" w:hanging="360"/>
      </w:pPr>
      <w:rPr>
        <w:rFonts w:hint="default" w:ascii="Aptos" w:hAnsi="Aptos"/>
      </w:rPr>
    </w:lvl>
    <w:lvl w:ilvl="1" w:tplc="AEC65616">
      <w:start w:val="1"/>
      <w:numFmt w:val="bullet"/>
      <w:lvlText w:val="o"/>
      <w:lvlJc w:val="left"/>
      <w:pPr>
        <w:ind w:left="1440" w:hanging="360"/>
      </w:pPr>
      <w:rPr>
        <w:rFonts w:hint="default" w:ascii="Courier New" w:hAnsi="Courier New"/>
      </w:rPr>
    </w:lvl>
    <w:lvl w:ilvl="2" w:tplc="DCF2B356">
      <w:start w:val="1"/>
      <w:numFmt w:val="bullet"/>
      <w:lvlText w:val=""/>
      <w:lvlJc w:val="left"/>
      <w:pPr>
        <w:ind w:left="2160" w:hanging="360"/>
      </w:pPr>
      <w:rPr>
        <w:rFonts w:hint="default" w:ascii="Wingdings" w:hAnsi="Wingdings"/>
      </w:rPr>
    </w:lvl>
    <w:lvl w:ilvl="3" w:tplc="9528B07E">
      <w:start w:val="1"/>
      <w:numFmt w:val="bullet"/>
      <w:lvlText w:val=""/>
      <w:lvlJc w:val="left"/>
      <w:pPr>
        <w:ind w:left="2880" w:hanging="360"/>
      </w:pPr>
      <w:rPr>
        <w:rFonts w:hint="default" w:ascii="Symbol" w:hAnsi="Symbol"/>
      </w:rPr>
    </w:lvl>
    <w:lvl w:ilvl="4" w:tplc="53960DFE">
      <w:start w:val="1"/>
      <w:numFmt w:val="bullet"/>
      <w:lvlText w:val="o"/>
      <w:lvlJc w:val="left"/>
      <w:pPr>
        <w:ind w:left="3600" w:hanging="360"/>
      </w:pPr>
      <w:rPr>
        <w:rFonts w:hint="default" w:ascii="Courier New" w:hAnsi="Courier New"/>
      </w:rPr>
    </w:lvl>
    <w:lvl w:ilvl="5" w:tplc="4D82DA42">
      <w:start w:val="1"/>
      <w:numFmt w:val="bullet"/>
      <w:lvlText w:val=""/>
      <w:lvlJc w:val="left"/>
      <w:pPr>
        <w:ind w:left="4320" w:hanging="360"/>
      </w:pPr>
      <w:rPr>
        <w:rFonts w:hint="default" w:ascii="Wingdings" w:hAnsi="Wingdings"/>
      </w:rPr>
    </w:lvl>
    <w:lvl w:ilvl="6" w:tplc="8DB4A45A">
      <w:start w:val="1"/>
      <w:numFmt w:val="bullet"/>
      <w:lvlText w:val=""/>
      <w:lvlJc w:val="left"/>
      <w:pPr>
        <w:ind w:left="5040" w:hanging="360"/>
      </w:pPr>
      <w:rPr>
        <w:rFonts w:hint="default" w:ascii="Symbol" w:hAnsi="Symbol"/>
      </w:rPr>
    </w:lvl>
    <w:lvl w:ilvl="7" w:tplc="791CB5DE">
      <w:start w:val="1"/>
      <w:numFmt w:val="bullet"/>
      <w:lvlText w:val="o"/>
      <w:lvlJc w:val="left"/>
      <w:pPr>
        <w:ind w:left="5760" w:hanging="360"/>
      </w:pPr>
      <w:rPr>
        <w:rFonts w:hint="default" w:ascii="Courier New" w:hAnsi="Courier New"/>
      </w:rPr>
    </w:lvl>
    <w:lvl w:ilvl="8" w:tplc="8EFCD8CA">
      <w:start w:val="1"/>
      <w:numFmt w:val="bullet"/>
      <w:lvlText w:val=""/>
      <w:lvlJc w:val="left"/>
      <w:pPr>
        <w:ind w:left="6480" w:hanging="360"/>
      </w:pPr>
      <w:rPr>
        <w:rFonts w:hint="default" w:ascii="Wingdings" w:hAnsi="Wingdings"/>
      </w:rPr>
    </w:lvl>
  </w:abstractNum>
  <w:abstractNum w:abstractNumId="24" w15:restartNumberingAfterBreak="0">
    <w:nsid w:val="3492D588"/>
    <w:multiLevelType w:val="hybridMultilevel"/>
    <w:tmpl w:val="4F667556"/>
    <w:lvl w:ilvl="0" w:tplc="CAD49B84">
      <w:start w:val="1"/>
      <w:numFmt w:val="bullet"/>
      <w:lvlText w:val=""/>
      <w:lvlJc w:val="left"/>
      <w:pPr>
        <w:ind w:left="720" w:hanging="360"/>
      </w:pPr>
      <w:rPr>
        <w:rFonts w:hint="default" w:ascii="Symbol" w:hAnsi="Symbol"/>
      </w:rPr>
    </w:lvl>
    <w:lvl w:ilvl="1" w:tplc="9490F654">
      <w:start w:val="1"/>
      <w:numFmt w:val="bullet"/>
      <w:lvlText w:val="o"/>
      <w:lvlJc w:val="left"/>
      <w:pPr>
        <w:ind w:left="1440" w:hanging="360"/>
      </w:pPr>
      <w:rPr>
        <w:rFonts w:hint="default" w:ascii="Courier New" w:hAnsi="Courier New"/>
      </w:rPr>
    </w:lvl>
    <w:lvl w:ilvl="2" w:tplc="89C0F17C">
      <w:start w:val="1"/>
      <w:numFmt w:val="bullet"/>
      <w:lvlText w:val=""/>
      <w:lvlJc w:val="left"/>
      <w:pPr>
        <w:ind w:left="2160" w:hanging="360"/>
      </w:pPr>
      <w:rPr>
        <w:rFonts w:hint="default" w:ascii="Wingdings" w:hAnsi="Wingdings"/>
      </w:rPr>
    </w:lvl>
    <w:lvl w:ilvl="3" w:tplc="E4147452">
      <w:start w:val="1"/>
      <w:numFmt w:val="bullet"/>
      <w:lvlText w:val=""/>
      <w:lvlJc w:val="left"/>
      <w:pPr>
        <w:ind w:left="2880" w:hanging="360"/>
      </w:pPr>
      <w:rPr>
        <w:rFonts w:hint="default" w:ascii="Symbol" w:hAnsi="Symbol"/>
      </w:rPr>
    </w:lvl>
    <w:lvl w:ilvl="4" w:tplc="DFB49D40">
      <w:start w:val="1"/>
      <w:numFmt w:val="bullet"/>
      <w:lvlText w:val="o"/>
      <w:lvlJc w:val="left"/>
      <w:pPr>
        <w:ind w:left="3600" w:hanging="360"/>
      </w:pPr>
      <w:rPr>
        <w:rFonts w:hint="default" w:ascii="Courier New" w:hAnsi="Courier New"/>
      </w:rPr>
    </w:lvl>
    <w:lvl w:ilvl="5" w:tplc="48BEF8CE">
      <w:start w:val="1"/>
      <w:numFmt w:val="bullet"/>
      <w:lvlText w:val=""/>
      <w:lvlJc w:val="left"/>
      <w:pPr>
        <w:ind w:left="4320" w:hanging="360"/>
      </w:pPr>
      <w:rPr>
        <w:rFonts w:hint="default" w:ascii="Wingdings" w:hAnsi="Wingdings"/>
      </w:rPr>
    </w:lvl>
    <w:lvl w:ilvl="6" w:tplc="B97431D2">
      <w:start w:val="1"/>
      <w:numFmt w:val="bullet"/>
      <w:lvlText w:val=""/>
      <w:lvlJc w:val="left"/>
      <w:pPr>
        <w:ind w:left="5040" w:hanging="360"/>
      </w:pPr>
      <w:rPr>
        <w:rFonts w:hint="default" w:ascii="Symbol" w:hAnsi="Symbol"/>
      </w:rPr>
    </w:lvl>
    <w:lvl w:ilvl="7" w:tplc="9626A30E">
      <w:start w:val="1"/>
      <w:numFmt w:val="bullet"/>
      <w:lvlText w:val="o"/>
      <w:lvlJc w:val="left"/>
      <w:pPr>
        <w:ind w:left="5760" w:hanging="360"/>
      </w:pPr>
      <w:rPr>
        <w:rFonts w:hint="default" w:ascii="Courier New" w:hAnsi="Courier New"/>
      </w:rPr>
    </w:lvl>
    <w:lvl w:ilvl="8" w:tplc="FF4231FC">
      <w:start w:val="1"/>
      <w:numFmt w:val="bullet"/>
      <w:lvlText w:val=""/>
      <w:lvlJc w:val="left"/>
      <w:pPr>
        <w:ind w:left="6480" w:hanging="360"/>
      </w:pPr>
      <w:rPr>
        <w:rFonts w:hint="default" w:ascii="Wingdings" w:hAnsi="Wingdings"/>
      </w:rPr>
    </w:lvl>
  </w:abstractNum>
  <w:abstractNum w:abstractNumId="25" w15:restartNumberingAfterBreak="0">
    <w:nsid w:val="37241484"/>
    <w:multiLevelType w:val="hybridMultilevel"/>
    <w:tmpl w:val="AFA86C9E"/>
    <w:lvl w:ilvl="0" w:tplc="0810000F">
      <w:start w:val="1"/>
      <w:numFmt w:val="decimal"/>
      <w:lvlText w:val="%1."/>
      <w:lvlJc w:val="left"/>
      <w:pPr>
        <w:ind w:left="360" w:hanging="360"/>
      </w:pPr>
      <w:rPr>
        <w:rFonts w:hint="default"/>
      </w:rPr>
    </w:lvl>
    <w:lvl w:ilvl="1" w:tplc="08100019" w:tentative="1">
      <w:start w:val="1"/>
      <w:numFmt w:val="lowerLetter"/>
      <w:lvlText w:val="%2."/>
      <w:lvlJc w:val="left"/>
      <w:pPr>
        <w:ind w:left="1080" w:hanging="360"/>
      </w:pPr>
    </w:lvl>
    <w:lvl w:ilvl="2" w:tplc="0810001B" w:tentative="1">
      <w:start w:val="1"/>
      <w:numFmt w:val="lowerRoman"/>
      <w:lvlText w:val="%3."/>
      <w:lvlJc w:val="right"/>
      <w:pPr>
        <w:ind w:left="1800" w:hanging="180"/>
      </w:pPr>
    </w:lvl>
    <w:lvl w:ilvl="3" w:tplc="0810000F" w:tentative="1">
      <w:start w:val="1"/>
      <w:numFmt w:val="decimal"/>
      <w:lvlText w:val="%4."/>
      <w:lvlJc w:val="left"/>
      <w:pPr>
        <w:ind w:left="2520" w:hanging="360"/>
      </w:pPr>
    </w:lvl>
    <w:lvl w:ilvl="4" w:tplc="08100019" w:tentative="1">
      <w:start w:val="1"/>
      <w:numFmt w:val="lowerLetter"/>
      <w:lvlText w:val="%5."/>
      <w:lvlJc w:val="left"/>
      <w:pPr>
        <w:ind w:left="3240" w:hanging="360"/>
      </w:pPr>
    </w:lvl>
    <w:lvl w:ilvl="5" w:tplc="0810001B" w:tentative="1">
      <w:start w:val="1"/>
      <w:numFmt w:val="lowerRoman"/>
      <w:lvlText w:val="%6."/>
      <w:lvlJc w:val="right"/>
      <w:pPr>
        <w:ind w:left="3960" w:hanging="180"/>
      </w:pPr>
    </w:lvl>
    <w:lvl w:ilvl="6" w:tplc="0810000F" w:tentative="1">
      <w:start w:val="1"/>
      <w:numFmt w:val="decimal"/>
      <w:lvlText w:val="%7."/>
      <w:lvlJc w:val="left"/>
      <w:pPr>
        <w:ind w:left="4680" w:hanging="360"/>
      </w:pPr>
    </w:lvl>
    <w:lvl w:ilvl="7" w:tplc="08100019" w:tentative="1">
      <w:start w:val="1"/>
      <w:numFmt w:val="lowerLetter"/>
      <w:lvlText w:val="%8."/>
      <w:lvlJc w:val="left"/>
      <w:pPr>
        <w:ind w:left="5400" w:hanging="360"/>
      </w:pPr>
    </w:lvl>
    <w:lvl w:ilvl="8" w:tplc="0810001B" w:tentative="1">
      <w:start w:val="1"/>
      <w:numFmt w:val="lowerRoman"/>
      <w:lvlText w:val="%9."/>
      <w:lvlJc w:val="right"/>
      <w:pPr>
        <w:ind w:left="6120" w:hanging="180"/>
      </w:pPr>
    </w:lvl>
  </w:abstractNum>
  <w:abstractNum w:abstractNumId="26" w15:restartNumberingAfterBreak="0">
    <w:nsid w:val="396B01CA"/>
    <w:multiLevelType w:val="hybridMultilevel"/>
    <w:tmpl w:val="16C4C070"/>
    <w:lvl w:ilvl="0" w:tplc="0DEC7894">
      <w:start w:val="1"/>
      <w:numFmt w:val="decimal"/>
      <w:lvlText w:val="%1."/>
      <w:lvlJc w:val="left"/>
      <w:pPr>
        <w:ind w:left="360" w:hanging="360"/>
      </w:pPr>
    </w:lvl>
    <w:lvl w:ilvl="1" w:tplc="58A8BF10">
      <w:start w:val="1"/>
      <w:numFmt w:val="lowerLetter"/>
      <w:lvlText w:val="%2."/>
      <w:lvlJc w:val="left"/>
      <w:pPr>
        <w:ind w:left="1440" w:hanging="360"/>
      </w:pPr>
    </w:lvl>
    <w:lvl w:ilvl="2" w:tplc="6F907D20">
      <w:start w:val="1"/>
      <w:numFmt w:val="lowerRoman"/>
      <w:lvlText w:val="%3."/>
      <w:lvlJc w:val="right"/>
      <w:pPr>
        <w:ind w:left="2160" w:hanging="180"/>
      </w:pPr>
    </w:lvl>
    <w:lvl w:ilvl="3" w:tplc="AAA62F30">
      <w:start w:val="1"/>
      <w:numFmt w:val="decimal"/>
      <w:lvlText w:val="%4."/>
      <w:lvlJc w:val="left"/>
      <w:pPr>
        <w:ind w:left="2880" w:hanging="360"/>
      </w:pPr>
    </w:lvl>
    <w:lvl w:ilvl="4" w:tplc="B934BA1A">
      <w:start w:val="1"/>
      <w:numFmt w:val="lowerLetter"/>
      <w:lvlText w:val="%5."/>
      <w:lvlJc w:val="left"/>
      <w:pPr>
        <w:ind w:left="3600" w:hanging="360"/>
      </w:pPr>
    </w:lvl>
    <w:lvl w:ilvl="5" w:tplc="1B7228B2">
      <w:start w:val="1"/>
      <w:numFmt w:val="lowerRoman"/>
      <w:lvlText w:val="%6."/>
      <w:lvlJc w:val="right"/>
      <w:pPr>
        <w:ind w:left="4320" w:hanging="180"/>
      </w:pPr>
    </w:lvl>
    <w:lvl w:ilvl="6" w:tplc="8EA4D2B0">
      <w:start w:val="1"/>
      <w:numFmt w:val="decimal"/>
      <w:lvlText w:val="%7."/>
      <w:lvlJc w:val="left"/>
      <w:pPr>
        <w:ind w:left="5040" w:hanging="360"/>
      </w:pPr>
    </w:lvl>
    <w:lvl w:ilvl="7" w:tplc="66AEBD7E">
      <w:start w:val="1"/>
      <w:numFmt w:val="lowerLetter"/>
      <w:lvlText w:val="%8."/>
      <w:lvlJc w:val="left"/>
      <w:pPr>
        <w:ind w:left="5760" w:hanging="360"/>
      </w:pPr>
    </w:lvl>
    <w:lvl w:ilvl="8" w:tplc="FB3E4002">
      <w:start w:val="1"/>
      <w:numFmt w:val="lowerRoman"/>
      <w:lvlText w:val="%9."/>
      <w:lvlJc w:val="right"/>
      <w:pPr>
        <w:ind w:left="6480" w:hanging="180"/>
      </w:pPr>
    </w:lvl>
  </w:abstractNum>
  <w:abstractNum w:abstractNumId="27" w15:restartNumberingAfterBreak="0">
    <w:nsid w:val="396F76B6"/>
    <w:multiLevelType w:val="hybridMultilevel"/>
    <w:tmpl w:val="913E9810"/>
    <w:lvl w:ilvl="0" w:tplc="313AF250">
      <w:start w:val="1"/>
      <w:numFmt w:val="bullet"/>
      <w:lvlText w:val=""/>
      <w:lvlJc w:val="left"/>
      <w:pPr>
        <w:ind w:left="360" w:hanging="360"/>
      </w:pPr>
      <w:rPr>
        <w:rFonts w:hint="default" w:ascii="Symbol" w:hAnsi="Symbol"/>
      </w:rPr>
    </w:lvl>
    <w:lvl w:ilvl="1" w:tplc="8CB6A7C0">
      <w:start w:val="1"/>
      <w:numFmt w:val="bullet"/>
      <w:lvlText w:val="o"/>
      <w:lvlJc w:val="left"/>
      <w:pPr>
        <w:ind w:left="1080" w:hanging="360"/>
      </w:pPr>
      <w:rPr>
        <w:rFonts w:hint="default" w:ascii="Courier New" w:hAnsi="Courier New"/>
      </w:rPr>
    </w:lvl>
    <w:lvl w:ilvl="2" w:tplc="02003774">
      <w:start w:val="1"/>
      <w:numFmt w:val="bullet"/>
      <w:lvlText w:val=""/>
      <w:lvlJc w:val="left"/>
      <w:pPr>
        <w:ind w:left="1800" w:hanging="360"/>
      </w:pPr>
      <w:rPr>
        <w:rFonts w:hint="default" w:ascii="Wingdings" w:hAnsi="Wingdings"/>
      </w:rPr>
    </w:lvl>
    <w:lvl w:ilvl="3" w:tplc="B568DFA8">
      <w:start w:val="1"/>
      <w:numFmt w:val="bullet"/>
      <w:lvlText w:val=""/>
      <w:lvlJc w:val="left"/>
      <w:pPr>
        <w:ind w:left="2520" w:hanging="360"/>
      </w:pPr>
      <w:rPr>
        <w:rFonts w:hint="default" w:ascii="Symbol" w:hAnsi="Symbol"/>
      </w:rPr>
    </w:lvl>
    <w:lvl w:ilvl="4" w:tplc="D102C446">
      <w:start w:val="1"/>
      <w:numFmt w:val="bullet"/>
      <w:lvlText w:val="o"/>
      <w:lvlJc w:val="left"/>
      <w:pPr>
        <w:ind w:left="3240" w:hanging="360"/>
      </w:pPr>
      <w:rPr>
        <w:rFonts w:hint="default" w:ascii="Courier New" w:hAnsi="Courier New"/>
      </w:rPr>
    </w:lvl>
    <w:lvl w:ilvl="5" w:tplc="6BB20376">
      <w:start w:val="1"/>
      <w:numFmt w:val="bullet"/>
      <w:lvlText w:val=""/>
      <w:lvlJc w:val="left"/>
      <w:pPr>
        <w:ind w:left="3960" w:hanging="360"/>
      </w:pPr>
      <w:rPr>
        <w:rFonts w:hint="default" w:ascii="Wingdings" w:hAnsi="Wingdings"/>
      </w:rPr>
    </w:lvl>
    <w:lvl w:ilvl="6" w:tplc="29C85BB0">
      <w:start w:val="1"/>
      <w:numFmt w:val="bullet"/>
      <w:lvlText w:val=""/>
      <w:lvlJc w:val="left"/>
      <w:pPr>
        <w:ind w:left="4680" w:hanging="360"/>
      </w:pPr>
      <w:rPr>
        <w:rFonts w:hint="default" w:ascii="Symbol" w:hAnsi="Symbol"/>
      </w:rPr>
    </w:lvl>
    <w:lvl w:ilvl="7" w:tplc="D59C60F6">
      <w:start w:val="1"/>
      <w:numFmt w:val="bullet"/>
      <w:lvlText w:val="o"/>
      <w:lvlJc w:val="left"/>
      <w:pPr>
        <w:ind w:left="5400" w:hanging="360"/>
      </w:pPr>
      <w:rPr>
        <w:rFonts w:hint="default" w:ascii="Courier New" w:hAnsi="Courier New"/>
      </w:rPr>
    </w:lvl>
    <w:lvl w:ilvl="8" w:tplc="3EEEB274">
      <w:start w:val="1"/>
      <w:numFmt w:val="bullet"/>
      <w:lvlText w:val=""/>
      <w:lvlJc w:val="left"/>
      <w:pPr>
        <w:ind w:left="6120" w:hanging="360"/>
      </w:pPr>
      <w:rPr>
        <w:rFonts w:hint="default" w:ascii="Wingdings" w:hAnsi="Wingdings"/>
      </w:rPr>
    </w:lvl>
  </w:abstractNum>
  <w:abstractNum w:abstractNumId="28" w15:restartNumberingAfterBreak="0">
    <w:nsid w:val="3B288B14"/>
    <w:multiLevelType w:val="hybridMultilevel"/>
    <w:tmpl w:val="72C2E9D0"/>
    <w:lvl w:ilvl="0" w:tplc="B5FAD8CC">
      <w:start w:val="1"/>
      <w:numFmt w:val="bullet"/>
      <w:lvlText w:val=""/>
      <w:lvlJc w:val="left"/>
      <w:pPr>
        <w:ind w:left="360" w:hanging="360"/>
      </w:pPr>
      <w:rPr>
        <w:rFonts w:hint="default" w:ascii="Symbol" w:hAnsi="Symbol"/>
      </w:rPr>
    </w:lvl>
    <w:lvl w:ilvl="1" w:tplc="95289F5A">
      <w:start w:val="1"/>
      <w:numFmt w:val="bullet"/>
      <w:lvlText w:val="o"/>
      <w:lvlJc w:val="left"/>
      <w:pPr>
        <w:ind w:left="1080" w:hanging="360"/>
      </w:pPr>
      <w:rPr>
        <w:rFonts w:hint="default" w:ascii="Courier New" w:hAnsi="Courier New"/>
      </w:rPr>
    </w:lvl>
    <w:lvl w:ilvl="2" w:tplc="D270BEB2">
      <w:start w:val="1"/>
      <w:numFmt w:val="bullet"/>
      <w:lvlText w:val=""/>
      <w:lvlJc w:val="left"/>
      <w:pPr>
        <w:ind w:left="1800" w:hanging="360"/>
      </w:pPr>
      <w:rPr>
        <w:rFonts w:hint="default" w:ascii="Wingdings" w:hAnsi="Wingdings"/>
      </w:rPr>
    </w:lvl>
    <w:lvl w:ilvl="3" w:tplc="475ACB90">
      <w:start w:val="1"/>
      <w:numFmt w:val="bullet"/>
      <w:lvlText w:val=""/>
      <w:lvlJc w:val="left"/>
      <w:pPr>
        <w:ind w:left="2520" w:hanging="360"/>
      </w:pPr>
      <w:rPr>
        <w:rFonts w:hint="default" w:ascii="Symbol" w:hAnsi="Symbol"/>
      </w:rPr>
    </w:lvl>
    <w:lvl w:ilvl="4" w:tplc="DECE11FA">
      <w:start w:val="1"/>
      <w:numFmt w:val="bullet"/>
      <w:lvlText w:val="o"/>
      <w:lvlJc w:val="left"/>
      <w:pPr>
        <w:ind w:left="3240" w:hanging="360"/>
      </w:pPr>
      <w:rPr>
        <w:rFonts w:hint="default" w:ascii="Courier New" w:hAnsi="Courier New"/>
      </w:rPr>
    </w:lvl>
    <w:lvl w:ilvl="5" w:tplc="E5801ED4">
      <w:start w:val="1"/>
      <w:numFmt w:val="bullet"/>
      <w:lvlText w:val=""/>
      <w:lvlJc w:val="left"/>
      <w:pPr>
        <w:ind w:left="3960" w:hanging="360"/>
      </w:pPr>
      <w:rPr>
        <w:rFonts w:hint="default" w:ascii="Wingdings" w:hAnsi="Wingdings"/>
      </w:rPr>
    </w:lvl>
    <w:lvl w:ilvl="6" w:tplc="226285A8">
      <w:start w:val="1"/>
      <w:numFmt w:val="bullet"/>
      <w:lvlText w:val=""/>
      <w:lvlJc w:val="left"/>
      <w:pPr>
        <w:ind w:left="4680" w:hanging="360"/>
      </w:pPr>
      <w:rPr>
        <w:rFonts w:hint="default" w:ascii="Symbol" w:hAnsi="Symbol"/>
      </w:rPr>
    </w:lvl>
    <w:lvl w:ilvl="7" w:tplc="068C9E00">
      <w:start w:val="1"/>
      <w:numFmt w:val="bullet"/>
      <w:lvlText w:val="o"/>
      <w:lvlJc w:val="left"/>
      <w:pPr>
        <w:ind w:left="5400" w:hanging="360"/>
      </w:pPr>
      <w:rPr>
        <w:rFonts w:hint="default" w:ascii="Courier New" w:hAnsi="Courier New"/>
      </w:rPr>
    </w:lvl>
    <w:lvl w:ilvl="8" w:tplc="090C6C58">
      <w:start w:val="1"/>
      <w:numFmt w:val="bullet"/>
      <w:lvlText w:val=""/>
      <w:lvlJc w:val="left"/>
      <w:pPr>
        <w:ind w:left="6120" w:hanging="360"/>
      </w:pPr>
      <w:rPr>
        <w:rFonts w:hint="default" w:ascii="Wingdings" w:hAnsi="Wingdings"/>
      </w:rPr>
    </w:lvl>
  </w:abstractNum>
  <w:abstractNum w:abstractNumId="29" w15:restartNumberingAfterBreak="0">
    <w:nsid w:val="470DB13D"/>
    <w:multiLevelType w:val="hybridMultilevel"/>
    <w:tmpl w:val="E6D4DBEA"/>
    <w:lvl w:ilvl="0" w:tplc="1BDC3264">
      <w:start w:val="1"/>
      <w:numFmt w:val="bullet"/>
      <w:lvlText w:val="-"/>
      <w:lvlJc w:val="left"/>
      <w:pPr>
        <w:ind w:left="1080" w:hanging="360"/>
      </w:pPr>
      <w:rPr>
        <w:rFonts w:hint="default" w:ascii="Aptos" w:hAnsi="Aptos"/>
      </w:rPr>
    </w:lvl>
    <w:lvl w:ilvl="1" w:tplc="A754E350">
      <w:start w:val="1"/>
      <w:numFmt w:val="bullet"/>
      <w:lvlText w:val="o"/>
      <w:lvlJc w:val="left"/>
      <w:pPr>
        <w:ind w:left="1800" w:hanging="360"/>
      </w:pPr>
      <w:rPr>
        <w:rFonts w:hint="default" w:ascii="Courier New" w:hAnsi="Courier New"/>
      </w:rPr>
    </w:lvl>
    <w:lvl w:ilvl="2" w:tplc="19401D4E">
      <w:start w:val="1"/>
      <w:numFmt w:val="bullet"/>
      <w:lvlText w:val=""/>
      <w:lvlJc w:val="left"/>
      <w:pPr>
        <w:ind w:left="2520" w:hanging="360"/>
      </w:pPr>
      <w:rPr>
        <w:rFonts w:hint="default" w:ascii="Wingdings" w:hAnsi="Wingdings"/>
      </w:rPr>
    </w:lvl>
    <w:lvl w:ilvl="3" w:tplc="94A060D2">
      <w:start w:val="1"/>
      <w:numFmt w:val="bullet"/>
      <w:lvlText w:val=""/>
      <w:lvlJc w:val="left"/>
      <w:pPr>
        <w:ind w:left="3240" w:hanging="360"/>
      </w:pPr>
      <w:rPr>
        <w:rFonts w:hint="default" w:ascii="Symbol" w:hAnsi="Symbol"/>
      </w:rPr>
    </w:lvl>
    <w:lvl w:ilvl="4" w:tplc="DF7E7732">
      <w:start w:val="1"/>
      <w:numFmt w:val="bullet"/>
      <w:lvlText w:val="o"/>
      <w:lvlJc w:val="left"/>
      <w:pPr>
        <w:ind w:left="3960" w:hanging="360"/>
      </w:pPr>
      <w:rPr>
        <w:rFonts w:hint="default" w:ascii="Courier New" w:hAnsi="Courier New"/>
      </w:rPr>
    </w:lvl>
    <w:lvl w:ilvl="5" w:tplc="571C383E">
      <w:start w:val="1"/>
      <w:numFmt w:val="bullet"/>
      <w:lvlText w:val=""/>
      <w:lvlJc w:val="left"/>
      <w:pPr>
        <w:ind w:left="4680" w:hanging="360"/>
      </w:pPr>
      <w:rPr>
        <w:rFonts w:hint="default" w:ascii="Wingdings" w:hAnsi="Wingdings"/>
      </w:rPr>
    </w:lvl>
    <w:lvl w:ilvl="6" w:tplc="FE546A2E">
      <w:start w:val="1"/>
      <w:numFmt w:val="bullet"/>
      <w:lvlText w:val=""/>
      <w:lvlJc w:val="left"/>
      <w:pPr>
        <w:ind w:left="5400" w:hanging="360"/>
      </w:pPr>
      <w:rPr>
        <w:rFonts w:hint="default" w:ascii="Symbol" w:hAnsi="Symbol"/>
      </w:rPr>
    </w:lvl>
    <w:lvl w:ilvl="7" w:tplc="D58C18AC">
      <w:start w:val="1"/>
      <w:numFmt w:val="bullet"/>
      <w:lvlText w:val="o"/>
      <w:lvlJc w:val="left"/>
      <w:pPr>
        <w:ind w:left="6120" w:hanging="360"/>
      </w:pPr>
      <w:rPr>
        <w:rFonts w:hint="default" w:ascii="Courier New" w:hAnsi="Courier New"/>
      </w:rPr>
    </w:lvl>
    <w:lvl w:ilvl="8" w:tplc="F9F615AA">
      <w:start w:val="1"/>
      <w:numFmt w:val="bullet"/>
      <w:lvlText w:val=""/>
      <w:lvlJc w:val="left"/>
      <w:pPr>
        <w:ind w:left="6840" w:hanging="360"/>
      </w:pPr>
      <w:rPr>
        <w:rFonts w:hint="default" w:ascii="Wingdings" w:hAnsi="Wingdings"/>
      </w:rPr>
    </w:lvl>
  </w:abstractNum>
  <w:abstractNum w:abstractNumId="30" w15:restartNumberingAfterBreak="0">
    <w:nsid w:val="48E6EDAD"/>
    <w:multiLevelType w:val="hybridMultilevel"/>
    <w:tmpl w:val="80FE2838"/>
    <w:lvl w:ilvl="0" w:tplc="40766DA2">
      <w:start w:val="1"/>
      <w:numFmt w:val="bullet"/>
      <w:lvlText w:val="-"/>
      <w:lvlJc w:val="left"/>
      <w:pPr>
        <w:ind w:left="1080" w:hanging="360"/>
      </w:pPr>
      <w:rPr>
        <w:rFonts w:hint="default" w:ascii="Aptos" w:hAnsi="Aptos"/>
      </w:rPr>
    </w:lvl>
    <w:lvl w:ilvl="1" w:tplc="725490F0">
      <w:start w:val="1"/>
      <w:numFmt w:val="bullet"/>
      <w:lvlText w:val="o"/>
      <w:lvlJc w:val="left"/>
      <w:pPr>
        <w:ind w:left="1800" w:hanging="360"/>
      </w:pPr>
      <w:rPr>
        <w:rFonts w:hint="default" w:ascii="Courier New" w:hAnsi="Courier New"/>
      </w:rPr>
    </w:lvl>
    <w:lvl w:ilvl="2" w:tplc="B01A60EC">
      <w:start w:val="1"/>
      <w:numFmt w:val="bullet"/>
      <w:lvlText w:val=""/>
      <w:lvlJc w:val="left"/>
      <w:pPr>
        <w:ind w:left="2520" w:hanging="360"/>
      </w:pPr>
      <w:rPr>
        <w:rFonts w:hint="default" w:ascii="Wingdings" w:hAnsi="Wingdings"/>
      </w:rPr>
    </w:lvl>
    <w:lvl w:ilvl="3" w:tplc="B2A4CBC2">
      <w:start w:val="1"/>
      <w:numFmt w:val="bullet"/>
      <w:lvlText w:val=""/>
      <w:lvlJc w:val="left"/>
      <w:pPr>
        <w:ind w:left="3240" w:hanging="360"/>
      </w:pPr>
      <w:rPr>
        <w:rFonts w:hint="default" w:ascii="Symbol" w:hAnsi="Symbol"/>
      </w:rPr>
    </w:lvl>
    <w:lvl w:ilvl="4" w:tplc="5C5A7B96">
      <w:start w:val="1"/>
      <w:numFmt w:val="bullet"/>
      <w:lvlText w:val="o"/>
      <w:lvlJc w:val="left"/>
      <w:pPr>
        <w:ind w:left="3960" w:hanging="360"/>
      </w:pPr>
      <w:rPr>
        <w:rFonts w:hint="default" w:ascii="Courier New" w:hAnsi="Courier New"/>
      </w:rPr>
    </w:lvl>
    <w:lvl w:ilvl="5" w:tplc="BF825BF6">
      <w:start w:val="1"/>
      <w:numFmt w:val="bullet"/>
      <w:lvlText w:val=""/>
      <w:lvlJc w:val="left"/>
      <w:pPr>
        <w:ind w:left="4680" w:hanging="360"/>
      </w:pPr>
      <w:rPr>
        <w:rFonts w:hint="default" w:ascii="Wingdings" w:hAnsi="Wingdings"/>
      </w:rPr>
    </w:lvl>
    <w:lvl w:ilvl="6" w:tplc="7F0EAC06">
      <w:start w:val="1"/>
      <w:numFmt w:val="bullet"/>
      <w:lvlText w:val=""/>
      <w:lvlJc w:val="left"/>
      <w:pPr>
        <w:ind w:left="5400" w:hanging="360"/>
      </w:pPr>
      <w:rPr>
        <w:rFonts w:hint="default" w:ascii="Symbol" w:hAnsi="Symbol"/>
      </w:rPr>
    </w:lvl>
    <w:lvl w:ilvl="7" w:tplc="0E84636E">
      <w:start w:val="1"/>
      <w:numFmt w:val="bullet"/>
      <w:lvlText w:val="o"/>
      <w:lvlJc w:val="left"/>
      <w:pPr>
        <w:ind w:left="6120" w:hanging="360"/>
      </w:pPr>
      <w:rPr>
        <w:rFonts w:hint="default" w:ascii="Courier New" w:hAnsi="Courier New"/>
      </w:rPr>
    </w:lvl>
    <w:lvl w:ilvl="8" w:tplc="11B6D134">
      <w:start w:val="1"/>
      <w:numFmt w:val="bullet"/>
      <w:lvlText w:val=""/>
      <w:lvlJc w:val="left"/>
      <w:pPr>
        <w:ind w:left="6840" w:hanging="360"/>
      </w:pPr>
      <w:rPr>
        <w:rFonts w:hint="default" w:ascii="Wingdings" w:hAnsi="Wingdings"/>
      </w:rPr>
    </w:lvl>
  </w:abstractNum>
  <w:abstractNum w:abstractNumId="31" w15:restartNumberingAfterBreak="0">
    <w:nsid w:val="4A0704BE"/>
    <w:multiLevelType w:val="hybridMultilevel"/>
    <w:tmpl w:val="9FAAA610"/>
    <w:lvl w:ilvl="0" w:tplc="46BA9BF4">
      <w:start w:val="1"/>
      <w:numFmt w:val="bullet"/>
      <w:lvlText w:val=""/>
      <w:lvlJc w:val="left"/>
      <w:pPr>
        <w:ind w:left="720" w:hanging="360"/>
      </w:pPr>
      <w:rPr>
        <w:rFonts w:hint="default" w:ascii="Symbol" w:hAnsi="Symbol"/>
      </w:rPr>
    </w:lvl>
    <w:lvl w:ilvl="1" w:tplc="5846CFCA">
      <w:start w:val="1"/>
      <w:numFmt w:val="bullet"/>
      <w:lvlText w:val="o"/>
      <w:lvlJc w:val="left"/>
      <w:pPr>
        <w:ind w:left="1440" w:hanging="360"/>
      </w:pPr>
      <w:rPr>
        <w:rFonts w:hint="default" w:ascii="Courier New" w:hAnsi="Courier New"/>
      </w:rPr>
    </w:lvl>
    <w:lvl w:ilvl="2" w:tplc="28EC69A4">
      <w:start w:val="1"/>
      <w:numFmt w:val="bullet"/>
      <w:lvlText w:val=""/>
      <w:lvlJc w:val="left"/>
      <w:pPr>
        <w:ind w:left="2160" w:hanging="360"/>
      </w:pPr>
      <w:rPr>
        <w:rFonts w:hint="default" w:ascii="Wingdings" w:hAnsi="Wingdings"/>
      </w:rPr>
    </w:lvl>
    <w:lvl w:ilvl="3" w:tplc="49E415C6">
      <w:start w:val="1"/>
      <w:numFmt w:val="bullet"/>
      <w:lvlText w:val=""/>
      <w:lvlJc w:val="left"/>
      <w:pPr>
        <w:ind w:left="2880" w:hanging="360"/>
      </w:pPr>
      <w:rPr>
        <w:rFonts w:hint="default" w:ascii="Symbol" w:hAnsi="Symbol"/>
      </w:rPr>
    </w:lvl>
    <w:lvl w:ilvl="4" w:tplc="A2F63274">
      <w:start w:val="1"/>
      <w:numFmt w:val="bullet"/>
      <w:lvlText w:val="o"/>
      <w:lvlJc w:val="left"/>
      <w:pPr>
        <w:ind w:left="3600" w:hanging="360"/>
      </w:pPr>
      <w:rPr>
        <w:rFonts w:hint="default" w:ascii="Courier New" w:hAnsi="Courier New"/>
      </w:rPr>
    </w:lvl>
    <w:lvl w:ilvl="5" w:tplc="EBE69D6C">
      <w:start w:val="1"/>
      <w:numFmt w:val="bullet"/>
      <w:lvlText w:val=""/>
      <w:lvlJc w:val="left"/>
      <w:pPr>
        <w:ind w:left="4320" w:hanging="360"/>
      </w:pPr>
      <w:rPr>
        <w:rFonts w:hint="default" w:ascii="Wingdings" w:hAnsi="Wingdings"/>
      </w:rPr>
    </w:lvl>
    <w:lvl w:ilvl="6" w:tplc="A5E4ABB2">
      <w:start w:val="1"/>
      <w:numFmt w:val="bullet"/>
      <w:lvlText w:val=""/>
      <w:lvlJc w:val="left"/>
      <w:pPr>
        <w:ind w:left="5040" w:hanging="360"/>
      </w:pPr>
      <w:rPr>
        <w:rFonts w:hint="default" w:ascii="Symbol" w:hAnsi="Symbol"/>
      </w:rPr>
    </w:lvl>
    <w:lvl w:ilvl="7" w:tplc="519C3DBC">
      <w:start w:val="1"/>
      <w:numFmt w:val="bullet"/>
      <w:lvlText w:val="o"/>
      <w:lvlJc w:val="left"/>
      <w:pPr>
        <w:ind w:left="5760" w:hanging="360"/>
      </w:pPr>
      <w:rPr>
        <w:rFonts w:hint="default" w:ascii="Courier New" w:hAnsi="Courier New"/>
      </w:rPr>
    </w:lvl>
    <w:lvl w:ilvl="8" w:tplc="A912A6B6">
      <w:start w:val="1"/>
      <w:numFmt w:val="bullet"/>
      <w:lvlText w:val=""/>
      <w:lvlJc w:val="left"/>
      <w:pPr>
        <w:ind w:left="6480" w:hanging="360"/>
      </w:pPr>
      <w:rPr>
        <w:rFonts w:hint="default" w:ascii="Wingdings" w:hAnsi="Wingdings"/>
      </w:rPr>
    </w:lvl>
  </w:abstractNum>
  <w:abstractNum w:abstractNumId="32" w15:restartNumberingAfterBreak="0">
    <w:nsid w:val="4A9D53FA"/>
    <w:multiLevelType w:val="hybridMultilevel"/>
    <w:tmpl w:val="9EE6839C"/>
    <w:lvl w:ilvl="0" w:tplc="5DAE73EA">
      <w:start w:val="1"/>
      <w:numFmt w:val="bullet"/>
      <w:lvlText w:val=""/>
      <w:lvlJc w:val="left"/>
      <w:pPr>
        <w:ind w:left="360" w:hanging="360"/>
      </w:pPr>
      <w:rPr>
        <w:rFonts w:hint="default" w:ascii="Symbol" w:hAnsi="Symbol"/>
      </w:rPr>
    </w:lvl>
    <w:lvl w:ilvl="1" w:tplc="339EB046">
      <w:start w:val="1"/>
      <w:numFmt w:val="bullet"/>
      <w:lvlText w:val="o"/>
      <w:lvlJc w:val="left"/>
      <w:pPr>
        <w:ind w:left="1080" w:hanging="360"/>
      </w:pPr>
      <w:rPr>
        <w:rFonts w:hint="default" w:ascii="Courier New" w:hAnsi="Courier New"/>
      </w:rPr>
    </w:lvl>
    <w:lvl w:ilvl="2" w:tplc="FCE0C5B0">
      <w:start w:val="1"/>
      <w:numFmt w:val="bullet"/>
      <w:lvlText w:val=""/>
      <w:lvlJc w:val="left"/>
      <w:pPr>
        <w:ind w:left="1800" w:hanging="360"/>
      </w:pPr>
      <w:rPr>
        <w:rFonts w:hint="default" w:ascii="Wingdings" w:hAnsi="Wingdings"/>
      </w:rPr>
    </w:lvl>
    <w:lvl w:ilvl="3" w:tplc="6EDA3138">
      <w:start w:val="1"/>
      <w:numFmt w:val="bullet"/>
      <w:lvlText w:val=""/>
      <w:lvlJc w:val="left"/>
      <w:pPr>
        <w:ind w:left="2520" w:hanging="360"/>
      </w:pPr>
      <w:rPr>
        <w:rFonts w:hint="default" w:ascii="Symbol" w:hAnsi="Symbol"/>
      </w:rPr>
    </w:lvl>
    <w:lvl w:ilvl="4" w:tplc="79F05186">
      <w:start w:val="1"/>
      <w:numFmt w:val="bullet"/>
      <w:lvlText w:val="o"/>
      <w:lvlJc w:val="left"/>
      <w:pPr>
        <w:ind w:left="3240" w:hanging="360"/>
      </w:pPr>
      <w:rPr>
        <w:rFonts w:hint="default" w:ascii="Courier New" w:hAnsi="Courier New"/>
      </w:rPr>
    </w:lvl>
    <w:lvl w:ilvl="5" w:tplc="FA78599C">
      <w:start w:val="1"/>
      <w:numFmt w:val="bullet"/>
      <w:lvlText w:val=""/>
      <w:lvlJc w:val="left"/>
      <w:pPr>
        <w:ind w:left="3960" w:hanging="360"/>
      </w:pPr>
      <w:rPr>
        <w:rFonts w:hint="default" w:ascii="Wingdings" w:hAnsi="Wingdings"/>
      </w:rPr>
    </w:lvl>
    <w:lvl w:ilvl="6" w:tplc="3EF00774">
      <w:start w:val="1"/>
      <w:numFmt w:val="bullet"/>
      <w:lvlText w:val=""/>
      <w:lvlJc w:val="left"/>
      <w:pPr>
        <w:ind w:left="4680" w:hanging="360"/>
      </w:pPr>
      <w:rPr>
        <w:rFonts w:hint="default" w:ascii="Symbol" w:hAnsi="Symbol"/>
      </w:rPr>
    </w:lvl>
    <w:lvl w:ilvl="7" w:tplc="498C1436">
      <w:start w:val="1"/>
      <w:numFmt w:val="bullet"/>
      <w:lvlText w:val="o"/>
      <w:lvlJc w:val="left"/>
      <w:pPr>
        <w:ind w:left="5400" w:hanging="360"/>
      </w:pPr>
      <w:rPr>
        <w:rFonts w:hint="default" w:ascii="Courier New" w:hAnsi="Courier New"/>
      </w:rPr>
    </w:lvl>
    <w:lvl w:ilvl="8" w:tplc="C6763DE6">
      <w:start w:val="1"/>
      <w:numFmt w:val="bullet"/>
      <w:lvlText w:val=""/>
      <w:lvlJc w:val="left"/>
      <w:pPr>
        <w:ind w:left="6120" w:hanging="360"/>
      </w:pPr>
      <w:rPr>
        <w:rFonts w:hint="default" w:ascii="Wingdings" w:hAnsi="Wingdings"/>
      </w:rPr>
    </w:lvl>
  </w:abstractNum>
  <w:abstractNum w:abstractNumId="33" w15:restartNumberingAfterBreak="0">
    <w:nsid w:val="4ABC3140"/>
    <w:multiLevelType w:val="hybridMultilevel"/>
    <w:tmpl w:val="B3AEB4C8"/>
    <w:lvl w:ilvl="0" w:tplc="F4089CD4">
      <w:start w:val="1"/>
      <w:numFmt w:val="bullet"/>
      <w:lvlText w:val="-"/>
      <w:lvlJc w:val="left"/>
      <w:pPr>
        <w:ind w:left="1080" w:hanging="360"/>
      </w:pPr>
      <w:rPr>
        <w:rFonts w:hint="default" w:ascii="Aptos" w:hAnsi="Aptos"/>
      </w:rPr>
    </w:lvl>
    <w:lvl w:ilvl="1" w:tplc="115A22F6">
      <w:start w:val="1"/>
      <w:numFmt w:val="bullet"/>
      <w:lvlText w:val="o"/>
      <w:lvlJc w:val="left"/>
      <w:pPr>
        <w:ind w:left="1800" w:hanging="360"/>
      </w:pPr>
      <w:rPr>
        <w:rFonts w:hint="default" w:ascii="Courier New" w:hAnsi="Courier New"/>
      </w:rPr>
    </w:lvl>
    <w:lvl w:ilvl="2" w:tplc="BB88DAE4">
      <w:start w:val="1"/>
      <w:numFmt w:val="bullet"/>
      <w:lvlText w:val=""/>
      <w:lvlJc w:val="left"/>
      <w:pPr>
        <w:ind w:left="2520" w:hanging="360"/>
      </w:pPr>
      <w:rPr>
        <w:rFonts w:hint="default" w:ascii="Wingdings" w:hAnsi="Wingdings"/>
      </w:rPr>
    </w:lvl>
    <w:lvl w:ilvl="3" w:tplc="F82411F8">
      <w:start w:val="1"/>
      <w:numFmt w:val="bullet"/>
      <w:lvlText w:val=""/>
      <w:lvlJc w:val="left"/>
      <w:pPr>
        <w:ind w:left="3240" w:hanging="360"/>
      </w:pPr>
      <w:rPr>
        <w:rFonts w:hint="default" w:ascii="Symbol" w:hAnsi="Symbol"/>
      </w:rPr>
    </w:lvl>
    <w:lvl w:ilvl="4" w:tplc="C3C6FCDA">
      <w:start w:val="1"/>
      <w:numFmt w:val="bullet"/>
      <w:lvlText w:val="o"/>
      <w:lvlJc w:val="left"/>
      <w:pPr>
        <w:ind w:left="3960" w:hanging="360"/>
      </w:pPr>
      <w:rPr>
        <w:rFonts w:hint="default" w:ascii="Courier New" w:hAnsi="Courier New"/>
      </w:rPr>
    </w:lvl>
    <w:lvl w:ilvl="5" w:tplc="F6245C74">
      <w:start w:val="1"/>
      <w:numFmt w:val="bullet"/>
      <w:lvlText w:val=""/>
      <w:lvlJc w:val="left"/>
      <w:pPr>
        <w:ind w:left="4680" w:hanging="360"/>
      </w:pPr>
      <w:rPr>
        <w:rFonts w:hint="default" w:ascii="Wingdings" w:hAnsi="Wingdings"/>
      </w:rPr>
    </w:lvl>
    <w:lvl w:ilvl="6" w:tplc="58508B02">
      <w:start w:val="1"/>
      <w:numFmt w:val="bullet"/>
      <w:lvlText w:val=""/>
      <w:lvlJc w:val="left"/>
      <w:pPr>
        <w:ind w:left="5400" w:hanging="360"/>
      </w:pPr>
      <w:rPr>
        <w:rFonts w:hint="default" w:ascii="Symbol" w:hAnsi="Symbol"/>
      </w:rPr>
    </w:lvl>
    <w:lvl w:ilvl="7" w:tplc="6358992E">
      <w:start w:val="1"/>
      <w:numFmt w:val="bullet"/>
      <w:lvlText w:val="o"/>
      <w:lvlJc w:val="left"/>
      <w:pPr>
        <w:ind w:left="6120" w:hanging="360"/>
      </w:pPr>
      <w:rPr>
        <w:rFonts w:hint="default" w:ascii="Courier New" w:hAnsi="Courier New"/>
      </w:rPr>
    </w:lvl>
    <w:lvl w:ilvl="8" w:tplc="1A385BF0">
      <w:start w:val="1"/>
      <w:numFmt w:val="bullet"/>
      <w:lvlText w:val=""/>
      <w:lvlJc w:val="left"/>
      <w:pPr>
        <w:ind w:left="6840" w:hanging="360"/>
      </w:pPr>
      <w:rPr>
        <w:rFonts w:hint="default" w:ascii="Wingdings" w:hAnsi="Wingdings"/>
      </w:rPr>
    </w:lvl>
  </w:abstractNum>
  <w:abstractNum w:abstractNumId="34" w15:restartNumberingAfterBreak="0">
    <w:nsid w:val="4D783335"/>
    <w:multiLevelType w:val="hybridMultilevel"/>
    <w:tmpl w:val="9CC0FCFC"/>
    <w:lvl w:ilvl="0" w:tplc="520E5348">
      <w:start w:val="1"/>
      <w:numFmt w:val="bullet"/>
      <w:lvlText w:val=""/>
      <w:lvlJc w:val="left"/>
      <w:pPr>
        <w:ind w:left="360" w:hanging="360"/>
      </w:pPr>
      <w:rPr>
        <w:rFonts w:hint="default" w:ascii="Symbol" w:hAnsi="Symbol"/>
      </w:rPr>
    </w:lvl>
    <w:lvl w:ilvl="1" w:tplc="4A0C2DA6">
      <w:start w:val="1"/>
      <w:numFmt w:val="bullet"/>
      <w:lvlText w:val="o"/>
      <w:lvlJc w:val="left"/>
      <w:pPr>
        <w:ind w:left="1080" w:hanging="360"/>
      </w:pPr>
      <w:rPr>
        <w:rFonts w:hint="default" w:ascii="Courier New" w:hAnsi="Courier New"/>
      </w:rPr>
    </w:lvl>
    <w:lvl w:ilvl="2" w:tplc="B15236D4">
      <w:start w:val="1"/>
      <w:numFmt w:val="bullet"/>
      <w:lvlText w:val=""/>
      <w:lvlJc w:val="left"/>
      <w:pPr>
        <w:ind w:left="1800" w:hanging="360"/>
      </w:pPr>
      <w:rPr>
        <w:rFonts w:hint="default" w:ascii="Wingdings" w:hAnsi="Wingdings"/>
      </w:rPr>
    </w:lvl>
    <w:lvl w:ilvl="3" w:tplc="C0064514">
      <w:start w:val="1"/>
      <w:numFmt w:val="bullet"/>
      <w:lvlText w:val=""/>
      <w:lvlJc w:val="left"/>
      <w:pPr>
        <w:ind w:left="2520" w:hanging="360"/>
      </w:pPr>
      <w:rPr>
        <w:rFonts w:hint="default" w:ascii="Symbol" w:hAnsi="Symbol"/>
      </w:rPr>
    </w:lvl>
    <w:lvl w:ilvl="4" w:tplc="96D039F4">
      <w:start w:val="1"/>
      <w:numFmt w:val="bullet"/>
      <w:lvlText w:val="o"/>
      <w:lvlJc w:val="left"/>
      <w:pPr>
        <w:ind w:left="3240" w:hanging="360"/>
      </w:pPr>
      <w:rPr>
        <w:rFonts w:hint="default" w:ascii="Courier New" w:hAnsi="Courier New"/>
      </w:rPr>
    </w:lvl>
    <w:lvl w:ilvl="5" w:tplc="C910FAB6">
      <w:start w:val="1"/>
      <w:numFmt w:val="bullet"/>
      <w:lvlText w:val=""/>
      <w:lvlJc w:val="left"/>
      <w:pPr>
        <w:ind w:left="3960" w:hanging="360"/>
      </w:pPr>
      <w:rPr>
        <w:rFonts w:hint="default" w:ascii="Wingdings" w:hAnsi="Wingdings"/>
      </w:rPr>
    </w:lvl>
    <w:lvl w:ilvl="6" w:tplc="A7C010FE">
      <w:start w:val="1"/>
      <w:numFmt w:val="bullet"/>
      <w:lvlText w:val=""/>
      <w:lvlJc w:val="left"/>
      <w:pPr>
        <w:ind w:left="4680" w:hanging="360"/>
      </w:pPr>
      <w:rPr>
        <w:rFonts w:hint="default" w:ascii="Symbol" w:hAnsi="Symbol"/>
      </w:rPr>
    </w:lvl>
    <w:lvl w:ilvl="7" w:tplc="55366E28">
      <w:start w:val="1"/>
      <w:numFmt w:val="bullet"/>
      <w:lvlText w:val="o"/>
      <w:lvlJc w:val="left"/>
      <w:pPr>
        <w:ind w:left="5400" w:hanging="360"/>
      </w:pPr>
      <w:rPr>
        <w:rFonts w:hint="default" w:ascii="Courier New" w:hAnsi="Courier New"/>
      </w:rPr>
    </w:lvl>
    <w:lvl w:ilvl="8" w:tplc="5AFE53E4">
      <w:start w:val="1"/>
      <w:numFmt w:val="bullet"/>
      <w:lvlText w:val=""/>
      <w:lvlJc w:val="left"/>
      <w:pPr>
        <w:ind w:left="6120" w:hanging="360"/>
      </w:pPr>
      <w:rPr>
        <w:rFonts w:hint="default" w:ascii="Wingdings" w:hAnsi="Wingdings"/>
      </w:rPr>
    </w:lvl>
  </w:abstractNum>
  <w:abstractNum w:abstractNumId="35" w15:restartNumberingAfterBreak="0">
    <w:nsid w:val="5730925B"/>
    <w:multiLevelType w:val="hybridMultilevel"/>
    <w:tmpl w:val="0CBAA2E0"/>
    <w:lvl w:ilvl="0" w:tplc="FAC01D56">
      <w:start w:val="1"/>
      <w:numFmt w:val="bullet"/>
      <w:lvlText w:val=""/>
      <w:lvlJc w:val="left"/>
      <w:pPr>
        <w:ind w:left="720" w:hanging="360"/>
      </w:pPr>
      <w:rPr>
        <w:rFonts w:hint="default" w:ascii="Symbol" w:hAnsi="Symbol"/>
      </w:rPr>
    </w:lvl>
    <w:lvl w:ilvl="1" w:tplc="B59E1026">
      <w:start w:val="1"/>
      <w:numFmt w:val="bullet"/>
      <w:lvlText w:val="o"/>
      <w:lvlJc w:val="left"/>
      <w:pPr>
        <w:ind w:left="1440" w:hanging="360"/>
      </w:pPr>
      <w:rPr>
        <w:rFonts w:hint="default" w:ascii="Courier New" w:hAnsi="Courier New"/>
      </w:rPr>
    </w:lvl>
    <w:lvl w:ilvl="2" w:tplc="C43CD8BE">
      <w:start w:val="1"/>
      <w:numFmt w:val="bullet"/>
      <w:lvlText w:val=""/>
      <w:lvlJc w:val="left"/>
      <w:pPr>
        <w:ind w:left="2160" w:hanging="360"/>
      </w:pPr>
      <w:rPr>
        <w:rFonts w:hint="default" w:ascii="Wingdings" w:hAnsi="Wingdings"/>
      </w:rPr>
    </w:lvl>
    <w:lvl w:ilvl="3" w:tplc="8378F956">
      <w:start w:val="1"/>
      <w:numFmt w:val="bullet"/>
      <w:lvlText w:val=""/>
      <w:lvlJc w:val="left"/>
      <w:pPr>
        <w:ind w:left="2880" w:hanging="360"/>
      </w:pPr>
      <w:rPr>
        <w:rFonts w:hint="default" w:ascii="Symbol" w:hAnsi="Symbol"/>
      </w:rPr>
    </w:lvl>
    <w:lvl w:ilvl="4" w:tplc="14EC0128">
      <w:start w:val="1"/>
      <w:numFmt w:val="bullet"/>
      <w:lvlText w:val="o"/>
      <w:lvlJc w:val="left"/>
      <w:pPr>
        <w:ind w:left="3600" w:hanging="360"/>
      </w:pPr>
      <w:rPr>
        <w:rFonts w:hint="default" w:ascii="Courier New" w:hAnsi="Courier New"/>
      </w:rPr>
    </w:lvl>
    <w:lvl w:ilvl="5" w:tplc="A9B03710">
      <w:start w:val="1"/>
      <w:numFmt w:val="bullet"/>
      <w:lvlText w:val=""/>
      <w:lvlJc w:val="left"/>
      <w:pPr>
        <w:ind w:left="4320" w:hanging="360"/>
      </w:pPr>
      <w:rPr>
        <w:rFonts w:hint="default" w:ascii="Wingdings" w:hAnsi="Wingdings"/>
      </w:rPr>
    </w:lvl>
    <w:lvl w:ilvl="6" w:tplc="E74E336A">
      <w:start w:val="1"/>
      <w:numFmt w:val="bullet"/>
      <w:lvlText w:val=""/>
      <w:lvlJc w:val="left"/>
      <w:pPr>
        <w:ind w:left="5040" w:hanging="360"/>
      </w:pPr>
      <w:rPr>
        <w:rFonts w:hint="default" w:ascii="Symbol" w:hAnsi="Symbol"/>
      </w:rPr>
    </w:lvl>
    <w:lvl w:ilvl="7" w:tplc="D2C682B0">
      <w:start w:val="1"/>
      <w:numFmt w:val="bullet"/>
      <w:lvlText w:val="o"/>
      <w:lvlJc w:val="left"/>
      <w:pPr>
        <w:ind w:left="5760" w:hanging="360"/>
      </w:pPr>
      <w:rPr>
        <w:rFonts w:hint="default" w:ascii="Courier New" w:hAnsi="Courier New"/>
      </w:rPr>
    </w:lvl>
    <w:lvl w:ilvl="8" w:tplc="FF9A80F0">
      <w:start w:val="1"/>
      <w:numFmt w:val="bullet"/>
      <w:lvlText w:val=""/>
      <w:lvlJc w:val="left"/>
      <w:pPr>
        <w:ind w:left="6480" w:hanging="360"/>
      </w:pPr>
      <w:rPr>
        <w:rFonts w:hint="default" w:ascii="Wingdings" w:hAnsi="Wingdings"/>
      </w:rPr>
    </w:lvl>
  </w:abstractNum>
  <w:abstractNum w:abstractNumId="36" w15:restartNumberingAfterBreak="0">
    <w:nsid w:val="58D41B2B"/>
    <w:multiLevelType w:val="hybridMultilevel"/>
    <w:tmpl w:val="E5F463E4"/>
    <w:lvl w:ilvl="0" w:tplc="9718FF42">
      <w:start w:val="1"/>
      <w:numFmt w:val="bullet"/>
      <w:lvlText w:val=""/>
      <w:lvlJc w:val="left"/>
      <w:pPr>
        <w:ind w:left="360" w:hanging="360"/>
      </w:pPr>
      <w:rPr>
        <w:rFonts w:hint="default" w:ascii="Symbol" w:hAnsi="Symbol"/>
      </w:rPr>
    </w:lvl>
    <w:lvl w:ilvl="1" w:tplc="0B3A3282">
      <w:start w:val="1"/>
      <w:numFmt w:val="bullet"/>
      <w:lvlText w:val="o"/>
      <w:lvlJc w:val="left"/>
      <w:pPr>
        <w:ind w:left="1080" w:hanging="360"/>
      </w:pPr>
      <w:rPr>
        <w:rFonts w:hint="default" w:ascii="Courier New" w:hAnsi="Courier New"/>
      </w:rPr>
    </w:lvl>
    <w:lvl w:ilvl="2" w:tplc="02D27D6C">
      <w:start w:val="1"/>
      <w:numFmt w:val="bullet"/>
      <w:lvlText w:val=""/>
      <w:lvlJc w:val="left"/>
      <w:pPr>
        <w:ind w:left="1800" w:hanging="360"/>
      </w:pPr>
      <w:rPr>
        <w:rFonts w:hint="default" w:ascii="Wingdings" w:hAnsi="Wingdings"/>
      </w:rPr>
    </w:lvl>
    <w:lvl w:ilvl="3" w:tplc="235E1BD8">
      <w:start w:val="1"/>
      <w:numFmt w:val="bullet"/>
      <w:lvlText w:val=""/>
      <w:lvlJc w:val="left"/>
      <w:pPr>
        <w:ind w:left="2520" w:hanging="360"/>
      </w:pPr>
      <w:rPr>
        <w:rFonts w:hint="default" w:ascii="Symbol" w:hAnsi="Symbol"/>
      </w:rPr>
    </w:lvl>
    <w:lvl w:ilvl="4" w:tplc="B000795A">
      <w:start w:val="1"/>
      <w:numFmt w:val="bullet"/>
      <w:lvlText w:val="o"/>
      <w:lvlJc w:val="left"/>
      <w:pPr>
        <w:ind w:left="3240" w:hanging="360"/>
      </w:pPr>
      <w:rPr>
        <w:rFonts w:hint="default" w:ascii="Courier New" w:hAnsi="Courier New"/>
      </w:rPr>
    </w:lvl>
    <w:lvl w:ilvl="5" w:tplc="FA7AE3D8">
      <w:start w:val="1"/>
      <w:numFmt w:val="bullet"/>
      <w:lvlText w:val=""/>
      <w:lvlJc w:val="left"/>
      <w:pPr>
        <w:ind w:left="3960" w:hanging="360"/>
      </w:pPr>
      <w:rPr>
        <w:rFonts w:hint="default" w:ascii="Wingdings" w:hAnsi="Wingdings"/>
      </w:rPr>
    </w:lvl>
    <w:lvl w:ilvl="6" w:tplc="8564F3EA">
      <w:start w:val="1"/>
      <w:numFmt w:val="bullet"/>
      <w:lvlText w:val=""/>
      <w:lvlJc w:val="left"/>
      <w:pPr>
        <w:ind w:left="4680" w:hanging="360"/>
      </w:pPr>
      <w:rPr>
        <w:rFonts w:hint="default" w:ascii="Symbol" w:hAnsi="Symbol"/>
      </w:rPr>
    </w:lvl>
    <w:lvl w:ilvl="7" w:tplc="0BC019FE">
      <w:start w:val="1"/>
      <w:numFmt w:val="bullet"/>
      <w:lvlText w:val="o"/>
      <w:lvlJc w:val="left"/>
      <w:pPr>
        <w:ind w:left="5400" w:hanging="360"/>
      </w:pPr>
      <w:rPr>
        <w:rFonts w:hint="default" w:ascii="Courier New" w:hAnsi="Courier New"/>
      </w:rPr>
    </w:lvl>
    <w:lvl w:ilvl="8" w:tplc="87F65B44">
      <w:start w:val="1"/>
      <w:numFmt w:val="bullet"/>
      <w:lvlText w:val=""/>
      <w:lvlJc w:val="left"/>
      <w:pPr>
        <w:ind w:left="6120" w:hanging="360"/>
      </w:pPr>
      <w:rPr>
        <w:rFonts w:hint="default" w:ascii="Wingdings" w:hAnsi="Wingdings"/>
      </w:rPr>
    </w:lvl>
  </w:abstractNum>
  <w:abstractNum w:abstractNumId="37" w15:restartNumberingAfterBreak="0">
    <w:nsid w:val="5B5AE39F"/>
    <w:multiLevelType w:val="hybridMultilevel"/>
    <w:tmpl w:val="F0D4A67C"/>
    <w:lvl w:ilvl="0" w:tplc="7AEE9042">
      <w:start w:val="1"/>
      <w:numFmt w:val="bullet"/>
      <w:lvlText w:val="-"/>
      <w:lvlJc w:val="left"/>
      <w:pPr>
        <w:ind w:left="720" w:hanging="360"/>
      </w:pPr>
      <w:rPr>
        <w:rFonts w:hint="default" w:ascii="Aptos" w:hAnsi="Aptos"/>
      </w:rPr>
    </w:lvl>
    <w:lvl w:ilvl="1" w:tplc="D9228D24">
      <w:start w:val="1"/>
      <w:numFmt w:val="bullet"/>
      <w:lvlText w:val="o"/>
      <w:lvlJc w:val="left"/>
      <w:pPr>
        <w:ind w:left="1440" w:hanging="360"/>
      </w:pPr>
      <w:rPr>
        <w:rFonts w:hint="default" w:ascii="Courier New" w:hAnsi="Courier New"/>
      </w:rPr>
    </w:lvl>
    <w:lvl w:ilvl="2" w:tplc="4454B658">
      <w:start w:val="1"/>
      <w:numFmt w:val="bullet"/>
      <w:lvlText w:val=""/>
      <w:lvlJc w:val="left"/>
      <w:pPr>
        <w:ind w:left="2160" w:hanging="360"/>
      </w:pPr>
      <w:rPr>
        <w:rFonts w:hint="default" w:ascii="Wingdings" w:hAnsi="Wingdings"/>
      </w:rPr>
    </w:lvl>
    <w:lvl w:ilvl="3" w:tplc="BCF228DE">
      <w:start w:val="1"/>
      <w:numFmt w:val="bullet"/>
      <w:lvlText w:val=""/>
      <w:lvlJc w:val="left"/>
      <w:pPr>
        <w:ind w:left="2880" w:hanging="360"/>
      </w:pPr>
      <w:rPr>
        <w:rFonts w:hint="default" w:ascii="Symbol" w:hAnsi="Symbol"/>
      </w:rPr>
    </w:lvl>
    <w:lvl w:ilvl="4" w:tplc="47469F56">
      <w:start w:val="1"/>
      <w:numFmt w:val="bullet"/>
      <w:lvlText w:val="o"/>
      <w:lvlJc w:val="left"/>
      <w:pPr>
        <w:ind w:left="3600" w:hanging="360"/>
      </w:pPr>
      <w:rPr>
        <w:rFonts w:hint="default" w:ascii="Courier New" w:hAnsi="Courier New"/>
      </w:rPr>
    </w:lvl>
    <w:lvl w:ilvl="5" w:tplc="0FBE2BE4">
      <w:start w:val="1"/>
      <w:numFmt w:val="bullet"/>
      <w:lvlText w:val=""/>
      <w:lvlJc w:val="left"/>
      <w:pPr>
        <w:ind w:left="4320" w:hanging="360"/>
      </w:pPr>
      <w:rPr>
        <w:rFonts w:hint="default" w:ascii="Wingdings" w:hAnsi="Wingdings"/>
      </w:rPr>
    </w:lvl>
    <w:lvl w:ilvl="6" w:tplc="187A584A">
      <w:start w:val="1"/>
      <w:numFmt w:val="bullet"/>
      <w:lvlText w:val=""/>
      <w:lvlJc w:val="left"/>
      <w:pPr>
        <w:ind w:left="5040" w:hanging="360"/>
      </w:pPr>
      <w:rPr>
        <w:rFonts w:hint="default" w:ascii="Symbol" w:hAnsi="Symbol"/>
      </w:rPr>
    </w:lvl>
    <w:lvl w:ilvl="7" w:tplc="8056D008">
      <w:start w:val="1"/>
      <w:numFmt w:val="bullet"/>
      <w:lvlText w:val="o"/>
      <w:lvlJc w:val="left"/>
      <w:pPr>
        <w:ind w:left="5760" w:hanging="360"/>
      </w:pPr>
      <w:rPr>
        <w:rFonts w:hint="default" w:ascii="Courier New" w:hAnsi="Courier New"/>
      </w:rPr>
    </w:lvl>
    <w:lvl w:ilvl="8" w:tplc="7EF626BE">
      <w:start w:val="1"/>
      <w:numFmt w:val="bullet"/>
      <w:lvlText w:val=""/>
      <w:lvlJc w:val="left"/>
      <w:pPr>
        <w:ind w:left="6480" w:hanging="360"/>
      </w:pPr>
      <w:rPr>
        <w:rFonts w:hint="default" w:ascii="Wingdings" w:hAnsi="Wingdings"/>
      </w:rPr>
    </w:lvl>
  </w:abstractNum>
  <w:abstractNum w:abstractNumId="38" w15:restartNumberingAfterBreak="0">
    <w:nsid w:val="5CC8EDB2"/>
    <w:multiLevelType w:val="hybridMultilevel"/>
    <w:tmpl w:val="C1D806EE"/>
    <w:lvl w:ilvl="0" w:tplc="4E00E8FE">
      <w:start w:val="1"/>
      <w:numFmt w:val="bullet"/>
      <w:lvlText w:val=""/>
      <w:lvlJc w:val="left"/>
      <w:pPr>
        <w:ind w:left="720" w:hanging="360"/>
      </w:pPr>
      <w:rPr>
        <w:rFonts w:hint="default" w:ascii="Symbol" w:hAnsi="Symbol"/>
      </w:rPr>
    </w:lvl>
    <w:lvl w:ilvl="1" w:tplc="F3580D84">
      <w:start w:val="1"/>
      <w:numFmt w:val="bullet"/>
      <w:lvlText w:val="o"/>
      <w:lvlJc w:val="left"/>
      <w:pPr>
        <w:ind w:left="1440" w:hanging="360"/>
      </w:pPr>
      <w:rPr>
        <w:rFonts w:hint="default" w:ascii="Courier New" w:hAnsi="Courier New"/>
      </w:rPr>
    </w:lvl>
    <w:lvl w:ilvl="2" w:tplc="CE7AAE7C">
      <w:start w:val="1"/>
      <w:numFmt w:val="bullet"/>
      <w:lvlText w:val=""/>
      <w:lvlJc w:val="left"/>
      <w:pPr>
        <w:ind w:left="2160" w:hanging="360"/>
      </w:pPr>
      <w:rPr>
        <w:rFonts w:hint="default" w:ascii="Wingdings" w:hAnsi="Wingdings"/>
      </w:rPr>
    </w:lvl>
    <w:lvl w:ilvl="3" w:tplc="51EA0C18">
      <w:start w:val="1"/>
      <w:numFmt w:val="bullet"/>
      <w:lvlText w:val=""/>
      <w:lvlJc w:val="left"/>
      <w:pPr>
        <w:ind w:left="2880" w:hanging="360"/>
      </w:pPr>
      <w:rPr>
        <w:rFonts w:hint="default" w:ascii="Symbol" w:hAnsi="Symbol"/>
      </w:rPr>
    </w:lvl>
    <w:lvl w:ilvl="4" w:tplc="7AE89B2A">
      <w:start w:val="1"/>
      <w:numFmt w:val="bullet"/>
      <w:lvlText w:val="o"/>
      <w:lvlJc w:val="left"/>
      <w:pPr>
        <w:ind w:left="3600" w:hanging="360"/>
      </w:pPr>
      <w:rPr>
        <w:rFonts w:hint="default" w:ascii="Courier New" w:hAnsi="Courier New"/>
      </w:rPr>
    </w:lvl>
    <w:lvl w:ilvl="5" w:tplc="298C52EE">
      <w:start w:val="1"/>
      <w:numFmt w:val="bullet"/>
      <w:lvlText w:val=""/>
      <w:lvlJc w:val="left"/>
      <w:pPr>
        <w:ind w:left="4320" w:hanging="360"/>
      </w:pPr>
      <w:rPr>
        <w:rFonts w:hint="default" w:ascii="Wingdings" w:hAnsi="Wingdings"/>
      </w:rPr>
    </w:lvl>
    <w:lvl w:ilvl="6" w:tplc="D320EE5E">
      <w:start w:val="1"/>
      <w:numFmt w:val="bullet"/>
      <w:lvlText w:val=""/>
      <w:lvlJc w:val="left"/>
      <w:pPr>
        <w:ind w:left="5040" w:hanging="360"/>
      </w:pPr>
      <w:rPr>
        <w:rFonts w:hint="default" w:ascii="Symbol" w:hAnsi="Symbol"/>
      </w:rPr>
    </w:lvl>
    <w:lvl w:ilvl="7" w:tplc="43046560">
      <w:start w:val="1"/>
      <w:numFmt w:val="bullet"/>
      <w:lvlText w:val="o"/>
      <w:lvlJc w:val="left"/>
      <w:pPr>
        <w:ind w:left="5760" w:hanging="360"/>
      </w:pPr>
      <w:rPr>
        <w:rFonts w:hint="default" w:ascii="Courier New" w:hAnsi="Courier New"/>
      </w:rPr>
    </w:lvl>
    <w:lvl w:ilvl="8" w:tplc="9DFC6222">
      <w:start w:val="1"/>
      <w:numFmt w:val="bullet"/>
      <w:lvlText w:val=""/>
      <w:lvlJc w:val="left"/>
      <w:pPr>
        <w:ind w:left="6480" w:hanging="360"/>
      </w:pPr>
      <w:rPr>
        <w:rFonts w:hint="default" w:ascii="Wingdings" w:hAnsi="Wingdings"/>
      </w:rPr>
    </w:lvl>
  </w:abstractNum>
  <w:abstractNum w:abstractNumId="39" w15:restartNumberingAfterBreak="0">
    <w:nsid w:val="61086539"/>
    <w:multiLevelType w:val="hybridMultilevel"/>
    <w:tmpl w:val="02F4A1B6"/>
    <w:lvl w:ilvl="0" w:tplc="6C1CC706">
      <w:start w:val="1"/>
      <w:numFmt w:val="bullet"/>
      <w:lvlText w:val=""/>
      <w:lvlJc w:val="left"/>
      <w:pPr>
        <w:ind w:left="360" w:hanging="360"/>
      </w:pPr>
      <w:rPr>
        <w:rFonts w:hint="default" w:ascii="Symbol" w:hAnsi="Symbol"/>
      </w:rPr>
    </w:lvl>
    <w:lvl w:ilvl="1" w:tplc="E4FE7EB2">
      <w:start w:val="1"/>
      <w:numFmt w:val="bullet"/>
      <w:lvlText w:val="o"/>
      <w:lvlJc w:val="left"/>
      <w:pPr>
        <w:ind w:left="1080" w:hanging="360"/>
      </w:pPr>
      <w:rPr>
        <w:rFonts w:hint="default" w:ascii="Courier New" w:hAnsi="Courier New"/>
      </w:rPr>
    </w:lvl>
    <w:lvl w:ilvl="2" w:tplc="E190ED68">
      <w:start w:val="1"/>
      <w:numFmt w:val="bullet"/>
      <w:lvlText w:val=""/>
      <w:lvlJc w:val="left"/>
      <w:pPr>
        <w:ind w:left="1800" w:hanging="360"/>
      </w:pPr>
      <w:rPr>
        <w:rFonts w:hint="default" w:ascii="Wingdings" w:hAnsi="Wingdings"/>
      </w:rPr>
    </w:lvl>
    <w:lvl w:ilvl="3" w:tplc="4B1AACA2">
      <w:start w:val="1"/>
      <w:numFmt w:val="bullet"/>
      <w:lvlText w:val=""/>
      <w:lvlJc w:val="left"/>
      <w:pPr>
        <w:ind w:left="2520" w:hanging="360"/>
      </w:pPr>
      <w:rPr>
        <w:rFonts w:hint="default" w:ascii="Symbol" w:hAnsi="Symbol"/>
      </w:rPr>
    </w:lvl>
    <w:lvl w:ilvl="4" w:tplc="600AF678">
      <w:start w:val="1"/>
      <w:numFmt w:val="bullet"/>
      <w:lvlText w:val="o"/>
      <w:lvlJc w:val="left"/>
      <w:pPr>
        <w:ind w:left="3240" w:hanging="360"/>
      </w:pPr>
      <w:rPr>
        <w:rFonts w:hint="default" w:ascii="Courier New" w:hAnsi="Courier New"/>
      </w:rPr>
    </w:lvl>
    <w:lvl w:ilvl="5" w:tplc="06E014C4">
      <w:start w:val="1"/>
      <w:numFmt w:val="bullet"/>
      <w:lvlText w:val=""/>
      <w:lvlJc w:val="left"/>
      <w:pPr>
        <w:ind w:left="3960" w:hanging="360"/>
      </w:pPr>
      <w:rPr>
        <w:rFonts w:hint="default" w:ascii="Wingdings" w:hAnsi="Wingdings"/>
      </w:rPr>
    </w:lvl>
    <w:lvl w:ilvl="6" w:tplc="EA9854AC">
      <w:start w:val="1"/>
      <w:numFmt w:val="bullet"/>
      <w:lvlText w:val=""/>
      <w:lvlJc w:val="left"/>
      <w:pPr>
        <w:ind w:left="4680" w:hanging="360"/>
      </w:pPr>
      <w:rPr>
        <w:rFonts w:hint="default" w:ascii="Symbol" w:hAnsi="Symbol"/>
      </w:rPr>
    </w:lvl>
    <w:lvl w:ilvl="7" w:tplc="DBE207BE">
      <w:start w:val="1"/>
      <w:numFmt w:val="bullet"/>
      <w:lvlText w:val="o"/>
      <w:lvlJc w:val="left"/>
      <w:pPr>
        <w:ind w:left="5400" w:hanging="360"/>
      </w:pPr>
      <w:rPr>
        <w:rFonts w:hint="default" w:ascii="Courier New" w:hAnsi="Courier New"/>
      </w:rPr>
    </w:lvl>
    <w:lvl w:ilvl="8" w:tplc="43521F8E">
      <w:start w:val="1"/>
      <w:numFmt w:val="bullet"/>
      <w:lvlText w:val=""/>
      <w:lvlJc w:val="left"/>
      <w:pPr>
        <w:ind w:left="6120" w:hanging="360"/>
      </w:pPr>
      <w:rPr>
        <w:rFonts w:hint="default" w:ascii="Wingdings" w:hAnsi="Wingdings"/>
      </w:rPr>
    </w:lvl>
  </w:abstractNum>
  <w:abstractNum w:abstractNumId="40" w15:restartNumberingAfterBreak="0">
    <w:nsid w:val="627F2C70"/>
    <w:multiLevelType w:val="hybridMultilevel"/>
    <w:tmpl w:val="726AE85C"/>
    <w:lvl w:ilvl="0" w:tplc="B234F5C8">
      <w:start w:val="1"/>
      <w:numFmt w:val="decimal"/>
      <w:lvlText w:val="%1."/>
      <w:lvlJc w:val="left"/>
      <w:pPr>
        <w:ind w:left="360" w:hanging="360"/>
      </w:pPr>
    </w:lvl>
    <w:lvl w:ilvl="1" w:tplc="B34AC346">
      <w:start w:val="1"/>
      <w:numFmt w:val="lowerLetter"/>
      <w:lvlText w:val="%2."/>
      <w:lvlJc w:val="left"/>
      <w:pPr>
        <w:ind w:left="1080" w:hanging="360"/>
      </w:pPr>
    </w:lvl>
    <w:lvl w:ilvl="2" w:tplc="075CB0FE">
      <w:start w:val="1"/>
      <w:numFmt w:val="lowerRoman"/>
      <w:lvlText w:val="%3."/>
      <w:lvlJc w:val="right"/>
      <w:pPr>
        <w:ind w:left="1800" w:hanging="180"/>
      </w:pPr>
    </w:lvl>
    <w:lvl w:ilvl="3" w:tplc="7CE4DE20">
      <w:start w:val="1"/>
      <w:numFmt w:val="decimal"/>
      <w:lvlText w:val="%4."/>
      <w:lvlJc w:val="left"/>
      <w:pPr>
        <w:ind w:left="2520" w:hanging="360"/>
      </w:pPr>
    </w:lvl>
    <w:lvl w:ilvl="4" w:tplc="FCB2F56A">
      <w:start w:val="1"/>
      <w:numFmt w:val="lowerLetter"/>
      <w:lvlText w:val="%5."/>
      <w:lvlJc w:val="left"/>
      <w:pPr>
        <w:ind w:left="3240" w:hanging="360"/>
      </w:pPr>
    </w:lvl>
    <w:lvl w:ilvl="5" w:tplc="7C22C35A">
      <w:start w:val="1"/>
      <w:numFmt w:val="lowerRoman"/>
      <w:lvlText w:val="%6."/>
      <w:lvlJc w:val="right"/>
      <w:pPr>
        <w:ind w:left="3960" w:hanging="180"/>
      </w:pPr>
    </w:lvl>
    <w:lvl w:ilvl="6" w:tplc="0E3EA586">
      <w:start w:val="1"/>
      <w:numFmt w:val="decimal"/>
      <w:lvlText w:val="%7."/>
      <w:lvlJc w:val="left"/>
      <w:pPr>
        <w:ind w:left="4680" w:hanging="360"/>
      </w:pPr>
    </w:lvl>
    <w:lvl w:ilvl="7" w:tplc="B6D49586">
      <w:start w:val="1"/>
      <w:numFmt w:val="lowerLetter"/>
      <w:lvlText w:val="%8."/>
      <w:lvlJc w:val="left"/>
      <w:pPr>
        <w:ind w:left="5400" w:hanging="360"/>
      </w:pPr>
    </w:lvl>
    <w:lvl w:ilvl="8" w:tplc="CCAA4D0A">
      <w:start w:val="1"/>
      <w:numFmt w:val="lowerRoman"/>
      <w:lvlText w:val="%9."/>
      <w:lvlJc w:val="right"/>
      <w:pPr>
        <w:ind w:left="6120" w:hanging="180"/>
      </w:pPr>
    </w:lvl>
  </w:abstractNum>
  <w:abstractNum w:abstractNumId="41" w15:restartNumberingAfterBreak="0">
    <w:nsid w:val="715B014D"/>
    <w:multiLevelType w:val="hybridMultilevel"/>
    <w:tmpl w:val="E5FCB132"/>
    <w:lvl w:ilvl="0" w:tplc="528A09CA">
      <w:start w:val="1"/>
      <w:numFmt w:val="bullet"/>
      <w:lvlText w:val="-"/>
      <w:lvlJc w:val="left"/>
      <w:pPr>
        <w:ind w:left="1080" w:hanging="360"/>
      </w:pPr>
      <w:rPr>
        <w:rFonts w:hint="default" w:ascii="Aptos" w:hAnsi="Aptos"/>
      </w:rPr>
    </w:lvl>
    <w:lvl w:ilvl="1" w:tplc="0F0A5184">
      <w:start w:val="1"/>
      <w:numFmt w:val="bullet"/>
      <w:lvlText w:val="o"/>
      <w:lvlJc w:val="left"/>
      <w:pPr>
        <w:ind w:left="1800" w:hanging="360"/>
      </w:pPr>
      <w:rPr>
        <w:rFonts w:hint="default" w:ascii="Courier New" w:hAnsi="Courier New"/>
      </w:rPr>
    </w:lvl>
    <w:lvl w:ilvl="2" w:tplc="9634E460">
      <w:start w:val="1"/>
      <w:numFmt w:val="bullet"/>
      <w:lvlText w:val=""/>
      <w:lvlJc w:val="left"/>
      <w:pPr>
        <w:ind w:left="2520" w:hanging="360"/>
      </w:pPr>
      <w:rPr>
        <w:rFonts w:hint="default" w:ascii="Wingdings" w:hAnsi="Wingdings"/>
      </w:rPr>
    </w:lvl>
    <w:lvl w:ilvl="3" w:tplc="C5F61726">
      <w:start w:val="1"/>
      <w:numFmt w:val="bullet"/>
      <w:lvlText w:val=""/>
      <w:lvlJc w:val="left"/>
      <w:pPr>
        <w:ind w:left="3240" w:hanging="360"/>
      </w:pPr>
      <w:rPr>
        <w:rFonts w:hint="default" w:ascii="Symbol" w:hAnsi="Symbol"/>
      </w:rPr>
    </w:lvl>
    <w:lvl w:ilvl="4" w:tplc="51FE0AB2">
      <w:start w:val="1"/>
      <w:numFmt w:val="bullet"/>
      <w:lvlText w:val="o"/>
      <w:lvlJc w:val="left"/>
      <w:pPr>
        <w:ind w:left="3960" w:hanging="360"/>
      </w:pPr>
      <w:rPr>
        <w:rFonts w:hint="default" w:ascii="Courier New" w:hAnsi="Courier New"/>
      </w:rPr>
    </w:lvl>
    <w:lvl w:ilvl="5" w:tplc="8E78368A">
      <w:start w:val="1"/>
      <w:numFmt w:val="bullet"/>
      <w:lvlText w:val=""/>
      <w:lvlJc w:val="left"/>
      <w:pPr>
        <w:ind w:left="4680" w:hanging="360"/>
      </w:pPr>
      <w:rPr>
        <w:rFonts w:hint="default" w:ascii="Wingdings" w:hAnsi="Wingdings"/>
      </w:rPr>
    </w:lvl>
    <w:lvl w:ilvl="6" w:tplc="AD0C4CDC">
      <w:start w:val="1"/>
      <w:numFmt w:val="bullet"/>
      <w:lvlText w:val=""/>
      <w:lvlJc w:val="left"/>
      <w:pPr>
        <w:ind w:left="5400" w:hanging="360"/>
      </w:pPr>
      <w:rPr>
        <w:rFonts w:hint="default" w:ascii="Symbol" w:hAnsi="Symbol"/>
      </w:rPr>
    </w:lvl>
    <w:lvl w:ilvl="7" w:tplc="EF0AD23A">
      <w:start w:val="1"/>
      <w:numFmt w:val="bullet"/>
      <w:lvlText w:val="o"/>
      <w:lvlJc w:val="left"/>
      <w:pPr>
        <w:ind w:left="6120" w:hanging="360"/>
      </w:pPr>
      <w:rPr>
        <w:rFonts w:hint="default" w:ascii="Courier New" w:hAnsi="Courier New"/>
      </w:rPr>
    </w:lvl>
    <w:lvl w:ilvl="8" w:tplc="BCB26B1A">
      <w:start w:val="1"/>
      <w:numFmt w:val="bullet"/>
      <w:lvlText w:val=""/>
      <w:lvlJc w:val="left"/>
      <w:pPr>
        <w:ind w:left="6840" w:hanging="360"/>
      </w:pPr>
      <w:rPr>
        <w:rFonts w:hint="default" w:ascii="Wingdings" w:hAnsi="Wingdings"/>
      </w:rPr>
    </w:lvl>
  </w:abstractNum>
  <w:abstractNum w:abstractNumId="42" w15:restartNumberingAfterBreak="0">
    <w:nsid w:val="72F98A13"/>
    <w:multiLevelType w:val="hybridMultilevel"/>
    <w:tmpl w:val="180A8A4A"/>
    <w:lvl w:ilvl="0" w:tplc="C9F44C82">
      <w:start w:val="1"/>
      <w:numFmt w:val="bullet"/>
      <w:lvlText w:val=""/>
      <w:lvlJc w:val="left"/>
      <w:pPr>
        <w:ind w:left="360" w:hanging="360"/>
      </w:pPr>
      <w:rPr>
        <w:rFonts w:hint="default" w:ascii="Symbol" w:hAnsi="Symbol"/>
      </w:rPr>
    </w:lvl>
    <w:lvl w:ilvl="1" w:tplc="98407466">
      <w:start w:val="1"/>
      <w:numFmt w:val="bullet"/>
      <w:lvlText w:val="o"/>
      <w:lvlJc w:val="left"/>
      <w:pPr>
        <w:ind w:left="1080" w:hanging="360"/>
      </w:pPr>
      <w:rPr>
        <w:rFonts w:hint="default" w:ascii="Courier New" w:hAnsi="Courier New"/>
      </w:rPr>
    </w:lvl>
    <w:lvl w:ilvl="2" w:tplc="086673A6">
      <w:start w:val="1"/>
      <w:numFmt w:val="bullet"/>
      <w:lvlText w:val=""/>
      <w:lvlJc w:val="left"/>
      <w:pPr>
        <w:ind w:left="1800" w:hanging="360"/>
      </w:pPr>
      <w:rPr>
        <w:rFonts w:hint="default" w:ascii="Wingdings" w:hAnsi="Wingdings"/>
      </w:rPr>
    </w:lvl>
    <w:lvl w:ilvl="3" w:tplc="49747896">
      <w:start w:val="1"/>
      <w:numFmt w:val="bullet"/>
      <w:lvlText w:val=""/>
      <w:lvlJc w:val="left"/>
      <w:pPr>
        <w:ind w:left="2520" w:hanging="360"/>
      </w:pPr>
      <w:rPr>
        <w:rFonts w:hint="default" w:ascii="Symbol" w:hAnsi="Symbol"/>
      </w:rPr>
    </w:lvl>
    <w:lvl w:ilvl="4" w:tplc="98963D10">
      <w:start w:val="1"/>
      <w:numFmt w:val="bullet"/>
      <w:lvlText w:val="o"/>
      <w:lvlJc w:val="left"/>
      <w:pPr>
        <w:ind w:left="3240" w:hanging="360"/>
      </w:pPr>
      <w:rPr>
        <w:rFonts w:hint="default" w:ascii="Courier New" w:hAnsi="Courier New"/>
      </w:rPr>
    </w:lvl>
    <w:lvl w:ilvl="5" w:tplc="115EB720">
      <w:start w:val="1"/>
      <w:numFmt w:val="bullet"/>
      <w:lvlText w:val=""/>
      <w:lvlJc w:val="left"/>
      <w:pPr>
        <w:ind w:left="3960" w:hanging="360"/>
      </w:pPr>
      <w:rPr>
        <w:rFonts w:hint="default" w:ascii="Wingdings" w:hAnsi="Wingdings"/>
      </w:rPr>
    </w:lvl>
    <w:lvl w:ilvl="6" w:tplc="D3781E04">
      <w:start w:val="1"/>
      <w:numFmt w:val="bullet"/>
      <w:lvlText w:val=""/>
      <w:lvlJc w:val="left"/>
      <w:pPr>
        <w:ind w:left="4680" w:hanging="360"/>
      </w:pPr>
      <w:rPr>
        <w:rFonts w:hint="default" w:ascii="Symbol" w:hAnsi="Symbol"/>
      </w:rPr>
    </w:lvl>
    <w:lvl w:ilvl="7" w:tplc="E1D8D6AC">
      <w:start w:val="1"/>
      <w:numFmt w:val="bullet"/>
      <w:lvlText w:val="o"/>
      <w:lvlJc w:val="left"/>
      <w:pPr>
        <w:ind w:left="5400" w:hanging="360"/>
      </w:pPr>
      <w:rPr>
        <w:rFonts w:hint="default" w:ascii="Courier New" w:hAnsi="Courier New"/>
      </w:rPr>
    </w:lvl>
    <w:lvl w:ilvl="8" w:tplc="038ED330">
      <w:start w:val="1"/>
      <w:numFmt w:val="bullet"/>
      <w:lvlText w:val=""/>
      <w:lvlJc w:val="left"/>
      <w:pPr>
        <w:ind w:left="6120" w:hanging="360"/>
      </w:pPr>
      <w:rPr>
        <w:rFonts w:hint="default" w:ascii="Wingdings" w:hAnsi="Wingdings"/>
      </w:rPr>
    </w:lvl>
  </w:abstractNum>
  <w:abstractNum w:abstractNumId="43" w15:restartNumberingAfterBreak="0">
    <w:nsid w:val="74B1068C"/>
    <w:multiLevelType w:val="hybridMultilevel"/>
    <w:tmpl w:val="91445050"/>
    <w:lvl w:ilvl="0" w:tplc="08160001">
      <w:start w:val="1"/>
      <w:numFmt w:val="bullet"/>
      <w:lvlText w:val=""/>
      <w:lvlJc w:val="left"/>
      <w:pPr>
        <w:ind w:left="720" w:hanging="360"/>
      </w:pPr>
      <w:rPr>
        <w:rFonts w:hint="default" w:ascii="Symbol" w:hAnsi="Symbol"/>
      </w:rPr>
    </w:lvl>
    <w:lvl w:ilvl="1" w:tplc="08160003" w:tentative="1">
      <w:start w:val="1"/>
      <w:numFmt w:val="bullet"/>
      <w:lvlText w:val="o"/>
      <w:lvlJc w:val="left"/>
      <w:pPr>
        <w:ind w:left="1440" w:hanging="360"/>
      </w:pPr>
      <w:rPr>
        <w:rFonts w:hint="default" w:ascii="Courier New" w:hAnsi="Courier New" w:cs="Courier New"/>
      </w:rPr>
    </w:lvl>
    <w:lvl w:ilvl="2" w:tplc="08160005" w:tentative="1">
      <w:start w:val="1"/>
      <w:numFmt w:val="bullet"/>
      <w:lvlText w:val=""/>
      <w:lvlJc w:val="left"/>
      <w:pPr>
        <w:ind w:left="2160" w:hanging="360"/>
      </w:pPr>
      <w:rPr>
        <w:rFonts w:hint="default" w:ascii="Wingdings" w:hAnsi="Wingdings"/>
      </w:rPr>
    </w:lvl>
    <w:lvl w:ilvl="3" w:tplc="08160001" w:tentative="1">
      <w:start w:val="1"/>
      <w:numFmt w:val="bullet"/>
      <w:lvlText w:val=""/>
      <w:lvlJc w:val="left"/>
      <w:pPr>
        <w:ind w:left="2880" w:hanging="360"/>
      </w:pPr>
      <w:rPr>
        <w:rFonts w:hint="default" w:ascii="Symbol" w:hAnsi="Symbol"/>
      </w:rPr>
    </w:lvl>
    <w:lvl w:ilvl="4" w:tplc="08160003" w:tentative="1">
      <w:start w:val="1"/>
      <w:numFmt w:val="bullet"/>
      <w:lvlText w:val="o"/>
      <w:lvlJc w:val="left"/>
      <w:pPr>
        <w:ind w:left="3600" w:hanging="360"/>
      </w:pPr>
      <w:rPr>
        <w:rFonts w:hint="default" w:ascii="Courier New" w:hAnsi="Courier New" w:cs="Courier New"/>
      </w:rPr>
    </w:lvl>
    <w:lvl w:ilvl="5" w:tplc="08160005" w:tentative="1">
      <w:start w:val="1"/>
      <w:numFmt w:val="bullet"/>
      <w:lvlText w:val=""/>
      <w:lvlJc w:val="left"/>
      <w:pPr>
        <w:ind w:left="4320" w:hanging="360"/>
      </w:pPr>
      <w:rPr>
        <w:rFonts w:hint="default" w:ascii="Wingdings" w:hAnsi="Wingdings"/>
      </w:rPr>
    </w:lvl>
    <w:lvl w:ilvl="6" w:tplc="08160001" w:tentative="1">
      <w:start w:val="1"/>
      <w:numFmt w:val="bullet"/>
      <w:lvlText w:val=""/>
      <w:lvlJc w:val="left"/>
      <w:pPr>
        <w:ind w:left="5040" w:hanging="360"/>
      </w:pPr>
      <w:rPr>
        <w:rFonts w:hint="default" w:ascii="Symbol" w:hAnsi="Symbol"/>
      </w:rPr>
    </w:lvl>
    <w:lvl w:ilvl="7" w:tplc="08160003" w:tentative="1">
      <w:start w:val="1"/>
      <w:numFmt w:val="bullet"/>
      <w:lvlText w:val="o"/>
      <w:lvlJc w:val="left"/>
      <w:pPr>
        <w:ind w:left="5760" w:hanging="360"/>
      </w:pPr>
      <w:rPr>
        <w:rFonts w:hint="default" w:ascii="Courier New" w:hAnsi="Courier New" w:cs="Courier New"/>
      </w:rPr>
    </w:lvl>
    <w:lvl w:ilvl="8" w:tplc="08160005" w:tentative="1">
      <w:start w:val="1"/>
      <w:numFmt w:val="bullet"/>
      <w:lvlText w:val=""/>
      <w:lvlJc w:val="left"/>
      <w:pPr>
        <w:ind w:left="6480" w:hanging="360"/>
      </w:pPr>
      <w:rPr>
        <w:rFonts w:hint="default" w:ascii="Wingdings" w:hAnsi="Wingdings"/>
      </w:rPr>
    </w:lvl>
  </w:abstractNum>
  <w:abstractNum w:abstractNumId="44" w15:restartNumberingAfterBreak="0">
    <w:nsid w:val="778A574F"/>
    <w:multiLevelType w:val="hybridMultilevel"/>
    <w:tmpl w:val="4906CC26"/>
    <w:lvl w:ilvl="0" w:tplc="63F06A94">
      <w:start w:val="1"/>
      <w:numFmt w:val="bullet"/>
      <w:lvlText w:val=""/>
      <w:lvlJc w:val="left"/>
      <w:pPr>
        <w:ind w:left="720" w:hanging="360"/>
      </w:pPr>
      <w:rPr>
        <w:rFonts w:hint="default" w:ascii="Symbol" w:hAnsi="Symbol"/>
      </w:rPr>
    </w:lvl>
    <w:lvl w:ilvl="1" w:tplc="1D46565A">
      <w:start w:val="1"/>
      <w:numFmt w:val="bullet"/>
      <w:lvlText w:val="o"/>
      <w:lvlJc w:val="left"/>
      <w:pPr>
        <w:ind w:left="1440" w:hanging="360"/>
      </w:pPr>
      <w:rPr>
        <w:rFonts w:hint="default" w:ascii="Courier New" w:hAnsi="Courier New"/>
      </w:rPr>
    </w:lvl>
    <w:lvl w:ilvl="2" w:tplc="2286D13E">
      <w:start w:val="1"/>
      <w:numFmt w:val="bullet"/>
      <w:lvlText w:val=""/>
      <w:lvlJc w:val="left"/>
      <w:pPr>
        <w:ind w:left="2160" w:hanging="360"/>
      </w:pPr>
      <w:rPr>
        <w:rFonts w:hint="default" w:ascii="Wingdings" w:hAnsi="Wingdings"/>
      </w:rPr>
    </w:lvl>
    <w:lvl w:ilvl="3" w:tplc="F5FA069E">
      <w:start w:val="1"/>
      <w:numFmt w:val="bullet"/>
      <w:lvlText w:val=""/>
      <w:lvlJc w:val="left"/>
      <w:pPr>
        <w:ind w:left="2880" w:hanging="360"/>
      </w:pPr>
      <w:rPr>
        <w:rFonts w:hint="default" w:ascii="Symbol" w:hAnsi="Symbol"/>
      </w:rPr>
    </w:lvl>
    <w:lvl w:ilvl="4" w:tplc="46EA1026">
      <w:start w:val="1"/>
      <w:numFmt w:val="bullet"/>
      <w:lvlText w:val="o"/>
      <w:lvlJc w:val="left"/>
      <w:pPr>
        <w:ind w:left="3600" w:hanging="360"/>
      </w:pPr>
      <w:rPr>
        <w:rFonts w:hint="default" w:ascii="Courier New" w:hAnsi="Courier New"/>
      </w:rPr>
    </w:lvl>
    <w:lvl w:ilvl="5" w:tplc="D9448CA6">
      <w:start w:val="1"/>
      <w:numFmt w:val="bullet"/>
      <w:lvlText w:val=""/>
      <w:lvlJc w:val="left"/>
      <w:pPr>
        <w:ind w:left="4320" w:hanging="360"/>
      </w:pPr>
      <w:rPr>
        <w:rFonts w:hint="default" w:ascii="Wingdings" w:hAnsi="Wingdings"/>
      </w:rPr>
    </w:lvl>
    <w:lvl w:ilvl="6" w:tplc="25BE6200">
      <w:start w:val="1"/>
      <w:numFmt w:val="bullet"/>
      <w:lvlText w:val=""/>
      <w:lvlJc w:val="left"/>
      <w:pPr>
        <w:ind w:left="5040" w:hanging="360"/>
      </w:pPr>
      <w:rPr>
        <w:rFonts w:hint="default" w:ascii="Symbol" w:hAnsi="Symbol"/>
      </w:rPr>
    </w:lvl>
    <w:lvl w:ilvl="7" w:tplc="25B264A2">
      <w:start w:val="1"/>
      <w:numFmt w:val="bullet"/>
      <w:lvlText w:val="o"/>
      <w:lvlJc w:val="left"/>
      <w:pPr>
        <w:ind w:left="5760" w:hanging="360"/>
      </w:pPr>
      <w:rPr>
        <w:rFonts w:hint="default" w:ascii="Courier New" w:hAnsi="Courier New"/>
      </w:rPr>
    </w:lvl>
    <w:lvl w:ilvl="8" w:tplc="F5AC5C8C">
      <w:start w:val="1"/>
      <w:numFmt w:val="bullet"/>
      <w:lvlText w:val=""/>
      <w:lvlJc w:val="left"/>
      <w:pPr>
        <w:ind w:left="6480" w:hanging="360"/>
      </w:pPr>
      <w:rPr>
        <w:rFonts w:hint="default" w:ascii="Wingdings" w:hAnsi="Wingdings"/>
      </w:rPr>
    </w:lvl>
  </w:abstractNum>
  <w:abstractNum w:abstractNumId="45" w15:restartNumberingAfterBreak="0">
    <w:nsid w:val="77A3FB75"/>
    <w:multiLevelType w:val="hybridMultilevel"/>
    <w:tmpl w:val="765649EC"/>
    <w:lvl w:ilvl="0" w:tplc="39D29170">
      <w:start w:val="1"/>
      <w:numFmt w:val="bullet"/>
      <w:lvlText w:val="-"/>
      <w:lvlJc w:val="left"/>
      <w:pPr>
        <w:ind w:left="720" w:hanging="360"/>
      </w:pPr>
      <w:rPr>
        <w:rFonts w:hint="default" w:ascii="Aptos" w:hAnsi="Aptos"/>
      </w:rPr>
    </w:lvl>
    <w:lvl w:ilvl="1" w:tplc="22AEB080">
      <w:start w:val="1"/>
      <w:numFmt w:val="bullet"/>
      <w:lvlText w:val="o"/>
      <w:lvlJc w:val="left"/>
      <w:pPr>
        <w:ind w:left="1440" w:hanging="360"/>
      </w:pPr>
      <w:rPr>
        <w:rFonts w:hint="default" w:ascii="Courier New" w:hAnsi="Courier New"/>
      </w:rPr>
    </w:lvl>
    <w:lvl w:ilvl="2" w:tplc="A0E2A0E2">
      <w:start w:val="1"/>
      <w:numFmt w:val="bullet"/>
      <w:lvlText w:val=""/>
      <w:lvlJc w:val="left"/>
      <w:pPr>
        <w:ind w:left="2160" w:hanging="360"/>
      </w:pPr>
      <w:rPr>
        <w:rFonts w:hint="default" w:ascii="Wingdings" w:hAnsi="Wingdings"/>
      </w:rPr>
    </w:lvl>
    <w:lvl w:ilvl="3" w:tplc="8E5263BC">
      <w:start w:val="1"/>
      <w:numFmt w:val="bullet"/>
      <w:lvlText w:val=""/>
      <w:lvlJc w:val="left"/>
      <w:pPr>
        <w:ind w:left="2880" w:hanging="360"/>
      </w:pPr>
      <w:rPr>
        <w:rFonts w:hint="default" w:ascii="Symbol" w:hAnsi="Symbol"/>
      </w:rPr>
    </w:lvl>
    <w:lvl w:ilvl="4" w:tplc="9CF6FAF8">
      <w:start w:val="1"/>
      <w:numFmt w:val="bullet"/>
      <w:lvlText w:val="o"/>
      <w:lvlJc w:val="left"/>
      <w:pPr>
        <w:ind w:left="3600" w:hanging="360"/>
      </w:pPr>
      <w:rPr>
        <w:rFonts w:hint="default" w:ascii="Courier New" w:hAnsi="Courier New"/>
      </w:rPr>
    </w:lvl>
    <w:lvl w:ilvl="5" w:tplc="7E4810BE">
      <w:start w:val="1"/>
      <w:numFmt w:val="bullet"/>
      <w:lvlText w:val=""/>
      <w:lvlJc w:val="left"/>
      <w:pPr>
        <w:ind w:left="4320" w:hanging="360"/>
      </w:pPr>
      <w:rPr>
        <w:rFonts w:hint="default" w:ascii="Wingdings" w:hAnsi="Wingdings"/>
      </w:rPr>
    </w:lvl>
    <w:lvl w:ilvl="6" w:tplc="9980637A">
      <w:start w:val="1"/>
      <w:numFmt w:val="bullet"/>
      <w:lvlText w:val=""/>
      <w:lvlJc w:val="left"/>
      <w:pPr>
        <w:ind w:left="5040" w:hanging="360"/>
      </w:pPr>
      <w:rPr>
        <w:rFonts w:hint="default" w:ascii="Symbol" w:hAnsi="Symbol"/>
      </w:rPr>
    </w:lvl>
    <w:lvl w:ilvl="7" w:tplc="BA26D074">
      <w:start w:val="1"/>
      <w:numFmt w:val="bullet"/>
      <w:lvlText w:val="o"/>
      <w:lvlJc w:val="left"/>
      <w:pPr>
        <w:ind w:left="5760" w:hanging="360"/>
      </w:pPr>
      <w:rPr>
        <w:rFonts w:hint="default" w:ascii="Courier New" w:hAnsi="Courier New"/>
      </w:rPr>
    </w:lvl>
    <w:lvl w:ilvl="8" w:tplc="98405360">
      <w:start w:val="1"/>
      <w:numFmt w:val="bullet"/>
      <w:lvlText w:val=""/>
      <w:lvlJc w:val="left"/>
      <w:pPr>
        <w:ind w:left="6480" w:hanging="360"/>
      </w:pPr>
      <w:rPr>
        <w:rFonts w:hint="default" w:ascii="Wingdings" w:hAnsi="Wingdings"/>
      </w:rPr>
    </w:lvl>
  </w:abstractNum>
  <w:abstractNum w:abstractNumId="46" w15:restartNumberingAfterBreak="0">
    <w:nsid w:val="7A54A0BF"/>
    <w:multiLevelType w:val="hybridMultilevel"/>
    <w:tmpl w:val="874E5F00"/>
    <w:lvl w:ilvl="0" w:tplc="E8D2642C">
      <w:start w:val="1"/>
      <w:numFmt w:val="decimal"/>
      <w:lvlText w:val="%1."/>
      <w:lvlJc w:val="left"/>
      <w:pPr>
        <w:ind w:left="360" w:hanging="360"/>
      </w:pPr>
    </w:lvl>
    <w:lvl w:ilvl="1" w:tplc="53183512">
      <w:start w:val="1"/>
      <w:numFmt w:val="lowerLetter"/>
      <w:lvlText w:val="%2."/>
      <w:lvlJc w:val="left"/>
      <w:pPr>
        <w:ind w:left="1080" w:hanging="360"/>
      </w:pPr>
    </w:lvl>
    <w:lvl w:ilvl="2" w:tplc="51A2447C">
      <w:start w:val="1"/>
      <w:numFmt w:val="lowerRoman"/>
      <w:lvlText w:val="%3."/>
      <w:lvlJc w:val="right"/>
      <w:pPr>
        <w:ind w:left="1800" w:hanging="180"/>
      </w:pPr>
    </w:lvl>
    <w:lvl w:ilvl="3" w:tplc="A2260466">
      <w:start w:val="1"/>
      <w:numFmt w:val="decimal"/>
      <w:lvlText w:val="%4."/>
      <w:lvlJc w:val="left"/>
      <w:pPr>
        <w:ind w:left="2520" w:hanging="360"/>
      </w:pPr>
    </w:lvl>
    <w:lvl w:ilvl="4" w:tplc="25A446A6">
      <w:start w:val="1"/>
      <w:numFmt w:val="lowerLetter"/>
      <w:lvlText w:val="%5."/>
      <w:lvlJc w:val="left"/>
      <w:pPr>
        <w:ind w:left="3240" w:hanging="360"/>
      </w:pPr>
    </w:lvl>
    <w:lvl w:ilvl="5" w:tplc="BB02EE74">
      <w:start w:val="1"/>
      <w:numFmt w:val="lowerRoman"/>
      <w:lvlText w:val="%6."/>
      <w:lvlJc w:val="right"/>
      <w:pPr>
        <w:ind w:left="3960" w:hanging="180"/>
      </w:pPr>
    </w:lvl>
    <w:lvl w:ilvl="6" w:tplc="575AA552">
      <w:start w:val="1"/>
      <w:numFmt w:val="decimal"/>
      <w:lvlText w:val="%7."/>
      <w:lvlJc w:val="left"/>
      <w:pPr>
        <w:ind w:left="4680" w:hanging="360"/>
      </w:pPr>
    </w:lvl>
    <w:lvl w:ilvl="7" w:tplc="A31E44CA">
      <w:start w:val="1"/>
      <w:numFmt w:val="lowerLetter"/>
      <w:lvlText w:val="%8."/>
      <w:lvlJc w:val="left"/>
      <w:pPr>
        <w:ind w:left="5400" w:hanging="360"/>
      </w:pPr>
    </w:lvl>
    <w:lvl w:ilvl="8" w:tplc="6E2045BC">
      <w:start w:val="1"/>
      <w:numFmt w:val="lowerRoman"/>
      <w:lvlText w:val="%9."/>
      <w:lvlJc w:val="right"/>
      <w:pPr>
        <w:ind w:left="6120" w:hanging="180"/>
      </w:pPr>
    </w:lvl>
  </w:abstractNum>
  <w:abstractNum w:abstractNumId="47" w15:restartNumberingAfterBreak="0">
    <w:nsid w:val="7C5E0F3E"/>
    <w:multiLevelType w:val="hybridMultilevel"/>
    <w:tmpl w:val="C4AC7ABA"/>
    <w:lvl w:ilvl="0" w:tplc="8CCCD0DC">
      <w:start w:val="1"/>
      <w:numFmt w:val="bullet"/>
      <w:lvlText w:val=""/>
      <w:lvlJc w:val="left"/>
      <w:pPr>
        <w:ind w:left="1080" w:hanging="360"/>
      </w:pPr>
      <w:rPr>
        <w:rFonts w:hint="default" w:ascii="Symbol" w:hAnsi="Symbol"/>
      </w:rPr>
    </w:lvl>
    <w:lvl w:ilvl="1" w:tplc="48648F20">
      <w:start w:val="1"/>
      <w:numFmt w:val="bullet"/>
      <w:lvlText w:val="o"/>
      <w:lvlJc w:val="left"/>
      <w:pPr>
        <w:ind w:left="1800" w:hanging="360"/>
      </w:pPr>
      <w:rPr>
        <w:rFonts w:hint="default" w:ascii="Courier New" w:hAnsi="Courier New"/>
      </w:rPr>
    </w:lvl>
    <w:lvl w:ilvl="2" w:tplc="50BCA874">
      <w:start w:val="1"/>
      <w:numFmt w:val="bullet"/>
      <w:lvlText w:val=""/>
      <w:lvlJc w:val="left"/>
      <w:pPr>
        <w:ind w:left="2520" w:hanging="360"/>
      </w:pPr>
      <w:rPr>
        <w:rFonts w:hint="default" w:ascii="Wingdings" w:hAnsi="Wingdings"/>
      </w:rPr>
    </w:lvl>
    <w:lvl w:ilvl="3" w:tplc="EB083C86">
      <w:start w:val="1"/>
      <w:numFmt w:val="bullet"/>
      <w:lvlText w:val=""/>
      <w:lvlJc w:val="left"/>
      <w:pPr>
        <w:ind w:left="3240" w:hanging="360"/>
      </w:pPr>
      <w:rPr>
        <w:rFonts w:hint="default" w:ascii="Symbol" w:hAnsi="Symbol"/>
      </w:rPr>
    </w:lvl>
    <w:lvl w:ilvl="4" w:tplc="368294C6">
      <w:start w:val="1"/>
      <w:numFmt w:val="bullet"/>
      <w:lvlText w:val="o"/>
      <w:lvlJc w:val="left"/>
      <w:pPr>
        <w:ind w:left="3960" w:hanging="360"/>
      </w:pPr>
      <w:rPr>
        <w:rFonts w:hint="default" w:ascii="Courier New" w:hAnsi="Courier New"/>
      </w:rPr>
    </w:lvl>
    <w:lvl w:ilvl="5" w:tplc="E2242944">
      <w:start w:val="1"/>
      <w:numFmt w:val="bullet"/>
      <w:lvlText w:val=""/>
      <w:lvlJc w:val="left"/>
      <w:pPr>
        <w:ind w:left="4680" w:hanging="360"/>
      </w:pPr>
      <w:rPr>
        <w:rFonts w:hint="default" w:ascii="Wingdings" w:hAnsi="Wingdings"/>
      </w:rPr>
    </w:lvl>
    <w:lvl w:ilvl="6" w:tplc="942E1BD4">
      <w:start w:val="1"/>
      <w:numFmt w:val="bullet"/>
      <w:lvlText w:val=""/>
      <w:lvlJc w:val="left"/>
      <w:pPr>
        <w:ind w:left="5400" w:hanging="360"/>
      </w:pPr>
      <w:rPr>
        <w:rFonts w:hint="default" w:ascii="Symbol" w:hAnsi="Symbol"/>
      </w:rPr>
    </w:lvl>
    <w:lvl w:ilvl="7" w:tplc="D34A67AC">
      <w:start w:val="1"/>
      <w:numFmt w:val="bullet"/>
      <w:lvlText w:val="o"/>
      <w:lvlJc w:val="left"/>
      <w:pPr>
        <w:ind w:left="6120" w:hanging="360"/>
      </w:pPr>
      <w:rPr>
        <w:rFonts w:hint="default" w:ascii="Courier New" w:hAnsi="Courier New"/>
      </w:rPr>
    </w:lvl>
    <w:lvl w:ilvl="8" w:tplc="AFD64068">
      <w:start w:val="1"/>
      <w:numFmt w:val="bullet"/>
      <w:lvlText w:val=""/>
      <w:lvlJc w:val="left"/>
      <w:pPr>
        <w:ind w:left="6840" w:hanging="360"/>
      </w:pPr>
      <w:rPr>
        <w:rFonts w:hint="default" w:ascii="Wingdings" w:hAnsi="Wingdings"/>
      </w:rPr>
    </w:lvl>
  </w:abstractNum>
  <w:abstractNum w:abstractNumId="48" w15:restartNumberingAfterBreak="0">
    <w:nsid w:val="7D3CD217"/>
    <w:multiLevelType w:val="hybridMultilevel"/>
    <w:tmpl w:val="8B445588"/>
    <w:lvl w:ilvl="0" w:tplc="B9B25FAC">
      <w:start w:val="1"/>
      <w:numFmt w:val="bullet"/>
      <w:lvlText w:val=""/>
      <w:lvlJc w:val="left"/>
      <w:pPr>
        <w:ind w:left="360" w:hanging="360"/>
      </w:pPr>
      <w:rPr>
        <w:rFonts w:hint="default" w:ascii="Symbol" w:hAnsi="Symbol"/>
      </w:rPr>
    </w:lvl>
    <w:lvl w:ilvl="1" w:tplc="D8FA9B24">
      <w:start w:val="1"/>
      <w:numFmt w:val="bullet"/>
      <w:lvlText w:val="o"/>
      <w:lvlJc w:val="left"/>
      <w:pPr>
        <w:ind w:left="1080" w:hanging="360"/>
      </w:pPr>
      <w:rPr>
        <w:rFonts w:hint="default" w:ascii="Courier New" w:hAnsi="Courier New"/>
      </w:rPr>
    </w:lvl>
    <w:lvl w:ilvl="2" w:tplc="22F439AA">
      <w:start w:val="1"/>
      <w:numFmt w:val="bullet"/>
      <w:lvlText w:val=""/>
      <w:lvlJc w:val="left"/>
      <w:pPr>
        <w:ind w:left="1800" w:hanging="360"/>
      </w:pPr>
      <w:rPr>
        <w:rFonts w:hint="default" w:ascii="Wingdings" w:hAnsi="Wingdings"/>
      </w:rPr>
    </w:lvl>
    <w:lvl w:ilvl="3" w:tplc="8AC63A7C">
      <w:start w:val="1"/>
      <w:numFmt w:val="bullet"/>
      <w:lvlText w:val=""/>
      <w:lvlJc w:val="left"/>
      <w:pPr>
        <w:ind w:left="2520" w:hanging="360"/>
      </w:pPr>
      <w:rPr>
        <w:rFonts w:hint="default" w:ascii="Symbol" w:hAnsi="Symbol"/>
      </w:rPr>
    </w:lvl>
    <w:lvl w:ilvl="4" w:tplc="3408A116">
      <w:start w:val="1"/>
      <w:numFmt w:val="bullet"/>
      <w:lvlText w:val="o"/>
      <w:lvlJc w:val="left"/>
      <w:pPr>
        <w:ind w:left="3240" w:hanging="360"/>
      </w:pPr>
      <w:rPr>
        <w:rFonts w:hint="default" w:ascii="Courier New" w:hAnsi="Courier New"/>
      </w:rPr>
    </w:lvl>
    <w:lvl w:ilvl="5" w:tplc="3312A20A">
      <w:start w:val="1"/>
      <w:numFmt w:val="bullet"/>
      <w:lvlText w:val=""/>
      <w:lvlJc w:val="left"/>
      <w:pPr>
        <w:ind w:left="3960" w:hanging="360"/>
      </w:pPr>
      <w:rPr>
        <w:rFonts w:hint="default" w:ascii="Wingdings" w:hAnsi="Wingdings"/>
      </w:rPr>
    </w:lvl>
    <w:lvl w:ilvl="6" w:tplc="D73E209A">
      <w:start w:val="1"/>
      <w:numFmt w:val="bullet"/>
      <w:lvlText w:val=""/>
      <w:lvlJc w:val="left"/>
      <w:pPr>
        <w:ind w:left="4680" w:hanging="360"/>
      </w:pPr>
      <w:rPr>
        <w:rFonts w:hint="default" w:ascii="Symbol" w:hAnsi="Symbol"/>
      </w:rPr>
    </w:lvl>
    <w:lvl w:ilvl="7" w:tplc="2A34865E">
      <w:start w:val="1"/>
      <w:numFmt w:val="bullet"/>
      <w:lvlText w:val="o"/>
      <w:lvlJc w:val="left"/>
      <w:pPr>
        <w:ind w:left="5400" w:hanging="360"/>
      </w:pPr>
      <w:rPr>
        <w:rFonts w:hint="default" w:ascii="Courier New" w:hAnsi="Courier New"/>
      </w:rPr>
    </w:lvl>
    <w:lvl w:ilvl="8" w:tplc="581E04A8">
      <w:start w:val="1"/>
      <w:numFmt w:val="bullet"/>
      <w:lvlText w:val=""/>
      <w:lvlJc w:val="left"/>
      <w:pPr>
        <w:ind w:left="6120" w:hanging="360"/>
      </w:pPr>
      <w:rPr>
        <w:rFonts w:hint="default" w:ascii="Wingdings" w:hAnsi="Wingdings"/>
      </w:rPr>
    </w:lvl>
  </w:abstractNum>
  <w:abstractNum w:abstractNumId="49" w15:restartNumberingAfterBreak="0">
    <w:nsid w:val="7F1762C5"/>
    <w:multiLevelType w:val="hybridMultilevel"/>
    <w:tmpl w:val="8E001DD4"/>
    <w:lvl w:ilvl="0" w:tplc="A5DA094C">
      <w:start w:val="1"/>
      <w:numFmt w:val="bullet"/>
      <w:lvlText w:val=""/>
      <w:lvlJc w:val="left"/>
      <w:pPr>
        <w:ind w:left="720" w:hanging="360"/>
      </w:pPr>
      <w:rPr>
        <w:rFonts w:hint="default" w:ascii="Symbol" w:hAnsi="Symbol"/>
      </w:rPr>
    </w:lvl>
    <w:lvl w:ilvl="1" w:tplc="10CA836E">
      <w:start w:val="1"/>
      <w:numFmt w:val="bullet"/>
      <w:lvlText w:val="o"/>
      <w:lvlJc w:val="left"/>
      <w:pPr>
        <w:ind w:left="1440" w:hanging="360"/>
      </w:pPr>
      <w:rPr>
        <w:rFonts w:hint="default" w:ascii="Courier New" w:hAnsi="Courier New"/>
      </w:rPr>
    </w:lvl>
    <w:lvl w:ilvl="2" w:tplc="770A2870">
      <w:start w:val="1"/>
      <w:numFmt w:val="bullet"/>
      <w:lvlText w:val=""/>
      <w:lvlJc w:val="left"/>
      <w:pPr>
        <w:ind w:left="2160" w:hanging="360"/>
      </w:pPr>
      <w:rPr>
        <w:rFonts w:hint="default" w:ascii="Wingdings" w:hAnsi="Wingdings"/>
      </w:rPr>
    </w:lvl>
    <w:lvl w:ilvl="3" w:tplc="AD52B110">
      <w:start w:val="1"/>
      <w:numFmt w:val="bullet"/>
      <w:lvlText w:val=""/>
      <w:lvlJc w:val="left"/>
      <w:pPr>
        <w:ind w:left="2880" w:hanging="360"/>
      </w:pPr>
      <w:rPr>
        <w:rFonts w:hint="default" w:ascii="Symbol" w:hAnsi="Symbol"/>
      </w:rPr>
    </w:lvl>
    <w:lvl w:ilvl="4" w:tplc="53F69082">
      <w:start w:val="1"/>
      <w:numFmt w:val="bullet"/>
      <w:lvlText w:val="o"/>
      <w:lvlJc w:val="left"/>
      <w:pPr>
        <w:ind w:left="3600" w:hanging="360"/>
      </w:pPr>
      <w:rPr>
        <w:rFonts w:hint="default" w:ascii="Courier New" w:hAnsi="Courier New"/>
      </w:rPr>
    </w:lvl>
    <w:lvl w:ilvl="5" w:tplc="5E80A7C8">
      <w:start w:val="1"/>
      <w:numFmt w:val="bullet"/>
      <w:lvlText w:val=""/>
      <w:lvlJc w:val="left"/>
      <w:pPr>
        <w:ind w:left="4320" w:hanging="360"/>
      </w:pPr>
      <w:rPr>
        <w:rFonts w:hint="default" w:ascii="Wingdings" w:hAnsi="Wingdings"/>
      </w:rPr>
    </w:lvl>
    <w:lvl w:ilvl="6" w:tplc="555C3FA2">
      <w:start w:val="1"/>
      <w:numFmt w:val="bullet"/>
      <w:lvlText w:val=""/>
      <w:lvlJc w:val="left"/>
      <w:pPr>
        <w:ind w:left="5040" w:hanging="360"/>
      </w:pPr>
      <w:rPr>
        <w:rFonts w:hint="default" w:ascii="Symbol" w:hAnsi="Symbol"/>
      </w:rPr>
    </w:lvl>
    <w:lvl w:ilvl="7" w:tplc="B65C75E8">
      <w:start w:val="1"/>
      <w:numFmt w:val="bullet"/>
      <w:lvlText w:val="o"/>
      <w:lvlJc w:val="left"/>
      <w:pPr>
        <w:ind w:left="5760" w:hanging="360"/>
      </w:pPr>
      <w:rPr>
        <w:rFonts w:hint="default" w:ascii="Courier New" w:hAnsi="Courier New"/>
      </w:rPr>
    </w:lvl>
    <w:lvl w:ilvl="8" w:tplc="A1140534">
      <w:start w:val="1"/>
      <w:numFmt w:val="bullet"/>
      <w:lvlText w:val=""/>
      <w:lvlJc w:val="left"/>
      <w:pPr>
        <w:ind w:left="6480" w:hanging="360"/>
      </w:pPr>
      <w:rPr>
        <w:rFonts w:hint="default" w:ascii="Wingdings" w:hAnsi="Wingdings"/>
      </w:rPr>
    </w:lvl>
  </w:abstractNum>
  <w:num w:numId="1" w16cid:durableId="211423147">
    <w:abstractNumId w:val="10"/>
  </w:num>
  <w:num w:numId="2" w16cid:durableId="1108164925">
    <w:abstractNumId w:val="49"/>
  </w:num>
  <w:num w:numId="3" w16cid:durableId="1175463853">
    <w:abstractNumId w:val="26"/>
  </w:num>
  <w:num w:numId="4" w16cid:durableId="745298094">
    <w:abstractNumId w:val="0"/>
  </w:num>
  <w:num w:numId="5" w16cid:durableId="1693452399">
    <w:abstractNumId w:val="5"/>
  </w:num>
  <w:num w:numId="6" w16cid:durableId="1794716492">
    <w:abstractNumId w:val="32"/>
  </w:num>
  <w:num w:numId="7" w16cid:durableId="181554937">
    <w:abstractNumId w:val="42"/>
  </w:num>
  <w:num w:numId="8" w16cid:durableId="1589578887">
    <w:abstractNumId w:val="12"/>
  </w:num>
  <w:num w:numId="9" w16cid:durableId="938411633">
    <w:abstractNumId w:val="8"/>
  </w:num>
  <w:num w:numId="10" w16cid:durableId="2105758632">
    <w:abstractNumId w:val="48"/>
  </w:num>
  <w:num w:numId="11" w16cid:durableId="2109739930">
    <w:abstractNumId w:val="36"/>
  </w:num>
  <w:num w:numId="12" w16cid:durableId="97071364">
    <w:abstractNumId w:val="39"/>
  </w:num>
  <w:num w:numId="13" w16cid:durableId="2104107678">
    <w:abstractNumId w:val="16"/>
  </w:num>
  <w:num w:numId="14" w16cid:durableId="813177440">
    <w:abstractNumId w:val="28"/>
  </w:num>
  <w:num w:numId="15" w16cid:durableId="2107967824">
    <w:abstractNumId w:val="1"/>
  </w:num>
  <w:num w:numId="16" w16cid:durableId="374281922">
    <w:abstractNumId w:val="21"/>
  </w:num>
  <w:num w:numId="17" w16cid:durableId="986394248">
    <w:abstractNumId w:val="35"/>
  </w:num>
  <w:num w:numId="18" w16cid:durableId="731386553">
    <w:abstractNumId w:val="38"/>
  </w:num>
  <w:num w:numId="19" w16cid:durableId="512694463">
    <w:abstractNumId w:val="7"/>
  </w:num>
  <w:num w:numId="20" w16cid:durableId="2053142530">
    <w:abstractNumId w:val="11"/>
  </w:num>
  <w:num w:numId="21" w16cid:durableId="368839364">
    <w:abstractNumId w:val="14"/>
  </w:num>
  <w:num w:numId="22" w16cid:durableId="27726737">
    <w:abstractNumId w:val="3"/>
  </w:num>
  <w:num w:numId="23" w16cid:durableId="2018581460">
    <w:abstractNumId w:val="24"/>
  </w:num>
  <w:num w:numId="24" w16cid:durableId="1665738507">
    <w:abstractNumId w:val="18"/>
  </w:num>
  <w:num w:numId="25" w16cid:durableId="1823888897">
    <w:abstractNumId w:val="20"/>
  </w:num>
  <w:num w:numId="26" w16cid:durableId="1990012916">
    <w:abstractNumId w:val="2"/>
  </w:num>
  <w:num w:numId="27" w16cid:durableId="619145029">
    <w:abstractNumId w:val="45"/>
  </w:num>
  <w:num w:numId="28" w16cid:durableId="1468664679">
    <w:abstractNumId w:val="19"/>
  </w:num>
  <w:num w:numId="29" w16cid:durableId="1843816298">
    <w:abstractNumId w:val="9"/>
  </w:num>
  <w:num w:numId="30" w16cid:durableId="678655560">
    <w:abstractNumId w:val="41"/>
  </w:num>
  <w:num w:numId="31" w16cid:durableId="1784954549">
    <w:abstractNumId w:val="30"/>
  </w:num>
  <w:num w:numId="32" w16cid:durableId="173108540">
    <w:abstractNumId w:val="4"/>
  </w:num>
  <w:num w:numId="33" w16cid:durableId="1733427932">
    <w:abstractNumId w:val="40"/>
  </w:num>
  <w:num w:numId="34" w16cid:durableId="1333683070">
    <w:abstractNumId w:val="46"/>
  </w:num>
  <w:num w:numId="35" w16cid:durableId="283462298">
    <w:abstractNumId w:val="27"/>
  </w:num>
  <w:num w:numId="36" w16cid:durableId="861672635">
    <w:abstractNumId w:val="34"/>
  </w:num>
  <w:num w:numId="37" w16cid:durableId="1412776622">
    <w:abstractNumId w:val="22"/>
  </w:num>
  <w:num w:numId="38" w16cid:durableId="956912396">
    <w:abstractNumId w:val="15"/>
  </w:num>
  <w:num w:numId="39" w16cid:durableId="1869103985">
    <w:abstractNumId w:val="17"/>
  </w:num>
  <w:num w:numId="40" w16cid:durableId="2073843091">
    <w:abstractNumId w:val="47"/>
  </w:num>
  <w:num w:numId="41" w16cid:durableId="1184979244">
    <w:abstractNumId w:val="31"/>
  </w:num>
  <w:num w:numId="42" w16cid:durableId="770976395">
    <w:abstractNumId w:val="6"/>
  </w:num>
  <w:num w:numId="43" w16cid:durableId="685132755">
    <w:abstractNumId w:val="44"/>
  </w:num>
  <w:num w:numId="44" w16cid:durableId="1673024801">
    <w:abstractNumId w:val="23"/>
  </w:num>
  <w:num w:numId="45" w16cid:durableId="2031175232">
    <w:abstractNumId w:val="37"/>
  </w:num>
  <w:num w:numId="46" w16cid:durableId="626280307">
    <w:abstractNumId w:val="13"/>
  </w:num>
  <w:num w:numId="47" w16cid:durableId="1584222193">
    <w:abstractNumId w:val="29"/>
  </w:num>
  <w:num w:numId="48" w16cid:durableId="172109993">
    <w:abstractNumId w:val="33"/>
  </w:num>
  <w:num w:numId="49" w16cid:durableId="594706142">
    <w:abstractNumId w:val="25"/>
  </w:num>
  <w:num w:numId="50" w16cid:durableId="475800494">
    <w:abstractNumId w:val="43"/>
  </w:num>
  <w:numIdMacAtCleanup w:val="48"/>
</w:numbering>
</file>

<file path=word/people.xml><?xml version="1.0" encoding="utf-8"?>
<w15:people xmlns:mc="http://schemas.openxmlformats.org/markup-compatibility/2006" xmlns:w15="http://schemas.microsoft.com/office/word/2012/wordml" mc:Ignorable="w15">
  <w15:person w15:author="Francesca Strada">
    <w15:presenceInfo w15:providerId="AD" w15:userId="S::f.strada@arca24.com::2fa84890-bfc9-49b8-88b6-60df7ccd98f2"/>
  </w15:person>
  <w15:person w15:author="Francesca Strada">
    <w15:presenceInfo w15:providerId="AD" w15:userId="S::f.strada@arca24.com::2fa84890-bfc9-49b8-88b6-60df7ccd98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linkStyles/>
  <w:trackRevisions w:val="false"/>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254"/>
    <w:rsid w:val="00001084"/>
    <w:rsid w:val="000023BC"/>
    <w:rsid w:val="00002F1F"/>
    <w:rsid w:val="00012BCF"/>
    <w:rsid w:val="00014334"/>
    <w:rsid w:val="00024E08"/>
    <w:rsid w:val="00025ED7"/>
    <w:rsid w:val="000262BC"/>
    <w:rsid w:val="0003266D"/>
    <w:rsid w:val="00035519"/>
    <w:rsid w:val="000364B3"/>
    <w:rsid w:val="00040B28"/>
    <w:rsid w:val="000467FD"/>
    <w:rsid w:val="0005325B"/>
    <w:rsid w:val="00055380"/>
    <w:rsid w:val="00055B50"/>
    <w:rsid w:val="00056DEA"/>
    <w:rsid w:val="0005744A"/>
    <w:rsid w:val="00057EC0"/>
    <w:rsid w:val="00065EE9"/>
    <w:rsid w:val="000673A2"/>
    <w:rsid w:val="00067DBA"/>
    <w:rsid w:val="00071EC2"/>
    <w:rsid w:val="00072F9B"/>
    <w:rsid w:val="00074A73"/>
    <w:rsid w:val="00075C85"/>
    <w:rsid w:val="00081D04"/>
    <w:rsid w:val="00090C4B"/>
    <w:rsid w:val="000930EE"/>
    <w:rsid w:val="00093D1D"/>
    <w:rsid w:val="00096110"/>
    <w:rsid w:val="000A0AC6"/>
    <w:rsid w:val="000A119C"/>
    <w:rsid w:val="000A130D"/>
    <w:rsid w:val="000A513D"/>
    <w:rsid w:val="000A5151"/>
    <w:rsid w:val="000A5262"/>
    <w:rsid w:val="000A565B"/>
    <w:rsid w:val="000A699D"/>
    <w:rsid w:val="000A6AD4"/>
    <w:rsid w:val="000B007D"/>
    <w:rsid w:val="000B39B4"/>
    <w:rsid w:val="000B46CE"/>
    <w:rsid w:val="000B5407"/>
    <w:rsid w:val="000B65F0"/>
    <w:rsid w:val="000B7722"/>
    <w:rsid w:val="000C045C"/>
    <w:rsid w:val="000C31A6"/>
    <w:rsid w:val="000C74DB"/>
    <w:rsid w:val="000CB246"/>
    <w:rsid w:val="000D3473"/>
    <w:rsid w:val="000D3736"/>
    <w:rsid w:val="000D5596"/>
    <w:rsid w:val="000E0871"/>
    <w:rsid w:val="000E0C50"/>
    <w:rsid w:val="000E59FE"/>
    <w:rsid w:val="000E7A18"/>
    <w:rsid w:val="000F141A"/>
    <w:rsid w:val="000F47ED"/>
    <w:rsid w:val="000F5A33"/>
    <w:rsid w:val="00101085"/>
    <w:rsid w:val="00101583"/>
    <w:rsid w:val="00103D93"/>
    <w:rsid w:val="00104812"/>
    <w:rsid w:val="00104E7E"/>
    <w:rsid w:val="0010759A"/>
    <w:rsid w:val="001157B4"/>
    <w:rsid w:val="001174BD"/>
    <w:rsid w:val="00120183"/>
    <w:rsid w:val="00125927"/>
    <w:rsid w:val="001302E1"/>
    <w:rsid w:val="0013583A"/>
    <w:rsid w:val="001400E3"/>
    <w:rsid w:val="00140324"/>
    <w:rsid w:val="00142CB7"/>
    <w:rsid w:val="0015089E"/>
    <w:rsid w:val="00150EAA"/>
    <w:rsid w:val="00167266"/>
    <w:rsid w:val="00167313"/>
    <w:rsid w:val="001678B1"/>
    <w:rsid w:val="00170B02"/>
    <w:rsid w:val="001739BA"/>
    <w:rsid w:val="00185D1E"/>
    <w:rsid w:val="00186949"/>
    <w:rsid w:val="001906D4"/>
    <w:rsid w:val="0019371E"/>
    <w:rsid w:val="00193A5C"/>
    <w:rsid w:val="00195280"/>
    <w:rsid w:val="00197003"/>
    <w:rsid w:val="001A0718"/>
    <w:rsid w:val="001A291E"/>
    <w:rsid w:val="001A3681"/>
    <w:rsid w:val="001A5EB3"/>
    <w:rsid w:val="001A663D"/>
    <w:rsid w:val="001B01AC"/>
    <w:rsid w:val="001B14D2"/>
    <w:rsid w:val="001B22DD"/>
    <w:rsid w:val="001B3B48"/>
    <w:rsid w:val="001B3D6C"/>
    <w:rsid w:val="001B5A0B"/>
    <w:rsid w:val="001B6DF1"/>
    <w:rsid w:val="001B717B"/>
    <w:rsid w:val="001B731E"/>
    <w:rsid w:val="001B748B"/>
    <w:rsid w:val="001C14C3"/>
    <w:rsid w:val="001C1A73"/>
    <w:rsid w:val="001C2091"/>
    <w:rsid w:val="001C2109"/>
    <w:rsid w:val="001C3FDE"/>
    <w:rsid w:val="001C550A"/>
    <w:rsid w:val="001C6762"/>
    <w:rsid w:val="001D62F4"/>
    <w:rsid w:val="001E2A96"/>
    <w:rsid w:val="001E3D36"/>
    <w:rsid w:val="001E68B7"/>
    <w:rsid w:val="001F2036"/>
    <w:rsid w:val="001F23F4"/>
    <w:rsid w:val="001F5931"/>
    <w:rsid w:val="001F5D42"/>
    <w:rsid w:val="001F682A"/>
    <w:rsid w:val="002044CE"/>
    <w:rsid w:val="00206A1B"/>
    <w:rsid w:val="00210F67"/>
    <w:rsid w:val="00210FA3"/>
    <w:rsid w:val="002110A1"/>
    <w:rsid w:val="002116BA"/>
    <w:rsid w:val="00217660"/>
    <w:rsid w:val="002200CD"/>
    <w:rsid w:val="0022158E"/>
    <w:rsid w:val="0022523A"/>
    <w:rsid w:val="002265E5"/>
    <w:rsid w:val="002330C2"/>
    <w:rsid w:val="00237E2A"/>
    <w:rsid w:val="00240585"/>
    <w:rsid w:val="00240E4F"/>
    <w:rsid w:val="002428B4"/>
    <w:rsid w:val="00244B2E"/>
    <w:rsid w:val="002451ED"/>
    <w:rsid w:val="002628B8"/>
    <w:rsid w:val="0026469B"/>
    <w:rsid w:val="00265F07"/>
    <w:rsid w:val="002760D2"/>
    <w:rsid w:val="0028385D"/>
    <w:rsid w:val="00293004"/>
    <w:rsid w:val="00293FD7"/>
    <w:rsid w:val="00295719"/>
    <w:rsid w:val="002A2C2A"/>
    <w:rsid w:val="002A3FB9"/>
    <w:rsid w:val="002A48B3"/>
    <w:rsid w:val="002A585E"/>
    <w:rsid w:val="002A6CE2"/>
    <w:rsid w:val="002A6FDC"/>
    <w:rsid w:val="002B0254"/>
    <w:rsid w:val="002B07AC"/>
    <w:rsid w:val="002B1625"/>
    <w:rsid w:val="002B630B"/>
    <w:rsid w:val="002C34DB"/>
    <w:rsid w:val="002C368A"/>
    <w:rsid w:val="002C44FF"/>
    <w:rsid w:val="002C5C93"/>
    <w:rsid w:val="002C746B"/>
    <w:rsid w:val="002D0CE7"/>
    <w:rsid w:val="002D28CE"/>
    <w:rsid w:val="002D3C4F"/>
    <w:rsid w:val="002D576F"/>
    <w:rsid w:val="002E00B5"/>
    <w:rsid w:val="002E1088"/>
    <w:rsid w:val="002E75FE"/>
    <w:rsid w:val="002F0B06"/>
    <w:rsid w:val="002F2261"/>
    <w:rsid w:val="002F3752"/>
    <w:rsid w:val="002F5BB7"/>
    <w:rsid w:val="002F6C5E"/>
    <w:rsid w:val="00304F56"/>
    <w:rsid w:val="00305CB7"/>
    <w:rsid w:val="00306BB3"/>
    <w:rsid w:val="00307FB4"/>
    <w:rsid w:val="0030C8AF"/>
    <w:rsid w:val="0031179D"/>
    <w:rsid w:val="00312691"/>
    <w:rsid w:val="003154FA"/>
    <w:rsid w:val="00323363"/>
    <w:rsid w:val="003250AE"/>
    <w:rsid w:val="00325334"/>
    <w:rsid w:val="00327740"/>
    <w:rsid w:val="003312A4"/>
    <w:rsid w:val="00333328"/>
    <w:rsid w:val="00333665"/>
    <w:rsid w:val="0033629F"/>
    <w:rsid w:val="00340286"/>
    <w:rsid w:val="00340760"/>
    <w:rsid w:val="0034229A"/>
    <w:rsid w:val="003455D6"/>
    <w:rsid w:val="00347A0B"/>
    <w:rsid w:val="00350632"/>
    <w:rsid w:val="003521EB"/>
    <w:rsid w:val="0035234A"/>
    <w:rsid w:val="00355088"/>
    <w:rsid w:val="003551A8"/>
    <w:rsid w:val="0035553B"/>
    <w:rsid w:val="00355831"/>
    <w:rsid w:val="00360BF6"/>
    <w:rsid w:val="0036106E"/>
    <w:rsid w:val="003627AE"/>
    <w:rsid w:val="003657FC"/>
    <w:rsid w:val="00367A13"/>
    <w:rsid w:val="00371A95"/>
    <w:rsid w:val="00373FBF"/>
    <w:rsid w:val="00377C69"/>
    <w:rsid w:val="003811E9"/>
    <w:rsid w:val="003826A7"/>
    <w:rsid w:val="0038319A"/>
    <w:rsid w:val="00384775"/>
    <w:rsid w:val="003858D3"/>
    <w:rsid w:val="00387721"/>
    <w:rsid w:val="003910AA"/>
    <w:rsid w:val="003920E6"/>
    <w:rsid w:val="00392129"/>
    <w:rsid w:val="003928AC"/>
    <w:rsid w:val="00393188"/>
    <w:rsid w:val="0039722B"/>
    <w:rsid w:val="003A3A41"/>
    <w:rsid w:val="003A59ED"/>
    <w:rsid w:val="003B06B6"/>
    <w:rsid w:val="003B2E1A"/>
    <w:rsid w:val="003B4553"/>
    <w:rsid w:val="003C0F5D"/>
    <w:rsid w:val="003C18A2"/>
    <w:rsid w:val="003C3C68"/>
    <w:rsid w:val="003D1A44"/>
    <w:rsid w:val="003D4E79"/>
    <w:rsid w:val="003E01E2"/>
    <w:rsid w:val="003E5CBF"/>
    <w:rsid w:val="003E6B7A"/>
    <w:rsid w:val="003EBAFD"/>
    <w:rsid w:val="003F0AB9"/>
    <w:rsid w:val="003F194A"/>
    <w:rsid w:val="00400779"/>
    <w:rsid w:val="00405D23"/>
    <w:rsid w:val="004103B8"/>
    <w:rsid w:val="00411763"/>
    <w:rsid w:val="00412DDF"/>
    <w:rsid w:val="00413765"/>
    <w:rsid w:val="004144FE"/>
    <w:rsid w:val="00415A48"/>
    <w:rsid w:val="00417DC7"/>
    <w:rsid w:val="00417F44"/>
    <w:rsid w:val="0042416A"/>
    <w:rsid w:val="00427EFB"/>
    <w:rsid w:val="00430135"/>
    <w:rsid w:val="0043035E"/>
    <w:rsid w:val="0043078C"/>
    <w:rsid w:val="004307E5"/>
    <w:rsid w:val="00430857"/>
    <w:rsid w:val="00434F71"/>
    <w:rsid w:val="00442028"/>
    <w:rsid w:val="00443299"/>
    <w:rsid w:val="00444EAF"/>
    <w:rsid w:val="00446788"/>
    <w:rsid w:val="0044BB55"/>
    <w:rsid w:val="00450BAB"/>
    <w:rsid w:val="00453657"/>
    <w:rsid w:val="0045475D"/>
    <w:rsid w:val="00454A5B"/>
    <w:rsid w:val="004628A5"/>
    <w:rsid w:val="004629D1"/>
    <w:rsid w:val="00464636"/>
    <w:rsid w:val="00467D2C"/>
    <w:rsid w:val="004746F7"/>
    <w:rsid w:val="00475789"/>
    <w:rsid w:val="00480473"/>
    <w:rsid w:val="00480585"/>
    <w:rsid w:val="00481460"/>
    <w:rsid w:val="00482603"/>
    <w:rsid w:val="0048281E"/>
    <w:rsid w:val="00483017"/>
    <w:rsid w:val="0048468F"/>
    <w:rsid w:val="00491C12"/>
    <w:rsid w:val="004936CB"/>
    <w:rsid w:val="00496883"/>
    <w:rsid w:val="004975D7"/>
    <w:rsid w:val="0049763C"/>
    <w:rsid w:val="004A603C"/>
    <w:rsid w:val="004A7E4D"/>
    <w:rsid w:val="004B6430"/>
    <w:rsid w:val="004B7767"/>
    <w:rsid w:val="004C144A"/>
    <w:rsid w:val="004C7105"/>
    <w:rsid w:val="004D1EF4"/>
    <w:rsid w:val="004D22A8"/>
    <w:rsid w:val="004D630A"/>
    <w:rsid w:val="004D7BC6"/>
    <w:rsid w:val="004E4057"/>
    <w:rsid w:val="004E4888"/>
    <w:rsid w:val="004E5D7C"/>
    <w:rsid w:val="004E704C"/>
    <w:rsid w:val="004E7727"/>
    <w:rsid w:val="004E799A"/>
    <w:rsid w:val="004F151C"/>
    <w:rsid w:val="004F5ABE"/>
    <w:rsid w:val="004F65C6"/>
    <w:rsid w:val="00503E03"/>
    <w:rsid w:val="005079BD"/>
    <w:rsid w:val="00512357"/>
    <w:rsid w:val="005169B4"/>
    <w:rsid w:val="0051F8CE"/>
    <w:rsid w:val="005200C8"/>
    <w:rsid w:val="00525B95"/>
    <w:rsid w:val="005307F3"/>
    <w:rsid w:val="00534553"/>
    <w:rsid w:val="005365E2"/>
    <w:rsid w:val="005368EA"/>
    <w:rsid w:val="005421A2"/>
    <w:rsid w:val="00542612"/>
    <w:rsid w:val="00543B59"/>
    <w:rsid w:val="00546765"/>
    <w:rsid w:val="00547897"/>
    <w:rsid w:val="0055408E"/>
    <w:rsid w:val="00560DE2"/>
    <w:rsid w:val="00566269"/>
    <w:rsid w:val="00570D15"/>
    <w:rsid w:val="005767A0"/>
    <w:rsid w:val="00584FBD"/>
    <w:rsid w:val="00585266"/>
    <w:rsid w:val="00590367"/>
    <w:rsid w:val="00596A93"/>
    <w:rsid w:val="005A4F5E"/>
    <w:rsid w:val="005B2B2E"/>
    <w:rsid w:val="005B2F6E"/>
    <w:rsid w:val="005B6B5B"/>
    <w:rsid w:val="005C2353"/>
    <w:rsid w:val="005C276D"/>
    <w:rsid w:val="005C7D88"/>
    <w:rsid w:val="005C7F39"/>
    <w:rsid w:val="005D5706"/>
    <w:rsid w:val="005D5722"/>
    <w:rsid w:val="005D6CF0"/>
    <w:rsid w:val="005E0061"/>
    <w:rsid w:val="005E233D"/>
    <w:rsid w:val="005E3257"/>
    <w:rsid w:val="005E479D"/>
    <w:rsid w:val="005E6950"/>
    <w:rsid w:val="005F0AE4"/>
    <w:rsid w:val="005F27BC"/>
    <w:rsid w:val="005F3191"/>
    <w:rsid w:val="005F58B0"/>
    <w:rsid w:val="005F65EA"/>
    <w:rsid w:val="005F7B7E"/>
    <w:rsid w:val="0060285F"/>
    <w:rsid w:val="0060315F"/>
    <w:rsid w:val="00604B0D"/>
    <w:rsid w:val="006058FF"/>
    <w:rsid w:val="00606BFA"/>
    <w:rsid w:val="00607707"/>
    <w:rsid w:val="00610508"/>
    <w:rsid w:val="00614680"/>
    <w:rsid w:val="00621F07"/>
    <w:rsid w:val="00622CB3"/>
    <w:rsid w:val="006253E0"/>
    <w:rsid w:val="006259B2"/>
    <w:rsid w:val="00626C74"/>
    <w:rsid w:val="0063026D"/>
    <w:rsid w:val="006310F8"/>
    <w:rsid w:val="00631EE6"/>
    <w:rsid w:val="006323F1"/>
    <w:rsid w:val="00634AEB"/>
    <w:rsid w:val="006376D0"/>
    <w:rsid w:val="0063795F"/>
    <w:rsid w:val="006404E7"/>
    <w:rsid w:val="00642BA8"/>
    <w:rsid w:val="00643949"/>
    <w:rsid w:val="00646236"/>
    <w:rsid w:val="0065051A"/>
    <w:rsid w:val="0065487B"/>
    <w:rsid w:val="0066294D"/>
    <w:rsid w:val="00662C5F"/>
    <w:rsid w:val="006647CC"/>
    <w:rsid w:val="00672942"/>
    <w:rsid w:val="00675F5B"/>
    <w:rsid w:val="00682A11"/>
    <w:rsid w:val="00682BBC"/>
    <w:rsid w:val="00687C41"/>
    <w:rsid w:val="00690DCD"/>
    <w:rsid w:val="00691248"/>
    <w:rsid w:val="00691304"/>
    <w:rsid w:val="00691F06"/>
    <w:rsid w:val="00693AEB"/>
    <w:rsid w:val="006A03C2"/>
    <w:rsid w:val="006A6DC0"/>
    <w:rsid w:val="006A780B"/>
    <w:rsid w:val="006A7D67"/>
    <w:rsid w:val="006B2E58"/>
    <w:rsid w:val="006B4604"/>
    <w:rsid w:val="006B70CD"/>
    <w:rsid w:val="006C1E88"/>
    <w:rsid w:val="006C6C15"/>
    <w:rsid w:val="006C7567"/>
    <w:rsid w:val="006D2357"/>
    <w:rsid w:val="006DD3EC"/>
    <w:rsid w:val="006E0DC7"/>
    <w:rsid w:val="00700135"/>
    <w:rsid w:val="00702311"/>
    <w:rsid w:val="007045AC"/>
    <w:rsid w:val="007162BC"/>
    <w:rsid w:val="007171EC"/>
    <w:rsid w:val="00726249"/>
    <w:rsid w:val="007270CB"/>
    <w:rsid w:val="00734574"/>
    <w:rsid w:val="00737EFD"/>
    <w:rsid w:val="00742EB0"/>
    <w:rsid w:val="0074409A"/>
    <w:rsid w:val="0074590D"/>
    <w:rsid w:val="00747A55"/>
    <w:rsid w:val="00751BE8"/>
    <w:rsid w:val="00753C7B"/>
    <w:rsid w:val="00754A4E"/>
    <w:rsid w:val="00757B06"/>
    <w:rsid w:val="00762A85"/>
    <w:rsid w:val="00767F04"/>
    <w:rsid w:val="0076DEDF"/>
    <w:rsid w:val="0077540C"/>
    <w:rsid w:val="0077764A"/>
    <w:rsid w:val="007805E2"/>
    <w:rsid w:val="00783C23"/>
    <w:rsid w:val="007848A2"/>
    <w:rsid w:val="0078756F"/>
    <w:rsid w:val="0079090B"/>
    <w:rsid w:val="007932E8"/>
    <w:rsid w:val="0079668F"/>
    <w:rsid w:val="007A0663"/>
    <w:rsid w:val="007A1FC8"/>
    <w:rsid w:val="007A3763"/>
    <w:rsid w:val="007A44CE"/>
    <w:rsid w:val="007A7D62"/>
    <w:rsid w:val="007B1D73"/>
    <w:rsid w:val="007B2AFF"/>
    <w:rsid w:val="007B456A"/>
    <w:rsid w:val="007B4626"/>
    <w:rsid w:val="007B5188"/>
    <w:rsid w:val="007B6940"/>
    <w:rsid w:val="007C03F2"/>
    <w:rsid w:val="007D0A83"/>
    <w:rsid w:val="007D2A4A"/>
    <w:rsid w:val="007D3A09"/>
    <w:rsid w:val="007E2773"/>
    <w:rsid w:val="007E3917"/>
    <w:rsid w:val="007E3D5D"/>
    <w:rsid w:val="007E50AE"/>
    <w:rsid w:val="007E550A"/>
    <w:rsid w:val="007E6DBF"/>
    <w:rsid w:val="007E7B96"/>
    <w:rsid w:val="007F1177"/>
    <w:rsid w:val="007F41CB"/>
    <w:rsid w:val="007F4B3B"/>
    <w:rsid w:val="007F5814"/>
    <w:rsid w:val="008031D1"/>
    <w:rsid w:val="00805CC9"/>
    <w:rsid w:val="0081132F"/>
    <w:rsid w:val="00814C79"/>
    <w:rsid w:val="00816B0E"/>
    <w:rsid w:val="00820813"/>
    <w:rsid w:val="0082206B"/>
    <w:rsid w:val="00825418"/>
    <w:rsid w:val="00827BE8"/>
    <w:rsid w:val="008286E4"/>
    <w:rsid w:val="008313E8"/>
    <w:rsid w:val="0083198D"/>
    <w:rsid w:val="0083309E"/>
    <w:rsid w:val="008422DF"/>
    <w:rsid w:val="008462E0"/>
    <w:rsid w:val="0084769A"/>
    <w:rsid w:val="00847CBD"/>
    <w:rsid w:val="0085370F"/>
    <w:rsid w:val="00854971"/>
    <w:rsid w:val="0085529C"/>
    <w:rsid w:val="008571A7"/>
    <w:rsid w:val="008611FD"/>
    <w:rsid w:val="00861565"/>
    <w:rsid w:val="008615BC"/>
    <w:rsid w:val="00862D94"/>
    <w:rsid w:val="00864646"/>
    <w:rsid w:val="00866FC2"/>
    <w:rsid w:val="00870A4A"/>
    <w:rsid w:val="00870D1E"/>
    <w:rsid w:val="008711AF"/>
    <w:rsid w:val="00871581"/>
    <w:rsid w:val="00875FE1"/>
    <w:rsid w:val="00882442"/>
    <w:rsid w:val="00883D7F"/>
    <w:rsid w:val="008854E1"/>
    <w:rsid w:val="008864CC"/>
    <w:rsid w:val="008902E1"/>
    <w:rsid w:val="008A3777"/>
    <w:rsid w:val="008B38AD"/>
    <w:rsid w:val="008B67B4"/>
    <w:rsid w:val="008B6F0C"/>
    <w:rsid w:val="008C1349"/>
    <w:rsid w:val="008C2F4B"/>
    <w:rsid w:val="008C30F2"/>
    <w:rsid w:val="008C4B39"/>
    <w:rsid w:val="008C533F"/>
    <w:rsid w:val="008C6314"/>
    <w:rsid w:val="008D162E"/>
    <w:rsid w:val="008D1FD9"/>
    <w:rsid w:val="008D328C"/>
    <w:rsid w:val="008D467A"/>
    <w:rsid w:val="008D4C51"/>
    <w:rsid w:val="008D5817"/>
    <w:rsid w:val="008D5821"/>
    <w:rsid w:val="008D5D17"/>
    <w:rsid w:val="008E0CFD"/>
    <w:rsid w:val="008E2A9F"/>
    <w:rsid w:val="008F294D"/>
    <w:rsid w:val="008F3E32"/>
    <w:rsid w:val="008F71A8"/>
    <w:rsid w:val="009000B4"/>
    <w:rsid w:val="009063AD"/>
    <w:rsid w:val="00910638"/>
    <w:rsid w:val="009113F2"/>
    <w:rsid w:val="009134B2"/>
    <w:rsid w:val="00916A8A"/>
    <w:rsid w:val="009178BC"/>
    <w:rsid w:val="0092274F"/>
    <w:rsid w:val="00927AFF"/>
    <w:rsid w:val="009343A3"/>
    <w:rsid w:val="0093474A"/>
    <w:rsid w:val="009347D4"/>
    <w:rsid w:val="00934C9C"/>
    <w:rsid w:val="00935365"/>
    <w:rsid w:val="00937BC4"/>
    <w:rsid w:val="00943612"/>
    <w:rsid w:val="0094495C"/>
    <w:rsid w:val="00944B37"/>
    <w:rsid w:val="009471EE"/>
    <w:rsid w:val="009510A5"/>
    <w:rsid w:val="0095212C"/>
    <w:rsid w:val="00954166"/>
    <w:rsid w:val="00955AA0"/>
    <w:rsid w:val="00957D33"/>
    <w:rsid w:val="00957F25"/>
    <w:rsid w:val="0096082C"/>
    <w:rsid w:val="009643DC"/>
    <w:rsid w:val="00972548"/>
    <w:rsid w:val="00972A40"/>
    <w:rsid w:val="00976E3A"/>
    <w:rsid w:val="009827C3"/>
    <w:rsid w:val="00984A3D"/>
    <w:rsid w:val="0098615B"/>
    <w:rsid w:val="009868CB"/>
    <w:rsid w:val="00987393"/>
    <w:rsid w:val="00987928"/>
    <w:rsid w:val="00991B41"/>
    <w:rsid w:val="00993876"/>
    <w:rsid w:val="00993EA7"/>
    <w:rsid w:val="00996BAE"/>
    <w:rsid w:val="00996D07"/>
    <w:rsid w:val="009A03B4"/>
    <w:rsid w:val="009A1435"/>
    <w:rsid w:val="009A30B2"/>
    <w:rsid w:val="009A5BF3"/>
    <w:rsid w:val="009B271F"/>
    <w:rsid w:val="009B32E6"/>
    <w:rsid w:val="009B550D"/>
    <w:rsid w:val="009C4480"/>
    <w:rsid w:val="009C55FA"/>
    <w:rsid w:val="009C6F16"/>
    <w:rsid w:val="009D0C5B"/>
    <w:rsid w:val="009D1AD5"/>
    <w:rsid w:val="009D1F54"/>
    <w:rsid w:val="009D3BD4"/>
    <w:rsid w:val="009D6477"/>
    <w:rsid w:val="009D7FD9"/>
    <w:rsid w:val="009E09E4"/>
    <w:rsid w:val="009F1B4E"/>
    <w:rsid w:val="009F28C5"/>
    <w:rsid w:val="009F3842"/>
    <w:rsid w:val="009F4562"/>
    <w:rsid w:val="009F4582"/>
    <w:rsid w:val="00A02349"/>
    <w:rsid w:val="00A0406E"/>
    <w:rsid w:val="00A10111"/>
    <w:rsid w:val="00A1308D"/>
    <w:rsid w:val="00A172CB"/>
    <w:rsid w:val="00A308FA"/>
    <w:rsid w:val="00A323A3"/>
    <w:rsid w:val="00A32496"/>
    <w:rsid w:val="00A32DE9"/>
    <w:rsid w:val="00A35641"/>
    <w:rsid w:val="00A35BF2"/>
    <w:rsid w:val="00A36590"/>
    <w:rsid w:val="00A40F7A"/>
    <w:rsid w:val="00A425BF"/>
    <w:rsid w:val="00A4723A"/>
    <w:rsid w:val="00A503BF"/>
    <w:rsid w:val="00A5052E"/>
    <w:rsid w:val="00A555F0"/>
    <w:rsid w:val="00A62D8B"/>
    <w:rsid w:val="00A650E2"/>
    <w:rsid w:val="00A660B5"/>
    <w:rsid w:val="00A700F1"/>
    <w:rsid w:val="00A71906"/>
    <w:rsid w:val="00A71C8E"/>
    <w:rsid w:val="00A7345C"/>
    <w:rsid w:val="00A74669"/>
    <w:rsid w:val="00A753C3"/>
    <w:rsid w:val="00A767A3"/>
    <w:rsid w:val="00A8322D"/>
    <w:rsid w:val="00A84BC2"/>
    <w:rsid w:val="00A85735"/>
    <w:rsid w:val="00A87860"/>
    <w:rsid w:val="00A879A2"/>
    <w:rsid w:val="00A90375"/>
    <w:rsid w:val="00A95824"/>
    <w:rsid w:val="00A97414"/>
    <w:rsid w:val="00AA1832"/>
    <w:rsid w:val="00AA1DF9"/>
    <w:rsid w:val="00AA5789"/>
    <w:rsid w:val="00AA664A"/>
    <w:rsid w:val="00AB0AC3"/>
    <w:rsid w:val="00AB0F9E"/>
    <w:rsid w:val="00AB18F3"/>
    <w:rsid w:val="00AB3553"/>
    <w:rsid w:val="00AB52A3"/>
    <w:rsid w:val="00AB5531"/>
    <w:rsid w:val="00AB6156"/>
    <w:rsid w:val="00AB6492"/>
    <w:rsid w:val="00AB741D"/>
    <w:rsid w:val="00AC612F"/>
    <w:rsid w:val="00AC7FD1"/>
    <w:rsid w:val="00AD23B9"/>
    <w:rsid w:val="00AD72C4"/>
    <w:rsid w:val="00AE078B"/>
    <w:rsid w:val="00AE5BA2"/>
    <w:rsid w:val="00AE67D6"/>
    <w:rsid w:val="00AF1858"/>
    <w:rsid w:val="00B04356"/>
    <w:rsid w:val="00B073C5"/>
    <w:rsid w:val="00B10AD2"/>
    <w:rsid w:val="00B10C1D"/>
    <w:rsid w:val="00B23DCB"/>
    <w:rsid w:val="00B27A8F"/>
    <w:rsid w:val="00B31A35"/>
    <w:rsid w:val="00B31CA9"/>
    <w:rsid w:val="00B33242"/>
    <w:rsid w:val="00B33EE9"/>
    <w:rsid w:val="00B351CA"/>
    <w:rsid w:val="00B35EBB"/>
    <w:rsid w:val="00B42AE8"/>
    <w:rsid w:val="00B46491"/>
    <w:rsid w:val="00B46E65"/>
    <w:rsid w:val="00B47324"/>
    <w:rsid w:val="00B478EC"/>
    <w:rsid w:val="00B51CD1"/>
    <w:rsid w:val="00B52D20"/>
    <w:rsid w:val="00B5351B"/>
    <w:rsid w:val="00B53C9A"/>
    <w:rsid w:val="00B5457A"/>
    <w:rsid w:val="00B546A4"/>
    <w:rsid w:val="00B57E8B"/>
    <w:rsid w:val="00B61EED"/>
    <w:rsid w:val="00B65980"/>
    <w:rsid w:val="00B71C2D"/>
    <w:rsid w:val="00B76097"/>
    <w:rsid w:val="00B84239"/>
    <w:rsid w:val="00B85789"/>
    <w:rsid w:val="00B85D87"/>
    <w:rsid w:val="00B8DA88"/>
    <w:rsid w:val="00B91ABA"/>
    <w:rsid w:val="00B92A1A"/>
    <w:rsid w:val="00B93A02"/>
    <w:rsid w:val="00B95F0C"/>
    <w:rsid w:val="00B97DE2"/>
    <w:rsid w:val="00BA1CAD"/>
    <w:rsid w:val="00BA73E5"/>
    <w:rsid w:val="00BC1DDC"/>
    <w:rsid w:val="00BC2A51"/>
    <w:rsid w:val="00BC6927"/>
    <w:rsid w:val="00BD3625"/>
    <w:rsid w:val="00BD536C"/>
    <w:rsid w:val="00BD5CCF"/>
    <w:rsid w:val="00BD6504"/>
    <w:rsid w:val="00BE064E"/>
    <w:rsid w:val="00BE1547"/>
    <w:rsid w:val="00BE2190"/>
    <w:rsid w:val="00BE2786"/>
    <w:rsid w:val="00BE4591"/>
    <w:rsid w:val="00BF1F30"/>
    <w:rsid w:val="00BF3958"/>
    <w:rsid w:val="00BF761C"/>
    <w:rsid w:val="00C02E5B"/>
    <w:rsid w:val="00C06798"/>
    <w:rsid w:val="00C07E68"/>
    <w:rsid w:val="00C0C75D"/>
    <w:rsid w:val="00C107A1"/>
    <w:rsid w:val="00C111AD"/>
    <w:rsid w:val="00C20EF6"/>
    <w:rsid w:val="00C22DD4"/>
    <w:rsid w:val="00C248E4"/>
    <w:rsid w:val="00C2C225"/>
    <w:rsid w:val="00C31EE5"/>
    <w:rsid w:val="00C34B8C"/>
    <w:rsid w:val="00C407C1"/>
    <w:rsid w:val="00C40E5F"/>
    <w:rsid w:val="00C46B22"/>
    <w:rsid w:val="00C56376"/>
    <w:rsid w:val="00C56819"/>
    <w:rsid w:val="00C56EA3"/>
    <w:rsid w:val="00C6060B"/>
    <w:rsid w:val="00C613F1"/>
    <w:rsid w:val="00C65A9D"/>
    <w:rsid w:val="00C67F3E"/>
    <w:rsid w:val="00C77336"/>
    <w:rsid w:val="00C811A1"/>
    <w:rsid w:val="00C834EA"/>
    <w:rsid w:val="00C86DB9"/>
    <w:rsid w:val="00C9085E"/>
    <w:rsid w:val="00CA16C3"/>
    <w:rsid w:val="00CA2169"/>
    <w:rsid w:val="00CA3B5B"/>
    <w:rsid w:val="00CA3EE4"/>
    <w:rsid w:val="00CA5D28"/>
    <w:rsid w:val="00CA6B3D"/>
    <w:rsid w:val="00CA7BD6"/>
    <w:rsid w:val="00CB0539"/>
    <w:rsid w:val="00CB0B0F"/>
    <w:rsid w:val="00CB5ADC"/>
    <w:rsid w:val="00CB75EB"/>
    <w:rsid w:val="00CB7703"/>
    <w:rsid w:val="00CC2CC0"/>
    <w:rsid w:val="00CC3565"/>
    <w:rsid w:val="00CD5177"/>
    <w:rsid w:val="00CE087C"/>
    <w:rsid w:val="00CE46F5"/>
    <w:rsid w:val="00CF1EB1"/>
    <w:rsid w:val="00CF3D1D"/>
    <w:rsid w:val="00D02802"/>
    <w:rsid w:val="00D07C19"/>
    <w:rsid w:val="00D15A4B"/>
    <w:rsid w:val="00D216F5"/>
    <w:rsid w:val="00D2181B"/>
    <w:rsid w:val="00D256A4"/>
    <w:rsid w:val="00D312CA"/>
    <w:rsid w:val="00D3302C"/>
    <w:rsid w:val="00D42184"/>
    <w:rsid w:val="00D52E4A"/>
    <w:rsid w:val="00D54157"/>
    <w:rsid w:val="00D54EEB"/>
    <w:rsid w:val="00D56B68"/>
    <w:rsid w:val="00D576CD"/>
    <w:rsid w:val="00D60DBC"/>
    <w:rsid w:val="00D63DB0"/>
    <w:rsid w:val="00D702BD"/>
    <w:rsid w:val="00D72866"/>
    <w:rsid w:val="00D7320E"/>
    <w:rsid w:val="00D7418F"/>
    <w:rsid w:val="00D852C9"/>
    <w:rsid w:val="00D86288"/>
    <w:rsid w:val="00D90386"/>
    <w:rsid w:val="00D912B0"/>
    <w:rsid w:val="00D9756E"/>
    <w:rsid w:val="00DB2AE0"/>
    <w:rsid w:val="00DB4894"/>
    <w:rsid w:val="00DB6D7A"/>
    <w:rsid w:val="00DB6E66"/>
    <w:rsid w:val="00DC4BAF"/>
    <w:rsid w:val="00DD0941"/>
    <w:rsid w:val="00DD1CA6"/>
    <w:rsid w:val="00DD4D7E"/>
    <w:rsid w:val="00DE3F10"/>
    <w:rsid w:val="00DE4255"/>
    <w:rsid w:val="00DE575A"/>
    <w:rsid w:val="00DE5DB1"/>
    <w:rsid w:val="00DF3629"/>
    <w:rsid w:val="00DF445E"/>
    <w:rsid w:val="00DF71A8"/>
    <w:rsid w:val="00E07B3C"/>
    <w:rsid w:val="00E11966"/>
    <w:rsid w:val="00E142F6"/>
    <w:rsid w:val="00E20173"/>
    <w:rsid w:val="00E21E10"/>
    <w:rsid w:val="00E237A9"/>
    <w:rsid w:val="00E30F4E"/>
    <w:rsid w:val="00E33A09"/>
    <w:rsid w:val="00E3507B"/>
    <w:rsid w:val="00E35B6D"/>
    <w:rsid w:val="00E376AB"/>
    <w:rsid w:val="00E40795"/>
    <w:rsid w:val="00E4081B"/>
    <w:rsid w:val="00E41D56"/>
    <w:rsid w:val="00E54114"/>
    <w:rsid w:val="00E5470D"/>
    <w:rsid w:val="00E5497A"/>
    <w:rsid w:val="00E6332C"/>
    <w:rsid w:val="00E730BE"/>
    <w:rsid w:val="00E73620"/>
    <w:rsid w:val="00E755DB"/>
    <w:rsid w:val="00E7775A"/>
    <w:rsid w:val="00E81A43"/>
    <w:rsid w:val="00E81B81"/>
    <w:rsid w:val="00E82ED2"/>
    <w:rsid w:val="00E8302B"/>
    <w:rsid w:val="00E8471A"/>
    <w:rsid w:val="00E85E83"/>
    <w:rsid w:val="00E87F9E"/>
    <w:rsid w:val="00E91FD6"/>
    <w:rsid w:val="00E93BC6"/>
    <w:rsid w:val="00E94B1A"/>
    <w:rsid w:val="00EA4CDA"/>
    <w:rsid w:val="00EA5DBA"/>
    <w:rsid w:val="00EA7A21"/>
    <w:rsid w:val="00EB1BE7"/>
    <w:rsid w:val="00EB3BD7"/>
    <w:rsid w:val="00EB5FB6"/>
    <w:rsid w:val="00EC7C58"/>
    <w:rsid w:val="00EC7D4D"/>
    <w:rsid w:val="00ED2945"/>
    <w:rsid w:val="00ED3BBD"/>
    <w:rsid w:val="00ED5B5D"/>
    <w:rsid w:val="00ED5FE8"/>
    <w:rsid w:val="00ED65ED"/>
    <w:rsid w:val="00ED7488"/>
    <w:rsid w:val="00EE2B1A"/>
    <w:rsid w:val="00EE3F06"/>
    <w:rsid w:val="00EE49E4"/>
    <w:rsid w:val="00EE4AF6"/>
    <w:rsid w:val="00EE4C67"/>
    <w:rsid w:val="00EF25A2"/>
    <w:rsid w:val="00EF6F2A"/>
    <w:rsid w:val="00F00217"/>
    <w:rsid w:val="00F0376E"/>
    <w:rsid w:val="00F04D71"/>
    <w:rsid w:val="00F061EE"/>
    <w:rsid w:val="00F11D30"/>
    <w:rsid w:val="00F13FA1"/>
    <w:rsid w:val="00F3444F"/>
    <w:rsid w:val="00F378AA"/>
    <w:rsid w:val="00F40644"/>
    <w:rsid w:val="00F41FF2"/>
    <w:rsid w:val="00F420D4"/>
    <w:rsid w:val="00F55F54"/>
    <w:rsid w:val="00F567AB"/>
    <w:rsid w:val="00F61AA8"/>
    <w:rsid w:val="00F64679"/>
    <w:rsid w:val="00F65A6F"/>
    <w:rsid w:val="00F71216"/>
    <w:rsid w:val="00F71C72"/>
    <w:rsid w:val="00F74E4A"/>
    <w:rsid w:val="00F767B9"/>
    <w:rsid w:val="00F76C62"/>
    <w:rsid w:val="00F81BC5"/>
    <w:rsid w:val="00F826CC"/>
    <w:rsid w:val="00F841DE"/>
    <w:rsid w:val="00F93507"/>
    <w:rsid w:val="00F953B5"/>
    <w:rsid w:val="00F96791"/>
    <w:rsid w:val="00F979B8"/>
    <w:rsid w:val="00FA131C"/>
    <w:rsid w:val="00FA352C"/>
    <w:rsid w:val="00FB2A82"/>
    <w:rsid w:val="00FB2AD0"/>
    <w:rsid w:val="00FB6396"/>
    <w:rsid w:val="00FC1223"/>
    <w:rsid w:val="00FC591F"/>
    <w:rsid w:val="00FC6B4B"/>
    <w:rsid w:val="00FD6BC7"/>
    <w:rsid w:val="00FE0C56"/>
    <w:rsid w:val="00FE129C"/>
    <w:rsid w:val="00FF1C6F"/>
    <w:rsid w:val="00FF3B47"/>
    <w:rsid w:val="00FFEC70"/>
    <w:rsid w:val="0109588A"/>
    <w:rsid w:val="010C9F4D"/>
    <w:rsid w:val="011021A1"/>
    <w:rsid w:val="01117B51"/>
    <w:rsid w:val="0112EBCF"/>
    <w:rsid w:val="0115EE2B"/>
    <w:rsid w:val="0117DA63"/>
    <w:rsid w:val="011F4B3E"/>
    <w:rsid w:val="012BFF8A"/>
    <w:rsid w:val="01385A33"/>
    <w:rsid w:val="014066C9"/>
    <w:rsid w:val="01442D32"/>
    <w:rsid w:val="0148C8CF"/>
    <w:rsid w:val="014DC386"/>
    <w:rsid w:val="015DD673"/>
    <w:rsid w:val="016324B9"/>
    <w:rsid w:val="016653E2"/>
    <w:rsid w:val="016961CA"/>
    <w:rsid w:val="016A8DB4"/>
    <w:rsid w:val="017E2FD7"/>
    <w:rsid w:val="01803595"/>
    <w:rsid w:val="0189EDF9"/>
    <w:rsid w:val="018B5791"/>
    <w:rsid w:val="019B4656"/>
    <w:rsid w:val="01A0184E"/>
    <w:rsid w:val="01A560FE"/>
    <w:rsid w:val="01A6ED77"/>
    <w:rsid w:val="01B39761"/>
    <w:rsid w:val="01B45C4E"/>
    <w:rsid w:val="01B6C956"/>
    <w:rsid w:val="01B96D46"/>
    <w:rsid w:val="01BC8461"/>
    <w:rsid w:val="01CC0D64"/>
    <w:rsid w:val="01D65D59"/>
    <w:rsid w:val="01E5BBF2"/>
    <w:rsid w:val="01FC5D92"/>
    <w:rsid w:val="020B97A3"/>
    <w:rsid w:val="020D2546"/>
    <w:rsid w:val="02197515"/>
    <w:rsid w:val="021F3CC0"/>
    <w:rsid w:val="023D15D8"/>
    <w:rsid w:val="02563ADE"/>
    <w:rsid w:val="0261AA14"/>
    <w:rsid w:val="026BC704"/>
    <w:rsid w:val="026ED965"/>
    <w:rsid w:val="027BAFE5"/>
    <w:rsid w:val="0286A0D2"/>
    <w:rsid w:val="02A25604"/>
    <w:rsid w:val="02A908AE"/>
    <w:rsid w:val="02B3FEDA"/>
    <w:rsid w:val="02C8974A"/>
    <w:rsid w:val="02CA64C8"/>
    <w:rsid w:val="02DF87B4"/>
    <w:rsid w:val="02E1C158"/>
    <w:rsid w:val="02EAF771"/>
    <w:rsid w:val="02EB859B"/>
    <w:rsid w:val="02F3052F"/>
    <w:rsid w:val="02F59A5E"/>
    <w:rsid w:val="03063034"/>
    <w:rsid w:val="0308AB11"/>
    <w:rsid w:val="030CD14F"/>
    <w:rsid w:val="032B77BD"/>
    <w:rsid w:val="03433DD7"/>
    <w:rsid w:val="034AFBA3"/>
    <w:rsid w:val="034EEFAB"/>
    <w:rsid w:val="0376AC39"/>
    <w:rsid w:val="038A4354"/>
    <w:rsid w:val="03904768"/>
    <w:rsid w:val="039F30BC"/>
    <w:rsid w:val="03A9DA47"/>
    <w:rsid w:val="03BA59E9"/>
    <w:rsid w:val="03BF0497"/>
    <w:rsid w:val="03CCC14C"/>
    <w:rsid w:val="03CEBC27"/>
    <w:rsid w:val="03CF7605"/>
    <w:rsid w:val="03D9B28D"/>
    <w:rsid w:val="03DB15DE"/>
    <w:rsid w:val="03DF9426"/>
    <w:rsid w:val="03E00F87"/>
    <w:rsid w:val="03E25BB8"/>
    <w:rsid w:val="03E4E0DA"/>
    <w:rsid w:val="03E8FD20"/>
    <w:rsid w:val="03EB7F62"/>
    <w:rsid w:val="03F1C7C5"/>
    <w:rsid w:val="03FA5099"/>
    <w:rsid w:val="04038AD6"/>
    <w:rsid w:val="040CB284"/>
    <w:rsid w:val="0417F90E"/>
    <w:rsid w:val="0418F7AA"/>
    <w:rsid w:val="042774C9"/>
    <w:rsid w:val="042D98D4"/>
    <w:rsid w:val="042DAB39"/>
    <w:rsid w:val="04394F4D"/>
    <w:rsid w:val="044086BA"/>
    <w:rsid w:val="044606AE"/>
    <w:rsid w:val="044D1B24"/>
    <w:rsid w:val="046398CE"/>
    <w:rsid w:val="046A21B2"/>
    <w:rsid w:val="0473E1E2"/>
    <w:rsid w:val="047D68F4"/>
    <w:rsid w:val="04853506"/>
    <w:rsid w:val="04989F24"/>
    <w:rsid w:val="04A0FAC7"/>
    <w:rsid w:val="04BDA482"/>
    <w:rsid w:val="04C28E30"/>
    <w:rsid w:val="04C5DA35"/>
    <w:rsid w:val="04D67A40"/>
    <w:rsid w:val="04DDE633"/>
    <w:rsid w:val="04EB2034"/>
    <w:rsid w:val="04F45319"/>
    <w:rsid w:val="04F4D60A"/>
    <w:rsid w:val="04F95FBD"/>
    <w:rsid w:val="04FAC31C"/>
    <w:rsid w:val="04FBEE18"/>
    <w:rsid w:val="05009A73"/>
    <w:rsid w:val="050399C1"/>
    <w:rsid w:val="05046838"/>
    <w:rsid w:val="0506EFBE"/>
    <w:rsid w:val="0507D909"/>
    <w:rsid w:val="050D2C10"/>
    <w:rsid w:val="0514E86D"/>
    <w:rsid w:val="0516173D"/>
    <w:rsid w:val="051E96F3"/>
    <w:rsid w:val="051F9973"/>
    <w:rsid w:val="0522E15A"/>
    <w:rsid w:val="0529C217"/>
    <w:rsid w:val="0530252F"/>
    <w:rsid w:val="053461F4"/>
    <w:rsid w:val="0545F854"/>
    <w:rsid w:val="0547A8EF"/>
    <w:rsid w:val="054B5C8A"/>
    <w:rsid w:val="05546984"/>
    <w:rsid w:val="05573352"/>
    <w:rsid w:val="0563AD8F"/>
    <w:rsid w:val="05645C20"/>
    <w:rsid w:val="05738ECD"/>
    <w:rsid w:val="05833340"/>
    <w:rsid w:val="05896D55"/>
    <w:rsid w:val="058C0B3E"/>
    <w:rsid w:val="058F52B8"/>
    <w:rsid w:val="0593DC8E"/>
    <w:rsid w:val="0595E220"/>
    <w:rsid w:val="05A389E1"/>
    <w:rsid w:val="05AE921F"/>
    <w:rsid w:val="05AFC8D0"/>
    <w:rsid w:val="05B38B77"/>
    <w:rsid w:val="05B865A2"/>
    <w:rsid w:val="05BCB702"/>
    <w:rsid w:val="05C5CA2C"/>
    <w:rsid w:val="05CB9F03"/>
    <w:rsid w:val="05CCDCE0"/>
    <w:rsid w:val="05CF58A0"/>
    <w:rsid w:val="05D39FDE"/>
    <w:rsid w:val="05E6A7C9"/>
    <w:rsid w:val="05FD27D2"/>
    <w:rsid w:val="06100232"/>
    <w:rsid w:val="06126741"/>
    <w:rsid w:val="062213AF"/>
    <w:rsid w:val="062641E2"/>
    <w:rsid w:val="062C554C"/>
    <w:rsid w:val="062CDB89"/>
    <w:rsid w:val="062DC40E"/>
    <w:rsid w:val="063166D4"/>
    <w:rsid w:val="0633A4CE"/>
    <w:rsid w:val="063915D7"/>
    <w:rsid w:val="06404317"/>
    <w:rsid w:val="06498DF9"/>
    <w:rsid w:val="065854B3"/>
    <w:rsid w:val="065EAF47"/>
    <w:rsid w:val="0668A617"/>
    <w:rsid w:val="066FFD1E"/>
    <w:rsid w:val="06765BA4"/>
    <w:rsid w:val="06804AF1"/>
    <w:rsid w:val="06899522"/>
    <w:rsid w:val="0696293B"/>
    <w:rsid w:val="069A689A"/>
    <w:rsid w:val="069E9B88"/>
    <w:rsid w:val="06B61A8E"/>
    <w:rsid w:val="06C1147D"/>
    <w:rsid w:val="06C2EE03"/>
    <w:rsid w:val="06CD0012"/>
    <w:rsid w:val="06D0F71F"/>
    <w:rsid w:val="06D486CB"/>
    <w:rsid w:val="06D7207A"/>
    <w:rsid w:val="06E6A429"/>
    <w:rsid w:val="06EA89E9"/>
    <w:rsid w:val="06EBFB49"/>
    <w:rsid w:val="06ED2BA8"/>
    <w:rsid w:val="070274DE"/>
    <w:rsid w:val="07036882"/>
    <w:rsid w:val="07084DD6"/>
    <w:rsid w:val="0708511A"/>
    <w:rsid w:val="0709F707"/>
    <w:rsid w:val="070EDDAB"/>
    <w:rsid w:val="0716B602"/>
    <w:rsid w:val="072B6F12"/>
    <w:rsid w:val="07328A87"/>
    <w:rsid w:val="0733B01D"/>
    <w:rsid w:val="0733D07A"/>
    <w:rsid w:val="0734D3A5"/>
    <w:rsid w:val="0736FE64"/>
    <w:rsid w:val="07397F33"/>
    <w:rsid w:val="073EB8F3"/>
    <w:rsid w:val="07439623"/>
    <w:rsid w:val="075358CB"/>
    <w:rsid w:val="0762A30A"/>
    <w:rsid w:val="0764DEC7"/>
    <w:rsid w:val="077324FF"/>
    <w:rsid w:val="0785B429"/>
    <w:rsid w:val="078D9534"/>
    <w:rsid w:val="079577AF"/>
    <w:rsid w:val="0797475C"/>
    <w:rsid w:val="07999010"/>
    <w:rsid w:val="07A94E33"/>
    <w:rsid w:val="07C2BCD8"/>
    <w:rsid w:val="07CAB795"/>
    <w:rsid w:val="07CCBE19"/>
    <w:rsid w:val="07CF7CCC"/>
    <w:rsid w:val="07D2E96D"/>
    <w:rsid w:val="07DE30F2"/>
    <w:rsid w:val="07EADF6E"/>
    <w:rsid w:val="080D372A"/>
    <w:rsid w:val="08275EB0"/>
    <w:rsid w:val="082994DE"/>
    <w:rsid w:val="082B982C"/>
    <w:rsid w:val="083D3B43"/>
    <w:rsid w:val="08448B8D"/>
    <w:rsid w:val="084F1E4B"/>
    <w:rsid w:val="0850643C"/>
    <w:rsid w:val="0858D089"/>
    <w:rsid w:val="085D3220"/>
    <w:rsid w:val="08619238"/>
    <w:rsid w:val="087D182E"/>
    <w:rsid w:val="087FCE72"/>
    <w:rsid w:val="0880CF2B"/>
    <w:rsid w:val="08858755"/>
    <w:rsid w:val="0887C17F"/>
    <w:rsid w:val="089393A7"/>
    <w:rsid w:val="08949081"/>
    <w:rsid w:val="089C6770"/>
    <w:rsid w:val="089E245E"/>
    <w:rsid w:val="08A104C1"/>
    <w:rsid w:val="08A51EB7"/>
    <w:rsid w:val="08A81A55"/>
    <w:rsid w:val="08ACEE04"/>
    <w:rsid w:val="08B63D4D"/>
    <w:rsid w:val="08B7C0F4"/>
    <w:rsid w:val="08BACA0B"/>
    <w:rsid w:val="08C0BF8C"/>
    <w:rsid w:val="08C269E5"/>
    <w:rsid w:val="08C2B78A"/>
    <w:rsid w:val="08C4D2B3"/>
    <w:rsid w:val="08C8C99D"/>
    <w:rsid w:val="08D47DCA"/>
    <w:rsid w:val="08D6C8AB"/>
    <w:rsid w:val="08DB7B6E"/>
    <w:rsid w:val="08DCA0FC"/>
    <w:rsid w:val="08E3CC35"/>
    <w:rsid w:val="08E5CB87"/>
    <w:rsid w:val="08F127F2"/>
    <w:rsid w:val="09027D72"/>
    <w:rsid w:val="09052AFC"/>
    <w:rsid w:val="090871CF"/>
    <w:rsid w:val="090BF30A"/>
    <w:rsid w:val="090CB415"/>
    <w:rsid w:val="0913D321"/>
    <w:rsid w:val="0918821A"/>
    <w:rsid w:val="0924BA3C"/>
    <w:rsid w:val="092881F1"/>
    <w:rsid w:val="09295D60"/>
    <w:rsid w:val="092B0C6C"/>
    <w:rsid w:val="0933BB27"/>
    <w:rsid w:val="093874BD"/>
    <w:rsid w:val="09395B82"/>
    <w:rsid w:val="09412E3B"/>
    <w:rsid w:val="094E61A8"/>
    <w:rsid w:val="095A5CA1"/>
    <w:rsid w:val="0967E627"/>
    <w:rsid w:val="096CAD39"/>
    <w:rsid w:val="097B21F6"/>
    <w:rsid w:val="0980FA0B"/>
    <w:rsid w:val="0981C432"/>
    <w:rsid w:val="09932669"/>
    <w:rsid w:val="09976B35"/>
    <w:rsid w:val="099B1611"/>
    <w:rsid w:val="09A2FE02"/>
    <w:rsid w:val="09A68C36"/>
    <w:rsid w:val="09A768B5"/>
    <w:rsid w:val="09C57902"/>
    <w:rsid w:val="09CF8ADB"/>
    <w:rsid w:val="09D771F4"/>
    <w:rsid w:val="09DFC29E"/>
    <w:rsid w:val="09E8068C"/>
    <w:rsid w:val="09F15C81"/>
    <w:rsid w:val="09F4A0CC"/>
    <w:rsid w:val="0A015A3C"/>
    <w:rsid w:val="0A07DAE6"/>
    <w:rsid w:val="0A17E8D6"/>
    <w:rsid w:val="0A1EE9D1"/>
    <w:rsid w:val="0A3794D4"/>
    <w:rsid w:val="0A38FF8C"/>
    <w:rsid w:val="0A393499"/>
    <w:rsid w:val="0A3B38D8"/>
    <w:rsid w:val="0A3BE4BA"/>
    <w:rsid w:val="0A45FAD0"/>
    <w:rsid w:val="0A5DEFB6"/>
    <w:rsid w:val="0A5F7EAA"/>
    <w:rsid w:val="0A5F9184"/>
    <w:rsid w:val="0A68AD0E"/>
    <w:rsid w:val="0A6A510C"/>
    <w:rsid w:val="0A703E35"/>
    <w:rsid w:val="0A72BF77"/>
    <w:rsid w:val="0A770215"/>
    <w:rsid w:val="0A83D094"/>
    <w:rsid w:val="0A870143"/>
    <w:rsid w:val="0A8B8F95"/>
    <w:rsid w:val="0A9251EC"/>
    <w:rsid w:val="0A9821BA"/>
    <w:rsid w:val="0A9D06BD"/>
    <w:rsid w:val="0ABA0809"/>
    <w:rsid w:val="0ABBE726"/>
    <w:rsid w:val="0AC0AB26"/>
    <w:rsid w:val="0AC0FD54"/>
    <w:rsid w:val="0AC14A3A"/>
    <w:rsid w:val="0AC3CE85"/>
    <w:rsid w:val="0AC57AC9"/>
    <w:rsid w:val="0ACD4E1A"/>
    <w:rsid w:val="0AD67862"/>
    <w:rsid w:val="0AE9DABA"/>
    <w:rsid w:val="0AEAD0A5"/>
    <w:rsid w:val="0AEE9299"/>
    <w:rsid w:val="0AF6BD99"/>
    <w:rsid w:val="0AFE11A9"/>
    <w:rsid w:val="0B006358"/>
    <w:rsid w:val="0B0BB217"/>
    <w:rsid w:val="0B105EC8"/>
    <w:rsid w:val="0B163F6E"/>
    <w:rsid w:val="0B2B4471"/>
    <w:rsid w:val="0B3F1A5B"/>
    <w:rsid w:val="0B453D96"/>
    <w:rsid w:val="0B5C5E52"/>
    <w:rsid w:val="0B6AE698"/>
    <w:rsid w:val="0B6D1B33"/>
    <w:rsid w:val="0B7696B0"/>
    <w:rsid w:val="0B838A5C"/>
    <w:rsid w:val="0B84AF01"/>
    <w:rsid w:val="0B92945E"/>
    <w:rsid w:val="0B95F601"/>
    <w:rsid w:val="0BB02EA2"/>
    <w:rsid w:val="0BCF79CF"/>
    <w:rsid w:val="0BDB6E18"/>
    <w:rsid w:val="0BE12DB4"/>
    <w:rsid w:val="0BE983AA"/>
    <w:rsid w:val="0BFCC6E0"/>
    <w:rsid w:val="0BFCD53C"/>
    <w:rsid w:val="0C015B25"/>
    <w:rsid w:val="0C06F47A"/>
    <w:rsid w:val="0C07FB84"/>
    <w:rsid w:val="0C0A237B"/>
    <w:rsid w:val="0C1A0725"/>
    <w:rsid w:val="0C1E1186"/>
    <w:rsid w:val="0C207F5D"/>
    <w:rsid w:val="0C25EC96"/>
    <w:rsid w:val="0C2DD742"/>
    <w:rsid w:val="0C2F6910"/>
    <w:rsid w:val="0C2FA777"/>
    <w:rsid w:val="0C33BC61"/>
    <w:rsid w:val="0C35697F"/>
    <w:rsid w:val="0C3A40C3"/>
    <w:rsid w:val="0C427522"/>
    <w:rsid w:val="0C4F91F0"/>
    <w:rsid w:val="0C506467"/>
    <w:rsid w:val="0C53F2FC"/>
    <w:rsid w:val="0C613D67"/>
    <w:rsid w:val="0C68B505"/>
    <w:rsid w:val="0C768AB3"/>
    <w:rsid w:val="0C7C474C"/>
    <w:rsid w:val="0C87AA3C"/>
    <w:rsid w:val="0C8FDE88"/>
    <w:rsid w:val="0C96615B"/>
    <w:rsid w:val="0C977EA2"/>
    <w:rsid w:val="0C97EB44"/>
    <w:rsid w:val="0CA42938"/>
    <w:rsid w:val="0CA5DAED"/>
    <w:rsid w:val="0CABDEE6"/>
    <w:rsid w:val="0CAD192E"/>
    <w:rsid w:val="0CB0B5D1"/>
    <w:rsid w:val="0CC8453A"/>
    <w:rsid w:val="0CCF6E09"/>
    <w:rsid w:val="0CD01F1C"/>
    <w:rsid w:val="0CD3E887"/>
    <w:rsid w:val="0CDBD33B"/>
    <w:rsid w:val="0CE1EA38"/>
    <w:rsid w:val="0CE21389"/>
    <w:rsid w:val="0CE462EF"/>
    <w:rsid w:val="0CE8CE52"/>
    <w:rsid w:val="0CEAF0E3"/>
    <w:rsid w:val="0CF13727"/>
    <w:rsid w:val="0CF79DC0"/>
    <w:rsid w:val="0CFF4070"/>
    <w:rsid w:val="0D02BAE2"/>
    <w:rsid w:val="0D09766F"/>
    <w:rsid w:val="0D0AD6BF"/>
    <w:rsid w:val="0D1FEF1E"/>
    <w:rsid w:val="0D253C05"/>
    <w:rsid w:val="0D26B7CD"/>
    <w:rsid w:val="0D28E473"/>
    <w:rsid w:val="0D295868"/>
    <w:rsid w:val="0D3D38DB"/>
    <w:rsid w:val="0D3DD3B1"/>
    <w:rsid w:val="0D3DDA00"/>
    <w:rsid w:val="0D3FBF73"/>
    <w:rsid w:val="0D4394AA"/>
    <w:rsid w:val="0D47FD6D"/>
    <w:rsid w:val="0D480246"/>
    <w:rsid w:val="0D5E80CD"/>
    <w:rsid w:val="0D5FE873"/>
    <w:rsid w:val="0D64AF2B"/>
    <w:rsid w:val="0D6A6919"/>
    <w:rsid w:val="0D6A8699"/>
    <w:rsid w:val="0D72783D"/>
    <w:rsid w:val="0D73BA57"/>
    <w:rsid w:val="0D742969"/>
    <w:rsid w:val="0D78769C"/>
    <w:rsid w:val="0D7D5914"/>
    <w:rsid w:val="0D838E17"/>
    <w:rsid w:val="0D839EAF"/>
    <w:rsid w:val="0D8DD6DC"/>
    <w:rsid w:val="0D8E9585"/>
    <w:rsid w:val="0D8EF31F"/>
    <w:rsid w:val="0DACA6D0"/>
    <w:rsid w:val="0DC1D0B7"/>
    <w:rsid w:val="0DC21491"/>
    <w:rsid w:val="0DC7B525"/>
    <w:rsid w:val="0DCA656B"/>
    <w:rsid w:val="0DDA3EA8"/>
    <w:rsid w:val="0DE4991A"/>
    <w:rsid w:val="0DE9061E"/>
    <w:rsid w:val="0DEDD412"/>
    <w:rsid w:val="0DF90BCB"/>
    <w:rsid w:val="0E0209D9"/>
    <w:rsid w:val="0E09DA7E"/>
    <w:rsid w:val="0E0D702C"/>
    <w:rsid w:val="0E0E8429"/>
    <w:rsid w:val="0E201062"/>
    <w:rsid w:val="0E268F6C"/>
    <w:rsid w:val="0E309F72"/>
    <w:rsid w:val="0E30F081"/>
    <w:rsid w:val="0E316A4E"/>
    <w:rsid w:val="0E424E78"/>
    <w:rsid w:val="0E54D7C0"/>
    <w:rsid w:val="0E57EF6B"/>
    <w:rsid w:val="0E63C4A9"/>
    <w:rsid w:val="0E770ECE"/>
    <w:rsid w:val="0E8BDD8E"/>
    <w:rsid w:val="0E8CA8C6"/>
    <w:rsid w:val="0E91BAF8"/>
    <w:rsid w:val="0E92FB2E"/>
    <w:rsid w:val="0E940B49"/>
    <w:rsid w:val="0EA04ADE"/>
    <w:rsid w:val="0EA3A77A"/>
    <w:rsid w:val="0EA8987A"/>
    <w:rsid w:val="0EBB8A02"/>
    <w:rsid w:val="0ECB4C18"/>
    <w:rsid w:val="0ECDB2F7"/>
    <w:rsid w:val="0ECE3CD6"/>
    <w:rsid w:val="0EE3D54E"/>
    <w:rsid w:val="0EED1631"/>
    <w:rsid w:val="0EF38350"/>
    <w:rsid w:val="0EFF919B"/>
    <w:rsid w:val="0F109A2D"/>
    <w:rsid w:val="0F12711C"/>
    <w:rsid w:val="0F1CA417"/>
    <w:rsid w:val="0F1D93F9"/>
    <w:rsid w:val="0F2661D8"/>
    <w:rsid w:val="0F294958"/>
    <w:rsid w:val="0F2FD421"/>
    <w:rsid w:val="0F341093"/>
    <w:rsid w:val="0F3C1B1E"/>
    <w:rsid w:val="0F41AA6F"/>
    <w:rsid w:val="0F422A75"/>
    <w:rsid w:val="0F4933AE"/>
    <w:rsid w:val="0F55878D"/>
    <w:rsid w:val="0F56BDE5"/>
    <w:rsid w:val="0F56CB88"/>
    <w:rsid w:val="0F5CEDBD"/>
    <w:rsid w:val="0F5FC9B6"/>
    <w:rsid w:val="0F66B317"/>
    <w:rsid w:val="0F7049E3"/>
    <w:rsid w:val="0F76B209"/>
    <w:rsid w:val="0F7A7D89"/>
    <w:rsid w:val="0F918F30"/>
    <w:rsid w:val="0F9FDF6E"/>
    <w:rsid w:val="0FA3E943"/>
    <w:rsid w:val="0FA4ABB0"/>
    <w:rsid w:val="0FA83DA9"/>
    <w:rsid w:val="0FAC9D1D"/>
    <w:rsid w:val="0FAD5698"/>
    <w:rsid w:val="0FAFE0A5"/>
    <w:rsid w:val="0FB22431"/>
    <w:rsid w:val="0FB48271"/>
    <w:rsid w:val="0FBB9207"/>
    <w:rsid w:val="0FC727E4"/>
    <w:rsid w:val="0FC87E5E"/>
    <w:rsid w:val="0FD3BB84"/>
    <w:rsid w:val="0FD62C7A"/>
    <w:rsid w:val="0FDB882A"/>
    <w:rsid w:val="0FDDC4D5"/>
    <w:rsid w:val="0FE0FF3D"/>
    <w:rsid w:val="0FE8C478"/>
    <w:rsid w:val="0FECF9D6"/>
    <w:rsid w:val="0FF6172C"/>
    <w:rsid w:val="0FFF238F"/>
    <w:rsid w:val="100F0485"/>
    <w:rsid w:val="101740B6"/>
    <w:rsid w:val="102094DD"/>
    <w:rsid w:val="102ABF16"/>
    <w:rsid w:val="10312BAE"/>
    <w:rsid w:val="10315C1B"/>
    <w:rsid w:val="10381396"/>
    <w:rsid w:val="10401246"/>
    <w:rsid w:val="104AF1AD"/>
    <w:rsid w:val="105143B3"/>
    <w:rsid w:val="1051B692"/>
    <w:rsid w:val="1053A640"/>
    <w:rsid w:val="10608898"/>
    <w:rsid w:val="1061110A"/>
    <w:rsid w:val="1064BC7B"/>
    <w:rsid w:val="1065BF4A"/>
    <w:rsid w:val="1066DBCD"/>
    <w:rsid w:val="10694D45"/>
    <w:rsid w:val="106DF34F"/>
    <w:rsid w:val="107267B7"/>
    <w:rsid w:val="108E3382"/>
    <w:rsid w:val="109338A2"/>
    <w:rsid w:val="109A85D1"/>
    <w:rsid w:val="109C1B03"/>
    <w:rsid w:val="109E6060"/>
    <w:rsid w:val="10AED07A"/>
    <w:rsid w:val="10B83440"/>
    <w:rsid w:val="10BA2179"/>
    <w:rsid w:val="10BDAC25"/>
    <w:rsid w:val="10BE4454"/>
    <w:rsid w:val="10D50BE6"/>
    <w:rsid w:val="10D629D1"/>
    <w:rsid w:val="10D71DC0"/>
    <w:rsid w:val="10E0D059"/>
    <w:rsid w:val="10E62FE8"/>
    <w:rsid w:val="10EF5E66"/>
    <w:rsid w:val="10F3941E"/>
    <w:rsid w:val="10FBCBA0"/>
    <w:rsid w:val="11056015"/>
    <w:rsid w:val="11099640"/>
    <w:rsid w:val="110A4A6B"/>
    <w:rsid w:val="1111CB2C"/>
    <w:rsid w:val="111499A4"/>
    <w:rsid w:val="11175FA8"/>
    <w:rsid w:val="111E1656"/>
    <w:rsid w:val="113058E2"/>
    <w:rsid w:val="11363EB0"/>
    <w:rsid w:val="1137FB42"/>
    <w:rsid w:val="11382148"/>
    <w:rsid w:val="113E714A"/>
    <w:rsid w:val="1144D277"/>
    <w:rsid w:val="1145904E"/>
    <w:rsid w:val="114B179C"/>
    <w:rsid w:val="114D8DEB"/>
    <w:rsid w:val="1154503E"/>
    <w:rsid w:val="11549BEE"/>
    <w:rsid w:val="11707612"/>
    <w:rsid w:val="1177BC1D"/>
    <w:rsid w:val="117AC55D"/>
    <w:rsid w:val="117D2E8C"/>
    <w:rsid w:val="11870712"/>
    <w:rsid w:val="118A789F"/>
    <w:rsid w:val="118C0D1E"/>
    <w:rsid w:val="1199FE2D"/>
    <w:rsid w:val="119AAAD9"/>
    <w:rsid w:val="119C3425"/>
    <w:rsid w:val="11A3DCF2"/>
    <w:rsid w:val="11A94BDA"/>
    <w:rsid w:val="11AA6525"/>
    <w:rsid w:val="11BF8046"/>
    <w:rsid w:val="11C3A180"/>
    <w:rsid w:val="11D0B379"/>
    <w:rsid w:val="11DDD2A2"/>
    <w:rsid w:val="11E9550D"/>
    <w:rsid w:val="11EA0A3E"/>
    <w:rsid w:val="11F62A46"/>
    <w:rsid w:val="11F98C14"/>
    <w:rsid w:val="11FADE91"/>
    <w:rsid w:val="11FDD907"/>
    <w:rsid w:val="1211F4CC"/>
    <w:rsid w:val="12131E96"/>
    <w:rsid w:val="1214A151"/>
    <w:rsid w:val="12191E0B"/>
    <w:rsid w:val="1220F687"/>
    <w:rsid w:val="1222ADB3"/>
    <w:rsid w:val="1235FA76"/>
    <w:rsid w:val="1241A81E"/>
    <w:rsid w:val="1246DB75"/>
    <w:rsid w:val="125A9E3B"/>
    <w:rsid w:val="126E6627"/>
    <w:rsid w:val="12830F67"/>
    <w:rsid w:val="128DFFE7"/>
    <w:rsid w:val="1292949B"/>
    <w:rsid w:val="12959198"/>
    <w:rsid w:val="129A70C4"/>
    <w:rsid w:val="12A6AA0B"/>
    <w:rsid w:val="12BB6C73"/>
    <w:rsid w:val="12BC0A9E"/>
    <w:rsid w:val="12C9E1D1"/>
    <w:rsid w:val="12CACB2C"/>
    <w:rsid w:val="12CF5F23"/>
    <w:rsid w:val="12D76CD4"/>
    <w:rsid w:val="12D8E9CF"/>
    <w:rsid w:val="12E6EFCF"/>
    <w:rsid w:val="12EDF39B"/>
    <w:rsid w:val="12EFFFE6"/>
    <w:rsid w:val="12F0273C"/>
    <w:rsid w:val="12F48661"/>
    <w:rsid w:val="13085BF2"/>
    <w:rsid w:val="13175366"/>
    <w:rsid w:val="1318D509"/>
    <w:rsid w:val="131A89EB"/>
    <w:rsid w:val="1326AD50"/>
    <w:rsid w:val="13270EC6"/>
    <w:rsid w:val="13298818"/>
    <w:rsid w:val="133B9BAC"/>
    <w:rsid w:val="1340E3EB"/>
    <w:rsid w:val="134BDD00"/>
    <w:rsid w:val="134E6046"/>
    <w:rsid w:val="134FACDE"/>
    <w:rsid w:val="135F540C"/>
    <w:rsid w:val="13607FAE"/>
    <w:rsid w:val="13711FF8"/>
    <w:rsid w:val="13712B63"/>
    <w:rsid w:val="1379BF56"/>
    <w:rsid w:val="138FD3DC"/>
    <w:rsid w:val="13906FCE"/>
    <w:rsid w:val="1392DB7B"/>
    <w:rsid w:val="139490F9"/>
    <w:rsid w:val="13B4AC82"/>
    <w:rsid w:val="13BC9083"/>
    <w:rsid w:val="13BDEBCB"/>
    <w:rsid w:val="13C1550C"/>
    <w:rsid w:val="13D55117"/>
    <w:rsid w:val="13D8B86E"/>
    <w:rsid w:val="13DA3994"/>
    <w:rsid w:val="13DAB207"/>
    <w:rsid w:val="13DE8D35"/>
    <w:rsid w:val="13E41CC3"/>
    <w:rsid w:val="13E62D47"/>
    <w:rsid w:val="13ECC180"/>
    <w:rsid w:val="1403422D"/>
    <w:rsid w:val="1403424E"/>
    <w:rsid w:val="140B0956"/>
    <w:rsid w:val="1410C0E6"/>
    <w:rsid w:val="14117641"/>
    <w:rsid w:val="14121941"/>
    <w:rsid w:val="1424A713"/>
    <w:rsid w:val="142D61A0"/>
    <w:rsid w:val="142F0856"/>
    <w:rsid w:val="1430BC28"/>
    <w:rsid w:val="1432F6DC"/>
    <w:rsid w:val="143ABE68"/>
    <w:rsid w:val="1440C0E7"/>
    <w:rsid w:val="14421865"/>
    <w:rsid w:val="145184DD"/>
    <w:rsid w:val="1457F7DA"/>
    <w:rsid w:val="14594984"/>
    <w:rsid w:val="1459EEE1"/>
    <w:rsid w:val="1467DDD5"/>
    <w:rsid w:val="146DF849"/>
    <w:rsid w:val="14754BF6"/>
    <w:rsid w:val="14849BCE"/>
    <w:rsid w:val="1485D2F9"/>
    <w:rsid w:val="1491D573"/>
    <w:rsid w:val="14A4DBCB"/>
    <w:rsid w:val="14AEF0E1"/>
    <w:rsid w:val="14B3163D"/>
    <w:rsid w:val="14B33816"/>
    <w:rsid w:val="14B942AF"/>
    <w:rsid w:val="14C3F836"/>
    <w:rsid w:val="14D0E49A"/>
    <w:rsid w:val="14D2F501"/>
    <w:rsid w:val="14D4A649"/>
    <w:rsid w:val="14DFD828"/>
    <w:rsid w:val="14E16A17"/>
    <w:rsid w:val="14E9FFCE"/>
    <w:rsid w:val="14FAF768"/>
    <w:rsid w:val="14FBE3AA"/>
    <w:rsid w:val="1502E864"/>
    <w:rsid w:val="15221475"/>
    <w:rsid w:val="1537C4DA"/>
    <w:rsid w:val="155B1A44"/>
    <w:rsid w:val="155D931B"/>
    <w:rsid w:val="1562323E"/>
    <w:rsid w:val="157BD048"/>
    <w:rsid w:val="1580FA11"/>
    <w:rsid w:val="158ACA4B"/>
    <w:rsid w:val="158B9CA4"/>
    <w:rsid w:val="158C7573"/>
    <w:rsid w:val="158DB7E2"/>
    <w:rsid w:val="1591FEED"/>
    <w:rsid w:val="159391FF"/>
    <w:rsid w:val="159899EE"/>
    <w:rsid w:val="15AB9FB4"/>
    <w:rsid w:val="15B09AD4"/>
    <w:rsid w:val="15B4BD65"/>
    <w:rsid w:val="15BF5193"/>
    <w:rsid w:val="15C85746"/>
    <w:rsid w:val="15C8E206"/>
    <w:rsid w:val="15CEC7DA"/>
    <w:rsid w:val="15D0C4A9"/>
    <w:rsid w:val="15DB550B"/>
    <w:rsid w:val="15E7CD9E"/>
    <w:rsid w:val="15EC0DC4"/>
    <w:rsid w:val="15EC981F"/>
    <w:rsid w:val="15FB19EC"/>
    <w:rsid w:val="15FBFA05"/>
    <w:rsid w:val="16199CD8"/>
    <w:rsid w:val="1625DF14"/>
    <w:rsid w:val="162A48AA"/>
    <w:rsid w:val="163096AA"/>
    <w:rsid w:val="1631527A"/>
    <w:rsid w:val="16422325"/>
    <w:rsid w:val="164E4B12"/>
    <w:rsid w:val="1651E68F"/>
    <w:rsid w:val="1656701A"/>
    <w:rsid w:val="1656C128"/>
    <w:rsid w:val="165BAE60"/>
    <w:rsid w:val="165BFB49"/>
    <w:rsid w:val="16703903"/>
    <w:rsid w:val="16786D96"/>
    <w:rsid w:val="167E0C86"/>
    <w:rsid w:val="16A69595"/>
    <w:rsid w:val="16ACFFE8"/>
    <w:rsid w:val="16ADBC7D"/>
    <w:rsid w:val="16B1E4FC"/>
    <w:rsid w:val="16BEFE2F"/>
    <w:rsid w:val="16D89310"/>
    <w:rsid w:val="16DCCEEC"/>
    <w:rsid w:val="16DE37C2"/>
    <w:rsid w:val="16E35927"/>
    <w:rsid w:val="16E4227D"/>
    <w:rsid w:val="16F6D60F"/>
    <w:rsid w:val="16F77EDF"/>
    <w:rsid w:val="1700ACFA"/>
    <w:rsid w:val="17068C26"/>
    <w:rsid w:val="1708F8F1"/>
    <w:rsid w:val="17093CF6"/>
    <w:rsid w:val="170DE698"/>
    <w:rsid w:val="1719B67D"/>
    <w:rsid w:val="172D8B4C"/>
    <w:rsid w:val="1730F642"/>
    <w:rsid w:val="17479176"/>
    <w:rsid w:val="174FBF90"/>
    <w:rsid w:val="1755AF75"/>
    <w:rsid w:val="175763A0"/>
    <w:rsid w:val="175CE7CE"/>
    <w:rsid w:val="176163B5"/>
    <w:rsid w:val="176779B0"/>
    <w:rsid w:val="17716076"/>
    <w:rsid w:val="177A30D4"/>
    <w:rsid w:val="178373E4"/>
    <w:rsid w:val="17877BF2"/>
    <w:rsid w:val="178C87DD"/>
    <w:rsid w:val="178EC1E0"/>
    <w:rsid w:val="17AA8B17"/>
    <w:rsid w:val="17AFE93F"/>
    <w:rsid w:val="17B40AEB"/>
    <w:rsid w:val="17CEA339"/>
    <w:rsid w:val="17DEB53C"/>
    <w:rsid w:val="17E09AE0"/>
    <w:rsid w:val="17E5D097"/>
    <w:rsid w:val="17E8DC58"/>
    <w:rsid w:val="17FC18AF"/>
    <w:rsid w:val="17FEC672"/>
    <w:rsid w:val="1804125B"/>
    <w:rsid w:val="1810B945"/>
    <w:rsid w:val="181E4CE0"/>
    <w:rsid w:val="181EC839"/>
    <w:rsid w:val="18285657"/>
    <w:rsid w:val="182B0543"/>
    <w:rsid w:val="182C3321"/>
    <w:rsid w:val="182E0095"/>
    <w:rsid w:val="18349354"/>
    <w:rsid w:val="18353676"/>
    <w:rsid w:val="183C09FB"/>
    <w:rsid w:val="183C1935"/>
    <w:rsid w:val="183EFE3B"/>
    <w:rsid w:val="1841B3AE"/>
    <w:rsid w:val="18430D65"/>
    <w:rsid w:val="184811C0"/>
    <w:rsid w:val="185A8443"/>
    <w:rsid w:val="185F102F"/>
    <w:rsid w:val="1871D384"/>
    <w:rsid w:val="18750A16"/>
    <w:rsid w:val="187579F4"/>
    <w:rsid w:val="187DB6A5"/>
    <w:rsid w:val="1887834F"/>
    <w:rsid w:val="188849C0"/>
    <w:rsid w:val="18896E41"/>
    <w:rsid w:val="188D54FC"/>
    <w:rsid w:val="188E7B6C"/>
    <w:rsid w:val="1890903A"/>
    <w:rsid w:val="1893BCFA"/>
    <w:rsid w:val="189E72FF"/>
    <w:rsid w:val="18A55276"/>
    <w:rsid w:val="18ABF1E6"/>
    <w:rsid w:val="18AFA9BE"/>
    <w:rsid w:val="18BB2C72"/>
    <w:rsid w:val="18BC78A3"/>
    <w:rsid w:val="18CBC309"/>
    <w:rsid w:val="18CFEDE4"/>
    <w:rsid w:val="18D17456"/>
    <w:rsid w:val="18DE13EC"/>
    <w:rsid w:val="18DE1807"/>
    <w:rsid w:val="18ED0954"/>
    <w:rsid w:val="18EFB5F6"/>
    <w:rsid w:val="18F8CC22"/>
    <w:rsid w:val="18FC74CF"/>
    <w:rsid w:val="1902C456"/>
    <w:rsid w:val="190634F3"/>
    <w:rsid w:val="19081FE9"/>
    <w:rsid w:val="1908FFF7"/>
    <w:rsid w:val="1917D369"/>
    <w:rsid w:val="191871F3"/>
    <w:rsid w:val="191A55E4"/>
    <w:rsid w:val="191C47BB"/>
    <w:rsid w:val="191FEE05"/>
    <w:rsid w:val="19215F2E"/>
    <w:rsid w:val="192802B8"/>
    <w:rsid w:val="192C17BD"/>
    <w:rsid w:val="1935FE05"/>
    <w:rsid w:val="1937B7AF"/>
    <w:rsid w:val="193A437A"/>
    <w:rsid w:val="193D16FE"/>
    <w:rsid w:val="19410782"/>
    <w:rsid w:val="1945223F"/>
    <w:rsid w:val="1946E22F"/>
    <w:rsid w:val="194AC889"/>
    <w:rsid w:val="194BC96F"/>
    <w:rsid w:val="1953E446"/>
    <w:rsid w:val="1956A13A"/>
    <w:rsid w:val="195C5DC4"/>
    <w:rsid w:val="1964DD0F"/>
    <w:rsid w:val="19659677"/>
    <w:rsid w:val="19675C93"/>
    <w:rsid w:val="19752BB5"/>
    <w:rsid w:val="197BDD7D"/>
    <w:rsid w:val="1983FCFD"/>
    <w:rsid w:val="1991CF5F"/>
    <w:rsid w:val="19920555"/>
    <w:rsid w:val="1995D5AB"/>
    <w:rsid w:val="19A3A4BE"/>
    <w:rsid w:val="19AB2466"/>
    <w:rsid w:val="19CBF66A"/>
    <w:rsid w:val="19D4551A"/>
    <w:rsid w:val="19D888AA"/>
    <w:rsid w:val="19DDFC3A"/>
    <w:rsid w:val="19E53852"/>
    <w:rsid w:val="19EC20C3"/>
    <w:rsid w:val="19F4FE7D"/>
    <w:rsid w:val="19FB3602"/>
    <w:rsid w:val="1A116BB1"/>
    <w:rsid w:val="1A15CE62"/>
    <w:rsid w:val="1A3730F8"/>
    <w:rsid w:val="1A598AF4"/>
    <w:rsid w:val="1A5E6835"/>
    <w:rsid w:val="1A63B446"/>
    <w:rsid w:val="1A6F1D28"/>
    <w:rsid w:val="1A7102ED"/>
    <w:rsid w:val="1A720C00"/>
    <w:rsid w:val="1A7D8C89"/>
    <w:rsid w:val="1A8EF676"/>
    <w:rsid w:val="1A9A7B97"/>
    <w:rsid w:val="1A9A901C"/>
    <w:rsid w:val="1AB5D6F9"/>
    <w:rsid w:val="1AB85EE9"/>
    <w:rsid w:val="1ABC9D77"/>
    <w:rsid w:val="1AC7F3AE"/>
    <w:rsid w:val="1AD0BFC6"/>
    <w:rsid w:val="1AD0F499"/>
    <w:rsid w:val="1ADFEA53"/>
    <w:rsid w:val="1AF8BC84"/>
    <w:rsid w:val="1AFEB798"/>
    <w:rsid w:val="1B025A1C"/>
    <w:rsid w:val="1B07698F"/>
    <w:rsid w:val="1B0C5176"/>
    <w:rsid w:val="1B1052CA"/>
    <w:rsid w:val="1B14BB45"/>
    <w:rsid w:val="1B14E57E"/>
    <w:rsid w:val="1B2169D2"/>
    <w:rsid w:val="1B25D533"/>
    <w:rsid w:val="1B27177F"/>
    <w:rsid w:val="1B28DE62"/>
    <w:rsid w:val="1B2F8F75"/>
    <w:rsid w:val="1B3A83FA"/>
    <w:rsid w:val="1B50C312"/>
    <w:rsid w:val="1B59398C"/>
    <w:rsid w:val="1B61C76A"/>
    <w:rsid w:val="1B627D67"/>
    <w:rsid w:val="1B6AB1D0"/>
    <w:rsid w:val="1B6B7B66"/>
    <w:rsid w:val="1B70C20F"/>
    <w:rsid w:val="1B72066C"/>
    <w:rsid w:val="1B75FCD5"/>
    <w:rsid w:val="1B77C206"/>
    <w:rsid w:val="1B7E1062"/>
    <w:rsid w:val="1B7EF49C"/>
    <w:rsid w:val="1B7FA8E1"/>
    <w:rsid w:val="1B909C83"/>
    <w:rsid w:val="1B95473C"/>
    <w:rsid w:val="1B99DD6B"/>
    <w:rsid w:val="1BA25733"/>
    <w:rsid w:val="1BA38D18"/>
    <w:rsid w:val="1BAA8FC9"/>
    <w:rsid w:val="1BB17051"/>
    <w:rsid w:val="1BB18DEE"/>
    <w:rsid w:val="1BBDE396"/>
    <w:rsid w:val="1BCBC638"/>
    <w:rsid w:val="1BD09266"/>
    <w:rsid w:val="1BDC4DD7"/>
    <w:rsid w:val="1BDC8724"/>
    <w:rsid w:val="1BE2A9E4"/>
    <w:rsid w:val="1BE2B554"/>
    <w:rsid w:val="1BF0521F"/>
    <w:rsid w:val="1C00412B"/>
    <w:rsid w:val="1C0AA4C8"/>
    <w:rsid w:val="1C0D64E0"/>
    <w:rsid w:val="1C0DF19B"/>
    <w:rsid w:val="1C0F4C31"/>
    <w:rsid w:val="1C10A84E"/>
    <w:rsid w:val="1C214C6B"/>
    <w:rsid w:val="1C27A24E"/>
    <w:rsid w:val="1C346135"/>
    <w:rsid w:val="1C3EEE54"/>
    <w:rsid w:val="1C44C2C4"/>
    <w:rsid w:val="1C46A53C"/>
    <w:rsid w:val="1C4DAB4E"/>
    <w:rsid w:val="1C58EDD2"/>
    <w:rsid w:val="1C5C8BA2"/>
    <w:rsid w:val="1C5E911A"/>
    <w:rsid w:val="1C65BB25"/>
    <w:rsid w:val="1C69169F"/>
    <w:rsid w:val="1C7D754E"/>
    <w:rsid w:val="1C8433F8"/>
    <w:rsid w:val="1C8724A9"/>
    <w:rsid w:val="1C93AC5E"/>
    <w:rsid w:val="1C94D192"/>
    <w:rsid w:val="1C96392F"/>
    <w:rsid w:val="1CA35DE4"/>
    <w:rsid w:val="1CA7A8A8"/>
    <w:rsid w:val="1CAB2213"/>
    <w:rsid w:val="1CAB26A8"/>
    <w:rsid w:val="1CB03948"/>
    <w:rsid w:val="1CC6BCFC"/>
    <w:rsid w:val="1CC9D711"/>
    <w:rsid w:val="1CD2376A"/>
    <w:rsid w:val="1CDDFD61"/>
    <w:rsid w:val="1CF4AA91"/>
    <w:rsid w:val="1CF4E8DE"/>
    <w:rsid w:val="1CF8512D"/>
    <w:rsid w:val="1D1426A0"/>
    <w:rsid w:val="1D191550"/>
    <w:rsid w:val="1D2267E1"/>
    <w:rsid w:val="1D22C940"/>
    <w:rsid w:val="1D28F96D"/>
    <w:rsid w:val="1D3D9932"/>
    <w:rsid w:val="1D3DC4EE"/>
    <w:rsid w:val="1D525C39"/>
    <w:rsid w:val="1D609285"/>
    <w:rsid w:val="1D620519"/>
    <w:rsid w:val="1D70804A"/>
    <w:rsid w:val="1D73DE3B"/>
    <w:rsid w:val="1D82E891"/>
    <w:rsid w:val="1D8ED026"/>
    <w:rsid w:val="1D98516A"/>
    <w:rsid w:val="1DA3A4DF"/>
    <w:rsid w:val="1DA997CA"/>
    <w:rsid w:val="1DB95D1D"/>
    <w:rsid w:val="1DBB7B39"/>
    <w:rsid w:val="1DBE48DB"/>
    <w:rsid w:val="1DC4E857"/>
    <w:rsid w:val="1DC5276B"/>
    <w:rsid w:val="1DD488D1"/>
    <w:rsid w:val="1DDDC9D7"/>
    <w:rsid w:val="1DE1EC6B"/>
    <w:rsid w:val="1DE5813F"/>
    <w:rsid w:val="1DEF5483"/>
    <w:rsid w:val="1DEFD94D"/>
    <w:rsid w:val="1DF113A8"/>
    <w:rsid w:val="1DFFDC94"/>
    <w:rsid w:val="1E105FFC"/>
    <w:rsid w:val="1E14CD6B"/>
    <w:rsid w:val="1E157D11"/>
    <w:rsid w:val="1E176D75"/>
    <w:rsid w:val="1E3BDD8E"/>
    <w:rsid w:val="1E3E51B9"/>
    <w:rsid w:val="1E424C7E"/>
    <w:rsid w:val="1E4EBD2A"/>
    <w:rsid w:val="1E54D335"/>
    <w:rsid w:val="1E58B23B"/>
    <w:rsid w:val="1E59CCFF"/>
    <w:rsid w:val="1E5F2760"/>
    <w:rsid w:val="1E5F450D"/>
    <w:rsid w:val="1E6286F9"/>
    <w:rsid w:val="1E68CA6A"/>
    <w:rsid w:val="1E6CAB1A"/>
    <w:rsid w:val="1E76234B"/>
    <w:rsid w:val="1E78F989"/>
    <w:rsid w:val="1E886846"/>
    <w:rsid w:val="1EA13196"/>
    <w:rsid w:val="1EAA3E5B"/>
    <w:rsid w:val="1EB227AB"/>
    <w:rsid w:val="1EC7519F"/>
    <w:rsid w:val="1EDEBE74"/>
    <w:rsid w:val="1EEBBC8E"/>
    <w:rsid w:val="1EEFA84F"/>
    <w:rsid w:val="1EF263AF"/>
    <w:rsid w:val="1EFFFFAF"/>
    <w:rsid w:val="1F0B5E25"/>
    <w:rsid w:val="1F127269"/>
    <w:rsid w:val="1F136CFF"/>
    <w:rsid w:val="1F2650FA"/>
    <w:rsid w:val="1F332FBB"/>
    <w:rsid w:val="1F64EE13"/>
    <w:rsid w:val="1F6FB0BC"/>
    <w:rsid w:val="1F75DC8E"/>
    <w:rsid w:val="1F802AA4"/>
    <w:rsid w:val="1F86A0EE"/>
    <w:rsid w:val="1F91D7BB"/>
    <w:rsid w:val="1F9A9C76"/>
    <w:rsid w:val="1FA314F2"/>
    <w:rsid w:val="1FA7C7A8"/>
    <w:rsid w:val="1FB40317"/>
    <w:rsid w:val="1FC8B129"/>
    <w:rsid w:val="1FCFD5D6"/>
    <w:rsid w:val="1FE21151"/>
    <w:rsid w:val="1FE4FAB5"/>
    <w:rsid w:val="1FF090F8"/>
    <w:rsid w:val="1FF3231E"/>
    <w:rsid w:val="1FF5D37C"/>
    <w:rsid w:val="1FF96933"/>
    <w:rsid w:val="20004667"/>
    <w:rsid w:val="20075DD6"/>
    <w:rsid w:val="20094AAE"/>
    <w:rsid w:val="200AB4B4"/>
    <w:rsid w:val="201B69A7"/>
    <w:rsid w:val="201DF06D"/>
    <w:rsid w:val="203393E9"/>
    <w:rsid w:val="204114F9"/>
    <w:rsid w:val="20480B87"/>
    <w:rsid w:val="204D3806"/>
    <w:rsid w:val="2050684C"/>
    <w:rsid w:val="2051A2E9"/>
    <w:rsid w:val="20590EF7"/>
    <w:rsid w:val="20634220"/>
    <w:rsid w:val="206D03C9"/>
    <w:rsid w:val="2076B733"/>
    <w:rsid w:val="2077877C"/>
    <w:rsid w:val="207D9F5E"/>
    <w:rsid w:val="2081E518"/>
    <w:rsid w:val="208A7DA3"/>
    <w:rsid w:val="208B574E"/>
    <w:rsid w:val="20938655"/>
    <w:rsid w:val="209951DF"/>
    <w:rsid w:val="20A8D2CF"/>
    <w:rsid w:val="20AFBA22"/>
    <w:rsid w:val="20B478DB"/>
    <w:rsid w:val="20B9D42B"/>
    <w:rsid w:val="20BC1EC6"/>
    <w:rsid w:val="20C1AF66"/>
    <w:rsid w:val="20CBB2E1"/>
    <w:rsid w:val="20CFD717"/>
    <w:rsid w:val="20D08A64"/>
    <w:rsid w:val="20D30102"/>
    <w:rsid w:val="20E089EE"/>
    <w:rsid w:val="20E42508"/>
    <w:rsid w:val="20E542BB"/>
    <w:rsid w:val="20EA637B"/>
    <w:rsid w:val="20F8A2CE"/>
    <w:rsid w:val="20FE9838"/>
    <w:rsid w:val="21009F68"/>
    <w:rsid w:val="21035FE2"/>
    <w:rsid w:val="211BB166"/>
    <w:rsid w:val="211DC44A"/>
    <w:rsid w:val="2122CA28"/>
    <w:rsid w:val="21272B85"/>
    <w:rsid w:val="21284461"/>
    <w:rsid w:val="213AB8F6"/>
    <w:rsid w:val="213C0424"/>
    <w:rsid w:val="214B40E1"/>
    <w:rsid w:val="2154A6A0"/>
    <w:rsid w:val="21556BCA"/>
    <w:rsid w:val="215E3224"/>
    <w:rsid w:val="2162A395"/>
    <w:rsid w:val="2169C44D"/>
    <w:rsid w:val="216CEFCD"/>
    <w:rsid w:val="2183EC38"/>
    <w:rsid w:val="2184230B"/>
    <w:rsid w:val="218590E9"/>
    <w:rsid w:val="2191B05E"/>
    <w:rsid w:val="219396EA"/>
    <w:rsid w:val="219CED1B"/>
    <w:rsid w:val="21A2AE5F"/>
    <w:rsid w:val="21A37E00"/>
    <w:rsid w:val="21A4F21C"/>
    <w:rsid w:val="21A5740E"/>
    <w:rsid w:val="21AA881F"/>
    <w:rsid w:val="21AE597E"/>
    <w:rsid w:val="21B910D7"/>
    <w:rsid w:val="21BACDD1"/>
    <w:rsid w:val="21BEC055"/>
    <w:rsid w:val="21C2D41E"/>
    <w:rsid w:val="21C43924"/>
    <w:rsid w:val="21C832B3"/>
    <w:rsid w:val="21C94618"/>
    <w:rsid w:val="21E2C5A9"/>
    <w:rsid w:val="21E33592"/>
    <w:rsid w:val="21E4307E"/>
    <w:rsid w:val="21E9ABA0"/>
    <w:rsid w:val="21EBFF91"/>
    <w:rsid w:val="21EE115D"/>
    <w:rsid w:val="21F3843D"/>
    <w:rsid w:val="21FB6E4D"/>
    <w:rsid w:val="21FC2C6E"/>
    <w:rsid w:val="21FD4F59"/>
    <w:rsid w:val="22029CE6"/>
    <w:rsid w:val="22145A2A"/>
    <w:rsid w:val="221BE42C"/>
    <w:rsid w:val="2220E645"/>
    <w:rsid w:val="222E597F"/>
    <w:rsid w:val="222F677D"/>
    <w:rsid w:val="22312AEB"/>
    <w:rsid w:val="224521BC"/>
    <w:rsid w:val="2247AF1D"/>
    <w:rsid w:val="22570BEA"/>
    <w:rsid w:val="225F1889"/>
    <w:rsid w:val="225FCD41"/>
    <w:rsid w:val="226996BC"/>
    <w:rsid w:val="226E465F"/>
    <w:rsid w:val="22768A74"/>
    <w:rsid w:val="228625A4"/>
    <w:rsid w:val="228CD474"/>
    <w:rsid w:val="2293E65F"/>
    <w:rsid w:val="2296AAA5"/>
    <w:rsid w:val="22A61343"/>
    <w:rsid w:val="22A75B3A"/>
    <w:rsid w:val="22B56AB1"/>
    <w:rsid w:val="22B5B474"/>
    <w:rsid w:val="22B955C9"/>
    <w:rsid w:val="22B97A3D"/>
    <w:rsid w:val="22BD59FE"/>
    <w:rsid w:val="22C1C182"/>
    <w:rsid w:val="22C37404"/>
    <w:rsid w:val="22C57DE8"/>
    <w:rsid w:val="22C779B3"/>
    <w:rsid w:val="22D52F1C"/>
    <w:rsid w:val="22E2F4E8"/>
    <w:rsid w:val="22F398CD"/>
    <w:rsid w:val="22F8E569"/>
    <w:rsid w:val="22FBFF3B"/>
    <w:rsid w:val="2317B766"/>
    <w:rsid w:val="231C8313"/>
    <w:rsid w:val="23238B86"/>
    <w:rsid w:val="2330C13A"/>
    <w:rsid w:val="233B405A"/>
    <w:rsid w:val="235A08C3"/>
    <w:rsid w:val="235CC877"/>
    <w:rsid w:val="236241AC"/>
    <w:rsid w:val="236A3BCA"/>
    <w:rsid w:val="236D26CF"/>
    <w:rsid w:val="2373D9EE"/>
    <w:rsid w:val="237D81E0"/>
    <w:rsid w:val="2382897E"/>
    <w:rsid w:val="23843B56"/>
    <w:rsid w:val="2386A4C1"/>
    <w:rsid w:val="239369C7"/>
    <w:rsid w:val="23A4DE1E"/>
    <w:rsid w:val="23A4F75E"/>
    <w:rsid w:val="23AA4FFC"/>
    <w:rsid w:val="23AB7B82"/>
    <w:rsid w:val="23AFF954"/>
    <w:rsid w:val="23BC1659"/>
    <w:rsid w:val="23C9C857"/>
    <w:rsid w:val="23D845CB"/>
    <w:rsid w:val="23DA0F07"/>
    <w:rsid w:val="23DBB5DF"/>
    <w:rsid w:val="23DE8BFE"/>
    <w:rsid w:val="23E78474"/>
    <w:rsid w:val="23EADA5B"/>
    <w:rsid w:val="23FE01FF"/>
    <w:rsid w:val="23FE5A40"/>
    <w:rsid w:val="2402C7D4"/>
    <w:rsid w:val="2404237C"/>
    <w:rsid w:val="240AB118"/>
    <w:rsid w:val="240D5FFD"/>
    <w:rsid w:val="240EE837"/>
    <w:rsid w:val="241EB685"/>
    <w:rsid w:val="242BEFE1"/>
    <w:rsid w:val="242C4253"/>
    <w:rsid w:val="2433C1ED"/>
    <w:rsid w:val="24403EE1"/>
    <w:rsid w:val="2442DE67"/>
    <w:rsid w:val="2445BBF0"/>
    <w:rsid w:val="2459EB2B"/>
    <w:rsid w:val="245B2875"/>
    <w:rsid w:val="245B4253"/>
    <w:rsid w:val="245D64F6"/>
    <w:rsid w:val="24632664"/>
    <w:rsid w:val="2468BFAD"/>
    <w:rsid w:val="2480704D"/>
    <w:rsid w:val="248919FF"/>
    <w:rsid w:val="248EBECD"/>
    <w:rsid w:val="248F5410"/>
    <w:rsid w:val="24948A75"/>
    <w:rsid w:val="249A0B07"/>
    <w:rsid w:val="24B91907"/>
    <w:rsid w:val="24C76057"/>
    <w:rsid w:val="24CDCD32"/>
    <w:rsid w:val="24CE593C"/>
    <w:rsid w:val="24E00DDE"/>
    <w:rsid w:val="24E31DFC"/>
    <w:rsid w:val="24F1C6EE"/>
    <w:rsid w:val="2501EAD0"/>
    <w:rsid w:val="25095DD9"/>
    <w:rsid w:val="250FE25E"/>
    <w:rsid w:val="2516C36C"/>
    <w:rsid w:val="251B7F37"/>
    <w:rsid w:val="25370B53"/>
    <w:rsid w:val="25624FCE"/>
    <w:rsid w:val="25659D29"/>
    <w:rsid w:val="256B7042"/>
    <w:rsid w:val="256F7E2D"/>
    <w:rsid w:val="256FB15B"/>
    <w:rsid w:val="25709E2A"/>
    <w:rsid w:val="25733A4D"/>
    <w:rsid w:val="257D277A"/>
    <w:rsid w:val="257D930A"/>
    <w:rsid w:val="25806564"/>
    <w:rsid w:val="2580F17F"/>
    <w:rsid w:val="25830342"/>
    <w:rsid w:val="25867ECB"/>
    <w:rsid w:val="25900D65"/>
    <w:rsid w:val="25987029"/>
    <w:rsid w:val="25C06B09"/>
    <w:rsid w:val="25C2F105"/>
    <w:rsid w:val="25C71795"/>
    <w:rsid w:val="25F3BAFD"/>
    <w:rsid w:val="25F8D3A5"/>
    <w:rsid w:val="25FEF11D"/>
    <w:rsid w:val="26086164"/>
    <w:rsid w:val="260E272F"/>
    <w:rsid w:val="26120760"/>
    <w:rsid w:val="261D1EB8"/>
    <w:rsid w:val="262205B4"/>
    <w:rsid w:val="2626F2E8"/>
    <w:rsid w:val="2627F682"/>
    <w:rsid w:val="2629AF09"/>
    <w:rsid w:val="26319901"/>
    <w:rsid w:val="264E85C6"/>
    <w:rsid w:val="265B3CF6"/>
    <w:rsid w:val="2667F4AC"/>
    <w:rsid w:val="267089EB"/>
    <w:rsid w:val="26821B56"/>
    <w:rsid w:val="26827856"/>
    <w:rsid w:val="2686B080"/>
    <w:rsid w:val="268999DB"/>
    <w:rsid w:val="269781D8"/>
    <w:rsid w:val="26AC76E5"/>
    <w:rsid w:val="26BE8F76"/>
    <w:rsid w:val="26D269FD"/>
    <w:rsid w:val="26DB7C7A"/>
    <w:rsid w:val="26E50D0A"/>
    <w:rsid w:val="26E77712"/>
    <w:rsid w:val="26F1E1FA"/>
    <w:rsid w:val="26F2C37E"/>
    <w:rsid w:val="26FD01A6"/>
    <w:rsid w:val="27015CE0"/>
    <w:rsid w:val="2701D1F8"/>
    <w:rsid w:val="27189694"/>
    <w:rsid w:val="27244E85"/>
    <w:rsid w:val="272480AC"/>
    <w:rsid w:val="2725A1DC"/>
    <w:rsid w:val="272B305E"/>
    <w:rsid w:val="272D8DB8"/>
    <w:rsid w:val="27491F14"/>
    <w:rsid w:val="2758A928"/>
    <w:rsid w:val="276BDB07"/>
    <w:rsid w:val="276D9382"/>
    <w:rsid w:val="27744E22"/>
    <w:rsid w:val="2778921A"/>
    <w:rsid w:val="2780A485"/>
    <w:rsid w:val="278C4EAD"/>
    <w:rsid w:val="278D6470"/>
    <w:rsid w:val="2790CACC"/>
    <w:rsid w:val="2796C14C"/>
    <w:rsid w:val="279D2391"/>
    <w:rsid w:val="27A88DCE"/>
    <w:rsid w:val="27AADA0D"/>
    <w:rsid w:val="27B6D7C4"/>
    <w:rsid w:val="27B726E4"/>
    <w:rsid w:val="27C44894"/>
    <w:rsid w:val="27C6FF57"/>
    <w:rsid w:val="27C8D567"/>
    <w:rsid w:val="27D32A5A"/>
    <w:rsid w:val="27E1A6BD"/>
    <w:rsid w:val="27E3B86A"/>
    <w:rsid w:val="27EF7BA1"/>
    <w:rsid w:val="27F234A3"/>
    <w:rsid w:val="27F8D483"/>
    <w:rsid w:val="27F9877D"/>
    <w:rsid w:val="27F99B4B"/>
    <w:rsid w:val="27FAD93F"/>
    <w:rsid w:val="27FF5BFD"/>
    <w:rsid w:val="28055702"/>
    <w:rsid w:val="281929ED"/>
    <w:rsid w:val="2829EB8B"/>
    <w:rsid w:val="28304F25"/>
    <w:rsid w:val="2839CDE8"/>
    <w:rsid w:val="283BA475"/>
    <w:rsid w:val="283CFBE1"/>
    <w:rsid w:val="285CD3A3"/>
    <w:rsid w:val="2865A83B"/>
    <w:rsid w:val="28705D78"/>
    <w:rsid w:val="28759F8C"/>
    <w:rsid w:val="28852148"/>
    <w:rsid w:val="28862F03"/>
    <w:rsid w:val="288A0215"/>
    <w:rsid w:val="289E4301"/>
    <w:rsid w:val="28A622C8"/>
    <w:rsid w:val="28A771A7"/>
    <w:rsid w:val="28A81B19"/>
    <w:rsid w:val="28B7F283"/>
    <w:rsid w:val="28C40C8F"/>
    <w:rsid w:val="28C8AB4E"/>
    <w:rsid w:val="28D0705C"/>
    <w:rsid w:val="28D8DAAA"/>
    <w:rsid w:val="28D98EC9"/>
    <w:rsid w:val="28DF62D5"/>
    <w:rsid w:val="28E4FE26"/>
    <w:rsid w:val="28E661EC"/>
    <w:rsid w:val="28F375B7"/>
    <w:rsid w:val="28FEDBBC"/>
    <w:rsid w:val="290D2A1B"/>
    <w:rsid w:val="29131045"/>
    <w:rsid w:val="2913ADB8"/>
    <w:rsid w:val="2925E380"/>
    <w:rsid w:val="292CCC13"/>
    <w:rsid w:val="292DE18C"/>
    <w:rsid w:val="2937371A"/>
    <w:rsid w:val="293B93E8"/>
    <w:rsid w:val="293EFA2C"/>
    <w:rsid w:val="2943F0ED"/>
    <w:rsid w:val="29446473"/>
    <w:rsid w:val="294EDB20"/>
    <w:rsid w:val="2950E616"/>
    <w:rsid w:val="295D3CF0"/>
    <w:rsid w:val="296155E3"/>
    <w:rsid w:val="296676BC"/>
    <w:rsid w:val="2971ABE8"/>
    <w:rsid w:val="298C42C9"/>
    <w:rsid w:val="298F3B10"/>
    <w:rsid w:val="2990D428"/>
    <w:rsid w:val="29979604"/>
    <w:rsid w:val="2998A0F8"/>
    <w:rsid w:val="29A7D6CB"/>
    <w:rsid w:val="29B77975"/>
    <w:rsid w:val="29BD58AF"/>
    <w:rsid w:val="29BDE7DD"/>
    <w:rsid w:val="29C10BBA"/>
    <w:rsid w:val="29C1632B"/>
    <w:rsid w:val="29C28CB2"/>
    <w:rsid w:val="29CE0B1C"/>
    <w:rsid w:val="29D3D018"/>
    <w:rsid w:val="29EFC80F"/>
    <w:rsid w:val="29F8ED82"/>
    <w:rsid w:val="2A0EC809"/>
    <w:rsid w:val="2A1E5938"/>
    <w:rsid w:val="2A216C96"/>
    <w:rsid w:val="2A282050"/>
    <w:rsid w:val="2A2C4B88"/>
    <w:rsid w:val="2A39E552"/>
    <w:rsid w:val="2A3DE5E8"/>
    <w:rsid w:val="2A3FC528"/>
    <w:rsid w:val="2A41C869"/>
    <w:rsid w:val="2A4999B4"/>
    <w:rsid w:val="2A5327F3"/>
    <w:rsid w:val="2A56895B"/>
    <w:rsid w:val="2A56C2F0"/>
    <w:rsid w:val="2A62A2F3"/>
    <w:rsid w:val="2A674E8C"/>
    <w:rsid w:val="2A6773DC"/>
    <w:rsid w:val="2A690FFD"/>
    <w:rsid w:val="2A6F98EB"/>
    <w:rsid w:val="2A745B39"/>
    <w:rsid w:val="2A74A0B4"/>
    <w:rsid w:val="2A769B62"/>
    <w:rsid w:val="2A8156A8"/>
    <w:rsid w:val="2A8DA6CF"/>
    <w:rsid w:val="2A956D06"/>
    <w:rsid w:val="2AB0D07E"/>
    <w:rsid w:val="2AB36608"/>
    <w:rsid w:val="2ABCAE60"/>
    <w:rsid w:val="2AC06924"/>
    <w:rsid w:val="2AC61E0C"/>
    <w:rsid w:val="2ACC8989"/>
    <w:rsid w:val="2AD813BE"/>
    <w:rsid w:val="2AD817CA"/>
    <w:rsid w:val="2AE3034D"/>
    <w:rsid w:val="2AED4884"/>
    <w:rsid w:val="2AEFC552"/>
    <w:rsid w:val="2B0473FE"/>
    <w:rsid w:val="2B0874E9"/>
    <w:rsid w:val="2B38AED3"/>
    <w:rsid w:val="2B38DE01"/>
    <w:rsid w:val="2B393834"/>
    <w:rsid w:val="2B3AC383"/>
    <w:rsid w:val="2B3D4D0D"/>
    <w:rsid w:val="2B42C79A"/>
    <w:rsid w:val="2B43C57F"/>
    <w:rsid w:val="2B46EAB9"/>
    <w:rsid w:val="2B4D61CF"/>
    <w:rsid w:val="2B529295"/>
    <w:rsid w:val="2B537A8A"/>
    <w:rsid w:val="2B55C65D"/>
    <w:rsid w:val="2B57ABA3"/>
    <w:rsid w:val="2B57F44C"/>
    <w:rsid w:val="2B59BC4B"/>
    <w:rsid w:val="2B5FECB4"/>
    <w:rsid w:val="2B61C99A"/>
    <w:rsid w:val="2B6CFF68"/>
    <w:rsid w:val="2B6D2359"/>
    <w:rsid w:val="2B6D29F8"/>
    <w:rsid w:val="2B71661C"/>
    <w:rsid w:val="2B71C63D"/>
    <w:rsid w:val="2B7F4724"/>
    <w:rsid w:val="2B81D00B"/>
    <w:rsid w:val="2B88BD89"/>
    <w:rsid w:val="2B8ECE25"/>
    <w:rsid w:val="2B90985F"/>
    <w:rsid w:val="2B944ACE"/>
    <w:rsid w:val="2B9D5574"/>
    <w:rsid w:val="2BA07928"/>
    <w:rsid w:val="2BA652C5"/>
    <w:rsid w:val="2BB049D4"/>
    <w:rsid w:val="2BBF0B88"/>
    <w:rsid w:val="2BC04C8F"/>
    <w:rsid w:val="2BC52B46"/>
    <w:rsid w:val="2BDF5DB8"/>
    <w:rsid w:val="2BEE4335"/>
    <w:rsid w:val="2BFA78BA"/>
    <w:rsid w:val="2BFE8517"/>
    <w:rsid w:val="2C1ADD1A"/>
    <w:rsid w:val="2C1BC060"/>
    <w:rsid w:val="2C216A2A"/>
    <w:rsid w:val="2C22D2EB"/>
    <w:rsid w:val="2C29439B"/>
    <w:rsid w:val="2C315416"/>
    <w:rsid w:val="2C363A67"/>
    <w:rsid w:val="2C36CA5F"/>
    <w:rsid w:val="2C384A45"/>
    <w:rsid w:val="2C38E87B"/>
    <w:rsid w:val="2C3C293D"/>
    <w:rsid w:val="2C3D4DF4"/>
    <w:rsid w:val="2C4A3979"/>
    <w:rsid w:val="2C4BA40B"/>
    <w:rsid w:val="2C5BB6F5"/>
    <w:rsid w:val="2C5D8DAB"/>
    <w:rsid w:val="2C5FDD18"/>
    <w:rsid w:val="2C64566E"/>
    <w:rsid w:val="2C683ED2"/>
    <w:rsid w:val="2C6A7EBD"/>
    <w:rsid w:val="2C6C65A5"/>
    <w:rsid w:val="2C703ED2"/>
    <w:rsid w:val="2C7D6740"/>
    <w:rsid w:val="2C84E44A"/>
    <w:rsid w:val="2C8DE3BC"/>
    <w:rsid w:val="2CA907F5"/>
    <w:rsid w:val="2CB69DC5"/>
    <w:rsid w:val="2CBDAF7A"/>
    <w:rsid w:val="2CBEFD5F"/>
    <w:rsid w:val="2CC9A6C9"/>
    <w:rsid w:val="2CDA4C24"/>
    <w:rsid w:val="2CE24154"/>
    <w:rsid w:val="2CE5BA85"/>
    <w:rsid w:val="2CF76B9A"/>
    <w:rsid w:val="2CFA3CBB"/>
    <w:rsid w:val="2CFC83F8"/>
    <w:rsid w:val="2D0CF5D0"/>
    <w:rsid w:val="2D22F5B4"/>
    <w:rsid w:val="2D2A505E"/>
    <w:rsid w:val="2D317E59"/>
    <w:rsid w:val="2D3206AA"/>
    <w:rsid w:val="2D3979B0"/>
    <w:rsid w:val="2D3BE625"/>
    <w:rsid w:val="2D4C72B1"/>
    <w:rsid w:val="2D5560F0"/>
    <w:rsid w:val="2D5D2E1F"/>
    <w:rsid w:val="2D605F52"/>
    <w:rsid w:val="2D6C3EC6"/>
    <w:rsid w:val="2D715DBC"/>
    <w:rsid w:val="2D743865"/>
    <w:rsid w:val="2D744E1A"/>
    <w:rsid w:val="2D8088D5"/>
    <w:rsid w:val="2D818859"/>
    <w:rsid w:val="2D8193DF"/>
    <w:rsid w:val="2D8DCE42"/>
    <w:rsid w:val="2DA55DFA"/>
    <w:rsid w:val="2DAE26EC"/>
    <w:rsid w:val="2DB3ECF4"/>
    <w:rsid w:val="2DB430E8"/>
    <w:rsid w:val="2DB830D6"/>
    <w:rsid w:val="2DBCB9E5"/>
    <w:rsid w:val="2DCB6698"/>
    <w:rsid w:val="2DCBBB72"/>
    <w:rsid w:val="2DCC8D86"/>
    <w:rsid w:val="2DD0A572"/>
    <w:rsid w:val="2DDD2228"/>
    <w:rsid w:val="2DEA4019"/>
    <w:rsid w:val="2DED3403"/>
    <w:rsid w:val="2DF8EFDA"/>
    <w:rsid w:val="2E077A61"/>
    <w:rsid w:val="2E14DC3F"/>
    <w:rsid w:val="2E1897B9"/>
    <w:rsid w:val="2E2676E4"/>
    <w:rsid w:val="2E361FF1"/>
    <w:rsid w:val="2E377278"/>
    <w:rsid w:val="2E42848F"/>
    <w:rsid w:val="2E4D441F"/>
    <w:rsid w:val="2E5450C7"/>
    <w:rsid w:val="2E55BE76"/>
    <w:rsid w:val="2E5B04D5"/>
    <w:rsid w:val="2E6107FD"/>
    <w:rsid w:val="2E6D33F8"/>
    <w:rsid w:val="2E6DAC70"/>
    <w:rsid w:val="2E6DB592"/>
    <w:rsid w:val="2E6DE875"/>
    <w:rsid w:val="2E76DEA2"/>
    <w:rsid w:val="2E777986"/>
    <w:rsid w:val="2E7FDD45"/>
    <w:rsid w:val="2E81CD41"/>
    <w:rsid w:val="2E912C3E"/>
    <w:rsid w:val="2E96E7A1"/>
    <w:rsid w:val="2EB610FC"/>
    <w:rsid w:val="2EC1132C"/>
    <w:rsid w:val="2ECBDF06"/>
    <w:rsid w:val="2ECC9745"/>
    <w:rsid w:val="2ED5BCAA"/>
    <w:rsid w:val="2ED60583"/>
    <w:rsid w:val="2ED6DFE1"/>
    <w:rsid w:val="2EDC73BB"/>
    <w:rsid w:val="2EE55E0F"/>
    <w:rsid w:val="2EEAF32A"/>
    <w:rsid w:val="2EEC8365"/>
    <w:rsid w:val="2EF4CC1A"/>
    <w:rsid w:val="2EF9022F"/>
    <w:rsid w:val="2EFCC084"/>
    <w:rsid w:val="2EFF84EB"/>
    <w:rsid w:val="2F062E5C"/>
    <w:rsid w:val="2F083E76"/>
    <w:rsid w:val="2F13773F"/>
    <w:rsid w:val="2F18251B"/>
    <w:rsid w:val="2F1A9EB2"/>
    <w:rsid w:val="2F327243"/>
    <w:rsid w:val="2F343353"/>
    <w:rsid w:val="2F377252"/>
    <w:rsid w:val="2F4C95AD"/>
    <w:rsid w:val="2F4D39A2"/>
    <w:rsid w:val="2F4EFC47"/>
    <w:rsid w:val="2F548305"/>
    <w:rsid w:val="2F54C3AB"/>
    <w:rsid w:val="2F566672"/>
    <w:rsid w:val="2F5C3474"/>
    <w:rsid w:val="2F5C9CC1"/>
    <w:rsid w:val="2F60BE56"/>
    <w:rsid w:val="2F62B019"/>
    <w:rsid w:val="2F6DC1CC"/>
    <w:rsid w:val="2F757CD7"/>
    <w:rsid w:val="2F75CC14"/>
    <w:rsid w:val="2F76C493"/>
    <w:rsid w:val="2F775D4D"/>
    <w:rsid w:val="2F7FCF39"/>
    <w:rsid w:val="2F83B841"/>
    <w:rsid w:val="2F87CC54"/>
    <w:rsid w:val="2F8F40BB"/>
    <w:rsid w:val="2FA16EBD"/>
    <w:rsid w:val="2FA1E9C4"/>
    <w:rsid w:val="2FAE6755"/>
    <w:rsid w:val="2FBC6F96"/>
    <w:rsid w:val="2FC0E2C3"/>
    <w:rsid w:val="2FC2B49B"/>
    <w:rsid w:val="2FC2E782"/>
    <w:rsid w:val="2FC62C6C"/>
    <w:rsid w:val="2FCD3D39"/>
    <w:rsid w:val="2FCE583C"/>
    <w:rsid w:val="2FD2B9C2"/>
    <w:rsid w:val="2FD89B07"/>
    <w:rsid w:val="2FDF8B84"/>
    <w:rsid w:val="2FE5B731"/>
    <w:rsid w:val="2FF080FE"/>
    <w:rsid w:val="2FFEFFE1"/>
    <w:rsid w:val="3006B6AD"/>
    <w:rsid w:val="301ABC1C"/>
    <w:rsid w:val="3025125F"/>
    <w:rsid w:val="302FB7D6"/>
    <w:rsid w:val="3030BBCF"/>
    <w:rsid w:val="303B0C24"/>
    <w:rsid w:val="30560C64"/>
    <w:rsid w:val="30579C67"/>
    <w:rsid w:val="3060543E"/>
    <w:rsid w:val="306C1D45"/>
    <w:rsid w:val="306F2191"/>
    <w:rsid w:val="306F32D2"/>
    <w:rsid w:val="306F9E4F"/>
    <w:rsid w:val="3074D314"/>
    <w:rsid w:val="3089E325"/>
    <w:rsid w:val="308BDC4D"/>
    <w:rsid w:val="30902FB7"/>
    <w:rsid w:val="30A7B3E9"/>
    <w:rsid w:val="30A8DCF4"/>
    <w:rsid w:val="30ACB963"/>
    <w:rsid w:val="30ADCCE9"/>
    <w:rsid w:val="30AF0C2A"/>
    <w:rsid w:val="30B816D6"/>
    <w:rsid w:val="30BB6FA4"/>
    <w:rsid w:val="30DAD8D7"/>
    <w:rsid w:val="30E560C1"/>
    <w:rsid w:val="30EC7742"/>
    <w:rsid w:val="30F2C51C"/>
    <w:rsid w:val="30F33057"/>
    <w:rsid w:val="30F340F9"/>
    <w:rsid w:val="30F778C7"/>
    <w:rsid w:val="30F95FA6"/>
    <w:rsid w:val="30FFB4F5"/>
    <w:rsid w:val="30FFF9DD"/>
    <w:rsid w:val="3100D318"/>
    <w:rsid w:val="310E68B6"/>
    <w:rsid w:val="31191DF0"/>
    <w:rsid w:val="313C989B"/>
    <w:rsid w:val="313DC515"/>
    <w:rsid w:val="313EF87C"/>
    <w:rsid w:val="31446489"/>
    <w:rsid w:val="31464691"/>
    <w:rsid w:val="314675AA"/>
    <w:rsid w:val="3151AD9D"/>
    <w:rsid w:val="31578A1E"/>
    <w:rsid w:val="31686F9E"/>
    <w:rsid w:val="316B762C"/>
    <w:rsid w:val="316D1CC7"/>
    <w:rsid w:val="316EF068"/>
    <w:rsid w:val="3172BFB8"/>
    <w:rsid w:val="31745846"/>
    <w:rsid w:val="31746DE4"/>
    <w:rsid w:val="3181C86C"/>
    <w:rsid w:val="318E0B13"/>
    <w:rsid w:val="3198F744"/>
    <w:rsid w:val="3199C843"/>
    <w:rsid w:val="319C9D10"/>
    <w:rsid w:val="31AC4C85"/>
    <w:rsid w:val="31C22574"/>
    <w:rsid w:val="31C7FD3D"/>
    <w:rsid w:val="31CC99FD"/>
    <w:rsid w:val="31D2B3B0"/>
    <w:rsid w:val="31DB34BA"/>
    <w:rsid w:val="31E9F2A1"/>
    <w:rsid w:val="31EFCCCA"/>
    <w:rsid w:val="31F66B97"/>
    <w:rsid w:val="31F9851E"/>
    <w:rsid w:val="31FBAE6C"/>
    <w:rsid w:val="3207CFB7"/>
    <w:rsid w:val="320E1FE9"/>
    <w:rsid w:val="32196270"/>
    <w:rsid w:val="321D9DD5"/>
    <w:rsid w:val="32202AE8"/>
    <w:rsid w:val="3222F0E0"/>
    <w:rsid w:val="32272D58"/>
    <w:rsid w:val="3228A974"/>
    <w:rsid w:val="32295608"/>
    <w:rsid w:val="322EBE5D"/>
    <w:rsid w:val="3233ABBD"/>
    <w:rsid w:val="323C9586"/>
    <w:rsid w:val="3240C141"/>
    <w:rsid w:val="3247DA01"/>
    <w:rsid w:val="324B90E1"/>
    <w:rsid w:val="32504C36"/>
    <w:rsid w:val="325CBB1B"/>
    <w:rsid w:val="3265C6D5"/>
    <w:rsid w:val="326EE7B9"/>
    <w:rsid w:val="3270C882"/>
    <w:rsid w:val="3289BDBA"/>
    <w:rsid w:val="32A8C341"/>
    <w:rsid w:val="32AC0F2C"/>
    <w:rsid w:val="32B5F781"/>
    <w:rsid w:val="32B6C9A2"/>
    <w:rsid w:val="32B8A5E1"/>
    <w:rsid w:val="32BF6FBB"/>
    <w:rsid w:val="32C89BB5"/>
    <w:rsid w:val="32C8FCD4"/>
    <w:rsid w:val="32F3BE83"/>
    <w:rsid w:val="32FE350A"/>
    <w:rsid w:val="32FE9B3D"/>
    <w:rsid w:val="3300BDD4"/>
    <w:rsid w:val="330AEEB7"/>
    <w:rsid w:val="330CFC95"/>
    <w:rsid w:val="33143B93"/>
    <w:rsid w:val="3320185E"/>
    <w:rsid w:val="33319C32"/>
    <w:rsid w:val="3345872E"/>
    <w:rsid w:val="3355FB60"/>
    <w:rsid w:val="335E00B7"/>
    <w:rsid w:val="337535FA"/>
    <w:rsid w:val="3376DB66"/>
    <w:rsid w:val="33828A91"/>
    <w:rsid w:val="338531DC"/>
    <w:rsid w:val="33871F65"/>
    <w:rsid w:val="339B33A0"/>
    <w:rsid w:val="339D4882"/>
    <w:rsid w:val="339F64C6"/>
    <w:rsid w:val="33A0655F"/>
    <w:rsid w:val="33A1929F"/>
    <w:rsid w:val="33A1FD5C"/>
    <w:rsid w:val="33ACC22E"/>
    <w:rsid w:val="33BE2A8A"/>
    <w:rsid w:val="33C1B5E4"/>
    <w:rsid w:val="33C25FE8"/>
    <w:rsid w:val="33D7D1BE"/>
    <w:rsid w:val="33D8D66E"/>
    <w:rsid w:val="33DC1F0F"/>
    <w:rsid w:val="33DCE3E2"/>
    <w:rsid w:val="33E1BCF8"/>
    <w:rsid w:val="33E2AC1C"/>
    <w:rsid w:val="33E55EFE"/>
    <w:rsid w:val="33E8E50E"/>
    <w:rsid w:val="33EE5B3D"/>
    <w:rsid w:val="33F6186C"/>
    <w:rsid w:val="33FA8EAE"/>
    <w:rsid w:val="33FBE36A"/>
    <w:rsid w:val="33FE16DE"/>
    <w:rsid w:val="34012C1D"/>
    <w:rsid w:val="3406E41A"/>
    <w:rsid w:val="341EBC08"/>
    <w:rsid w:val="34256C61"/>
    <w:rsid w:val="342F97E3"/>
    <w:rsid w:val="3432A80E"/>
    <w:rsid w:val="343B7193"/>
    <w:rsid w:val="3444B08D"/>
    <w:rsid w:val="344BB0F8"/>
    <w:rsid w:val="34556E53"/>
    <w:rsid w:val="3481FA25"/>
    <w:rsid w:val="34896103"/>
    <w:rsid w:val="348AD28F"/>
    <w:rsid w:val="349719FA"/>
    <w:rsid w:val="34A3F589"/>
    <w:rsid w:val="34AF4DB7"/>
    <w:rsid w:val="34B0B666"/>
    <w:rsid w:val="34C34AFE"/>
    <w:rsid w:val="34CB118C"/>
    <w:rsid w:val="34D084F0"/>
    <w:rsid w:val="34E1F293"/>
    <w:rsid w:val="34E69AAC"/>
    <w:rsid w:val="34E78431"/>
    <w:rsid w:val="34F03B36"/>
    <w:rsid w:val="34F2B0B1"/>
    <w:rsid w:val="34F73A5C"/>
    <w:rsid w:val="34F7AE3F"/>
    <w:rsid w:val="34FCE4AB"/>
    <w:rsid w:val="34FD5AD4"/>
    <w:rsid w:val="3505E4CE"/>
    <w:rsid w:val="35183F9C"/>
    <w:rsid w:val="351AB43E"/>
    <w:rsid w:val="351B9AEF"/>
    <w:rsid w:val="351DD6ED"/>
    <w:rsid w:val="35237CEB"/>
    <w:rsid w:val="352B2D9C"/>
    <w:rsid w:val="352C880B"/>
    <w:rsid w:val="3532A4A8"/>
    <w:rsid w:val="353548B2"/>
    <w:rsid w:val="3537634B"/>
    <w:rsid w:val="353A5B1F"/>
    <w:rsid w:val="354479E8"/>
    <w:rsid w:val="3546C3C6"/>
    <w:rsid w:val="354815F9"/>
    <w:rsid w:val="354DC4ED"/>
    <w:rsid w:val="35564220"/>
    <w:rsid w:val="356CFC6E"/>
    <w:rsid w:val="358C7901"/>
    <w:rsid w:val="3591D619"/>
    <w:rsid w:val="3592740D"/>
    <w:rsid w:val="3599E74C"/>
    <w:rsid w:val="35AF07C5"/>
    <w:rsid w:val="35BBC0DB"/>
    <w:rsid w:val="35BD3875"/>
    <w:rsid w:val="35C19FE1"/>
    <w:rsid w:val="35C6BBA6"/>
    <w:rsid w:val="35E6CCA3"/>
    <w:rsid w:val="35ED99CB"/>
    <w:rsid w:val="35F40FAC"/>
    <w:rsid w:val="3608DD72"/>
    <w:rsid w:val="361A6E3D"/>
    <w:rsid w:val="3625ACBC"/>
    <w:rsid w:val="362A2E12"/>
    <w:rsid w:val="3630E53F"/>
    <w:rsid w:val="363489CB"/>
    <w:rsid w:val="3640B539"/>
    <w:rsid w:val="36490984"/>
    <w:rsid w:val="364B9C99"/>
    <w:rsid w:val="364BBE3B"/>
    <w:rsid w:val="365184DD"/>
    <w:rsid w:val="36534780"/>
    <w:rsid w:val="36560178"/>
    <w:rsid w:val="3658D845"/>
    <w:rsid w:val="366011F2"/>
    <w:rsid w:val="366A2335"/>
    <w:rsid w:val="3675B3D0"/>
    <w:rsid w:val="368B687D"/>
    <w:rsid w:val="368D48A4"/>
    <w:rsid w:val="3691A1CB"/>
    <w:rsid w:val="3696B969"/>
    <w:rsid w:val="3697CA5F"/>
    <w:rsid w:val="369DA2DB"/>
    <w:rsid w:val="36A1C8F9"/>
    <w:rsid w:val="36A8F114"/>
    <w:rsid w:val="36B0398E"/>
    <w:rsid w:val="36B2223F"/>
    <w:rsid w:val="36BA348A"/>
    <w:rsid w:val="36C19F21"/>
    <w:rsid w:val="36CADC48"/>
    <w:rsid w:val="36CE914B"/>
    <w:rsid w:val="36E467D3"/>
    <w:rsid w:val="36EF5348"/>
    <w:rsid w:val="37061F81"/>
    <w:rsid w:val="370DC832"/>
    <w:rsid w:val="371451D6"/>
    <w:rsid w:val="37148CA8"/>
    <w:rsid w:val="371AF965"/>
    <w:rsid w:val="37284411"/>
    <w:rsid w:val="37375CAC"/>
    <w:rsid w:val="374BCA74"/>
    <w:rsid w:val="375F8E90"/>
    <w:rsid w:val="3764B7C4"/>
    <w:rsid w:val="376A1E0A"/>
    <w:rsid w:val="376BAB8D"/>
    <w:rsid w:val="37720EBD"/>
    <w:rsid w:val="377C970E"/>
    <w:rsid w:val="377EB40B"/>
    <w:rsid w:val="3780F2C6"/>
    <w:rsid w:val="378B5919"/>
    <w:rsid w:val="3790938F"/>
    <w:rsid w:val="37A3C40F"/>
    <w:rsid w:val="37A9D7AA"/>
    <w:rsid w:val="37AF028B"/>
    <w:rsid w:val="37BA0E34"/>
    <w:rsid w:val="37C2D679"/>
    <w:rsid w:val="37EDE826"/>
    <w:rsid w:val="37EF2F7A"/>
    <w:rsid w:val="38056745"/>
    <w:rsid w:val="38241569"/>
    <w:rsid w:val="382A10CD"/>
    <w:rsid w:val="382D0AC0"/>
    <w:rsid w:val="3833BA6A"/>
    <w:rsid w:val="38375F27"/>
    <w:rsid w:val="384D3476"/>
    <w:rsid w:val="38502795"/>
    <w:rsid w:val="3853BFE6"/>
    <w:rsid w:val="38567898"/>
    <w:rsid w:val="3862428A"/>
    <w:rsid w:val="38666D34"/>
    <w:rsid w:val="386C9078"/>
    <w:rsid w:val="386D740F"/>
    <w:rsid w:val="387B5C3B"/>
    <w:rsid w:val="387DBEFD"/>
    <w:rsid w:val="3884B13F"/>
    <w:rsid w:val="388CB6EB"/>
    <w:rsid w:val="388EA5DE"/>
    <w:rsid w:val="389ADD85"/>
    <w:rsid w:val="38A2A47E"/>
    <w:rsid w:val="38A48311"/>
    <w:rsid w:val="38A4A902"/>
    <w:rsid w:val="38ABF20E"/>
    <w:rsid w:val="38AC8FE4"/>
    <w:rsid w:val="38AD3879"/>
    <w:rsid w:val="38C39542"/>
    <w:rsid w:val="38C7C3D0"/>
    <w:rsid w:val="38C7C7A0"/>
    <w:rsid w:val="38CAB358"/>
    <w:rsid w:val="38CDE2EF"/>
    <w:rsid w:val="38ECCBC9"/>
    <w:rsid w:val="390BA5F1"/>
    <w:rsid w:val="391980D0"/>
    <w:rsid w:val="391EDA17"/>
    <w:rsid w:val="391F5110"/>
    <w:rsid w:val="3924CFDE"/>
    <w:rsid w:val="392E5F93"/>
    <w:rsid w:val="3952C1E6"/>
    <w:rsid w:val="395362D0"/>
    <w:rsid w:val="3956C936"/>
    <w:rsid w:val="395C93A0"/>
    <w:rsid w:val="396D1326"/>
    <w:rsid w:val="39730F53"/>
    <w:rsid w:val="397535AA"/>
    <w:rsid w:val="3984F927"/>
    <w:rsid w:val="3989C006"/>
    <w:rsid w:val="399212CC"/>
    <w:rsid w:val="399F2283"/>
    <w:rsid w:val="39A446B3"/>
    <w:rsid w:val="39A53906"/>
    <w:rsid w:val="39B0B454"/>
    <w:rsid w:val="39B7CEF3"/>
    <w:rsid w:val="39B9289A"/>
    <w:rsid w:val="39BA1891"/>
    <w:rsid w:val="39BEA5BE"/>
    <w:rsid w:val="39CB306B"/>
    <w:rsid w:val="39CE78EC"/>
    <w:rsid w:val="39E077B9"/>
    <w:rsid w:val="39EA3C8E"/>
    <w:rsid w:val="39EB584F"/>
    <w:rsid w:val="39EF3891"/>
    <w:rsid w:val="3A04A95C"/>
    <w:rsid w:val="3A0638A6"/>
    <w:rsid w:val="3A0D69A8"/>
    <w:rsid w:val="3A0DE72D"/>
    <w:rsid w:val="3A17020D"/>
    <w:rsid w:val="3A248B68"/>
    <w:rsid w:val="3A2C7830"/>
    <w:rsid w:val="3A2CFA3C"/>
    <w:rsid w:val="3A2E54CD"/>
    <w:rsid w:val="3A30ABBC"/>
    <w:rsid w:val="3A3586CC"/>
    <w:rsid w:val="3A3C026C"/>
    <w:rsid w:val="3A466016"/>
    <w:rsid w:val="3A4A725D"/>
    <w:rsid w:val="3A4FA9F4"/>
    <w:rsid w:val="3A525F88"/>
    <w:rsid w:val="3A5A9751"/>
    <w:rsid w:val="3A5EF831"/>
    <w:rsid w:val="3A620563"/>
    <w:rsid w:val="3A62624B"/>
    <w:rsid w:val="3A653B8E"/>
    <w:rsid w:val="3A6B9D86"/>
    <w:rsid w:val="3A6BB536"/>
    <w:rsid w:val="3A721965"/>
    <w:rsid w:val="3A8A48D5"/>
    <w:rsid w:val="3A974417"/>
    <w:rsid w:val="3A9D98C4"/>
    <w:rsid w:val="3A9EC8F4"/>
    <w:rsid w:val="3AB415EC"/>
    <w:rsid w:val="3ACDF6A9"/>
    <w:rsid w:val="3AD0F22C"/>
    <w:rsid w:val="3AD34E75"/>
    <w:rsid w:val="3ADB701A"/>
    <w:rsid w:val="3AE0BC65"/>
    <w:rsid w:val="3AF1C016"/>
    <w:rsid w:val="3AF92593"/>
    <w:rsid w:val="3B003A16"/>
    <w:rsid w:val="3B1A5550"/>
    <w:rsid w:val="3B2C499C"/>
    <w:rsid w:val="3B308143"/>
    <w:rsid w:val="3B30CCFE"/>
    <w:rsid w:val="3B329F0C"/>
    <w:rsid w:val="3B35C683"/>
    <w:rsid w:val="3B442D0A"/>
    <w:rsid w:val="3B4A5F2B"/>
    <w:rsid w:val="3B4C9812"/>
    <w:rsid w:val="3B4E9BAC"/>
    <w:rsid w:val="3B6B1564"/>
    <w:rsid w:val="3B6B3E4A"/>
    <w:rsid w:val="3B6BAB32"/>
    <w:rsid w:val="3B82B9B8"/>
    <w:rsid w:val="3B8325EC"/>
    <w:rsid w:val="3B8748B3"/>
    <w:rsid w:val="3B8DBE8E"/>
    <w:rsid w:val="3B9CEEA7"/>
    <w:rsid w:val="3BA03263"/>
    <w:rsid w:val="3BA7608C"/>
    <w:rsid w:val="3BA8E981"/>
    <w:rsid w:val="3BBAA53A"/>
    <w:rsid w:val="3BC7DB5E"/>
    <w:rsid w:val="3BD1703A"/>
    <w:rsid w:val="3BDA87AB"/>
    <w:rsid w:val="3BE15D39"/>
    <w:rsid w:val="3BE44C40"/>
    <w:rsid w:val="3BEB7F0D"/>
    <w:rsid w:val="3BF22521"/>
    <w:rsid w:val="3BF4646E"/>
    <w:rsid w:val="3C051380"/>
    <w:rsid w:val="3C0D8CFC"/>
    <w:rsid w:val="3C2A4265"/>
    <w:rsid w:val="3C344D4F"/>
    <w:rsid w:val="3C3C4A59"/>
    <w:rsid w:val="3C3D859C"/>
    <w:rsid w:val="3C4247B3"/>
    <w:rsid w:val="3C4B7723"/>
    <w:rsid w:val="3C4F82FA"/>
    <w:rsid w:val="3C5C28EB"/>
    <w:rsid w:val="3C76E93B"/>
    <w:rsid w:val="3C968792"/>
    <w:rsid w:val="3C9940FC"/>
    <w:rsid w:val="3C9DEC87"/>
    <w:rsid w:val="3CA5D358"/>
    <w:rsid w:val="3CB0D34A"/>
    <w:rsid w:val="3CBA931F"/>
    <w:rsid w:val="3CBFA6B1"/>
    <w:rsid w:val="3CC1FD35"/>
    <w:rsid w:val="3CD42DA3"/>
    <w:rsid w:val="3CD99090"/>
    <w:rsid w:val="3CDB323A"/>
    <w:rsid w:val="3CEA21F9"/>
    <w:rsid w:val="3CEABBBE"/>
    <w:rsid w:val="3CF8D79E"/>
    <w:rsid w:val="3D0A2DCC"/>
    <w:rsid w:val="3D0F30FB"/>
    <w:rsid w:val="3D1B89CE"/>
    <w:rsid w:val="3D1B8C6A"/>
    <w:rsid w:val="3D1DE470"/>
    <w:rsid w:val="3D1EF817"/>
    <w:rsid w:val="3D38E0AE"/>
    <w:rsid w:val="3D3AFAA2"/>
    <w:rsid w:val="3D3F100B"/>
    <w:rsid w:val="3D405A31"/>
    <w:rsid w:val="3D44038B"/>
    <w:rsid w:val="3D52D3AA"/>
    <w:rsid w:val="3D557165"/>
    <w:rsid w:val="3D55CA9E"/>
    <w:rsid w:val="3D61CD87"/>
    <w:rsid w:val="3D63B96C"/>
    <w:rsid w:val="3D7EA02A"/>
    <w:rsid w:val="3D7ED10B"/>
    <w:rsid w:val="3D7FF5F7"/>
    <w:rsid w:val="3D86EBAE"/>
    <w:rsid w:val="3DA3B630"/>
    <w:rsid w:val="3DAC5BBC"/>
    <w:rsid w:val="3DB05DC3"/>
    <w:rsid w:val="3DB85CA4"/>
    <w:rsid w:val="3DCE547C"/>
    <w:rsid w:val="3DE3F322"/>
    <w:rsid w:val="3DE472F9"/>
    <w:rsid w:val="3DE8CAD3"/>
    <w:rsid w:val="3DEBD2D7"/>
    <w:rsid w:val="3DF8DE70"/>
    <w:rsid w:val="3E072939"/>
    <w:rsid w:val="3E0E5165"/>
    <w:rsid w:val="3E15204F"/>
    <w:rsid w:val="3E1FFF01"/>
    <w:rsid w:val="3E2582AF"/>
    <w:rsid w:val="3E26C7D7"/>
    <w:rsid w:val="3E2C2624"/>
    <w:rsid w:val="3E45BF13"/>
    <w:rsid w:val="3E4C739E"/>
    <w:rsid w:val="3E4F96CB"/>
    <w:rsid w:val="3E53449F"/>
    <w:rsid w:val="3E55BBD6"/>
    <w:rsid w:val="3E6211DA"/>
    <w:rsid w:val="3E6B263A"/>
    <w:rsid w:val="3E6BFDD6"/>
    <w:rsid w:val="3E736DB7"/>
    <w:rsid w:val="3E82E703"/>
    <w:rsid w:val="3E846559"/>
    <w:rsid w:val="3E86A995"/>
    <w:rsid w:val="3E922902"/>
    <w:rsid w:val="3E92FB91"/>
    <w:rsid w:val="3EA21C69"/>
    <w:rsid w:val="3EA27113"/>
    <w:rsid w:val="3EA755B0"/>
    <w:rsid w:val="3EB15D48"/>
    <w:rsid w:val="3EC2798D"/>
    <w:rsid w:val="3ECD6CDD"/>
    <w:rsid w:val="3ED90AE2"/>
    <w:rsid w:val="3EDB4001"/>
    <w:rsid w:val="3EDBBAD2"/>
    <w:rsid w:val="3EE12CAF"/>
    <w:rsid w:val="3EE4C02D"/>
    <w:rsid w:val="3EED4846"/>
    <w:rsid w:val="3EF27A18"/>
    <w:rsid w:val="3EFB462D"/>
    <w:rsid w:val="3F00A114"/>
    <w:rsid w:val="3F07DDD4"/>
    <w:rsid w:val="3F0FAE5B"/>
    <w:rsid w:val="3F11E276"/>
    <w:rsid w:val="3F18FF6E"/>
    <w:rsid w:val="3F19E3FB"/>
    <w:rsid w:val="3F1C5D67"/>
    <w:rsid w:val="3F278FE1"/>
    <w:rsid w:val="3F29F422"/>
    <w:rsid w:val="3F2DF21F"/>
    <w:rsid w:val="3F37B40D"/>
    <w:rsid w:val="3F3AC58A"/>
    <w:rsid w:val="3F3DEDD3"/>
    <w:rsid w:val="3F448A2E"/>
    <w:rsid w:val="3F4977DE"/>
    <w:rsid w:val="3F5337AF"/>
    <w:rsid w:val="3F5632D4"/>
    <w:rsid w:val="3F5C543A"/>
    <w:rsid w:val="3F5F6C87"/>
    <w:rsid w:val="3F64D860"/>
    <w:rsid w:val="3F676AD9"/>
    <w:rsid w:val="3F74C152"/>
    <w:rsid w:val="3F814D69"/>
    <w:rsid w:val="3F8310F4"/>
    <w:rsid w:val="3F85B29B"/>
    <w:rsid w:val="3F9017D2"/>
    <w:rsid w:val="3F9083D0"/>
    <w:rsid w:val="3F9F6375"/>
    <w:rsid w:val="3FA7905A"/>
    <w:rsid w:val="3FAC6E98"/>
    <w:rsid w:val="3FCBAFFD"/>
    <w:rsid w:val="3FDA8CD0"/>
    <w:rsid w:val="3FE5D06B"/>
    <w:rsid w:val="3FF3E757"/>
    <w:rsid w:val="3FF4D9FC"/>
    <w:rsid w:val="3FFD0E1A"/>
    <w:rsid w:val="4006ABF2"/>
    <w:rsid w:val="40079B24"/>
    <w:rsid w:val="401EF562"/>
    <w:rsid w:val="401FC909"/>
    <w:rsid w:val="403CA557"/>
    <w:rsid w:val="40416A7B"/>
    <w:rsid w:val="4047A7ED"/>
    <w:rsid w:val="404F0CD8"/>
    <w:rsid w:val="405ECA23"/>
    <w:rsid w:val="40619526"/>
    <w:rsid w:val="406BAD1C"/>
    <w:rsid w:val="4070EA82"/>
    <w:rsid w:val="4073D350"/>
    <w:rsid w:val="4074F9CE"/>
    <w:rsid w:val="4075A6A7"/>
    <w:rsid w:val="4077250A"/>
    <w:rsid w:val="407BB678"/>
    <w:rsid w:val="40957BAC"/>
    <w:rsid w:val="409BD1B9"/>
    <w:rsid w:val="40B3045A"/>
    <w:rsid w:val="40B554A5"/>
    <w:rsid w:val="40BAEFEE"/>
    <w:rsid w:val="40C7DBCA"/>
    <w:rsid w:val="40D9166C"/>
    <w:rsid w:val="40DABF0D"/>
    <w:rsid w:val="40E45723"/>
    <w:rsid w:val="40EA4EEC"/>
    <w:rsid w:val="40EE99AD"/>
    <w:rsid w:val="410A48E4"/>
    <w:rsid w:val="4115CD47"/>
    <w:rsid w:val="4117D046"/>
    <w:rsid w:val="413574C5"/>
    <w:rsid w:val="41393BD3"/>
    <w:rsid w:val="4142C42A"/>
    <w:rsid w:val="4144E379"/>
    <w:rsid w:val="41588E26"/>
    <w:rsid w:val="415987DB"/>
    <w:rsid w:val="416C6B01"/>
    <w:rsid w:val="416C8BCC"/>
    <w:rsid w:val="417266FC"/>
    <w:rsid w:val="4173106A"/>
    <w:rsid w:val="417E94EA"/>
    <w:rsid w:val="418FAC4F"/>
    <w:rsid w:val="4197DB82"/>
    <w:rsid w:val="419A334A"/>
    <w:rsid w:val="41A52DB1"/>
    <w:rsid w:val="41AAFFCC"/>
    <w:rsid w:val="41AE7746"/>
    <w:rsid w:val="41AFCC03"/>
    <w:rsid w:val="41C0B954"/>
    <w:rsid w:val="41C4EE3A"/>
    <w:rsid w:val="41C6BD5F"/>
    <w:rsid w:val="41D37443"/>
    <w:rsid w:val="41D55BC1"/>
    <w:rsid w:val="41E0E452"/>
    <w:rsid w:val="41E58670"/>
    <w:rsid w:val="41E86C39"/>
    <w:rsid w:val="41F8ACDD"/>
    <w:rsid w:val="41FB0827"/>
    <w:rsid w:val="420046FC"/>
    <w:rsid w:val="420120E7"/>
    <w:rsid w:val="420C8BD4"/>
    <w:rsid w:val="42143857"/>
    <w:rsid w:val="42209343"/>
    <w:rsid w:val="422096AA"/>
    <w:rsid w:val="4231CD9E"/>
    <w:rsid w:val="42367F4D"/>
    <w:rsid w:val="42374A42"/>
    <w:rsid w:val="423D2E60"/>
    <w:rsid w:val="423DBEF8"/>
    <w:rsid w:val="4247BE9D"/>
    <w:rsid w:val="425266EA"/>
    <w:rsid w:val="425318EA"/>
    <w:rsid w:val="4257CB04"/>
    <w:rsid w:val="425B8035"/>
    <w:rsid w:val="4263986A"/>
    <w:rsid w:val="4266864D"/>
    <w:rsid w:val="4281E3EE"/>
    <w:rsid w:val="4282830B"/>
    <w:rsid w:val="4290AA5E"/>
    <w:rsid w:val="4297ACF7"/>
    <w:rsid w:val="42A6C612"/>
    <w:rsid w:val="42A772FB"/>
    <w:rsid w:val="42B41726"/>
    <w:rsid w:val="42B557EE"/>
    <w:rsid w:val="42B69ACD"/>
    <w:rsid w:val="42BC0D04"/>
    <w:rsid w:val="42C43AA0"/>
    <w:rsid w:val="42CD2D30"/>
    <w:rsid w:val="42D20D4F"/>
    <w:rsid w:val="42E58DFD"/>
    <w:rsid w:val="42E68A0B"/>
    <w:rsid w:val="42EA4C08"/>
    <w:rsid w:val="42ECE183"/>
    <w:rsid w:val="42F70B56"/>
    <w:rsid w:val="42F81D27"/>
    <w:rsid w:val="42FD4984"/>
    <w:rsid w:val="4307929B"/>
    <w:rsid w:val="430FBDFD"/>
    <w:rsid w:val="43102D55"/>
    <w:rsid w:val="4316E4A4"/>
    <w:rsid w:val="431B18F0"/>
    <w:rsid w:val="431BFCDB"/>
    <w:rsid w:val="431FA4DE"/>
    <w:rsid w:val="4325366D"/>
    <w:rsid w:val="43312D53"/>
    <w:rsid w:val="4331F033"/>
    <w:rsid w:val="43371EDD"/>
    <w:rsid w:val="4342736B"/>
    <w:rsid w:val="43479D59"/>
    <w:rsid w:val="434A9805"/>
    <w:rsid w:val="4354F36D"/>
    <w:rsid w:val="43551E45"/>
    <w:rsid w:val="4358FE39"/>
    <w:rsid w:val="435EF552"/>
    <w:rsid w:val="43718048"/>
    <w:rsid w:val="43754A96"/>
    <w:rsid w:val="437D47A2"/>
    <w:rsid w:val="43908413"/>
    <w:rsid w:val="4397378B"/>
    <w:rsid w:val="4397383F"/>
    <w:rsid w:val="43A14B95"/>
    <w:rsid w:val="43A14E80"/>
    <w:rsid w:val="43A65120"/>
    <w:rsid w:val="43AF29A4"/>
    <w:rsid w:val="43B02B12"/>
    <w:rsid w:val="43B3ADA0"/>
    <w:rsid w:val="43C6200F"/>
    <w:rsid w:val="43E1BDA7"/>
    <w:rsid w:val="4401E3F2"/>
    <w:rsid w:val="4406D3EF"/>
    <w:rsid w:val="44088066"/>
    <w:rsid w:val="440ABC86"/>
    <w:rsid w:val="44154A1C"/>
    <w:rsid w:val="441F101E"/>
    <w:rsid w:val="442322D0"/>
    <w:rsid w:val="4433A0CD"/>
    <w:rsid w:val="44368BC7"/>
    <w:rsid w:val="44391A6B"/>
    <w:rsid w:val="443BDFE7"/>
    <w:rsid w:val="4444853D"/>
    <w:rsid w:val="4444DFE9"/>
    <w:rsid w:val="4445849C"/>
    <w:rsid w:val="444D385F"/>
    <w:rsid w:val="445A86A3"/>
    <w:rsid w:val="445F5CB2"/>
    <w:rsid w:val="4465A002"/>
    <w:rsid w:val="44705635"/>
    <w:rsid w:val="4472D620"/>
    <w:rsid w:val="4472FB8C"/>
    <w:rsid w:val="4476CF4C"/>
    <w:rsid w:val="4485444D"/>
    <w:rsid w:val="44871D52"/>
    <w:rsid w:val="448CDADB"/>
    <w:rsid w:val="449E54F0"/>
    <w:rsid w:val="44A240C8"/>
    <w:rsid w:val="44AFC5EA"/>
    <w:rsid w:val="44B1BED4"/>
    <w:rsid w:val="44B9A052"/>
    <w:rsid w:val="44C31A14"/>
    <w:rsid w:val="44C5E73B"/>
    <w:rsid w:val="44C6FC9D"/>
    <w:rsid w:val="44D3C477"/>
    <w:rsid w:val="44E389B2"/>
    <w:rsid w:val="44F4697A"/>
    <w:rsid w:val="44FB82AD"/>
    <w:rsid w:val="44FBD71D"/>
    <w:rsid w:val="44FC15B1"/>
    <w:rsid w:val="451AFF0E"/>
    <w:rsid w:val="451B0388"/>
    <w:rsid w:val="4520485B"/>
    <w:rsid w:val="4528D7B0"/>
    <w:rsid w:val="453C97B4"/>
    <w:rsid w:val="453DF17D"/>
    <w:rsid w:val="45592D1A"/>
    <w:rsid w:val="455AAC3F"/>
    <w:rsid w:val="456A53E6"/>
    <w:rsid w:val="456EF904"/>
    <w:rsid w:val="45705AAA"/>
    <w:rsid w:val="4571185F"/>
    <w:rsid w:val="4574043E"/>
    <w:rsid w:val="457AD64E"/>
    <w:rsid w:val="45820C6C"/>
    <w:rsid w:val="45911E29"/>
    <w:rsid w:val="459256DF"/>
    <w:rsid w:val="45932149"/>
    <w:rsid w:val="4597A8E1"/>
    <w:rsid w:val="459F4C44"/>
    <w:rsid w:val="45A62E73"/>
    <w:rsid w:val="45B60D40"/>
    <w:rsid w:val="45B8ED3A"/>
    <w:rsid w:val="45BBD888"/>
    <w:rsid w:val="45D6DBE2"/>
    <w:rsid w:val="45D9B880"/>
    <w:rsid w:val="45DE092E"/>
    <w:rsid w:val="45DE9A6A"/>
    <w:rsid w:val="45E330E1"/>
    <w:rsid w:val="45E87D35"/>
    <w:rsid w:val="45EC3168"/>
    <w:rsid w:val="45F77A3D"/>
    <w:rsid w:val="45FD1547"/>
    <w:rsid w:val="460121C4"/>
    <w:rsid w:val="4607A70B"/>
    <w:rsid w:val="460C7206"/>
    <w:rsid w:val="460DE534"/>
    <w:rsid w:val="4612E6F6"/>
    <w:rsid w:val="4630D1C8"/>
    <w:rsid w:val="46321D9E"/>
    <w:rsid w:val="4641B0A1"/>
    <w:rsid w:val="46546769"/>
    <w:rsid w:val="4654DDFD"/>
    <w:rsid w:val="46580A52"/>
    <w:rsid w:val="466D0154"/>
    <w:rsid w:val="466E9E21"/>
    <w:rsid w:val="468D70EB"/>
    <w:rsid w:val="468D74E8"/>
    <w:rsid w:val="46962C93"/>
    <w:rsid w:val="46A8BDD6"/>
    <w:rsid w:val="46AFB2E7"/>
    <w:rsid w:val="46B10644"/>
    <w:rsid w:val="46D509B6"/>
    <w:rsid w:val="46D9E52B"/>
    <w:rsid w:val="46E07513"/>
    <w:rsid w:val="46E2E672"/>
    <w:rsid w:val="46E65360"/>
    <w:rsid w:val="46E8076A"/>
    <w:rsid w:val="46E9AB99"/>
    <w:rsid w:val="46ECFCE2"/>
    <w:rsid w:val="46FF74DA"/>
    <w:rsid w:val="4714B776"/>
    <w:rsid w:val="471F59D6"/>
    <w:rsid w:val="472102DB"/>
    <w:rsid w:val="47282575"/>
    <w:rsid w:val="47314567"/>
    <w:rsid w:val="473518C9"/>
    <w:rsid w:val="473B1794"/>
    <w:rsid w:val="4740320F"/>
    <w:rsid w:val="4744F64E"/>
    <w:rsid w:val="475754D6"/>
    <w:rsid w:val="47599846"/>
    <w:rsid w:val="475E12EE"/>
    <w:rsid w:val="477E76BA"/>
    <w:rsid w:val="4780F827"/>
    <w:rsid w:val="4784A378"/>
    <w:rsid w:val="47853BB6"/>
    <w:rsid w:val="47A59867"/>
    <w:rsid w:val="47AF6A8C"/>
    <w:rsid w:val="47B89600"/>
    <w:rsid w:val="47BAB3DB"/>
    <w:rsid w:val="47BCA86B"/>
    <w:rsid w:val="47BDFB13"/>
    <w:rsid w:val="47BE2960"/>
    <w:rsid w:val="47C39678"/>
    <w:rsid w:val="47C874FE"/>
    <w:rsid w:val="47CC7422"/>
    <w:rsid w:val="47CDA2F6"/>
    <w:rsid w:val="47D3ECD9"/>
    <w:rsid w:val="47DEA579"/>
    <w:rsid w:val="47E7100E"/>
    <w:rsid w:val="47F86026"/>
    <w:rsid w:val="4810A058"/>
    <w:rsid w:val="4816CF8E"/>
    <w:rsid w:val="481CB59F"/>
    <w:rsid w:val="4821AF56"/>
    <w:rsid w:val="483C5B74"/>
    <w:rsid w:val="4848DEE6"/>
    <w:rsid w:val="484C209E"/>
    <w:rsid w:val="4859A5DB"/>
    <w:rsid w:val="485F52B9"/>
    <w:rsid w:val="48621E6E"/>
    <w:rsid w:val="486267AA"/>
    <w:rsid w:val="4864AA0A"/>
    <w:rsid w:val="486AC148"/>
    <w:rsid w:val="4870BCB8"/>
    <w:rsid w:val="4874E6AC"/>
    <w:rsid w:val="487B71A8"/>
    <w:rsid w:val="487DD298"/>
    <w:rsid w:val="4883F073"/>
    <w:rsid w:val="48890101"/>
    <w:rsid w:val="4889BFDE"/>
    <w:rsid w:val="488C8546"/>
    <w:rsid w:val="48A45B3E"/>
    <w:rsid w:val="48A66C7D"/>
    <w:rsid w:val="48A829BF"/>
    <w:rsid w:val="48A96D75"/>
    <w:rsid w:val="48B76101"/>
    <w:rsid w:val="48C2A2D5"/>
    <w:rsid w:val="48C913E3"/>
    <w:rsid w:val="48CEA7E3"/>
    <w:rsid w:val="48D11D41"/>
    <w:rsid w:val="48D993DE"/>
    <w:rsid w:val="48DD7676"/>
    <w:rsid w:val="48E9C451"/>
    <w:rsid w:val="48EF4383"/>
    <w:rsid w:val="48F594EF"/>
    <w:rsid w:val="48F83A93"/>
    <w:rsid w:val="4903D91B"/>
    <w:rsid w:val="490BB08C"/>
    <w:rsid w:val="491D044A"/>
    <w:rsid w:val="49250D09"/>
    <w:rsid w:val="492B205E"/>
    <w:rsid w:val="4931203A"/>
    <w:rsid w:val="49331C53"/>
    <w:rsid w:val="4941080D"/>
    <w:rsid w:val="49505F50"/>
    <w:rsid w:val="4950FC5C"/>
    <w:rsid w:val="4958B21F"/>
    <w:rsid w:val="495A64CB"/>
    <w:rsid w:val="495B8BE9"/>
    <w:rsid w:val="49686A85"/>
    <w:rsid w:val="496898C4"/>
    <w:rsid w:val="496F0B0D"/>
    <w:rsid w:val="4979DB18"/>
    <w:rsid w:val="497D3177"/>
    <w:rsid w:val="49860CF2"/>
    <w:rsid w:val="498C849D"/>
    <w:rsid w:val="49A32CD4"/>
    <w:rsid w:val="49A6D9C7"/>
    <w:rsid w:val="49A9D985"/>
    <w:rsid w:val="49B3A623"/>
    <w:rsid w:val="49BAE83C"/>
    <w:rsid w:val="49BF31F8"/>
    <w:rsid w:val="49C3B49F"/>
    <w:rsid w:val="49C42148"/>
    <w:rsid w:val="49D995E6"/>
    <w:rsid w:val="49DD7AB6"/>
    <w:rsid w:val="49E38662"/>
    <w:rsid w:val="49F11C83"/>
    <w:rsid w:val="49FC8244"/>
    <w:rsid w:val="4A00DC76"/>
    <w:rsid w:val="4A027AB2"/>
    <w:rsid w:val="4A05B638"/>
    <w:rsid w:val="4A0B0852"/>
    <w:rsid w:val="4A0B81B7"/>
    <w:rsid w:val="4A1D1F66"/>
    <w:rsid w:val="4A316ADD"/>
    <w:rsid w:val="4A4B7665"/>
    <w:rsid w:val="4A4DDFCB"/>
    <w:rsid w:val="4A50025F"/>
    <w:rsid w:val="4A616095"/>
    <w:rsid w:val="4A628DBE"/>
    <w:rsid w:val="4A657C83"/>
    <w:rsid w:val="4A6F69C0"/>
    <w:rsid w:val="4A74D923"/>
    <w:rsid w:val="4A799946"/>
    <w:rsid w:val="4A7EEBF3"/>
    <w:rsid w:val="4A7F2955"/>
    <w:rsid w:val="4A86B890"/>
    <w:rsid w:val="4A8CDC25"/>
    <w:rsid w:val="4A8E8065"/>
    <w:rsid w:val="4A8E89FA"/>
    <w:rsid w:val="4A8EA2B6"/>
    <w:rsid w:val="4A938CF8"/>
    <w:rsid w:val="4A9522A5"/>
    <w:rsid w:val="4AABCCD5"/>
    <w:rsid w:val="4AAFAE60"/>
    <w:rsid w:val="4AC3209F"/>
    <w:rsid w:val="4AC5F31C"/>
    <w:rsid w:val="4ACA56B4"/>
    <w:rsid w:val="4AD0BBF6"/>
    <w:rsid w:val="4AD38021"/>
    <w:rsid w:val="4ADAD299"/>
    <w:rsid w:val="4ADCA59D"/>
    <w:rsid w:val="4ADCE3BA"/>
    <w:rsid w:val="4AE2B5FB"/>
    <w:rsid w:val="4AE7E637"/>
    <w:rsid w:val="4AECE385"/>
    <w:rsid w:val="4AF10865"/>
    <w:rsid w:val="4AFC8F98"/>
    <w:rsid w:val="4B036ACD"/>
    <w:rsid w:val="4B03A333"/>
    <w:rsid w:val="4B05C1DF"/>
    <w:rsid w:val="4B18E87E"/>
    <w:rsid w:val="4B46C4D2"/>
    <w:rsid w:val="4B48B36A"/>
    <w:rsid w:val="4B4BEF0F"/>
    <w:rsid w:val="4B5D924B"/>
    <w:rsid w:val="4B618A17"/>
    <w:rsid w:val="4B67078B"/>
    <w:rsid w:val="4B6B7642"/>
    <w:rsid w:val="4B7284D6"/>
    <w:rsid w:val="4B85AC97"/>
    <w:rsid w:val="4B8616F6"/>
    <w:rsid w:val="4B867C53"/>
    <w:rsid w:val="4B89365A"/>
    <w:rsid w:val="4B944853"/>
    <w:rsid w:val="4BA0A8A8"/>
    <w:rsid w:val="4BA64407"/>
    <w:rsid w:val="4BC0E8F0"/>
    <w:rsid w:val="4BC7F677"/>
    <w:rsid w:val="4BC8484C"/>
    <w:rsid w:val="4BD322FE"/>
    <w:rsid w:val="4BDB9B20"/>
    <w:rsid w:val="4BDF744C"/>
    <w:rsid w:val="4BE1807F"/>
    <w:rsid w:val="4BE5E49E"/>
    <w:rsid w:val="4BE6ED20"/>
    <w:rsid w:val="4BF16216"/>
    <w:rsid w:val="4BFEC8FC"/>
    <w:rsid w:val="4C04C057"/>
    <w:rsid w:val="4C09FBA0"/>
    <w:rsid w:val="4C0C0E29"/>
    <w:rsid w:val="4C114D90"/>
    <w:rsid w:val="4C148847"/>
    <w:rsid w:val="4C1C7606"/>
    <w:rsid w:val="4C22A455"/>
    <w:rsid w:val="4C2896EA"/>
    <w:rsid w:val="4C2B1AE1"/>
    <w:rsid w:val="4C352F65"/>
    <w:rsid w:val="4C3894AF"/>
    <w:rsid w:val="4C482151"/>
    <w:rsid w:val="4C4D57D6"/>
    <w:rsid w:val="4C51E808"/>
    <w:rsid w:val="4C5A88BF"/>
    <w:rsid w:val="4C628D1B"/>
    <w:rsid w:val="4C706F6E"/>
    <w:rsid w:val="4C7125BC"/>
    <w:rsid w:val="4C733903"/>
    <w:rsid w:val="4C89BC79"/>
    <w:rsid w:val="4C914C65"/>
    <w:rsid w:val="4C922AC3"/>
    <w:rsid w:val="4C943770"/>
    <w:rsid w:val="4C9716C1"/>
    <w:rsid w:val="4C9A01FA"/>
    <w:rsid w:val="4CA590F1"/>
    <w:rsid w:val="4CA7A25B"/>
    <w:rsid w:val="4CAF3755"/>
    <w:rsid w:val="4CB1DCA1"/>
    <w:rsid w:val="4CB67CD4"/>
    <w:rsid w:val="4CC3A953"/>
    <w:rsid w:val="4CCC89BF"/>
    <w:rsid w:val="4CD9EFEC"/>
    <w:rsid w:val="4CDA4526"/>
    <w:rsid w:val="4CE4A5D1"/>
    <w:rsid w:val="4CE9F50F"/>
    <w:rsid w:val="4CF26B9C"/>
    <w:rsid w:val="4CF31373"/>
    <w:rsid w:val="4CFEDE94"/>
    <w:rsid w:val="4D04C739"/>
    <w:rsid w:val="4D058378"/>
    <w:rsid w:val="4D136E6E"/>
    <w:rsid w:val="4D17ED1C"/>
    <w:rsid w:val="4D19001F"/>
    <w:rsid w:val="4D1AF711"/>
    <w:rsid w:val="4D1EC204"/>
    <w:rsid w:val="4D2691A8"/>
    <w:rsid w:val="4D275C65"/>
    <w:rsid w:val="4D30F195"/>
    <w:rsid w:val="4D31905E"/>
    <w:rsid w:val="4D31D41B"/>
    <w:rsid w:val="4D55D451"/>
    <w:rsid w:val="4D584D67"/>
    <w:rsid w:val="4D5E2CAC"/>
    <w:rsid w:val="4D627D07"/>
    <w:rsid w:val="4D663B7C"/>
    <w:rsid w:val="4D7EA67B"/>
    <w:rsid w:val="4D83C892"/>
    <w:rsid w:val="4DA1AD36"/>
    <w:rsid w:val="4DAA1412"/>
    <w:rsid w:val="4DB930B4"/>
    <w:rsid w:val="4DC9723E"/>
    <w:rsid w:val="4DD1AE3D"/>
    <w:rsid w:val="4DD736A3"/>
    <w:rsid w:val="4DD9D75A"/>
    <w:rsid w:val="4DE7B38F"/>
    <w:rsid w:val="4DEB7C77"/>
    <w:rsid w:val="4E04D7C4"/>
    <w:rsid w:val="4E177C51"/>
    <w:rsid w:val="4E1FC851"/>
    <w:rsid w:val="4E35D4C7"/>
    <w:rsid w:val="4E3C526F"/>
    <w:rsid w:val="4E4B4B7D"/>
    <w:rsid w:val="4E502072"/>
    <w:rsid w:val="4E537CCC"/>
    <w:rsid w:val="4E647AAB"/>
    <w:rsid w:val="4E65A615"/>
    <w:rsid w:val="4E6CDE36"/>
    <w:rsid w:val="4E6E7FC7"/>
    <w:rsid w:val="4E75BF03"/>
    <w:rsid w:val="4E8272CB"/>
    <w:rsid w:val="4EA22A28"/>
    <w:rsid w:val="4EA29B87"/>
    <w:rsid w:val="4EAB341D"/>
    <w:rsid w:val="4EACDB36"/>
    <w:rsid w:val="4EB0A89C"/>
    <w:rsid w:val="4EC41DAE"/>
    <w:rsid w:val="4ECC87F7"/>
    <w:rsid w:val="4ED0DFE0"/>
    <w:rsid w:val="4EDA7AAD"/>
    <w:rsid w:val="4EE8FB7A"/>
    <w:rsid w:val="4EEAA62B"/>
    <w:rsid w:val="4EEAB45F"/>
    <w:rsid w:val="4EECBD1E"/>
    <w:rsid w:val="4EF7A32B"/>
    <w:rsid w:val="4EFDF767"/>
    <w:rsid w:val="4F0EEC4B"/>
    <w:rsid w:val="4F0F69F4"/>
    <w:rsid w:val="4F14C744"/>
    <w:rsid w:val="4F267308"/>
    <w:rsid w:val="4F272CCE"/>
    <w:rsid w:val="4F30EA6F"/>
    <w:rsid w:val="4F36CA34"/>
    <w:rsid w:val="4F3BBFBF"/>
    <w:rsid w:val="4F43394B"/>
    <w:rsid w:val="4F4ACC98"/>
    <w:rsid w:val="4F520413"/>
    <w:rsid w:val="4F5DDF5B"/>
    <w:rsid w:val="4F65471C"/>
    <w:rsid w:val="4F6BCAE5"/>
    <w:rsid w:val="4F6F4B33"/>
    <w:rsid w:val="4F71A736"/>
    <w:rsid w:val="4F74D0EC"/>
    <w:rsid w:val="4F7B4F5F"/>
    <w:rsid w:val="4F7C4CA8"/>
    <w:rsid w:val="4F85A700"/>
    <w:rsid w:val="4F8787E0"/>
    <w:rsid w:val="4F8ADC4C"/>
    <w:rsid w:val="4F9356A1"/>
    <w:rsid w:val="4F9CE676"/>
    <w:rsid w:val="4FB1CA8C"/>
    <w:rsid w:val="4FBC4CBE"/>
    <w:rsid w:val="4FCC4246"/>
    <w:rsid w:val="4FCC8387"/>
    <w:rsid w:val="4FCE2A63"/>
    <w:rsid w:val="4FCEC68F"/>
    <w:rsid w:val="4FD3D816"/>
    <w:rsid w:val="4FD458C8"/>
    <w:rsid w:val="4FD4A823"/>
    <w:rsid w:val="4FE3E91F"/>
    <w:rsid w:val="4FE7CBBD"/>
    <w:rsid w:val="4FE81403"/>
    <w:rsid w:val="4FF55A8D"/>
    <w:rsid w:val="500871C1"/>
    <w:rsid w:val="500A3945"/>
    <w:rsid w:val="500A91BC"/>
    <w:rsid w:val="500EE6D1"/>
    <w:rsid w:val="50140BF8"/>
    <w:rsid w:val="501B599E"/>
    <w:rsid w:val="50260A70"/>
    <w:rsid w:val="5028550C"/>
    <w:rsid w:val="502F56A2"/>
    <w:rsid w:val="503B6AE9"/>
    <w:rsid w:val="503F06C9"/>
    <w:rsid w:val="503F1605"/>
    <w:rsid w:val="5040533E"/>
    <w:rsid w:val="504371BF"/>
    <w:rsid w:val="50484D89"/>
    <w:rsid w:val="50589574"/>
    <w:rsid w:val="5059EBE3"/>
    <w:rsid w:val="505F397E"/>
    <w:rsid w:val="50682792"/>
    <w:rsid w:val="506A65C8"/>
    <w:rsid w:val="506F0BA6"/>
    <w:rsid w:val="507B5B76"/>
    <w:rsid w:val="509E0457"/>
    <w:rsid w:val="50A2A911"/>
    <w:rsid w:val="50A68C5B"/>
    <w:rsid w:val="50AAB271"/>
    <w:rsid w:val="50BB3F59"/>
    <w:rsid w:val="50CA2C84"/>
    <w:rsid w:val="50CEDD8B"/>
    <w:rsid w:val="50CF205C"/>
    <w:rsid w:val="50DE0F23"/>
    <w:rsid w:val="50E5782B"/>
    <w:rsid w:val="50E6DF69"/>
    <w:rsid w:val="510951B7"/>
    <w:rsid w:val="510DC454"/>
    <w:rsid w:val="512CFCDF"/>
    <w:rsid w:val="5136A530"/>
    <w:rsid w:val="513702B2"/>
    <w:rsid w:val="5138F487"/>
    <w:rsid w:val="51446F8F"/>
    <w:rsid w:val="514D6D19"/>
    <w:rsid w:val="514F43B5"/>
    <w:rsid w:val="51516551"/>
    <w:rsid w:val="51521C27"/>
    <w:rsid w:val="515DEFB1"/>
    <w:rsid w:val="51635875"/>
    <w:rsid w:val="51656D32"/>
    <w:rsid w:val="5171DD71"/>
    <w:rsid w:val="5174F622"/>
    <w:rsid w:val="51807438"/>
    <w:rsid w:val="5181992F"/>
    <w:rsid w:val="518F9691"/>
    <w:rsid w:val="51911F86"/>
    <w:rsid w:val="519E4132"/>
    <w:rsid w:val="51A34419"/>
    <w:rsid w:val="51A67474"/>
    <w:rsid w:val="51B2C47B"/>
    <w:rsid w:val="51B750C7"/>
    <w:rsid w:val="51CE6777"/>
    <w:rsid w:val="51D12F83"/>
    <w:rsid w:val="51D52F5E"/>
    <w:rsid w:val="51D944F8"/>
    <w:rsid w:val="51DB48C5"/>
    <w:rsid w:val="51E0F7DF"/>
    <w:rsid w:val="51EBF3A3"/>
    <w:rsid w:val="51F8102B"/>
    <w:rsid w:val="51F8D181"/>
    <w:rsid w:val="51FDA5D8"/>
    <w:rsid w:val="520F522E"/>
    <w:rsid w:val="52151DDA"/>
    <w:rsid w:val="52176D6A"/>
    <w:rsid w:val="522A93EE"/>
    <w:rsid w:val="5242165E"/>
    <w:rsid w:val="5255FF80"/>
    <w:rsid w:val="525D3E66"/>
    <w:rsid w:val="525F9C79"/>
    <w:rsid w:val="5261E70A"/>
    <w:rsid w:val="526B1053"/>
    <w:rsid w:val="526F13A2"/>
    <w:rsid w:val="52749BF6"/>
    <w:rsid w:val="527C9A6E"/>
    <w:rsid w:val="52865660"/>
    <w:rsid w:val="529303F0"/>
    <w:rsid w:val="529AD408"/>
    <w:rsid w:val="52A5C7FC"/>
    <w:rsid w:val="52B419DB"/>
    <w:rsid w:val="52C5F864"/>
    <w:rsid w:val="52D0A63A"/>
    <w:rsid w:val="52D277F9"/>
    <w:rsid w:val="52D7E8A4"/>
    <w:rsid w:val="52DD5156"/>
    <w:rsid w:val="52E288BF"/>
    <w:rsid w:val="52E44593"/>
    <w:rsid w:val="52F09845"/>
    <w:rsid w:val="52F55087"/>
    <w:rsid w:val="52FA82FA"/>
    <w:rsid w:val="53055BA9"/>
    <w:rsid w:val="53093E6A"/>
    <w:rsid w:val="53258DDC"/>
    <w:rsid w:val="532A75A0"/>
    <w:rsid w:val="532D5D4A"/>
    <w:rsid w:val="532DE9B2"/>
    <w:rsid w:val="5335ABF8"/>
    <w:rsid w:val="53552C0C"/>
    <w:rsid w:val="5355DB7C"/>
    <w:rsid w:val="53599EB5"/>
    <w:rsid w:val="5359CB64"/>
    <w:rsid w:val="536AA8F4"/>
    <w:rsid w:val="53705B18"/>
    <w:rsid w:val="537FA23E"/>
    <w:rsid w:val="53806D40"/>
    <w:rsid w:val="538E3992"/>
    <w:rsid w:val="5395D3BE"/>
    <w:rsid w:val="5397B4A2"/>
    <w:rsid w:val="53A2FB05"/>
    <w:rsid w:val="53A56688"/>
    <w:rsid w:val="53A63DA4"/>
    <w:rsid w:val="53AAC034"/>
    <w:rsid w:val="53B8812A"/>
    <w:rsid w:val="53C0EDE5"/>
    <w:rsid w:val="53C52C63"/>
    <w:rsid w:val="53D06BC4"/>
    <w:rsid w:val="53D4A839"/>
    <w:rsid w:val="53E133B5"/>
    <w:rsid w:val="53EEB822"/>
    <w:rsid w:val="53F6BA81"/>
    <w:rsid w:val="53F7CD8A"/>
    <w:rsid w:val="54068C6C"/>
    <w:rsid w:val="5412301C"/>
    <w:rsid w:val="54185716"/>
    <w:rsid w:val="54201051"/>
    <w:rsid w:val="542997BD"/>
    <w:rsid w:val="542DFBDD"/>
    <w:rsid w:val="542E7472"/>
    <w:rsid w:val="54557EFF"/>
    <w:rsid w:val="545B96CC"/>
    <w:rsid w:val="545D32A8"/>
    <w:rsid w:val="546C86E1"/>
    <w:rsid w:val="547396F4"/>
    <w:rsid w:val="547D541F"/>
    <w:rsid w:val="54811F7E"/>
    <w:rsid w:val="5485524A"/>
    <w:rsid w:val="54940561"/>
    <w:rsid w:val="54A3284E"/>
    <w:rsid w:val="54BDA67D"/>
    <w:rsid w:val="54BFDF58"/>
    <w:rsid w:val="54C49A0E"/>
    <w:rsid w:val="54D058FD"/>
    <w:rsid w:val="54D488A2"/>
    <w:rsid w:val="54D88157"/>
    <w:rsid w:val="54E8CCEA"/>
    <w:rsid w:val="54ECC0DA"/>
    <w:rsid w:val="54ED2039"/>
    <w:rsid w:val="54F7FF41"/>
    <w:rsid w:val="54F8CD38"/>
    <w:rsid w:val="54F90CC7"/>
    <w:rsid w:val="550095E3"/>
    <w:rsid w:val="55084C23"/>
    <w:rsid w:val="55100CDA"/>
    <w:rsid w:val="5512C505"/>
    <w:rsid w:val="551E4C23"/>
    <w:rsid w:val="551F2CC5"/>
    <w:rsid w:val="55253CA8"/>
    <w:rsid w:val="552C475E"/>
    <w:rsid w:val="552E0D3E"/>
    <w:rsid w:val="552E305A"/>
    <w:rsid w:val="55344D5B"/>
    <w:rsid w:val="5534E6C9"/>
    <w:rsid w:val="55483A3A"/>
    <w:rsid w:val="554EEB25"/>
    <w:rsid w:val="555B1587"/>
    <w:rsid w:val="55605A11"/>
    <w:rsid w:val="55639F08"/>
    <w:rsid w:val="55651C05"/>
    <w:rsid w:val="556C0B8A"/>
    <w:rsid w:val="557C6F33"/>
    <w:rsid w:val="557EA506"/>
    <w:rsid w:val="55865F73"/>
    <w:rsid w:val="55887BC8"/>
    <w:rsid w:val="55890BD0"/>
    <w:rsid w:val="55A1F0F0"/>
    <w:rsid w:val="55AF7936"/>
    <w:rsid w:val="55BACA9F"/>
    <w:rsid w:val="55BAFEB3"/>
    <w:rsid w:val="55BC9746"/>
    <w:rsid w:val="55C8FE2D"/>
    <w:rsid w:val="55CEEFDC"/>
    <w:rsid w:val="55DE3F05"/>
    <w:rsid w:val="55DE90C6"/>
    <w:rsid w:val="55E13FF0"/>
    <w:rsid w:val="55E2F0F1"/>
    <w:rsid w:val="55E5291A"/>
    <w:rsid w:val="55E78FF6"/>
    <w:rsid w:val="55F528BB"/>
    <w:rsid w:val="55F62AC4"/>
    <w:rsid w:val="55F7EB69"/>
    <w:rsid w:val="55F82A03"/>
    <w:rsid w:val="55FB33AB"/>
    <w:rsid w:val="55FEAB88"/>
    <w:rsid w:val="56086C84"/>
    <w:rsid w:val="560F198C"/>
    <w:rsid w:val="5611D5D2"/>
    <w:rsid w:val="56161F9A"/>
    <w:rsid w:val="56278C98"/>
    <w:rsid w:val="56293945"/>
    <w:rsid w:val="562B17CD"/>
    <w:rsid w:val="563CB89F"/>
    <w:rsid w:val="563F22DE"/>
    <w:rsid w:val="56410A89"/>
    <w:rsid w:val="5644934D"/>
    <w:rsid w:val="5647881B"/>
    <w:rsid w:val="5662C3E1"/>
    <w:rsid w:val="566E82F8"/>
    <w:rsid w:val="566FF5B0"/>
    <w:rsid w:val="5673815E"/>
    <w:rsid w:val="567C0787"/>
    <w:rsid w:val="567FB3E0"/>
    <w:rsid w:val="569E783A"/>
    <w:rsid w:val="56A8583E"/>
    <w:rsid w:val="56BCC333"/>
    <w:rsid w:val="56C3CB09"/>
    <w:rsid w:val="56C957E7"/>
    <w:rsid w:val="56CD8F8D"/>
    <w:rsid w:val="56D59FBB"/>
    <w:rsid w:val="56DA9574"/>
    <w:rsid w:val="56E60125"/>
    <w:rsid w:val="56F4BA94"/>
    <w:rsid w:val="56FBD7AA"/>
    <w:rsid w:val="570352BF"/>
    <w:rsid w:val="570B9866"/>
    <w:rsid w:val="57153493"/>
    <w:rsid w:val="57166C78"/>
    <w:rsid w:val="57196F6F"/>
    <w:rsid w:val="5735B5DB"/>
    <w:rsid w:val="57367A13"/>
    <w:rsid w:val="5739C606"/>
    <w:rsid w:val="57438D42"/>
    <w:rsid w:val="5748A3CB"/>
    <w:rsid w:val="574EA3B4"/>
    <w:rsid w:val="575BF3D4"/>
    <w:rsid w:val="575DDB8C"/>
    <w:rsid w:val="57656A3F"/>
    <w:rsid w:val="576F616E"/>
    <w:rsid w:val="5771CE95"/>
    <w:rsid w:val="5777C4C7"/>
    <w:rsid w:val="577FB68E"/>
    <w:rsid w:val="5780D306"/>
    <w:rsid w:val="57995252"/>
    <w:rsid w:val="57A40C95"/>
    <w:rsid w:val="57A91892"/>
    <w:rsid w:val="57AC244B"/>
    <w:rsid w:val="57B20B42"/>
    <w:rsid w:val="57B74CD5"/>
    <w:rsid w:val="57BB7456"/>
    <w:rsid w:val="57BE671A"/>
    <w:rsid w:val="57C44E1B"/>
    <w:rsid w:val="57CA2941"/>
    <w:rsid w:val="57D0447D"/>
    <w:rsid w:val="57D5F68F"/>
    <w:rsid w:val="57DC41DE"/>
    <w:rsid w:val="57F1C93A"/>
    <w:rsid w:val="57F57175"/>
    <w:rsid w:val="57FDA182"/>
    <w:rsid w:val="57FECA36"/>
    <w:rsid w:val="58003ABD"/>
    <w:rsid w:val="580DAFA8"/>
    <w:rsid w:val="580E1B8B"/>
    <w:rsid w:val="580E7581"/>
    <w:rsid w:val="5812A490"/>
    <w:rsid w:val="582F712C"/>
    <w:rsid w:val="58357807"/>
    <w:rsid w:val="583BF272"/>
    <w:rsid w:val="5840F05D"/>
    <w:rsid w:val="584F0157"/>
    <w:rsid w:val="585424AE"/>
    <w:rsid w:val="58653217"/>
    <w:rsid w:val="5869EEC8"/>
    <w:rsid w:val="587CDDCF"/>
    <w:rsid w:val="5882F13D"/>
    <w:rsid w:val="588BF927"/>
    <w:rsid w:val="58927DD1"/>
    <w:rsid w:val="589ECD04"/>
    <w:rsid w:val="589F2957"/>
    <w:rsid w:val="58A38CF6"/>
    <w:rsid w:val="58AB1F1A"/>
    <w:rsid w:val="58B0642A"/>
    <w:rsid w:val="58BA09E9"/>
    <w:rsid w:val="58C9D59B"/>
    <w:rsid w:val="58CF1EDB"/>
    <w:rsid w:val="58D13C50"/>
    <w:rsid w:val="58D14BF2"/>
    <w:rsid w:val="58D34034"/>
    <w:rsid w:val="58DA6A00"/>
    <w:rsid w:val="58E5246A"/>
    <w:rsid w:val="58E9B053"/>
    <w:rsid w:val="58EEA9E6"/>
    <w:rsid w:val="58F8A61C"/>
    <w:rsid w:val="58FD248D"/>
    <w:rsid w:val="58FEDDFE"/>
    <w:rsid w:val="5901C3B7"/>
    <w:rsid w:val="59056245"/>
    <w:rsid w:val="590E3DD1"/>
    <w:rsid w:val="5914E215"/>
    <w:rsid w:val="5917C71E"/>
    <w:rsid w:val="5921AC71"/>
    <w:rsid w:val="59224B1B"/>
    <w:rsid w:val="592BCA8F"/>
    <w:rsid w:val="5936FCE5"/>
    <w:rsid w:val="5939CCAF"/>
    <w:rsid w:val="59442819"/>
    <w:rsid w:val="594D4086"/>
    <w:rsid w:val="594D545B"/>
    <w:rsid w:val="595925AC"/>
    <w:rsid w:val="595D0FF8"/>
    <w:rsid w:val="596CBCA3"/>
    <w:rsid w:val="5973A0AE"/>
    <w:rsid w:val="59809C89"/>
    <w:rsid w:val="59840E02"/>
    <w:rsid w:val="59880D1C"/>
    <w:rsid w:val="598AB395"/>
    <w:rsid w:val="598F5CE2"/>
    <w:rsid w:val="5999641F"/>
    <w:rsid w:val="59B39679"/>
    <w:rsid w:val="59BB9EE9"/>
    <w:rsid w:val="59BD153B"/>
    <w:rsid w:val="59CA3A21"/>
    <w:rsid w:val="59CD42E3"/>
    <w:rsid w:val="59D04E90"/>
    <w:rsid w:val="59D32B5D"/>
    <w:rsid w:val="59D89329"/>
    <w:rsid w:val="59E35BEE"/>
    <w:rsid w:val="59E49D36"/>
    <w:rsid w:val="59F2D7E3"/>
    <w:rsid w:val="59F2E38F"/>
    <w:rsid w:val="59F5CFC1"/>
    <w:rsid w:val="59F91D3C"/>
    <w:rsid w:val="5A0651B1"/>
    <w:rsid w:val="5A0F30D3"/>
    <w:rsid w:val="5A135264"/>
    <w:rsid w:val="5A279DAE"/>
    <w:rsid w:val="5A3E1FD2"/>
    <w:rsid w:val="5A40BB7B"/>
    <w:rsid w:val="5A454A54"/>
    <w:rsid w:val="5A461F75"/>
    <w:rsid w:val="5A485708"/>
    <w:rsid w:val="5A4FE7EE"/>
    <w:rsid w:val="5A51995E"/>
    <w:rsid w:val="5A5D8A0B"/>
    <w:rsid w:val="5A65FFF0"/>
    <w:rsid w:val="5A675212"/>
    <w:rsid w:val="5A685781"/>
    <w:rsid w:val="5A6BE6BB"/>
    <w:rsid w:val="5A7125AF"/>
    <w:rsid w:val="5A76C4F0"/>
    <w:rsid w:val="5A7F5ACF"/>
    <w:rsid w:val="5A8D403C"/>
    <w:rsid w:val="5A9050A0"/>
    <w:rsid w:val="5AAB6A5C"/>
    <w:rsid w:val="5AAB7404"/>
    <w:rsid w:val="5AB4FB24"/>
    <w:rsid w:val="5AB6BDD3"/>
    <w:rsid w:val="5ABF0D35"/>
    <w:rsid w:val="5AC4ABB4"/>
    <w:rsid w:val="5ACA4BA2"/>
    <w:rsid w:val="5ACD08C0"/>
    <w:rsid w:val="5ACF9D75"/>
    <w:rsid w:val="5AD3E9A1"/>
    <w:rsid w:val="5AE2B7CA"/>
    <w:rsid w:val="5AEDE5FA"/>
    <w:rsid w:val="5AEFB43D"/>
    <w:rsid w:val="5AF49915"/>
    <w:rsid w:val="5B0E67CD"/>
    <w:rsid w:val="5B15CFF9"/>
    <w:rsid w:val="5B191BF4"/>
    <w:rsid w:val="5B251E77"/>
    <w:rsid w:val="5B2DD06E"/>
    <w:rsid w:val="5B2F5D17"/>
    <w:rsid w:val="5B35F964"/>
    <w:rsid w:val="5B3B56C3"/>
    <w:rsid w:val="5B42D1C7"/>
    <w:rsid w:val="5B50E6D6"/>
    <w:rsid w:val="5B51C8B8"/>
    <w:rsid w:val="5B54AC26"/>
    <w:rsid w:val="5B5E0F23"/>
    <w:rsid w:val="5B635D86"/>
    <w:rsid w:val="5B7CA65F"/>
    <w:rsid w:val="5B85E939"/>
    <w:rsid w:val="5B8C5839"/>
    <w:rsid w:val="5B8F965B"/>
    <w:rsid w:val="5B94EB8C"/>
    <w:rsid w:val="5B95AD1B"/>
    <w:rsid w:val="5BA0BC56"/>
    <w:rsid w:val="5BA9C993"/>
    <w:rsid w:val="5BB5B450"/>
    <w:rsid w:val="5BB6BF85"/>
    <w:rsid w:val="5BBB36E8"/>
    <w:rsid w:val="5BCBFE0E"/>
    <w:rsid w:val="5BD817D5"/>
    <w:rsid w:val="5BDA9E22"/>
    <w:rsid w:val="5BDF1C2B"/>
    <w:rsid w:val="5BE20692"/>
    <w:rsid w:val="5BE8466A"/>
    <w:rsid w:val="5C020D3D"/>
    <w:rsid w:val="5C0738BE"/>
    <w:rsid w:val="5C10B463"/>
    <w:rsid w:val="5C3714DE"/>
    <w:rsid w:val="5C388586"/>
    <w:rsid w:val="5C402D74"/>
    <w:rsid w:val="5C71C625"/>
    <w:rsid w:val="5C76DBBF"/>
    <w:rsid w:val="5C7C8D28"/>
    <w:rsid w:val="5C8BE625"/>
    <w:rsid w:val="5C8DB724"/>
    <w:rsid w:val="5C99C35E"/>
    <w:rsid w:val="5CA007DF"/>
    <w:rsid w:val="5CA50A8E"/>
    <w:rsid w:val="5CB23A33"/>
    <w:rsid w:val="5CC24115"/>
    <w:rsid w:val="5CC6AB8E"/>
    <w:rsid w:val="5CC92004"/>
    <w:rsid w:val="5CCA0A47"/>
    <w:rsid w:val="5CCACC21"/>
    <w:rsid w:val="5CD6F89C"/>
    <w:rsid w:val="5CE45700"/>
    <w:rsid w:val="5CE57FB0"/>
    <w:rsid w:val="5CEB09CB"/>
    <w:rsid w:val="5CEDA005"/>
    <w:rsid w:val="5CF2B3DD"/>
    <w:rsid w:val="5CF3DA40"/>
    <w:rsid w:val="5CFEC82B"/>
    <w:rsid w:val="5D06C480"/>
    <w:rsid w:val="5D07447C"/>
    <w:rsid w:val="5D0D476B"/>
    <w:rsid w:val="5D2B20C2"/>
    <w:rsid w:val="5D47154E"/>
    <w:rsid w:val="5D4973C5"/>
    <w:rsid w:val="5D565FEC"/>
    <w:rsid w:val="5D5B6F09"/>
    <w:rsid w:val="5D5F7EB0"/>
    <w:rsid w:val="5D64F77E"/>
    <w:rsid w:val="5D74AD94"/>
    <w:rsid w:val="5D89244A"/>
    <w:rsid w:val="5D89B65D"/>
    <w:rsid w:val="5D960558"/>
    <w:rsid w:val="5D99F7AA"/>
    <w:rsid w:val="5DA318D6"/>
    <w:rsid w:val="5DB202ED"/>
    <w:rsid w:val="5DB54DD8"/>
    <w:rsid w:val="5DC1BF90"/>
    <w:rsid w:val="5DC75919"/>
    <w:rsid w:val="5DC96C3B"/>
    <w:rsid w:val="5DDB2F1D"/>
    <w:rsid w:val="5DE7CCE7"/>
    <w:rsid w:val="5DF17D47"/>
    <w:rsid w:val="5DF757C2"/>
    <w:rsid w:val="5DF77454"/>
    <w:rsid w:val="5DFF6527"/>
    <w:rsid w:val="5E0C8462"/>
    <w:rsid w:val="5E1159E5"/>
    <w:rsid w:val="5E1318C6"/>
    <w:rsid w:val="5E13583F"/>
    <w:rsid w:val="5E21C14E"/>
    <w:rsid w:val="5E241590"/>
    <w:rsid w:val="5E309931"/>
    <w:rsid w:val="5E357EF9"/>
    <w:rsid w:val="5E3E77C9"/>
    <w:rsid w:val="5E4D9511"/>
    <w:rsid w:val="5E54B60D"/>
    <w:rsid w:val="5E68D91F"/>
    <w:rsid w:val="5E6AC80C"/>
    <w:rsid w:val="5E713CF4"/>
    <w:rsid w:val="5E72FE64"/>
    <w:rsid w:val="5E79882B"/>
    <w:rsid w:val="5E855FAD"/>
    <w:rsid w:val="5E86DB38"/>
    <w:rsid w:val="5E900D26"/>
    <w:rsid w:val="5E929BB5"/>
    <w:rsid w:val="5EA58EF3"/>
    <w:rsid w:val="5EB059C8"/>
    <w:rsid w:val="5EB073F8"/>
    <w:rsid w:val="5EB8244A"/>
    <w:rsid w:val="5EB83EC2"/>
    <w:rsid w:val="5EBFB412"/>
    <w:rsid w:val="5EC24DB8"/>
    <w:rsid w:val="5EC268E9"/>
    <w:rsid w:val="5EC28945"/>
    <w:rsid w:val="5EC734E9"/>
    <w:rsid w:val="5EDD3564"/>
    <w:rsid w:val="5EE20D24"/>
    <w:rsid w:val="5EE4E537"/>
    <w:rsid w:val="5EF62B79"/>
    <w:rsid w:val="5EFE4D93"/>
    <w:rsid w:val="5EFFE758"/>
    <w:rsid w:val="5EFFFA08"/>
    <w:rsid w:val="5F039537"/>
    <w:rsid w:val="5F03DECE"/>
    <w:rsid w:val="5F0BDE90"/>
    <w:rsid w:val="5F1F1E9D"/>
    <w:rsid w:val="5F2C4D79"/>
    <w:rsid w:val="5F2F9BB0"/>
    <w:rsid w:val="5F324FF3"/>
    <w:rsid w:val="5F36130B"/>
    <w:rsid w:val="5F3B6DE1"/>
    <w:rsid w:val="5F3F7210"/>
    <w:rsid w:val="5F443577"/>
    <w:rsid w:val="5F4CAAAA"/>
    <w:rsid w:val="5F517E46"/>
    <w:rsid w:val="5F51DC32"/>
    <w:rsid w:val="5F6AC4A0"/>
    <w:rsid w:val="5F716A28"/>
    <w:rsid w:val="5F78EFFB"/>
    <w:rsid w:val="5F7E1852"/>
    <w:rsid w:val="5F8097DA"/>
    <w:rsid w:val="5F844BC1"/>
    <w:rsid w:val="5F88CB1A"/>
    <w:rsid w:val="5F899057"/>
    <w:rsid w:val="5F8B0E10"/>
    <w:rsid w:val="5F9433B2"/>
    <w:rsid w:val="5F95D089"/>
    <w:rsid w:val="5FAA3E05"/>
    <w:rsid w:val="5FB0A763"/>
    <w:rsid w:val="5FB6E2A3"/>
    <w:rsid w:val="5FBBBC95"/>
    <w:rsid w:val="5FCD0E6C"/>
    <w:rsid w:val="5FE13A32"/>
    <w:rsid w:val="5FE3CB64"/>
    <w:rsid w:val="5FFA71FB"/>
    <w:rsid w:val="5FFEAEA7"/>
    <w:rsid w:val="60038D33"/>
    <w:rsid w:val="600852D4"/>
    <w:rsid w:val="600A7D01"/>
    <w:rsid w:val="600B1C23"/>
    <w:rsid w:val="600C863C"/>
    <w:rsid w:val="600E1562"/>
    <w:rsid w:val="600FD58E"/>
    <w:rsid w:val="60145F6F"/>
    <w:rsid w:val="601DBE8A"/>
    <w:rsid w:val="602A1205"/>
    <w:rsid w:val="602B0462"/>
    <w:rsid w:val="602D6B85"/>
    <w:rsid w:val="604045B5"/>
    <w:rsid w:val="6040DC8B"/>
    <w:rsid w:val="605503B3"/>
    <w:rsid w:val="605B7055"/>
    <w:rsid w:val="605F4B0C"/>
    <w:rsid w:val="6060F892"/>
    <w:rsid w:val="606332B2"/>
    <w:rsid w:val="6067C7AE"/>
    <w:rsid w:val="6074034C"/>
    <w:rsid w:val="60882C4C"/>
    <w:rsid w:val="608CD044"/>
    <w:rsid w:val="6090202D"/>
    <w:rsid w:val="60910726"/>
    <w:rsid w:val="6093580A"/>
    <w:rsid w:val="609594D6"/>
    <w:rsid w:val="60AA4730"/>
    <w:rsid w:val="60AFED6B"/>
    <w:rsid w:val="60B3AB96"/>
    <w:rsid w:val="60C01243"/>
    <w:rsid w:val="60C8CED6"/>
    <w:rsid w:val="60CA08A0"/>
    <w:rsid w:val="60CE22D8"/>
    <w:rsid w:val="60D4F9CD"/>
    <w:rsid w:val="60D521E2"/>
    <w:rsid w:val="60D91BE9"/>
    <w:rsid w:val="60D9B684"/>
    <w:rsid w:val="60F180A1"/>
    <w:rsid w:val="60F70B2E"/>
    <w:rsid w:val="6103917A"/>
    <w:rsid w:val="610469DB"/>
    <w:rsid w:val="610A5DB6"/>
    <w:rsid w:val="610D96F1"/>
    <w:rsid w:val="610EB2BC"/>
    <w:rsid w:val="611E4D9A"/>
    <w:rsid w:val="6130DE4F"/>
    <w:rsid w:val="6138772B"/>
    <w:rsid w:val="6139FC13"/>
    <w:rsid w:val="613A206B"/>
    <w:rsid w:val="61447E38"/>
    <w:rsid w:val="614F3220"/>
    <w:rsid w:val="6151F4D9"/>
    <w:rsid w:val="615454CF"/>
    <w:rsid w:val="6157651F"/>
    <w:rsid w:val="61634B00"/>
    <w:rsid w:val="61732461"/>
    <w:rsid w:val="618A0614"/>
    <w:rsid w:val="61922B6C"/>
    <w:rsid w:val="61A0F3C6"/>
    <w:rsid w:val="61A67C6F"/>
    <w:rsid w:val="61B5B4FA"/>
    <w:rsid w:val="61B9BB94"/>
    <w:rsid w:val="61BBE59C"/>
    <w:rsid w:val="61BD63EB"/>
    <w:rsid w:val="61BFAFE1"/>
    <w:rsid w:val="61C6A936"/>
    <w:rsid w:val="61C9E2B2"/>
    <w:rsid w:val="61D30D64"/>
    <w:rsid w:val="61D57127"/>
    <w:rsid w:val="61DA01C7"/>
    <w:rsid w:val="61E767FF"/>
    <w:rsid w:val="61ED97E0"/>
    <w:rsid w:val="61EEE893"/>
    <w:rsid w:val="61F34017"/>
    <w:rsid w:val="61FE03F4"/>
    <w:rsid w:val="62105823"/>
    <w:rsid w:val="621C618F"/>
    <w:rsid w:val="62241FA3"/>
    <w:rsid w:val="622E9EBC"/>
    <w:rsid w:val="622F88FF"/>
    <w:rsid w:val="622FC96E"/>
    <w:rsid w:val="62331498"/>
    <w:rsid w:val="6249516A"/>
    <w:rsid w:val="6249EDF3"/>
    <w:rsid w:val="624C1C0F"/>
    <w:rsid w:val="6259AA60"/>
    <w:rsid w:val="625C6BC9"/>
    <w:rsid w:val="62704580"/>
    <w:rsid w:val="627EF993"/>
    <w:rsid w:val="628EF224"/>
    <w:rsid w:val="62963F0F"/>
    <w:rsid w:val="629742C4"/>
    <w:rsid w:val="6297B81A"/>
    <w:rsid w:val="6297D4E4"/>
    <w:rsid w:val="629BAA0E"/>
    <w:rsid w:val="62A89EA7"/>
    <w:rsid w:val="62AAAC69"/>
    <w:rsid w:val="62B18222"/>
    <w:rsid w:val="62B1863B"/>
    <w:rsid w:val="62BA6FE5"/>
    <w:rsid w:val="62D130D6"/>
    <w:rsid w:val="62D329E5"/>
    <w:rsid w:val="62D438D6"/>
    <w:rsid w:val="62D5100B"/>
    <w:rsid w:val="62F5ED48"/>
    <w:rsid w:val="62FC2EB8"/>
    <w:rsid w:val="6306F594"/>
    <w:rsid w:val="63073FE3"/>
    <w:rsid w:val="630B9834"/>
    <w:rsid w:val="63153A98"/>
    <w:rsid w:val="6327F239"/>
    <w:rsid w:val="632AB29B"/>
    <w:rsid w:val="6331A5AC"/>
    <w:rsid w:val="63336798"/>
    <w:rsid w:val="633C16B6"/>
    <w:rsid w:val="63404F2D"/>
    <w:rsid w:val="634136AE"/>
    <w:rsid w:val="63431546"/>
    <w:rsid w:val="634542AC"/>
    <w:rsid w:val="6348B1A5"/>
    <w:rsid w:val="63523B76"/>
    <w:rsid w:val="6372F599"/>
    <w:rsid w:val="6378E060"/>
    <w:rsid w:val="637A7F1B"/>
    <w:rsid w:val="63864F32"/>
    <w:rsid w:val="63946D25"/>
    <w:rsid w:val="6394D70F"/>
    <w:rsid w:val="639C29DA"/>
    <w:rsid w:val="639FDC2A"/>
    <w:rsid w:val="63A2638E"/>
    <w:rsid w:val="63A40CEB"/>
    <w:rsid w:val="63A7D02C"/>
    <w:rsid w:val="63B089D9"/>
    <w:rsid w:val="63BA4021"/>
    <w:rsid w:val="63CC4022"/>
    <w:rsid w:val="63ED786C"/>
    <w:rsid w:val="6404A4B9"/>
    <w:rsid w:val="640BC0FF"/>
    <w:rsid w:val="640D60E8"/>
    <w:rsid w:val="6418F183"/>
    <w:rsid w:val="64196533"/>
    <w:rsid w:val="6422F2A2"/>
    <w:rsid w:val="642B80BD"/>
    <w:rsid w:val="642DAD9F"/>
    <w:rsid w:val="64328177"/>
    <w:rsid w:val="643B9D72"/>
    <w:rsid w:val="643CECC6"/>
    <w:rsid w:val="644525EE"/>
    <w:rsid w:val="6446FD04"/>
    <w:rsid w:val="645B0E16"/>
    <w:rsid w:val="6469DA09"/>
    <w:rsid w:val="6473A874"/>
    <w:rsid w:val="647D13AE"/>
    <w:rsid w:val="648E61E3"/>
    <w:rsid w:val="64988E08"/>
    <w:rsid w:val="649EDCC6"/>
    <w:rsid w:val="64A6355A"/>
    <w:rsid w:val="64A81012"/>
    <w:rsid w:val="64CB9AD5"/>
    <w:rsid w:val="64D736B3"/>
    <w:rsid w:val="64E8A549"/>
    <w:rsid w:val="64F3D982"/>
    <w:rsid w:val="650FC5EE"/>
    <w:rsid w:val="6515A4D5"/>
    <w:rsid w:val="6517A021"/>
    <w:rsid w:val="6519F508"/>
    <w:rsid w:val="651B4C7A"/>
    <w:rsid w:val="651F18BB"/>
    <w:rsid w:val="652315E1"/>
    <w:rsid w:val="652A14B4"/>
    <w:rsid w:val="6530DE9C"/>
    <w:rsid w:val="65319AB0"/>
    <w:rsid w:val="6537C68E"/>
    <w:rsid w:val="65447CCF"/>
    <w:rsid w:val="6550E4A9"/>
    <w:rsid w:val="65521F5F"/>
    <w:rsid w:val="65585807"/>
    <w:rsid w:val="6561BA55"/>
    <w:rsid w:val="6566151B"/>
    <w:rsid w:val="6578D130"/>
    <w:rsid w:val="6586CDBB"/>
    <w:rsid w:val="658A118B"/>
    <w:rsid w:val="658B229B"/>
    <w:rsid w:val="659330F8"/>
    <w:rsid w:val="6595A2C0"/>
    <w:rsid w:val="65982336"/>
    <w:rsid w:val="659C2EDC"/>
    <w:rsid w:val="65AB13EB"/>
    <w:rsid w:val="65ACBBA3"/>
    <w:rsid w:val="65AFF280"/>
    <w:rsid w:val="65B4A51A"/>
    <w:rsid w:val="65B77DF5"/>
    <w:rsid w:val="65C61936"/>
    <w:rsid w:val="65D8997B"/>
    <w:rsid w:val="65E63018"/>
    <w:rsid w:val="65E6A5A5"/>
    <w:rsid w:val="65EEAD0E"/>
    <w:rsid w:val="65FCA6DA"/>
    <w:rsid w:val="65FF2BFA"/>
    <w:rsid w:val="6602164C"/>
    <w:rsid w:val="66076E3A"/>
    <w:rsid w:val="660BEB3A"/>
    <w:rsid w:val="660D7D94"/>
    <w:rsid w:val="661D4803"/>
    <w:rsid w:val="6628AAEE"/>
    <w:rsid w:val="6628BB3F"/>
    <w:rsid w:val="662A5C38"/>
    <w:rsid w:val="662B8D01"/>
    <w:rsid w:val="6633FF2A"/>
    <w:rsid w:val="66351F2F"/>
    <w:rsid w:val="663B8251"/>
    <w:rsid w:val="664AC3A3"/>
    <w:rsid w:val="664DDFCE"/>
    <w:rsid w:val="665F7BBE"/>
    <w:rsid w:val="666E0D1D"/>
    <w:rsid w:val="666FFABD"/>
    <w:rsid w:val="6672238D"/>
    <w:rsid w:val="667FFE3C"/>
    <w:rsid w:val="6680BE4E"/>
    <w:rsid w:val="6685DC99"/>
    <w:rsid w:val="668F22B5"/>
    <w:rsid w:val="6698C630"/>
    <w:rsid w:val="66A1008D"/>
    <w:rsid w:val="66A5E3D3"/>
    <w:rsid w:val="66B5827D"/>
    <w:rsid w:val="66BB09F3"/>
    <w:rsid w:val="66BD2CAC"/>
    <w:rsid w:val="66BFFD9C"/>
    <w:rsid w:val="66CD380B"/>
    <w:rsid w:val="66D1F058"/>
    <w:rsid w:val="66D327EB"/>
    <w:rsid w:val="66DEA360"/>
    <w:rsid w:val="66E056B2"/>
    <w:rsid w:val="66FEC15C"/>
    <w:rsid w:val="6701C355"/>
    <w:rsid w:val="6702EBA1"/>
    <w:rsid w:val="670476A1"/>
    <w:rsid w:val="6705AE5B"/>
    <w:rsid w:val="6712DF2F"/>
    <w:rsid w:val="671345BC"/>
    <w:rsid w:val="67149864"/>
    <w:rsid w:val="6718D594"/>
    <w:rsid w:val="671A0D50"/>
    <w:rsid w:val="671C8D3B"/>
    <w:rsid w:val="673D48F7"/>
    <w:rsid w:val="67414568"/>
    <w:rsid w:val="674E1B13"/>
    <w:rsid w:val="674F61CE"/>
    <w:rsid w:val="67525482"/>
    <w:rsid w:val="6754FECA"/>
    <w:rsid w:val="6758402B"/>
    <w:rsid w:val="6761F27B"/>
    <w:rsid w:val="676A708A"/>
    <w:rsid w:val="67750069"/>
    <w:rsid w:val="678847D7"/>
    <w:rsid w:val="6790A771"/>
    <w:rsid w:val="67A30C04"/>
    <w:rsid w:val="67A5B9E7"/>
    <w:rsid w:val="67A7F2B4"/>
    <w:rsid w:val="67A98A6E"/>
    <w:rsid w:val="67AD2529"/>
    <w:rsid w:val="67B5E978"/>
    <w:rsid w:val="67B79EF1"/>
    <w:rsid w:val="67E20714"/>
    <w:rsid w:val="67E2C4AF"/>
    <w:rsid w:val="67E3B2C9"/>
    <w:rsid w:val="67E4DAFB"/>
    <w:rsid w:val="67E69833"/>
    <w:rsid w:val="67F1CB37"/>
    <w:rsid w:val="67FB2657"/>
    <w:rsid w:val="6805E928"/>
    <w:rsid w:val="68063C47"/>
    <w:rsid w:val="68139537"/>
    <w:rsid w:val="68148EA7"/>
    <w:rsid w:val="6814CB0D"/>
    <w:rsid w:val="681ABCCF"/>
    <w:rsid w:val="6823AC59"/>
    <w:rsid w:val="6827AB6B"/>
    <w:rsid w:val="682FC51F"/>
    <w:rsid w:val="6834AFA7"/>
    <w:rsid w:val="683F47C3"/>
    <w:rsid w:val="684B00A9"/>
    <w:rsid w:val="684C8785"/>
    <w:rsid w:val="6856D74B"/>
    <w:rsid w:val="68685390"/>
    <w:rsid w:val="686F7DD1"/>
    <w:rsid w:val="6871F7BB"/>
    <w:rsid w:val="68733EF7"/>
    <w:rsid w:val="6876932C"/>
    <w:rsid w:val="68800E84"/>
    <w:rsid w:val="689FB93F"/>
    <w:rsid w:val="68ACB14E"/>
    <w:rsid w:val="68AF6FBD"/>
    <w:rsid w:val="68B2BEF9"/>
    <w:rsid w:val="68B2C31F"/>
    <w:rsid w:val="68C76C91"/>
    <w:rsid w:val="68CE852A"/>
    <w:rsid w:val="68D5478D"/>
    <w:rsid w:val="68DD3953"/>
    <w:rsid w:val="68E11DBA"/>
    <w:rsid w:val="68E78286"/>
    <w:rsid w:val="68EF9903"/>
    <w:rsid w:val="68FFB1F7"/>
    <w:rsid w:val="6902EB64"/>
    <w:rsid w:val="6904E485"/>
    <w:rsid w:val="690A6DC3"/>
    <w:rsid w:val="690DDA28"/>
    <w:rsid w:val="6915AAED"/>
    <w:rsid w:val="691CF8A4"/>
    <w:rsid w:val="6920FD91"/>
    <w:rsid w:val="692AC9BE"/>
    <w:rsid w:val="692C74D5"/>
    <w:rsid w:val="69418021"/>
    <w:rsid w:val="695121CD"/>
    <w:rsid w:val="6952EA39"/>
    <w:rsid w:val="695A34F6"/>
    <w:rsid w:val="6968536A"/>
    <w:rsid w:val="6970461A"/>
    <w:rsid w:val="6974D14F"/>
    <w:rsid w:val="69769C48"/>
    <w:rsid w:val="69848E37"/>
    <w:rsid w:val="69971BB1"/>
    <w:rsid w:val="69BE0269"/>
    <w:rsid w:val="69C8645A"/>
    <w:rsid w:val="69CFA69E"/>
    <w:rsid w:val="69DA8172"/>
    <w:rsid w:val="69E3A02A"/>
    <w:rsid w:val="69F76E2E"/>
    <w:rsid w:val="6A0691F0"/>
    <w:rsid w:val="6A069529"/>
    <w:rsid w:val="6A0A017E"/>
    <w:rsid w:val="6A0A45E2"/>
    <w:rsid w:val="6A182856"/>
    <w:rsid w:val="6A2EDEB2"/>
    <w:rsid w:val="6A325691"/>
    <w:rsid w:val="6A3ACC64"/>
    <w:rsid w:val="6A3E0A64"/>
    <w:rsid w:val="6A40DFE6"/>
    <w:rsid w:val="6A4B4884"/>
    <w:rsid w:val="6A4FE913"/>
    <w:rsid w:val="6A588152"/>
    <w:rsid w:val="6A66D8F0"/>
    <w:rsid w:val="6A68CD32"/>
    <w:rsid w:val="6A8268ED"/>
    <w:rsid w:val="6A83AF4D"/>
    <w:rsid w:val="6A842130"/>
    <w:rsid w:val="6A857FDC"/>
    <w:rsid w:val="6A877D6F"/>
    <w:rsid w:val="6A8A0143"/>
    <w:rsid w:val="6A91D31A"/>
    <w:rsid w:val="6A98289E"/>
    <w:rsid w:val="6AA049D4"/>
    <w:rsid w:val="6AAC6E08"/>
    <w:rsid w:val="6AB1A55A"/>
    <w:rsid w:val="6AB725F0"/>
    <w:rsid w:val="6ABD76EA"/>
    <w:rsid w:val="6ACC47D9"/>
    <w:rsid w:val="6ACE7C32"/>
    <w:rsid w:val="6AD2759A"/>
    <w:rsid w:val="6AD5ABA7"/>
    <w:rsid w:val="6AD8DB6F"/>
    <w:rsid w:val="6AEB258C"/>
    <w:rsid w:val="6AEE770F"/>
    <w:rsid w:val="6AF657B8"/>
    <w:rsid w:val="6AF7F955"/>
    <w:rsid w:val="6AFD52D4"/>
    <w:rsid w:val="6B028244"/>
    <w:rsid w:val="6B14D5CB"/>
    <w:rsid w:val="6B14FEFB"/>
    <w:rsid w:val="6B1EA548"/>
    <w:rsid w:val="6B314A4F"/>
    <w:rsid w:val="6B314C9C"/>
    <w:rsid w:val="6B46981E"/>
    <w:rsid w:val="6B47C021"/>
    <w:rsid w:val="6B48C6E0"/>
    <w:rsid w:val="6B4ECFA7"/>
    <w:rsid w:val="6B4EF40C"/>
    <w:rsid w:val="6B7706B2"/>
    <w:rsid w:val="6B792560"/>
    <w:rsid w:val="6B79E7BA"/>
    <w:rsid w:val="6B7FCC0B"/>
    <w:rsid w:val="6B80E4F0"/>
    <w:rsid w:val="6B891A89"/>
    <w:rsid w:val="6B8E6D3B"/>
    <w:rsid w:val="6B8FDCE7"/>
    <w:rsid w:val="6BA5EF50"/>
    <w:rsid w:val="6BA8A492"/>
    <w:rsid w:val="6BAC895B"/>
    <w:rsid w:val="6BBB7DDC"/>
    <w:rsid w:val="6BBCCCB7"/>
    <w:rsid w:val="6BC08FAB"/>
    <w:rsid w:val="6BC2EF46"/>
    <w:rsid w:val="6BC51BC4"/>
    <w:rsid w:val="6BC6D2AC"/>
    <w:rsid w:val="6BCEC05C"/>
    <w:rsid w:val="6BCF8277"/>
    <w:rsid w:val="6BD1F449"/>
    <w:rsid w:val="6BD5F482"/>
    <w:rsid w:val="6BD6940B"/>
    <w:rsid w:val="6BDF1C58"/>
    <w:rsid w:val="6BF350D0"/>
    <w:rsid w:val="6BF5AD9E"/>
    <w:rsid w:val="6BF8A026"/>
    <w:rsid w:val="6BFB07B4"/>
    <w:rsid w:val="6C09E35B"/>
    <w:rsid w:val="6C10E49D"/>
    <w:rsid w:val="6C199F49"/>
    <w:rsid w:val="6C1D6EF4"/>
    <w:rsid w:val="6C2997D2"/>
    <w:rsid w:val="6C370ED5"/>
    <w:rsid w:val="6C379806"/>
    <w:rsid w:val="6C476D60"/>
    <w:rsid w:val="6C48FC91"/>
    <w:rsid w:val="6C4DB991"/>
    <w:rsid w:val="6C509948"/>
    <w:rsid w:val="6C53D0C9"/>
    <w:rsid w:val="6C56C0F6"/>
    <w:rsid w:val="6C59B4CC"/>
    <w:rsid w:val="6C5AF920"/>
    <w:rsid w:val="6C5D4CD5"/>
    <w:rsid w:val="6C6ADB6C"/>
    <w:rsid w:val="6C84C009"/>
    <w:rsid w:val="6C8B3ED1"/>
    <w:rsid w:val="6C8BE96A"/>
    <w:rsid w:val="6C94D07F"/>
    <w:rsid w:val="6C96D7D9"/>
    <w:rsid w:val="6C9A48B0"/>
    <w:rsid w:val="6C9A7DDD"/>
    <w:rsid w:val="6C9DD9F0"/>
    <w:rsid w:val="6CB05153"/>
    <w:rsid w:val="6CCF2133"/>
    <w:rsid w:val="6CD74642"/>
    <w:rsid w:val="6CE04196"/>
    <w:rsid w:val="6CF56A57"/>
    <w:rsid w:val="6CFC23AC"/>
    <w:rsid w:val="6D05F585"/>
    <w:rsid w:val="6D0D8008"/>
    <w:rsid w:val="6D11E508"/>
    <w:rsid w:val="6D13EFDB"/>
    <w:rsid w:val="6D185528"/>
    <w:rsid w:val="6D1B1610"/>
    <w:rsid w:val="6D1BCF31"/>
    <w:rsid w:val="6D1DD7B1"/>
    <w:rsid w:val="6D21D3EE"/>
    <w:rsid w:val="6D2414A5"/>
    <w:rsid w:val="6D327C19"/>
    <w:rsid w:val="6D3540B8"/>
    <w:rsid w:val="6D3CA7FD"/>
    <w:rsid w:val="6D493F2B"/>
    <w:rsid w:val="6D671C32"/>
    <w:rsid w:val="6D7BEC0F"/>
    <w:rsid w:val="6D7EECE6"/>
    <w:rsid w:val="6D896982"/>
    <w:rsid w:val="6D8A2AAB"/>
    <w:rsid w:val="6D8F5FBE"/>
    <w:rsid w:val="6D9092CB"/>
    <w:rsid w:val="6D910ACD"/>
    <w:rsid w:val="6D93B9FE"/>
    <w:rsid w:val="6D9D4B7C"/>
    <w:rsid w:val="6DA23A9C"/>
    <w:rsid w:val="6DA8F221"/>
    <w:rsid w:val="6DAFA38D"/>
    <w:rsid w:val="6DB19832"/>
    <w:rsid w:val="6DB48D63"/>
    <w:rsid w:val="6DC58C4C"/>
    <w:rsid w:val="6DC5A63A"/>
    <w:rsid w:val="6DD78A6A"/>
    <w:rsid w:val="6DE7F60F"/>
    <w:rsid w:val="6DEB908C"/>
    <w:rsid w:val="6DFB4B91"/>
    <w:rsid w:val="6E02F9F2"/>
    <w:rsid w:val="6E09DD0F"/>
    <w:rsid w:val="6E0D412D"/>
    <w:rsid w:val="6E0E0D0C"/>
    <w:rsid w:val="6E11A70D"/>
    <w:rsid w:val="6E121B63"/>
    <w:rsid w:val="6E144540"/>
    <w:rsid w:val="6E1D80DC"/>
    <w:rsid w:val="6E1E34D6"/>
    <w:rsid w:val="6E2428CD"/>
    <w:rsid w:val="6E2CB2A9"/>
    <w:rsid w:val="6E3D7744"/>
    <w:rsid w:val="6E486B45"/>
    <w:rsid w:val="6E5393ED"/>
    <w:rsid w:val="6E5CF3E1"/>
    <w:rsid w:val="6E5F16AD"/>
    <w:rsid w:val="6E6CB9D8"/>
    <w:rsid w:val="6E72B224"/>
    <w:rsid w:val="6E82FEDF"/>
    <w:rsid w:val="6E85DC91"/>
    <w:rsid w:val="6E86E796"/>
    <w:rsid w:val="6E8734AF"/>
    <w:rsid w:val="6E94A4A8"/>
    <w:rsid w:val="6E987DB6"/>
    <w:rsid w:val="6E9CC692"/>
    <w:rsid w:val="6EA2E9F5"/>
    <w:rsid w:val="6EA42F5A"/>
    <w:rsid w:val="6EA781F7"/>
    <w:rsid w:val="6EAEFFDD"/>
    <w:rsid w:val="6EB5C04F"/>
    <w:rsid w:val="6EC17B55"/>
    <w:rsid w:val="6EC45510"/>
    <w:rsid w:val="6ED0615C"/>
    <w:rsid w:val="6EEFACA6"/>
    <w:rsid w:val="6EFE3D0E"/>
    <w:rsid w:val="6F000982"/>
    <w:rsid w:val="6F07B2EC"/>
    <w:rsid w:val="6F100DC6"/>
    <w:rsid w:val="6F177980"/>
    <w:rsid w:val="6F17B9BE"/>
    <w:rsid w:val="6F1D30FD"/>
    <w:rsid w:val="6F1F2C32"/>
    <w:rsid w:val="6F1FB9B7"/>
    <w:rsid w:val="6F20FD40"/>
    <w:rsid w:val="6F2F7C73"/>
    <w:rsid w:val="6F30599F"/>
    <w:rsid w:val="6F389AA5"/>
    <w:rsid w:val="6F3A4533"/>
    <w:rsid w:val="6F3C80D9"/>
    <w:rsid w:val="6F53C1CE"/>
    <w:rsid w:val="6F685C46"/>
    <w:rsid w:val="6F6905DA"/>
    <w:rsid w:val="6F786D29"/>
    <w:rsid w:val="6F849272"/>
    <w:rsid w:val="6F85E86A"/>
    <w:rsid w:val="6F893B44"/>
    <w:rsid w:val="6F8E3425"/>
    <w:rsid w:val="6F904A63"/>
    <w:rsid w:val="6F980BCA"/>
    <w:rsid w:val="6FA2036B"/>
    <w:rsid w:val="6FA425B0"/>
    <w:rsid w:val="6FB4CDCE"/>
    <w:rsid w:val="6FBFBDA9"/>
    <w:rsid w:val="6FC1ECEB"/>
    <w:rsid w:val="6FCBAF1E"/>
    <w:rsid w:val="6FD4A671"/>
    <w:rsid w:val="6FD70609"/>
    <w:rsid w:val="6FD7A08C"/>
    <w:rsid w:val="6FD8BDF3"/>
    <w:rsid w:val="6FE5661C"/>
    <w:rsid w:val="6FE8AAB8"/>
    <w:rsid w:val="6FEC9E18"/>
    <w:rsid w:val="6FF820FF"/>
    <w:rsid w:val="6FFAECCC"/>
    <w:rsid w:val="70047332"/>
    <w:rsid w:val="7004A65E"/>
    <w:rsid w:val="70056B89"/>
    <w:rsid w:val="700DA3E5"/>
    <w:rsid w:val="70146574"/>
    <w:rsid w:val="7024B994"/>
    <w:rsid w:val="702BCE88"/>
    <w:rsid w:val="703448A7"/>
    <w:rsid w:val="7035B057"/>
    <w:rsid w:val="703811A0"/>
    <w:rsid w:val="703E1B99"/>
    <w:rsid w:val="70430406"/>
    <w:rsid w:val="70452A47"/>
    <w:rsid w:val="7046F051"/>
    <w:rsid w:val="70483F99"/>
    <w:rsid w:val="704EBC7A"/>
    <w:rsid w:val="7053B611"/>
    <w:rsid w:val="70664BB3"/>
    <w:rsid w:val="7069E575"/>
    <w:rsid w:val="706B5B63"/>
    <w:rsid w:val="7083390F"/>
    <w:rsid w:val="70957612"/>
    <w:rsid w:val="7096655A"/>
    <w:rsid w:val="709AB9D5"/>
    <w:rsid w:val="70A0A07F"/>
    <w:rsid w:val="70B1A0B5"/>
    <w:rsid w:val="70B20663"/>
    <w:rsid w:val="70BBD056"/>
    <w:rsid w:val="70BD8429"/>
    <w:rsid w:val="70C67448"/>
    <w:rsid w:val="70F3D7FC"/>
    <w:rsid w:val="70FCDCF0"/>
    <w:rsid w:val="7106022A"/>
    <w:rsid w:val="7118070E"/>
    <w:rsid w:val="71243A72"/>
    <w:rsid w:val="7125B846"/>
    <w:rsid w:val="71287347"/>
    <w:rsid w:val="714300E3"/>
    <w:rsid w:val="7147E8F5"/>
    <w:rsid w:val="7148041A"/>
    <w:rsid w:val="7148ADC0"/>
    <w:rsid w:val="714AB6CE"/>
    <w:rsid w:val="71525124"/>
    <w:rsid w:val="71527012"/>
    <w:rsid w:val="7154BCE8"/>
    <w:rsid w:val="7156394C"/>
    <w:rsid w:val="715E069E"/>
    <w:rsid w:val="7161E180"/>
    <w:rsid w:val="716A30E9"/>
    <w:rsid w:val="716ED3F9"/>
    <w:rsid w:val="71750C8A"/>
    <w:rsid w:val="71759EAC"/>
    <w:rsid w:val="717D118B"/>
    <w:rsid w:val="71826382"/>
    <w:rsid w:val="7186531A"/>
    <w:rsid w:val="71882FD8"/>
    <w:rsid w:val="718FDA62"/>
    <w:rsid w:val="71AAA5A0"/>
    <w:rsid w:val="71B849EA"/>
    <w:rsid w:val="71BCCF5E"/>
    <w:rsid w:val="71D3F74C"/>
    <w:rsid w:val="71D9179D"/>
    <w:rsid w:val="71DDF9F3"/>
    <w:rsid w:val="71E18729"/>
    <w:rsid w:val="71F6B8DA"/>
    <w:rsid w:val="7203EC89"/>
    <w:rsid w:val="721072D3"/>
    <w:rsid w:val="721136F3"/>
    <w:rsid w:val="72166234"/>
    <w:rsid w:val="721C93B2"/>
    <w:rsid w:val="722B7EFD"/>
    <w:rsid w:val="7244D27C"/>
    <w:rsid w:val="724D9C60"/>
    <w:rsid w:val="725AC77E"/>
    <w:rsid w:val="7262652D"/>
    <w:rsid w:val="726880DA"/>
    <w:rsid w:val="72696CE8"/>
    <w:rsid w:val="726AF427"/>
    <w:rsid w:val="727C6EED"/>
    <w:rsid w:val="728146EB"/>
    <w:rsid w:val="728C6471"/>
    <w:rsid w:val="728D5A47"/>
    <w:rsid w:val="728D84E0"/>
    <w:rsid w:val="72A043AA"/>
    <w:rsid w:val="72AD868D"/>
    <w:rsid w:val="72B5D695"/>
    <w:rsid w:val="72BB22DD"/>
    <w:rsid w:val="72C249F9"/>
    <w:rsid w:val="72C9ED6B"/>
    <w:rsid w:val="72E4F26C"/>
    <w:rsid w:val="72EE7FFF"/>
    <w:rsid w:val="72F527B8"/>
    <w:rsid w:val="72F8A234"/>
    <w:rsid w:val="72F936F8"/>
    <w:rsid w:val="72F94AAF"/>
    <w:rsid w:val="7300B3FE"/>
    <w:rsid w:val="730EA2B9"/>
    <w:rsid w:val="731F9361"/>
    <w:rsid w:val="732502F3"/>
    <w:rsid w:val="73270476"/>
    <w:rsid w:val="732F8FAD"/>
    <w:rsid w:val="7336DC68"/>
    <w:rsid w:val="733A279C"/>
    <w:rsid w:val="7344CDC9"/>
    <w:rsid w:val="7356AFD5"/>
    <w:rsid w:val="73578B54"/>
    <w:rsid w:val="735934EF"/>
    <w:rsid w:val="7366740C"/>
    <w:rsid w:val="73718BCD"/>
    <w:rsid w:val="737974B6"/>
    <w:rsid w:val="737C98BC"/>
    <w:rsid w:val="738AA493"/>
    <w:rsid w:val="739BF46F"/>
    <w:rsid w:val="739C658E"/>
    <w:rsid w:val="73A6C832"/>
    <w:rsid w:val="73A8E7B7"/>
    <w:rsid w:val="73BEF4C6"/>
    <w:rsid w:val="73C508A4"/>
    <w:rsid w:val="73C630BD"/>
    <w:rsid w:val="73D0F858"/>
    <w:rsid w:val="73DAD93E"/>
    <w:rsid w:val="73E7D4D1"/>
    <w:rsid w:val="73E818AA"/>
    <w:rsid w:val="73EF2087"/>
    <w:rsid w:val="73F504E6"/>
    <w:rsid w:val="73F6864C"/>
    <w:rsid w:val="73FC8EF4"/>
    <w:rsid w:val="73FE80F2"/>
    <w:rsid w:val="740835A2"/>
    <w:rsid w:val="7409ECE2"/>
    <w:rsid w:val="740DF023"/>
    <w:rsid w:val="74142A71"/>
    <w:rsid w:val="741B577B"/>
    <w:rsid w:val="743619F7"/>
    <w:rsid w:val="74440881"/>
    <w:rsid w:val="74476191"/>
    <w:rsid w:val="74476D75"/>
    <w:rsid w:val="744B72D1"/>
    <w:rsid w:val="74516486"/>
    <w:rsid w:val="7454EAE2"/>
    <w:rsid w:val="74555A9A"/>
    <w:rsid w:val="746A1439"/>
    <w:rsid w:val="746C97CE"/>
    <w:rsid w:val="747BF88E"/>
    <w:rsid w:val="74A1AC7F"/>
    <w:rsid w:val="74A644BD"/>
    <w:rsid w:val="74AC2BE1"/>
    <w:rsid w:val="74AE25D4"/>
    <w:rsid w:val="74C2742B"/>
    <w:rsid w:val="74CF8526"/>
    <w:rsid w:val="74DB1C19"/>
    <w:rsid w:val="74E14F3A"/>
    <w:rsid w:val="74E58DBF"/>
    <w:rsid w:val="74E7AFAE"/>
    <w:rsid w:val="74E9687C"/>
    <w:rsid w:val="74E9C3F5"/>
    <w:rsid w:val="74EBB09A"/>
    <w:rsid w:val="75033137"/>
    <w:rsid w:val="751A89C5"/>
    <w:rsid w:val="7522B9E1"/>
    <w:rsid w:val="7527F7DC"/>
    <w:rsid w:val="75334E8D"/>
    <w:rsid w:val="7533C3A1"/>
    <w:rsid w:val="7534F286"/>
    <w:rsid w:val="754FC8FB"/>
    <w:rsid w:val="75515399"/>
    <w:rsid w:val="7568FCEB"/>
    <w:rsid w:val="756FC24C"/>
    <w:rsid w:val="7574896F"/>
    <w:rsid w:val="757CF32D"/>
    <w:rsid w:val="757DF6FE"/>
    <w:rsid w:val="7586ACFD"/>
    <w:rsid w:val="7586FCA8"/>
    <w:rsid w:val="75887DC0"/>
    <w:rsid w:val="758AA6F1"/>
    <w:rsid w:val="7599F9C0"/>
    <w:rsid w:val="759ECE5D"/>
    <w:rsid w:val="75A0F66E"/>
    <w:rsid w:val="75B05F4B"/>
    <w:rsid w:val="75BB5085"/>
    <w:rsid w:val="75BCF735"/>
    <w:rsid w:val="75C146E1"/>
    <w:rsid w:val="75C78205"/>
    <w:rsid w:val="75D87872"/>
    <w:rsid w:val="75DF4E19"/>
    <w:rsid w:val="75E00422"/>
    <w:rsid w:val="75E5FBC1"/>
    <w:rsid w:val="75EA061E"/>
    <w:rsid w:val="75F092E6"/>
    <w:rsid w:val="75FD2EC2"/>
    <w:rsid w:val="75FF76A7"/>
    <w:rsid w:val="76022D09"/>
    <w:rsid w:val="760C7607"/>
    <w:rsid w:val="762F962A"/>
    <w:rsid w:val="763DB552"/>
    <w:rsid w:val="764030BF"/>
    <w:rsid w:val="76472BBA"/>
    <w:rsid w:val="7656DF02"/>
    <w:rsid w:val="7658EAF8"/>
    <w:rsid w:val="766A45CD"/>
    <w:rsid w:val="766CAB9B"/>
    <w:rsid w:val="766D7AF8"/>
    <w:rsid w:val="76706363"/>
    <w:rsid w:val="76726443"/>
    <w:rsid w:val="7682B16D"/>
    <w:rsid w:val="76A96F81"/>
    <w:rsid w:val="76AD1BF6"/>
    <w:rsid w:val="76B2A697"/>
    <w:rsid w:val="76B68000"/>
    <w:rsid w:val="76BA4502"/>
    <w:rsid w:val="76C3A616"/>
    <w:rsid w:val="76C72108"/>
    <w:rsid w:val="76CD9546"/>
    <w:rsid w:val="76D68E78"/>
    <w:rsid w:val="76D8460D"/>
    <w:rsid w:val="76E8AA52"/>
    <w:rsid w:val="76F711DD"/>
    <w:rsid w:val="76F9D504"/>
    <w:rsid w:val="76FD0C2B"/>
    <w:rsid w:val="77042E21"/>
    <w:rsid w:val="770FCB68"/>
    <w:rsid w:val="771212C9"/>
    <w:rsid w:val="7717DF6B"/>
    <w:rsid w:val="771C0C51"/>
    <w:rsid w:val="77286F37"/>
    <w:rsid w:val="772E8F18"/>
    <w:rsid w:val="773408E4"/>
    <w:rsid w:val="773DB215"/>
    <w:rsid w:val="7740AC65"/>
    <w:rsid w:val="77457550"/>
    <w:rsid w:val="7748A972"/>
    <w:rsid w:val="7748D0B6"/>
    <w:rsid w:val="774CC01E"/>
    <w:rsid w:val="774FD2AE"/>
    <w:rsid w:val="77522A77"/>
    <w:rsid w:val="775478A5"/>
    <w:rsid w:val="775908BB"/>
    <w:rsid w:val="77749496"/>
    <w:rsid w:val="777744F0"/>
    <w:rsid w:val="777C922A"/>
    <w:rsid w:val="77897AFB"/>
    <w:rsid w:val="77A11D42"/>
    <w:rsid w:val="77B9F2D9"/>
    <w:rsid w:val="77BA8F6B"/>
    <w:rsid w:val="77C36031"/>
    <w:rsid w:val="77CC7E85"/>
    <w:rsid w:val="77CEB737"/>
    <w:rsid w:val="77CFF46B"/>
    <w:rsid w:val="77E1129B"/>
    <w:rsid w:val="77E9CA7F"/>
    <w:rsid w:val="77EC7AC7"/>
    <w:rsid w:val="77F56A82"/>
    <w:rsid w:val="77F90FF0"/>
    <w:rsid w:val="78025DAA"/>
    <w:rsid w:val="7802F9C6"/>
    <w:rsid w:val="780365C9"/>
    <w:rsid w:val="78067EE7"/>
    <w:rsid w:val="78154797"/>
    <w:rsid w:val="781A49D7"/>
    <w:rsid w:val="782FD0C1"/>
    <w:rsid w:val="78344981"/>
    <w:rsid w:val="7845C350"/>
    <w:rsid w:val="784B5AAC"/>
    <w:rsid w:val="7850B44C"/>
    <w:rsid w:val="785AD599"/>
    <w:rsid w:val="78616A5B"/>
    <w:rsid w:val="786255F2"/>
    <w:rsid w:val="78625C63"/>
    <w:rsid w:val="7864C850"/>
    <w:rsid w:val="78667C34"/>
    <w:rsid w:val="786A72A2"/>
    <w:rsid w:val="7873E5A3"/>
    <w:rsid w:val="78A13ACC"/>
    <w:rsid w:val="78AB9D6D"/>
    <w:rsid w:val="78B118D4"/>
    <w:rsid w:val="78C09E1F"/>
    <w:rsid w:val="78C1A87F"/>
    <w:rsid w:val="78CCC908"/>
    <w:rsid w:val="78D0F371"/>
    <w:rsid w:val="78D11181"/>
    <w:rsid w:val="78D14A45"/>
    <w:rsid w:val="78D778A6"/>
    <w:rsid w:val="78E90657"/>
    <w:rsid w:val="78EE0A56"/>
    <w:rsid w:val="78EEE76A"/>
    <w:rsid w:val="78FF488C"/>
    <w:rsid w:val="79073EAE"/>
    <w:rsid w:val="791F7990"/>
    <w:rsid w:val="7920F9BF"/>
    <w:rsid w:val="79222E2B"/>
    <w:rsid w:val="7931D189"/>
    <w:rsid w:val="793E0F64"/>
    <w:rsid w:val="7942EF34"/>
    <w:rsid w:val="79515D4C"/>
    <w:rsid w:val="7957FEFE"/>
    <w:rsid w:val="79613E16"/>
    <w:rsid w:val="7962895F"/>
    <w:rsid w:val="797A40DD"/>
    <w:rsid w:val="797D8262"/>
    <w:rsid w:val="79857148"/>
    <w:rsid w:val="798F5286"/>
    <w:rsid w:val="7994D3FF"/>
    <w:rsid w:val="799790C4"/>
    <w:rsid w:val="7997C7D1"/>
    <w:rsid w:val="799BA4B9"/>
    <w:rsid w:val="79A15024"/>
    <w:rsid w:val="79AB25F4"/>
    <w:rsid w:val="79B0048D"/>
    <w:rsid w:val="79B62DDE"/>
    <w:rsid w:val="79C0A3A2"/>
    <w:rsid w:val="79DD17A2"/>
    <w:rsid w:val="79E4827B"/>
    <w:rsid w:val="79E65F5D"/>
    <w:rsid w:val="79E8580E"/>
    <w:rsid w:val="79EB9D0B"/>
    <w:rsid w:val="79EFF9C2"/>
    <w:rsid w:val="79F44010"/>
    <w:rsid w:val="79F95A44"/>
    <w:rsid w:val="79FBB4A3"/>
    <w:rsid w:val="7A051B8A"/>
    <w:rsid w:val="7A0CC1C4"/>
    <w:rsid w:val="7A0D6A09"/>
    <w:rsid w:val="7A27ED8E"/>
    <w:rsid w:val="7A35FC3A"/>
    <w:rsid w:val="7A3CDE48"/>
    <w:rsid w:val="7A4C7B63"/>
    <w:rsid w:val="7A4F4E4E"/>
    <w:rsid w:val="7A5609C9"/>
    <w:rsid w:val="7A58082C"/>
    <w:rsid w:val="7A636FE4"/>
    <w:rsid w:val="7A6CFD40"/>
    <w:rsid w:val="7A6D5733"/>
    <w:rsid w:val="7A7704C3"/>
    <w:rsid w:val="7A7B069D"/>
    <w:rsid w:val="7A7D4A6E"/>
    <w:rsid w:val="7A81EAC0"/>
    <w:rsid w:val="7A830F61"/>
    <w:rsid w:val="7A84BE0D"/>
    <w:rsid w:val="7A862411"/>
    <w:rsid w:val="7A94EC1C"/>
    <w:rsid w:val="7A985CD4"/>
    <w:rsid w:val="7A99393B"/>
    <w:rsid w:val="7A999A86"/>
    <w:rsid w:val="7A9BD81E"/>
    <w:rsid w:val="7AA3279C"/>
    <w:rsid w:val="7AA9A0E8"/>
    <w:rsid w:val="7AAB0C01"/>
    <w:rsid w:val="7AB3AA75"/>
    <w:rsid w:val="7AC4EBE2"/>
    <w:rsid w:val="7ACC83A2"/>
    <w:rsid w:val="7AD30EE8"/>
    <w:rsid w:val="7AE34210"/>
    <w:rsid w:val="7AE63442"/>
    <w:rsid w:val="7AEB5A50"/>
    <w:rsid w:val="7AECAA59"/>
    <w:rsid w:val="7AEF0C6A"/>
    <w:rsid w:val="7AF2DE9C"/>
    <w:rsid w:val="7AF4A3D3"/>
    <w:rsid w:val="7AF800D2"/>
    <w:rsid w:val="7AFDC23D"/>
    <w:rsid w:val="7AFF7106"/>
    <w:rsid w:val="7B047849"/>
    <w:rsid w:val="7B0AA4CB"/>
    <w:rsid w:val="7B118E8B"/>
    <w:rsid w:val="7B17B89A"/>
    <w:rsid w:val="7B1DAD75"/>
    <w:rsid w:val="7B1DFF8E"/>
    <w:rsid w:val="7B30CF72"/>
    <w:rsid w:val="7B3103DF"/>
    <w:rsid w:val="7B334BC2"/>
    <w:rsid w:val="7B4BF4F1"/>
    <w:rsid w:val="7B4C64C2"/>
    <w:rsid w:val="7B4EE4A8"/>
    <w:rsid w:val="7B4F5C14"/>
    <w:rsid w:val="7B5AEFAE"/>
    <w:rsid w:val="7B61E2FE"/>
    <w:rsid w:val="7B6B5B95"/>
    <w:rsid w:val="7B6D206C"/>
    <w:rsid w:val="7B6E8FBE"/>
    <w:rsid w:val="7B6F9090"/>
    <w:rsid w:val="7B71424C"/>
    <w:rsid w:val="7B818582"/>
    <w:rsid w:val="7B81F1F9"/>
    <w:rsid w:val="7B8637DD"/>
    <w:rsid w:val="7B8C615D"/>
    <w:rsid w:val="7B94DF38"/>
    <w:rsid w:val="7B97EE2E"/>
    <w:rsid w:val="7B996932"/>
    <w:rsid w:val="7BA9DF99"/>
    <w:rsid w:val="7BB221AF"/>
    <w:rsid w:val="7BB35B07"/>
    <w:rsid w:val="7BBC0700"/>
    <w:rsid w:val="7BC206C2"/>
    <w:rsid w:val="7BC40D89"/>
    <w:rsid w:val="7BD0019C"/>
    <w:rsid w:val="7BD517A2"/>
    <w:rsid w:val="7BE33095"/>
    <w:rsid w:val="7BE42C64"/>
    <w:rsid w:val="7BEC5A3F"/>
    <w:rsid w:val="7BEF412F"/>
    <w:rsid w:val="7C01CDDD"/>
    <w:rsid w:val="7C024C4D"/>
    <w:rsid w:val="7C15A10D"/>
    <w:rsid w:val="7C15EB21"/>
    <w:rsid w:val="7C4DD368"/>
    <w:rsid w:val="7C529D0F"/>
    <w:rsid w:val="7C6D5357"/>
    <w:rsid w:val="7C750AC3"/>
    <w:rsid w:val="7C7DE5B7"/>
    <w:rsid w:val="7C84138E"/>
    <w:rsid w:val="7C862F73"/>
    <w:rsid w:val="7C8D0B2A"/>
    <w:rsid w:val="7CA56686"/>
    <w:rsid w:val="7CACB1A2"/>
    <w:rsid w:val="7CB2060C"/>
    <w:rsid w:val="7CC57F1E"/>
    <w:rsid w:val="7CCEE42E"/>
    <w:rsid w:val="7CD9D0A4"/>
    <w:rsid w:val="7CDD2C93"/>
    <w:rsid w:val="7CDF45BE"/>
    <w:rsid w:val="7CDFD4C4"/>
    <w:rsid w:val="7CE540E1"/>
    <w:rsid w:val="7CE6B021"/>
    <w:rsid w:val="7CEBC753"/>
    <w:rsid w:val="7CECB045"/>
    <w:rsid w:val="7CFB3397"/>
    <w:rsid w:val="7D0205A5"/>
    <w:rsid w:val="7D0E0602"/>
    <w:rsid w:val="7D1F84DC"/>
    <w:rsid w:val="7D2AF5F2"/>
    <w:rsid w:val="7D40AA06"/>
    <w:rsid w:val="7D42C4E2"/>
    <w:rsid w:val="7D484182"/>
    <w:rsid w:val="7D58C8C1"/>
    <w:rsid w:val="7D5F7898"/>
    <w:rsid w:val="7D602D72"/>
    <w:rsid w:val="7D648BE1"/>
    <w:rsid w:val="7D6B1D1B"/>
    <w:rsid w:val="7D6D51AC"/>
    <w:rsid w:val="7D71D6E5"/>
    <w:rsid w:val="7D727675"/>
    <w:rsid w:val="7D81AAB5"/>
    <w:rsid w:val="7D8AB7DD"/>
    <w:rsid w:val="7D9164C0"/>
    <w:rsid w:val="7D9461FC"/>
    <w:rsid w:val="7D94C665"/>
    <w:rsid w:val="7DA628A1"/>
    <w:rsid w:val="7DAB7FAB"/>
    <w:rsid w:val="7DAD42EA"/>
    <w:rsid w:val="7DB1FB68"/>
    <w:rsid w:val="7DB7F299"/>
    <w:rsid w:val="7DB9B337"/>
    <w:rsid w:val="7DBB25F5"/>
    <w:rsid w:val="7DC0DDD6"/>
    <w:rsid w:val="7DCAAD7C"/>
    <w:rsid w:val="7DCE5374"/>
    <w:rsid w:val="7DCF14BE"/>
    <w:rsid w:val="7DD41FDF"/>
    <w:rsid w:val="7DE39C43"/>
    <w:rsid w:val="7DF71269"/>
    <w:rsid w:val="7DF831C0"/>
    <w:rsid w:val="7DFF898C"/>
    <w:rsid w:val="7E1335CD"/>
    <w:rsid w:val="7E13F680"/>
    <w:rsid w:val="7E2DAC2A"/>
    <w:rsid w:val="7E3229C2"/>
    <w:rsid w:val="7E3B833F"/>
    <w:rsid w:val="7E3E6CDB"/>
    <w:rsid w:val="7E419740"/>
    <w:rsid w:val="7E4A1D7F"/>
    <w:rsid w:val="7E4F080A"/>
    <w:rsid w:val="7E507A56"/>
    <w:rsid w:val="7E50BE8D"/>
    <w:rsid w:val="7E536D36"/>
    <w:rsid w:val="7E66BF65"/>
    <w:rsid w:val="7E809CB7"/>
    <w:rsid w:val="7E8A5548"/>
    <w:rsid w:val="7E92B601"/>
    <w:rsid w:val="7E9FFA27"/>
    <w:rsid w:val="7EB7EC16"/>
    <w:rsid w:val="7EB88007"/>
    <w:rsid w:val="7EB8A54C"/>
    <w:rsid w:val="7EC39DCF"/>
    <w:rsid w:val="7EC77B4C"/>
    <w:rsid w:val="7ECF1C21"/>
    <w:rsid w:val="7ED37AC5"/>
    <w:rsid w:val="7ED90A80"/>
    <w:rsid w:val="7ED9DECB"/>
    <w:rsid w:val="7EED0764"/>
    <w:rsid w:val="7EF102E6"/>
    <w:rsid w:val="7EF80DA4"/>
    <w:rsid w:val="7F1E3776"/>
    <w:rsid w:val="7F218336"/>
    <w:rsid w:val="7F397C33"/>
    <w:rsid w:val="7F3A3180"/>
    <w:rsid w:val="7F452E4C"/>
    <w:rsid w:val="7F4C799A"/>
    <w:rsid w:val="7F55CB2D"/>
    <w:rsid w:val="7F5CE49F"/>
    <w:rsid w:val="7F60A9D1"/>
    <w:rsid w:val="7F68F058"/>
    <w:rsid w:val="7F68F570"/>
    <w:rsid w:val="7F74AE2C"/>
    <w:rsid w:val="7F83A217"/>
    <w:rsid w:val="7F83F59D"/>
    <w:rsid w:val="7F8403E1"/>
    <w:rsid w:val="7F85B7AF"/>
    <w:rsid w:val="7F8BBB06"/>
    <w:rsid w:val="7FA2F771"/>
    <w:rsid w:val="7FB43F8A"/>
    <w:rsid w:val="7FBE307C"/>
    <w:rsid w:val="7FC00665"/>
    <w:rsid w:val="7FC3544F"/>
    <w:rsid w:val="7FC6ACB9"/>
    <w:rsid w:val="7FEE7D3A"/>
    <w:rsid w:val="7FF20B92"/>
    <w:rsid w:val="7FF86B23"/>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8EE826"/>
  <w15:chartTrackingRefBased/>
  <w15:docId w15:val="{BCF12DB2-CD78-4C76-B656-642175A8C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name w:val="Normal"/>
    <w:qFormat/>
    <w:rsid w:val="002330C2"/>
    <w:pPr>
      <w:widowControl w:val="0"/>
      <w:spacing w:after="0" w:line="360" w:lineRule="auto"/>
      <w:jc w:val="both"/>
    </w:pPr>
    <w:rPr>
      <w:rFonts w:ascii="Archivo" w:hAnsi="Archivo" w:cs="Calibri"/>
      <w:sz w:val="24"/>
      <w:lang w:val="it-CH"/>
    </w:rPr>
  </w:style>
  <w:style w:type="paragraph" w:styleId="Titolo1">
    <w:name w:val="heading 1"/>
    <w:basedOn w:val="Normale"/>
    <w:next w:val="Normale"/>
    <w:link w:val="Titolo1Carattere"/>
    <w:uiPriority w:val="9"/>
    <w:qFormat/>
    <w:rsid w:val="002330C2"/>
    <w:pPr>
      <w:keepNext/>
      <w:keepLines/>
      <w:widowControl/>
      <w:spacing w:before="360" w:after="240" w:line="259" w:lineRule="auto"/>
      <w:outlineLvl w:val="0"/>
    </w:pPr>
    <w:rPr>
      <w:rFonts w:ascii="Questrial" w:hAnsi="Questrial" w:eastAsiaTheme="majorEastAsia" w:cstheme="majorBidi"/>
      <w:b/>
      <w:smallCaps/>
      <w:color w:val="000000" w:themeColor="text1"/>
      <w:sz w:val="40"/>
      <w:szCs w:val="32"/>
      <w:lang w:val="it-IT"/>
    </w:rPr>
  </w:style>
  <w:style w:type="paragraph" w:styleId="Titolo2">
    <w:name w:val="heading 2"/>
    <w:basedOn w:val="Normale"/>
    <w:next w:val="Normale"/>
    <w:link w:val="Titolo2Carattere"/>
    <w:uiPriority w:val="9"/>
    <w:unhideWhenUsed/>
    <w:qFormat/>
    <w:rsid w:val="002330C2"/>
    <w:pPr>
      <w:keepNext/>
      <w:keepLines/>
      <w:widowControl/>
      <w:spacing w:before="240" w:after="120" w:line="259" w:lineRule="auto"/>
      <w:outlineLvl w:val="1"/>
    </w:pPr>
    <w:rPr>
      <w:rFonts w:ascii="Questrial" w:hAnsi="Questrial" w:eastAsiaTheme="majorEastAsia" w:cstheme="majorBidi"/>
      <w:b/>
      <w:sz w:val="36"/>
      <w:szCs w:val="26"/>
      <w:lang w:val="it-IT"/>
    </w:rPr>
  </w:style>
  <w:style w:type="paragraph" w:styleId="Titolo3">
    <w:name w:val="heading 3"/>
    <w:basedOn w:val="Normale"/>
    <w:next w:val="Normale"/>
    <w:link w:val="Titolo3Carattere"/>
    <w:uiPriority w:val="9"/>
    <w:unhideWhenUsed/>
    <w:qFormat/>
    <w:rsid w:val="002330C2"/>
    <w:pPr>
      <w:keepNext/>
      <w:keepLines/>
      <w:widowControl/>
      <w:spacing w:before="240" w:after="120" w:line="259" w:lineRule="auto"/>
      <w:outlineLvl w:val="2"/>
    </w:pPr>
    <w:rPr>
      <w:rFonts w:ascii="Questrial" w:hAnsi="Questrial" w:eastAsiaTheme="majorEastAsia" w:cstheme="majorBidi"/>
      <w:b/>
      <w:sz w:val="32"/>
      <w:szCs w:val="24"/>
      <w:lang w:val="it-IT"/>
    </w:rPr>
  </w:style>
  <w:style w:type="paragraph" w:styleId="Titolo4">
    <w:name w:val="heading 4"/>
    <w:basedOn w:val="Normale"/>
    <w:next w:val="Normale"/>
    <w:link w:val="Titolo4Carattere"/>
    <w:autoRedefine/>
    <w:uiPriority w:val="9"/>
    <w:unhideWhenUsed/>
    <w:qFormat/>
    <w:rsid w:val="002330C2"/>
    <w:pPr>
      <w:keepNext/>
      <w:keepLines/>
      <w:widowControl/>
      <w:spacing w:before="240" w:after="120"/>
      <w:outlineLvl w:val="3"/>
    </w:pPr>
    <w:rPr>
      <w:rFonts w:ascii="Questrial" w:hAnsi="Questrial" w:eastAsiaTheme="majorEastAsia"/>
      <w:b/>
      <w:bCs/>
      <w:i/>
      <w:iCs/>
      <w:sz w:val="28"/>
      <w:lang w:val="it-IT"/>
    </w:rPr>
  </w:style>
  <w:style w:type="paragraph" w:styleId="Titolo5">
    <w:name w:val="heading 5"/>
    <w:basedOn w:val="Normale"/>
    <w:next w:val="Normale"/>
    <w:link w:val="Titolo5Carattere"/>
    <w:uiPriority w:val="9"/>
    <w:unhideWhenUsed/>
    <w:qFormat/>
    <w:rsid w:val="002330C2"/>
    <w:pPr>
      <w:keepNext/>
      <w:keepLines/>
      <w:widowControl/>
      <w:spacing w:before="120" w:line="259" w:lineRule="auto"/>
      <w:outlineLvl w:val="4"/>
    </w:pPr>
    <w:rPr>
      <w:rFonts w:ascii="Questrial" w:hAnsi="Questrial" w:eastAsiaTheme="majorEastAsia" w:cstheme="majorBidi"/>
      <w:b/>
      <w:i/>
      <w:lang w:val="it-IT"/>
    </w:rPr>
  </w:style>
  <w:style w:type="paragraph" w:styleId="Titolo6">
    <w:name w:val="heading 6"/>
    <w:basedOn w:val="Normale"/>
    <w:next w:val="Normale"/>
    <w:link w:val="Titolo6Carattere"/>
    <w:uiPriority w:val="9"/>
    <w:unhideWhenUsed/>
    <w:qFormat/>
    <w:rsid w:val="002330C2"/>
    <w:pPr>
      <w:keepNext/>
      <w:keepLines/>
      <w:widowControl/>
      <w:spacing w:before="40" w:line="259" w:lineRule="auto"/>
      <w:outlineLvl w:val="5"/>
    </w:pPr>
    <w:rPr>
      <w:rFonts w:asciiTheme="majorHAnsi" w:hAnsiTheme="majorHAnsi" w:eastAsiaTheme="majorEastAsia" w:cstheme="majorBidi"/>
      <w:color w:val="1F4D78" w:themeColor="accent1" w:themeShade="7F"/>
      <w:lang w:val="it-IT"/>
    </w:rPr>
  </w:style>
  <w:style w:type="character" w:styleId="Carpredefinitoparagrafo" w:default="1">
    <w:name w:val="Default Paragraph Font"/>
    <w:uiPriority w:val="1"/>
    <w:semiHidden/>
    <w:unhideWhenUsed/>
    <w:rsid w:val="002330C2"/>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rsid w:val="002330C2"/>
  </w:style>
  <w:style w:type="paragraph" w:styleId="Paragrafoelenco">
    <w:name w:val="List Paragraph"/>
    <w:basedOn w:val="Normale"/>
    <w:uiPriority w:val="34"/>
    <w:qFormat/>
    <w:rsid w:val="002330C2"/>
    <w:pPr>
      <w:widowControl/>
      <w:spacing w:before="60" w:after="120" w:line="259" w:lineRule="auto"/>
      <w:ind w:left="720"/>
      <w:contextualSpacing/>
    </w:pPr>
    <w:rPr>
      <w:lang w:val="it-IT"/>
    </w:rPr>
  </w:style>
  <w:style w:type="paragraph" w:styleId="Nessunaspaziatura">
    <w:name w:val="No Spacing"/>
    <w:link w:val="NessunaspaziaturaCarattere"/>
    <w:uiPriority w:val="1"/>
    <w:qFormat/>
    <w:rsid w:val="002330C2"/>
    <w:pPr>
      <w:spacing w:after="0" w:line="240" w:lineRule="auto"/>
    </w:pPr>
  </w:style>
  <w:style w:type="character" w:styleId="Enfasicorsivo">
    <w:name w:val="Emphasis"/>
    <w:basedOn w:val="Carpredefinitoparagrafo"/>
    <w:uiPriority w:val="20"/>
    <w:qFormat/>
    <w:rsid w:val="00A7345C"/>
    <w:rPr>
      <w:i/>
      <w:iCs/>
    </w:rPr>
  </w:style>
  <w:style w:type="character" w:styleId="Heading4Char" w:customStyle="1">
    <w:name w:val="Heading 4 Char"/>
    <w:basedOn w:val="Carpredefinitoparagrafo"/>
    <w:uiPriority w:val="9"/>
    <w:rsid w:val="0092274F"/>
    <w:rPr>
      <w:rFonts w:ascii="Questrial" w:hAnsi="Questrial" w:cs="Calibri" w:eastAsiaTheme="majorEastAsia"/>
      <w:b/>
      <w:bCs/>
      <w:i/>
      <w:iCs/>
      <w:sz w:val="28"/>
    </w:rPr>
  </w:style>
  <w:style w:type="character" w:styleId="Heading3Char" w:customStyle="1">
    <w:name w:val="Heading 3 Char"/>
    <w:basedOn w:val="Carpredefinitoparagrafo"/>
    <w:uiPriority w:val="9"/>
    <w:rsid w:val="0092274F"/>
    <w:rPr>
      <w:rFonts w:ascii="Questrial" w:hAnsi="Questrial" w:eastAsiaTheme="majorEastAsia" w:cstheme="majorBidi"/>
      <w:b/>
      <w:sz w:val="32"/>
      <w:szCs w:val="24"/>
    </w:rPr>
  </w:style>
  <w:style w:type="character" w:styleId="Heading5Char" w:customStyle="1">
    <w:name w:val="Heading 5 Char"/>
    <w:basedOn w:val="Carpredefinitoparagrafo"/>
    <w:uiPriority w:val="9"/>
    <w:rsid w:val="0092274F"/>
    <w:rPr>
      <w:rFonts w:ascii="Questrial" w:hAnsi="Questrial" w:eastAsiaTheme="majorEastAsia" w:cstheme="majorBidi"/>
      <w:b/>
      <w:i/>
      <w:sz w:val="24"/>
    </w:rPr>
  </w:style>
  <w:style w:type="character" w:styleId="Heading2Char" w:customStyle="1">
    <w:name w:val="Heading 2 Char"/>
    <w:basedOn w:val="Carpredefinitoparagrafo"/>
    <w:uiPriority w:val="9"/>
    <w:rsid w:val="0092274F"/>
    <w:rPr>
      <w:rFonts w:ascii="Questrial" w:hAnsi="Questrial" w:eastAsiaTheme="majorEastAsia" w:cstheme="majorBidi"/>
      <w:b/>
      <w:sz w:val="36"/>
      <w:szCs w:val="26"/>
    </w:rPr>
  </w:style>
  <w:style w:type="character" w:styleId="Heading1Char" w:customStyle="1">
    <w:name w:val="Heading 1 Char"/>
    <w:basedOn w:val="Carpredefinitoparagrafo"/>
    <w:uiPriority w:val="9"/>
    <w:rsid w:val="0092274F"/>
    <w:rPr>
      <w:rFonts w:ascii="Questrial" w:hAnsi="Questrial" w:eastAsiaTheme="majorEastAsia" w:cstheme="majorBidi"/>
      <w:b/>
      <w:smallCaps/>
      <w:color w:val="000000" w:themeColor="text1"/>
      <w:sz w:val="40"/>
      <w:szCs w:val="32"/>
    </w:rPr>
  </w:style>
  <w:style w:type="paragraph" w:styleId="Testocommento">
    <w:name w:val="annotation text"/>
    <w:basedOn w:val="Normale"/>
    <w:link w:val="TestocommentoCarattere"/>
    <w:uiPriority w:val="99"/>
    <w:unhideWhenUsed/>
    <w:rsid w:val="002330C2"/>
    <w:pPr>
      <w:widowControl/>
      <w:spacing w:after="160"/>
    </w:pPr>
    <w:rPr>
      <w:sz w:val="20"/>
      <w:szCs w:val="20"/>
      <w:lang w:val="it-IT"/>
    </w:rPr>
  </w:style>
  <w:style w:type="character" w:styleId="CommentTextChar" w:customStyle="1">
    <w:name w:val="Comment Text Char"/>
    <w:basedOn w:val="Carpredefinitoparagrafo"/>
    <w:uiPriority w:val="99"/>
    <w:rsid w:val="0092274F"/>
    <w:rPr>
      <w:rFonts w:ascii="Archivo" w:hAnsi="Archivo" w:cs="Calibri"/>
      <w:sz w:val="20"/>
      <w:szCs w:val="20"/>
    </w:rPr>
  </w:style>
  <w:style w:type="character" w:styleId="Rimandocommento">
    <w:name w:val="annotation reference"/>
    <w:basedOn w:val="Carpredefinitoparagrafo"/>
    <w:uiPriority w:val="99"/>
    <w:semiHidden/>
    <w:unhideWhenUsed/>
    <w:rsid w:val="002330C2"/>
    <w:rPr>
      <w:sz w:val="16"/>
      <w:szCs w:val="16"/>
    </w:rPr>
  </w:style>
  <w:style w:type="paragraph" w:styleId="Soggettocommento">
    <w:name w:val="annotation subject"/>
    <w:basedOn w:val="Testocommento"/>
    <w:next w:val="Testocommento"/>
    <w:link w:val="SoggettocommentoCarattere"/>
    <w:uiPriority w:val="99"/>
    <w:semiHidden/>
    <w:unhideWhenUsed/>
    <w:rsid w:val="002330C2"/>
    <w:rPr>
      <w:b/>
      <w:bCs/>
      <w:lang w:val="it-CH"/>
    </w:rPr>
  </w:style>
  <w:style w:type="character" w:styleId="CommentSubjectChar" w:customStyle="1">
    <w:name w:val="Comment Subject Char"/>
    <w:basedOn w:val="CommentTextChar"/>
    <w:uiPriority w:val="99"/>
    <w:semiHidden/>
    <w:rsid w:val="0092274F"/>
    <w:rPr>
      <w:rFonts w:ascii="Archivo" w:hAnsi="Archivo" w:cs="Calibri"/>
      <w:b/>
      <w:bCs/>
      <w:sz w:val="20"/>
      <w:szCs w:val="20"/>
      <w:lang w:val="it-CH"/>
    </w:rPr>
  </w:style>
  <w:style w:type="paragraph" w:styleId="Intestazione">
    <w:name w:val="header"/>
    <w:basedOn w:val="Normale"/>
    <w:link w:val="IntestazioneCarattere"/>
    <w:uiPriority w:val="99"/>
    <w:unhideWhenUsed/>
    <w:rsid w:val="002330C2"/>
    <w:pPr>
      <w:tabs>
        <w:tab w:val="center" w:pos="4986"/>
        <w:tab w:val="right" w:pos="9972"/>
      </w:tabs>
      <w:spacing w:after="60" w:line="240" w:lineRule="auto"/>
      <w:jc w:val="right"/>
    </w:pPr>
    <w:rPr>
      <w:rFonts w:ascii="Questrial" w:hAnsi="Questrial"/>
    </w:rPr>
  </w:style>
  <w:style w:type="character" w:styleId="HeaderChar" w:customStyle="1">
    <w:name w:val="Header Char"/>
    <w:basedOn w:val="Carpredefinitoparagrafo"/>
    <w:uiPriority w:val="99"/>
    <w:rsid w:val="0092274F"/>
    <w:rPr>
      <w:rFonts w:ascii="Questrial" w:hAnsi="Questrial" w:cs="Calibri"/>
      <w:sz w:val="24"/>
      <w:lang w:val="it-CH"/>
    </w:rPr>
  </w:style>
  <w:style w:type="paragraph" w:styleId="Pidipagina">
    <w:name w:val="footer"/>
    <w:basedOn w:val="Normale"/>
    <w:link w:val="PidipaginaCarattere"/>
    <w:uiPriority w:val="99"/>
    <w:unhideWhenUsed/>
    <w:rsid w:val="002330C2"/>
    <w:pPr>
      <w:tabs>
        <w:tab w:val="center" w:pos="4986"/>
        <w:tab w:val="right" w:pos="9972"/>
      </w:tabs>
    </w:pPr>
    <w:rPr>
      <w:i/>
      <w:sz w:val="16"/>
    </w:rPr>
  </w:style>
  <w:style w:type="character" w:styleId="FooterChar" w:customStyle="1">
    <w:name w:val="Footer Char"/>
    <w:basedOn w:val="Carpredefinitoparagrafo"/>
    <w:uiPriority w:val="99"/>
    <w:rsid w:val="0092274F"/>
    <w:rPr>
      <w:rFonts w:ascii="Archivo" w:hAnsi="Archivo" w:cs="Calibri"/>
      <w:i/>
      <w:sz w:val="16"/>
      <w:lang w:val="it-CH"/>
    </w:rPr>
  </w:style>
  <w:style w:type="character" w:styleId="Collegamentoipertestuale">
    <w:name w:val="Hyperlink"/>
    <w:basedOn w:val="Carpredefinitoparagrafo"/>
    <w:uiPriority w:val="99"/>
    <w:unhideWhenUsed/>
    <w:rsid w:val="002330C2"/>
    <w:rPr>
      <w:color w:val="0563C1" w:themeColor="hyperlink"/>
      <w:u w:val="single"/>
    </w:rPr>
  </w:style>
  <w:style w:type="character" w:styleId="cf01" w:customStyle="1">
    <w:name w:val="cf01"/>
    <w:basedOn w:val="Carpredefinitoparagrafo"/>
    <w:rsid w:val="00B478EC"/>
    <w:rPr>
      <w:rFonts w:hint="default" w:ascii="Segoe UI" w:hAnsi="Segoe UI" w:cs="Segoe UI"/>
      <w:sz w:val="18"/>
      <w:szCs w:val="18"/>
    </w:rPr>
  </w:style>
  <w:style w:type="paragraph" w:styleId="Titolosommario">
    <w:name w:val="TOC Heading"/>
    <w:basedOn w:val="Titolo1"/>
    <w:next w:val="Normale"/>
    <w:uiPriority w:val="39"/>
    <w:unhideWhenUsed/>
    <w:qFormat/>
    <w:rsid w:val="002330C2"/>
    <w:pPr>
      <w:outlineLvl w:val="9"/>
    </w:pPr>
    <w:rPr>
      <w:lang w:eastAsia="it-IT"/>
    </w:rPr>
  </w:style>
  <w:style w:type="paragraph" w:styleId="Sommario1">
    <w:name w:val="toc 1"/>
    <w:basedOn w:val="Normale"/>
    <w:next w:val="Normale"/>
    <w:autoRedefine/>
    <w:uiPriority w:val="39"/>
    <w:unhideWhenUsed/>
    <w:rsid w:val="002330C2"/>
    <w:pPr>
      <w:widowControl/>
      <w:tabs>
        <w:tab w:val="right" w:leader="dot" w:pos="9628"/>
      </w:tabs>
      <w:spacing w:before="240" w:after="240" w:line="259" w:lineRule="auto"/>
      <w:ind w:left="357"/>
      <w:jc w:val="center"/>
    </w:pPr>
    <w:rPr>
      <w:rFonts w:ascii="Questrial" w:hAnsi="Questrial"/>
      <w:b/>
      <w:sz w:val="36"/>
      <w:lang w:val="it-IT"/>
    </w:rPr>
  </w:style>
  <w:style w:type="paragraph" w:styleId="Sommario2">
    <w:name w:val="toc 2"/>
    <w:basedOn w:val="Normale"/>
    <w:next w:val="Normale"/>
    <w:autoRedefine/>
    <w:uiPriority w:val="39"/>
    <w:unhideWhenUsed/>
    <w:rsid w:val="002330C2"/>
    <w:pPr>
      <w:widowControl/>
      <w:tabs>
        <w:tab w:val="left" w:pos="660"/>
        <w:tab w:val="right" w:leader="dot" w:pos="9639"/>
      </w:tabs>
      <w:spacing w:after="100" w:line="259" w:lineRule="auto"/>
      <w:ind w:left="220"/>
    </w:pPr>
    <w:rPr>
      <w:lang w:val="it-IT"/>
    </w:rPr>
  </w:style>
  <w:style w:type="paragraph" w:styleId="Sommario3">
    <w:name w:val="toc 3"/>
    <w:basedOn w:val="Normale"/>
    <w:next w:val="Normale"/>
    <w:autoRedefine/>
    <w:uiPriority w:val="39"/>
    <w:unhideWhenUsed/>
    <w:rsid w:val="002330C2"/>
    <w:pPr>
      <w:widowControl/>
      <w:tabs>
        <w:tab w:val="left" w:pos="709"/>
        <w:tab w:val="right" w:leader="dot" w:pos="9628"/>
        <w:tab w:val="right" w:leader="dot" w:pos="9915"/>
        <w:tab w:val="left" w:pos="1095"/>
      </w:tabs>
      <w:spacing w:after="100" w:line="259" w:lineRule="auto"/>
      <w:ind w:left="360"/>
    </w:pPr>
    <w:rPr>
      <w:lang w:val="it-IT"/>
    </w:rPr>
  </w:style>
  <w:style w:type="character" w:styleId="Menzionenonrisolta">
    <w:name w:val="Unresolved Mention"/>
    <w:basedOn w:val="Carpredefinitoparagrafo"/>
    <w:uiPriority w:val="99"/>
    <w:semiHidden/>
    <w:unhideWhenUsed/>
    <w:rsid w:val="002330C2"/>
    <w:rPr>
      <w:color w:val="605E5C"/>
      <w:shd w:val="clear" w:color="auto" w:fill="E1DFDD"/>
    </w:rPr>
  </w:style>
  <w:style w:type="table" w:styleId="Grigliatabella">
    <w:name w:val="Table Grid"/>
    <w:basedOn w:val="Tabellanormale"/>
    <w:uiPriority w:val="39"/>
    <w:rsid w:val="002330C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6Char" w:customStyle="1">
    <w:name w:val="Heading 6 Char"/>
    <w:basedOn w:val="Carpredefinitoparagrafo"/>
    <w:uiPriority w:val="9"/>
    <w:rsid w:val="0092274F"/>
    <w:rPr>
      <w:rFonts w:asciiTheme="majorHAnsi" w:hAnsiTheme="majorHAnsi" w:eastAsiaTheme="majorEastAsia" w:cstheme="majorBidi"/>
      <w:color w:val="1F4D78" w:themeColor="accent1" w:themeShade="7F"/>
      <w:sz w:val="24"/>
    </w:rPr>
  </w:style>
  <w:style w:type="paragraph" w:styleId="Testofumetto">
    <w:name w:val="Balloon Text"/>
    <w:basedOn w:val="Normale"/>
    <w:link w:val="TestofumettoCarattere"/>
    <w:uiPriority w:val="99"/>
    <w:semiHidden/>
    <w:unhideWhenUsed/>
    <w:rsid w:val="002330C2"/>
    <w:rPr>
      <w:rFonts w:ascii="Segoe UI" w:hAnsi="Segoe UI" w:cs="Segoe UI"/>
      <w:sz w:val="18"/>
      <w:szCs w:val="18"/>
    </w:rPr>
  </w:style>
  <w:style w:type="character" w:styleId="BalloonTextChar" w:customStyle="1">
    <w:name w:val="Balloon Text Char"/>
    <w:basedOn w:val="Carpredefinitoparagrafo"/>
    <w:uiPriority w:val="99"/>
    <w:semiHidden/>
    <w:rsid w:val="0092274F"/>
    <w:rPr>
      <w:rFonts w:ascii="Segoe UI" w:hAnsi="Segoe UI" w:cs="Segoe UI"/>
      <w:sz w:val="18"/>
      <w:szCs w:val="18"/>
      <w:lang w:val="it-CH"/>
    </w:rPr>
  </w:style>
  <w:style w:type="paragraph" w:styleId="NormaleWeb">
    <w:name w:val="Normal (Web)"/>
    <w:basedOn w:val="Normale"/>
    <w:uiPriority w:val="99"/>
    <w:unhideWhenUsed/>
    <w:rsid w:val="002330C2"/>
    <w:pPr>
      <w:widowControl/>
      <w:spacing w:before="100" w:beforeAutospacing="1" w:after="100" w:afterAutospacing="1"/>
    </w:pPr>
    <w:rPr>
      <w:rFonts w:ascii="Times New Roman" w:hAnsi="Times New Roman" w:eastAsia="Times New Roman" w:cs="Times New Roman"/>
      <w:szCs w:val="24"/>
      <w:lang w:val="it-IT" w:eastAsia="it-IT"/>
    </w:rPr>
  </w:style>
  <w:style w:type="character" w:styleId="Collegamentovisitato">
    <w:name w:val="FollowedHyperlink"/>
    <w:basedOn w:val="Carpredefinitoparagrafo"/>
    <w:uiPriority w:val="99"/>
    <w:semiHidden/>
    <w:unhideWhenUsed/>
    <w:rsid w:val="002330C2"/>
    <w:rPr>
      <w:color w:val="954F72" w:themeColor="followedHyperlink"/>
      <w:u w:val="single"/>
    </w:rPr>
  </w:style>
  <w:style w:type="paragraph" w:styleId="gmail-m8780572264807720425msolistparagraph" w:customStyle="1">
    <w:name w:val="gmail-m_8780572264807720425msolistparagraph"/>
    <w:basedOn w:val="Normale"/>
    <w:rsid w:val="002330C2"/>
    <w:pPr>
      <w:widowControl/>
      <w:spacing w:before="100" w:beforeAutospacing="1" w:after="100" w:afterAutospacing="1"/>
    </w:pPr>
    <w:rPr>
      <w:rFonts w:ascii="Times New Roman" w:hAnsi="Times New Roman" w:cs="Times New Roman"/>
      <w:szCs w:val="24"/>
      <w:lang w:eastAsia="it-CH"/>
    </w:rPr>
  </w:style>
  <w:style w:type="paragraph" w:styleId="xmsonormal" w:customStyle="1">
    <w:name w:val="x_msonormal"/>
    <w:basedOn w:val="Normale"/>
    <w:rsid w:val="002330C2"/>
    <w:pPr>
      <w:widowControl/>
    </w:pPr>
    <w:rPr>
      <w:rFonts w:ascii="Times New Roman" w:hAnsi="Times New Roman" w:cs="Times New Roman"/>
      <w:szCs w:val="24"/>
      <w:lang w:eastAsia="it-CH"/>
    </w:rPr>
  </w:style>
  <w:style w:type="character" w:styleId="Enfasiintensa">
    <w:name w:val="Intense Emphasis"/>
    <w:basedOn w:val="Carpredefinitoparagrafo"/>
    <w:uiPriority w:val="21"/>
    <w:qFormat/>
    <w:rsid w:val="002330C2"/>
    <w:rPr>
      <w:i/>
      <w:iCs/>
      <w:color w:val="5B9BD5" w:themeColor="accent1"/>
    </w:rPr>
  </w:style>
  <w:style w:type="character" w:styleId="Enfasigrassetto">
    <w:name w:val="Strong"/>
    <w:basedOn w:val="Carpredefinitoparagrafo"/>
    <w:uiPriority w:val="22"/>
    <w:qFormat/>
    <w:rsid w:val="002330C2"/>
    <w:rPr>
      <w:b/>
      <w:bCs/>
    </w:rPr>
  </w:style>
  <w:style w:type="paragraph" w:styleId="Testonotaapidipagina">
    <w:name w:val="footnote text"/>
    <w:basedOn w:val="Normale"/>
    <w:link w:val="TestonotaapidipaginaCarattere"/>
    <w:uiPriority w:val="99"/>
    <w:semiHidden/>
    <w:unhideWhenUsed/>
    <w:rsid w:val="002330C2"/>
    <w:rPr>
      <w:sz w:val="20"/>
      <w:szCs w:val="20"/>
    </w:rPr>
  </w:style>
  <w:style w:type="character" w:styleId="FootnoteTextChar" w:customStyle="1">
    <w:name w:val="Footnote Text Char"/>
    <w:basedOn w:val="Carpredefinitoparagrafo"/>
    <w:uiPriority w:val="99"/>
    <w:semiHidden/>
    <w:rsid w:val="0092274F"/>
    <w:rPr>
      <w:rFonts w:ascii="Archivo" w:hAnsi="Archivo" w:cs="Calibri"/>
      <w:sz w:val="20"/>
      <w:szCs w:val="20"/>
      <w:lang w:val="it-CH"/>
    </w:rPr>
  </w:style>
  <w:style w:type="character" w:styleId="Rimandonotaapidipagina">
    <w:name w:val="footnote reference"/>
    <w:basedOn w:val="Carpredefinitoparagrafo"/>
    <w:uiPriority w:val="99"/>
    <w:semiHidden/>
    <w:unhideWhenUsed/>
    <w:rsid w:val="002330C2"/>
    <w:rPr>
      <w:vertAlign w:val="superscript"/>
    </w:rPr>
  </w:style>
  <w:style w:type="table" w:styleId="Grigliatabellachiara">
    <w:name w:val="Grid Table Light"/>
    <w:basedOn w:val="Tabellanormale"/>
    <w:uiPriority w:val="40"/>
    <w:rsid w:val="002330C2"/>
    <w:pPr>
      <w:widowControl w:val="0"/>
      <w:spacing w:after="0" w:line="240" w:lineRule="auto"/>
    </w:pPr>
    <w:rPr>
      <w:lang w:val="en-US"/>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paragraph" w:customStyle="1">
    <w:name w:val="paragraph"/>
    <w:basedOn w:val="Normale"/>
    <w:rsid w:val="002330C2"/>
    <w:pPr>
      <w:widowControl/>
      <w:spacing w:before="100" w:beforeAutospacing="1" w:after="100" w:afterAutospacing="1"/>
    </w:pPr>
    <w:rPr>
      <w:rFonts w:ascii="Times New Roman" w:hAnsi="Times New Roman" w:eastAsia="Times New Roman" w:cs="Times New Roman"/>
      <w:szCs w:val="24"/>
      <w:lang w:val="it-IT" w:eastAsia="it-IT"/>
    </w:rPr>
  </w:style>
  <w:style w:type="character" w:styleId="eop" w:customStyle="1">
    <w:name w:val="eop"/>
    <w:basedOn w:val="Carpredefinitoparagrafo"/>
    <w:rsid w:val="002330C2"/>
  </w:style>
  <w:style w:type="character" w:styleId="normaltextrun" w:customStyle="1">
    <w:name w:val="normaltextrun"/>
    <w:basedOn w:val="Carpredefinitoparagrafo"/>
    <w:rsid w:val="002330C2"/>
  </w:style>
  <w:style w:type="character" w:styleId="spellingerror" w:customStyle="1">
    <w:name w:val="spellingerror"/>
    <w:basedOn w:val="Carpredefinitoparagrafo"/>
    <w:rsid w:val="002330C2"/>
  </w:style>
  <w:style w:type="paragraph" w:styleId="Sommario4">
    <w:name w:val="toc 4"/>
    <w:basedOn w:val="Normale"/>
    <w:next w:val="Normale"/>
    <w:autoRedefine/>
    <w:uiPriority w:val="39"/>
    <w:unhideWhenUsed/>
    <w:rsid w:val="002330C2"/>
    <w:pPr>
      <w:spacing w:after="100"/>
      <w:ind w:left="660"/>
    </w:pPr>
  </w:style>
  <w:style w:type="paragraph" w:styleId="Sommario5">
    <w:name w:val="toc 5"/>
    <w:basedOn w:val="Normale"/>
    <w:next w:val="Normale"/>
    <w:autoRedefine/>
    <w:uiPriority w:val="39"/>
    <w:unhideWhenUsed/>
    <w:rsid w:val="002330C2"/>
    <w:pPr>
      <w:spacing w:after="100"/>
      <w:ind w:left="880"/>
    </w:pPr>
  </w:style>
  <w:style w:type="character" w:styleId="ui-provider" w:customStyle="1">
    <w:name w:val="ui-provider"/>
    <w:basedOn w:val="Carpredefinitoparagrafo"/>
    <w:rsid w:val="002330C2"/>
  </w:style>
  <w:style w:type="paragraph" w:styleId="Titolo">
    <w:name w:val="Title"/>
    <w:aliases w:val="5 intestazione"/>
    <w:basedOn w:val="Normale"/>
    <w:next w:val="Normale"/>
    <w:link w:val="TitoloCarattere"/>
    <w:uiPriority w:val="10"/>
    <w:qFormat/>
    <w:rsid w:val="002330C2"/>
    <w:pPr>
      <w:contextualSpacing/>
      <w:jc w:val="right"/>
    </w:pPr>
    <w:rPr>
      <w:rFonts w:ascii="Questrial" w:hAnsi="Questrial" w:eastAsiaTheme="majorEastAsia" w:cstheme="majorBidi"/>
      <w:spacing w:val="-10"/>
      <w:kern w:val="28"/>
      <w:sz w:val="52"/>
      <w:szCs w:val="56"/>
    </w:rPr>
  </w:style>
  <w:style w:type="character" w:styleId="TitleChar" w:customStyle="1">
    <w:name w:val="Title Char"/>
    <w:aliases w:val="5 intestazione Char"/>
    <w:basedOn w:val="Carpredefinitoparagrafo"/>
    <w:uiPriority w:val="10"/>
    <w:rsid w:val="0092274F"/>
    <w:rPr>
      <w:rFonts w:ascii="Questrial" w:hAnsi="Questrial" w:eastAsiaTheme="majorEastAsia" w:cstheme="majorBidi"/>
      <w:spacing w:val="-10"/>
      <w:kern w:val="28"/>
      <w:sz w:val="52"/>
      <w:szCs w:val="56"/>
      <w:lang w:val="it-CH"/>
    </w:rPr>
  </w:style>
  <w:style w:type="paragraph" w:styleId="Sottotitolo">
    <w:name w:val="Subtitle"/>
    <w:basedOn w:val="Normale"/>
    <w:next w:val="Normale"/>
    <w:link w:val="SottotitoloCarattere"/>
    <w:uiPriority w:val="11"/>
    <w:qFormat/>
    <w:rsid w:val="002330C2"/>
    <w:pPr>
      <w:numPr>
        <w:ilvl w:val="1"/>
      </w:numPr>
      <w:spacing w:line="240" w:lineRule="auto"/>
      <w:jc w:val="right"/>
    </w:pPr>
    <w:rPr>
      <w:rFonts w:ascii="Questrial" w:hAnsi="Questrial" w:eastAsiaTheme="minorEastAsia" w:cstheme="minorBidi"/>
      <w:color w:val="000000" w:themeColor="text1"/>
      <w:spacing w:val="15"/>
      <w:sz w:val="20"/>
    </w:rPr>
  </w:style>
  <w:style w:type="character" w:styleId="SubtitleChar" w:customStyle="1">
    <w:name w:val="Subtitle Char"/>
    <w:basedOn w:val="Carpredefinitoparagrafo"/>
    <w:uiPriority w:val="11"/>
    <w:rsid w:val="0092274F"/>
    <w:rPr>
      <w:rFonts w:ascii="Questrial" w:hAnsi="Questrial" w:eastAsiaTheme="minorEastAsia"/>
      <w:color w:val="000000" w:themeColor="text1"/>
      <w:spacing w:val="15"/>
      <w:sz w:val="20"/>
      <w:lang w:val="it-CH"/>
    </w:rPr>
  </w:style>
  <w:style w:type="character" w:styleId="NoSpacingChar" w:customStyle="1">
    <w:name w:val="No Spacing Char"/>
    <w:basedOn w:val="Carpredefinitoparagrafo"/>
    <w:uiPriority w:val="1"/>
    <w:rsid w:val="0092274F"/>
  </w:style>
  <w:style w:type="character" w:styleId="contentcontrolboundarysink" w:customStyle="1">
    <w:name w:val="contentcontrolboundarysink"/>
    <w:basedOn w:val="Carpredefinitoparagrafo"/>
    <w:rsid w:val="002330C2"/>
  </w:style>
  <w:style w:type="character" w:styleId="scxw159785190" w:customStyle="1">
    <w:name w:val="scxw159785190"/>
    <w:basedOn w:val="Carpredefinitoparagrafo"/>
    <w:rsid w:val="002330C2"/>
  </w:style>
  <w:style w:type="paragraph" w:styleId="Sommario6">
    <w:name w:val="toc 6"/>
    <w:basedOn w:val="Normale"/>
    <w:next w:val="Normale"/>
    <w:autoRedefine/>
    <w:uiPriority w:val="39"/>
    <w:unhideWhenUsed/>
    <w:rsid w:val="00AA1832"/>
    <w:pPr>
      <w:ind w:left="1200"/>
      <w:jc w:val="left"/>
    </w:pPr>
    <w:rPr>
      <w:rFonts w:asciiTheme="minorHAnsi" w:hAnsiTheme="minorHAnsi" w:cstheme="minorHAnsi"/>
      <w:sz w:val="18"/>
      <w:szCs w:val="18"/>
    </w:rPr>
  </w:style>
  <w:style w:type="paragraph" w:styleId="Sommario7">
    <w:name w:val="toc 7"/>
    <w:basedOn w:val="Normale"/>
    <w:next w:val="Normale"/>
    <w:autoRedefine/>
    <w:uiPriority w:val="39"/>
    <w:unhideWhenUsed/>
    <w:rsid w:val="00AA1832"/>
    <w:pPr>
      <w:ind w:left="1440"/>
      <w:jc w:val="left"/>
    </w:pPr>
    <w:rPr>
      <w:rFonts w:asciiTheme="minorHAnsi" w:hAnsiTheme="minorHAnsi" w:cstheme="minorHAnsi"/>
      <w:sz w:val="18"/>
      <w:szCs w:val="18"/>
    </w:rPr>
  </w:style>
  <w:style w:type="paragraph" w:styleId="Sommario8">
    <w:name w:val="toc 8"/>
    <w:basedOn w:val="Normale"/>
    <w:next w:val="Normale"/>
    <w:autoRedefine/>
    <w:uiPriority w:val="39"/>
    <w:unhideWhenUsed/>
    <w:rsid w:val="00AA1832"/>
    <w:pPr>
      <w:ind w:left="1680"/>
      <w:jc w:val="left"/>
    </w:pPr>
    <w:rPr>
      <w:rFonts w:asciiTheme="minorHAnsi" w:hAnsiTheme="minorHAnsi" w:cstheme="minorHAnsi"/>
      <w:sz w:val="18"/>
      <w:szCs w:val="18"/>
    </w:rPr>
  </w:style>
  <w:style w:type="paragraph" w:styleId="Sommario9">
    <w:name w:val="toc 9"/>
    <w:basedOn w:val="Normale"/>
    <w:next w:val="Normale"/>
    <w:autoRedefine/>
    <w:uiPriority w:val="39"/>
    <w:unhideWhenUsed/>
    <w:rsid w:val="00AA1832"/>
    <w:pPr>
      <w:ind w:left="1920"/>
      <w:jc w:val="left"/>
    </w:pPr>
    <w:rPr>
      <w:rFonts w:asciiTheme="minorHAnsi" w:hAnsiTheme="minorHAnsi" w:cstheme="minorHAnsi"/>
      <w:sz w:val="18"/>
      <w:szCs w:val="18"/>
    </w:rPr>
  </w:style>
  <w:style w:type="character" w:styleId="HeaderChar1" w:customStyle="1">
    <w:name w:val="Header Char1"/>
    <w:basedOn w:val="Carpredefinitoparagrafo"/>
    <w:uiPriority w:val="99"/>
    <w:rsid w:val="00A32496"/>
    <w:rPr>
      <w:rFonts w:ascii="Questrial" w:hAnsi="Questrial" w:cs="Calibri"/>
      <w:sz w:val="24"/>
      <w:lang w:val="it-CH"/>
    </w:rPr>
  </w:style>
  <w:style w:type="character" w:styleId="FooterChar1" w:customStyle="1">
    <w:name w:val="Footer Char1"/>
    <w:basedOn w:val="Carpredefinitoparagrafo"/>
    <w:uiPriority w:val="99"/>
    <w:rsid w:val="00A32496"/>
    <w:rPr>
      <w:rFonts w:ascii="Archivo" w:hAnsi="Archivo" w:cs="Calibri"/>
      <w:i/>
      <w:sz w:val="16"/>
      <w:lang w:val="it-CH"/>
    </w:rPr>
  </w:style>
  <w:style w:type="character" w:styleId="BalloonTextChar1" w:customStyle="1">
    <w:name w:val="Balloon Text Char1"/>
    <w:basedOn w:val="Carpredefinitoparagrafo"/>
    <w:uiPriority w:val="99"/>
    <w:semiHidden/>
    <w:rsid w:val="00A32496"/>
    <w:rPr>
      <w:rFonts w:ascii="Segoe UI" w:hAnsi="Segoe UI" w:cs="Segoe UI"/>
      <w:sz w:val="18"/>
      <w:szCs w:val="18"/>
      <w:lang w:val="it-CH"/>
    </w:rPr>
  </w:style>
  <w:style w:type="character" w:styleId="Heading1Char1" w:customStyle="1">
    <w:name w:val="Heading 1 Char1"/>
    <w:basedOn w:val="Carpredefinitoparagrafo"/>
    <w:uiPriority w:val="9"/>
    <w:rsid w:val="00A32496"/>
    <w:rPr>
      <w:rFonts w:ascii="Questrial" w:hAnsi="Questrial" w:eastAsiaTheme="majorEastAsia" w:cstheme="majorBidi"/>
      <w:b/>
      <w:smallCaps/>
      <w:color w:val="000000" w:themeColor="text1"/>
      <w:sz w:val="40"/>
      <w:szCs w:val="32"/>
    </w:rPr>
  </w:style>
  <w:style w:type="character" w:styleId="Heading2Char1" w:customStyle="1">
    <w:name w:val="Heading 2 Char1"/>
    <w:basedOn w:val="Carpredefinitoparagrafo"/>
    <w:uiPriority w:val="9"/>
    <w:rsid w:val="00A32496"/>
    <w:rPr>
      <w:rFonts w:ascii="Questrial" w:hAnsi="Questrial" w:eastAsiaTheme="majorEastAsia" w:cstheme="majorBidi"/>
      <w:b/>
      <w:sz w:val="36"/>
      <w:szCs w:val="26"/>
    </w:rPr>
  </w:style>
  <w:style w:type="character" w:styleId="Heading3Char1" w:customStyle="1">
    <w:name w:val="Heading 3 Char1"/>
    <w:basedOn w:val="Carpredefinitoparagrafo"/>
    <w:uiPriority w:val="9"/>
    <w:rsid w:val="00A32496"/>
    <w:rPr>
      <w:rFonts w:ascii="Questrial" w:hAnsi="Questrial" w:eastAsiaTheme="majorEastAsia" w:cstheme="majorBidi"/>
      <w:b/>
      <w:sz w:val="32"/>
      <w:szCs w:val="24"/>
    </w:rPr>
  </w:style>
  <w:style w:type="character" w:styleId="Heading4Char1" w:customStyle="1">
    <w:name w:val="Heading 4 Char1"/>
    <w:basedOn w:val="Carpredefinitoparagrafo"/>
    <w:uiPriority w:val="9"/>
    <w:rsid w:val="00E142F6"/>
    <w:rPr>
      <w:rFonts w:ascii="Questrial" w:hAnsi="Questrial" w:cs="Calibri" w:eastAsiaTheme="majorEastAsia"/>
      <w:b/>
      <w:bCs/>
      <w:sz w:val="28"/>
    </w:rPr>
  </w:style>
  <w:style w:type="character" w:styleId="Heading5Char1" w:customStyle="1">
    <w:name w:val="Heading 5 Char1"/>
    <w:basedOn w:val="Carpredefinitoparagrafo"/>
    <w:uiPriority w:val="9"/>
    <w:rsid w:val="00A32496"/>
    <w:rPr>
      <w:rFonts w:ascii="Questrial" w:hAnsi="Questrial" w:eastAsiaTheme="majorEastAsia" w:cstheme="majorBidi"/>
      <w:b/>
      <w:i/>
      <w:sz w:val="24"/>
    </w:rPr>
  </w:style>
  <w:style w:type="character" w:styleId="Heading6Char1" w:customStyle="1">
    <w:name w:val="Heading 6 Char1"/>
    <w:basedOn w:val="Carpredefinitoparagrafo"/>
    <w:uiPriority w:val="9"/>
    <w:rsid w:val="00A32496"/>
    <w:rPr>
      <w:rFonts w:asciiTheme="majorHAnsi" w:hAnsiTheme="majorHAnsi" w:eastAsiaTheme="majorEastAsia" w:cstheme="majorBidi"/>
      <w:color w:val="1F4D78" w:themeColor="accent1" w:themeShade="7F"/>
      <w:sz w:val="24"/>
    </w:rPr>
  </w:style>
  <w:style w:type="character" w:styleId="CommentTextChar1" w:customStyle="1">
    <w:name w:val="Comment Text Char1"/>
    <w:basedOn w:val="Carpredefinitoparagrafo"/>
    <w:uiPriority w:val="99"/>
    <w:rsid w:val="00A32496"/>
    <w:rPr>
      <w:rFonts w:ascii="Archivo" w:hAnsi="Archivo" w:cs="Calibri"/>
      <w:sz w:val="20"/>
      <w:szCs w:val="20"/>
    </w:rPr>
  </w:style>
  <w:style w:type="character" w:styleId="CommentSubjectChar1" w:customStyle="1">
    <w:name w:val="Comment Subject Char1"/>
    <w:basedOn w:val="CommentTextChar1"/>
    <w:uiPriority w:val="99"/>
    <w:semiHidden/>
    <w:rsid w:val="00A32496"/>
    <w:rPr>
      <w:rFonts w:ascii="Archivo" w:hAnsi="Archivo" w:cs="Calibri"/>
      <w:b/>
      <w:bCs/>
      <w:sz w:val="20"/>
      <w:szCs w:val="20"/>
      <w:lang w:val="it-CH"/>
    </w:rPr>
  </w:style>
  <w:style w:type="character" w:styleId="FootnoteTextChar1" w:customStyle="1">
    <w:name w:val="Footnote Text Char1"/>
    <w:basedOn w:val="Carpredefinitoparagrafo"/>
    <w:uiPriority w:val="99"/>
    <w:semiHidden/>
    <w:rsid w:val="00A32496"/>
    <w:rPr>
      <w:rFonts w:ascii="Archivo" w:hAnsi="Archivo" w:cs="Calibri"/>
      <w:sz w:val="20"/>
      <w:szCs w:val="20"/>
      <w:lang w:val="it-CH"/>
    </w:rPr>
  </w:style>
  <w:style w:type="character" w:styleId="TitleChar1" w:customStyle="1">
    <w:name w:val="Title Char1"/>
    <w:aliases w:val="5 intestazione Char1"/>
    <w:basedOn w:val="Carpredefinitoparagrafo"/>
    <w:uiPriority w:val="10"/>
    <w:rsid w:val="00A32496"/>
    <w:rPr>
      <w:rFonts w:ascii="Questrial" w:hAnsi="Questrial" w:eastAsiaTheme="majorEastAsia" w:cstheme="majorBidi"/>
      <w:spacing w:val="-10"/>
      <w:kern w:val="28"/>
      <w:sz w:val="52"/>
      <w:szCs w:val="56"/>
      <w:lang w:val="it-CH"/>
    </w:rPr>
  </w:style>
  <w:style w:type="character" w:styleId="SubtitleChar1" w:customStyle="1">
    <w:name w:val="Subtitle Char1"/>
    <w:basedOn w:val="Carpredefinitoparagrafo"/>
    <w:uiPriority w:val="11"/>
    <w:rsid w:val="00A32496"/>
    <w:rPr>
      <w:rFonts w:ascii="Questrial" w:hAnsi="Questrial" w:eastAsiaTheme="minorEastAsia"/>
      <w:color w:val="000000" w:themeColor="text1"/>
      <w:spacing w:val="15"/>
      <w:sz w:val="20"/>
      <w:lang w:val="it-CH"/>
    </w:rPr>
  </w:style>
  <w:style w:type="character" w:styleId="NoSpacingChar1" w:customStyle="1">
    <w:name w:val="No Spacing Char1"/>
    <w:basedOn w:val="Carpredefinitoparagrafo"/>
    <w:uiPriority w:val="1"/>
    <w:rsid w:val="00A32496"/>
  </w:style>
  <w:style w:type="character" w:styleId="IntestazioneCarattere" w:customStyle="1">
    <w:name w:val="Intestazione Carattere"/>
    <w:basedOn w:val="Carpredefinitoparagrafo"/>
    <w:link w:val="Intestazione"/>
    <w:uiPriority w:val="99"/>
    <w:rsid w:val="002330C2"/>
    <w:rPr>
      <w:rFonts w:ascii="Questrial" w:hAnsi="Questrial" w:cs="Calibri"/>
      <w:sz w:val="24"/>
      <w:lang w:val="it-CH"/>
    </w:rPr>
  </w:style>
  <w:style w:type="character" w:styleId="PidipaginaCarattere" w:customStyle="1">
    <w:name w:val="Piè di pagina Carattere"/>
    <w:basedOn w:val="Carpredefinitoparagrafo"/>
    <w:link w:val="Pidipagina"/>
    <w:uiPriority w:val="99"/>
    <w:rsid w:val="002330C2"/>
    <w:rPr>
      <w:rFonts w:ascii="Archivo" w:hAnsi="Archivo" w:cs="Calibri"/>
      <w:i/>
      <w:sz w:val="16"/>
      <w:lang w:val="it-CH"/>
    </w:rPr>
  </w:style>
  <w:style w:type="character" w:styleId="TestofumettoCarattere" w:customStyle="1">
    <w:name w:val="Testo fumetto Carattere"/>
    <w:basedOn w:val="Carpredefinitoparagrafo"/>
    <w:link w:val="Testofumetto"/>
    <w:uiPriority w:val="99"/>
    <w:semiHidden/>
    <w:rsid w:val="002330C2"/>
    <w:rPr>
      <w:rFonts w:ascii="Segoe UI" w:hAnsi="Segoe UI" w:cs="Segoe UI"/>
      <w:sz w:val="18"/>
      <w:szCs w:val="18"/>
      <w:lang w:val="it-CH"/>
    </w:rPr>
  </w:style>
  <w:style w:type="character" w:styleId="Titolo1Carattere" w:customStyle="1">
    <w:name w:val="Titolo 1 Carattere"/>
    <w:basedOn w:val="Carpredefinitoparagrafo"/>
    <w:link w:val="Titolo1"/>
    <w:uiPriority w:val="9"/>
    <w:rsid w:val="002330C2"/>
    <w:rPr>
      <w:rFonts w:ascii="Questrial" w:hAnsi="Questrial" w:eastAsiaTheme="majorEastAsia" w:cstheme="majorBidi"/>
      <w:b/>
      <w:smallCaps/>
      <w:color w:val="000000" w:themeColor="text1"/>
      <w:sz w:val="40"/>
      <w:szCs w:val="32"/>
    </w:rPr>
  </w:style>
  <w:style w:type="character" w:styleId="Titolo2Carattere" w:customStyle="1">
    <w:name w:val="Titolo 2 Carattere"/>
    <w:basedOn w:val="Carpredefinitoparagrafo"/>
    <w:link w:val="Titolo2"/>
    <w:uiPriority w:val="9"/>
    <w:rsid w:val="002330C2"/>
    <w:rPr>
      <w:rFonts w:ascii="Questrial" w:hAnsi="Questrial" w:eastAsiaTheme="majorEastAsia" w:cstheme="majorBidi"/>
      <w:b/>
      <w:sz w:val="36"/>
      <w:szCs w:val="26"/>
    </w:rPr>
  </w:style>
  <w:style w:type="character" w:styleId="Titolo3Carattere" w:customStyle="1">
    <w:name w:val="Titolo 3 Carattere"/>
    <w:basedOn w:val="Carpredefinitoparagrafo"/>
    <w:link w:val="Titolo3"/>
    <w:uiPriority w:val="9"/>
    <w:rsid w:val="002330C2"/>
    <w:rPr>
      <w:rFonts w:ascii="Questrial" w:hAnsi="Questrial" w:eastAsiaTheme="majorEastAsia" w:cstheme="majorBidi"/>
      <w:b/>
      <w:sz w:val="32"/>
      <w:szCs w:val="24"/>
    </w:rPr>
  </w:style>
  <w:style w:type="character" w:styleId="Titolo4Carattere" w:customStyle="1">
    <w:name w:val="Titolo 4 Carattere"/>
    <w:basedOn w:val="Carpredefinitoparagrafo"/>
    <w:link w:val="Titolo4"/>
    <w:uiPriority w:val="9"/>
    <w:rsid w:val="002330C2"/>
    <w:rPr>
      <w:rFonts w:ascii="Questrial" w:hAnsi="Questrial" w:cs="Calibri" w:eastAsiaTheme="majorEastAsia"/>
      <w:b/>
      <w:bCs/>
      <w:i/>
      <w:iCs/>
      <w:sz w:val="28"/>
    </w:rPr>
  </w:style>
  <w:style w:type="character" w:styleId="Titolo5Carattere" w:customStyle="1">
    <w:name w:val="Titolo 5 Carattere"/>
    <w:basedOn w:val="Carpredefinitoparagrafo"/>
    <w:link w:val="Titolo5"/>
    <w:uiPriority w:val="9"/>
    <w:rsid w:val="002330C2"/>
    <w:rPr>
      <w:rFonts w:ascii="Questrial" w:hAnsi="Questrial" w:eastAsiaTheme="majorEastAsia" w:cstheme="majorBidi"/>
      <w:b/>
      <w:i/>
      <w:sz w:val="24"/>
    </w:rPr>
  </w:style>
  <w:style w:type="character" w:styleId="Titolo6Carattere" w:customStyle="1">
    <w:name w:val="Titolo 6 Carattere"/>
    <w:basedOn w:val="Carpredefinitoparagrafo"/>
    <w:link w:val="Titolo6"/>
    <w:uiPriority w:val="9"/>
    <w:rsid w:val="002330C2"/>
    <w:rPr>
      <w:rFonts w:asciiTheme="majorHAnsi" w:hAnsiTheme="majorHAnsi" w:eastAsiaTheme="majorEastAsia" w:cstheme="majorBidi"/>
      <w:color w:val="1F4D78" w:themeColor="accent1" w:themeShade="7F"/>
      <w:sz w:val="24"/>
    </w:rPr>
  </w:style>
  <w:style w:type="character" w:styleId="TestocommentoCarattere" w:customStyle="1">
    <w:name w:val="Testo commento Carattere"/>
    <w:basedOn w:val="Carpredefinitoparagrafo"/>
    <w:link w:val="Testocommento"/>
    <w:uiPriority w:val="99"/>
    <w:rsid w:val="002330C2"/>
    <w:rPr>
      <w:rFonts w:ascii="Archivo" w:hAnsi="Archivo" w:cs="Calibri"/>
      <w:sz w:val="20"/>
      <w:szCs w:val="20"/>
    </w:rPr>
  </w:style>
  <w:style w:type="character" w:styleId="SoggettocommentoCarattere" w:customStyle="1">
    <w:name w:val="Soggetto commento Carattere"/>
    <w:basedOn w:val="TestocommentoCarattere"/>
    <w:link w:val="Soggettocommento"/>
    <w:uiPriority w:val="99"/>
    <w:semiHidden/>
    <w:rsid w:val="002330C2"/>
    <w:rPr>
      <w:rFonts w:ascii="Archivo" w:hAnsi="Archivo" w:cs="Calibri"/>
      <w:b/>
      <w:bCs/>
      <w:sz w:val="20"/>
      <w:szCs w:val="20"/>
      <w:lang w:val="it-CH"/>
    </w:rPr>
  </w:style>
  <w:style w:type="character" w:styleId="TestonotaapidipaginaCarattere" w:customStyle="1">
    <w:name w:val="Testo nota a piè di pagina Carattere"/>
    <w:basedOn w:val="Carpredefinitoparagrafo"/>
    <w:link w:val="Testonotaapidipagina"/>
    <w:uiPriority w:val="99"/>
    <w:semiHidden/>
    <w:rsid w:val="002330C2"/>
    <w:rPr>
      <w:rFonts w:ascii="Archivo" w:hAnsi="Archivo" w:cs="Calibri"/>
      <w:sz w:val="20"/>
      <w:szCs w:val="20"/>
      <w:lang w:val="it-CH"/>
    </w:rPr>
  </w:style>
  <w:style w:type="character" w:styleId="TitoloCarattere" w:customStyle="1">
    <w:name w:val="Titolo Carattere"/>
    <w:aliases w:val="5 intestazione Carattere"/>
    <w:basedOn w:val="Carpredefinitoparagrafo"/>
    <w:link w:val="Titolo"/>
    <w:uiPriority w:val="10"/>
    <w:rsid w:val="002330C2"/>
    <w:rPr>
      <w:rFonts w:ascii="Questrial" w:hAnsi="Questrial" w:eastAsiaTheme="majorEastAsia" w:cstheme="majorBidi"/>
      <w:spacing w:val="-10"/>
      <w:kern w:val="28"/>
      <w:sz w:val="52"/>
      <w:szCs w:val="56"/>
      <w:lang w:val="it-CH"/>
    </w:rPr>
  </w:style>
  <w:style w:type="character" w:styleId="SottotitoloCarattere" w:customStyle="1">
    <w:name w:val="Sottotitolo Carattere"/>
    <w:basedOn w:val="Carpredefinitoparagrafo"/>
    <w:link w:val="Sottotitolo"/>
    <w:uiPriority w:val="11"/>
    <w:rsid w:val="002330C2"/>
    <w:rPr>
      <w:rFonts w:ascii="Questrial" w:hAnsi="Questrial" w:eastAsiaTheme="minorEastAsia"/>
      <w:color w:val="000000" w:themeColor="text1"/>
      <w:spacing w:val="15"/>
      <w:sz w:val="20"/>
      <w:lang w:val="it-CH"/>
    </w:rPr>
  </w:style>
  <w:style w:type="character" w:styleId="NessunaspaziaturaCarattere" w:customStyle="1">
    <w:name w:val="Nessuna spaziatura Carattere"/>
    <w:basedOn w:val="Carpredefinitoparagrafo"/>
    <w:link w:val="Nessunaspaziatura"/>
    <w:uiPriority w:val="1"/>
    <w:rsid w:val="002330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87467">
      <w:bodyDiv w:val="1"/>
      <w:marLeft w:val="0"/>
      <w:marRight w:val="0"/>
      <w:marTop w:val="0"/>
      <w:marBottom w:val="0"/>
      <w:divBdr>
        <w:top w:val="none" w:sz="0" w:space="0" w:color="auto"/>
        <w:left w:val="none" w:sz="0" w:space="0" w:color="auto"/>
        <w:bottom w:val="none" w:sz="0" w:space="0" w:color="auto"/>
        <w:right w:val="none" w:sz="0" w:space="0" w:color="auto"/>
      </w:divBdr>
    </w:div>
    <w:div w:id="512307298">
      <w:bodyDiv w:val="1"/>
      <w:marLeft w:val="0"/>
      <w:marRight w:val="0"/>
      <w:marTop w:val="0"/>
      <w:marBottom w:val="0"/>
      <w:divBdr>
        <w:top w:val="none" w:sz="0" w:space="0" w:color="auto"/>
        <w:left w:val="none" w:sz="0" w:space="0" w:color="auto"/>
        <w:bottom w:val="none" w:sz="0" w:space="0" w:color="auto"/>
        <w:right w:val="none" w:sz="0" w:space="0" w:color="auto"/>
      </w:divBdr>
      <w:divsChild>
        <w:div w:id="736054021">
          <w:marLeft w:val="0"/>
          <w:marRight w:val="0"/>
          <w:marTop w:val="0"/>
          <w:marBottom w:val="0"/>
          <w:divBdr>
            <w:top w:val="none" w:sz="0" w:space="0" w:color="auto"/>
            <w:left w:val="none" w:sz="0" w:space="0" w:color="auto"/>
            <w:bottom w:val="none" w:sz="0" w:space="0" w:color="auto"/>
            <w:right w:val="none" w:sz="0" w:space="0" w:color="auto"/>
          </w:divBdr>
        </w:div>
      </w:divsChild>
    </w:div>
    <w:div w:id="1560239695">
      <w:bodyDiv w:val="1"/>
      <w:marLeft w:val="0"/>
      <w:marRight w:val="0"/>
      <w:marTop w:val="0"/>
      <w:marBottom w:val="0"/>
      <w:divBdr>
        <w:top w:val="none" w:sz="0" w:space="0" w:color="auto"/>
        <w:left w:val="none" w:sz="0" w:space="0" w:color="auto"/>
        <w:bottom w:val="none" w:sz="0" w:space="0" w:color="auto"/>
        <w:right w:val="none" w:sz="0" w:space="0" w:color="auto"/>
      </w:divBdr>
      <w:divsChild>
        <w:div w:id="835223306">
          <w:marLeft w:val="0"/>
          <w:marRight w:val="0"/>
          <w:marTop w:val="0"/>
          <w:marBottom w:val="0"/>
          <w:divBdr>
            <w:top w:val="none" w:sz="0" w:space="0" w:color="auto"/>
            <w:left w:val="none" w:sz="0" w:space="0" w:color="auto"/>
            <w:bottom w:val="none" w:sz="0" w:space="0" w:color="auto"/>
            <w:right w:val="none" w:sz="0" w:space="0" w:color="auto"/>
          </w:divBdr>
        </w:div>
      </w:divsChild>
    </w:div>
    <w:div w:id="1645624194">
      <w:bodyDiv w:val="1"/>
      <w:marLeft w:val="0"/>
      <w:marRight w:val="0"/>
      <w:marTop w:val="0"/>
      <w:marBottom w:val="0"/>
      <w:divBdr>
        <w:top w:val="none" w:sz="0" w:space="0" w:color="auto"/>
        <w:left w:val="none" w:sz="0" w:space="0" w:color="auto"/>
        <w:bottom w:val="none" w:sz="0" w:space="0" w:color="auto"/>
        <w:right w:val="none" w:sz="0" w:space="0" w:color="auto"/>
      </w:divBdr>
      <w:divsChild>
        <w:div w:id="1375154932">
          <w:marLeft w:val="0"/>
          <w:marRight w:val="0"/>
          <w:marTop w:val="0"/>
          <w:marBottom w:val="0"/>
          <w:divBdr>
            <w:top w:val="none" w:sz="0" w:space="0" w:color="auto"/>
            <w:left w:val="none" w:sz="0" w:space="0" w:color="auto"/>
            <w:bottom w:val="none" w:sz="0" w:space="0" w:color="auto"/>
            <w:right w:val="none" w:sz="0" w:space="0" w:color="auto"/>
          </w:divBdr>
        </w:div>
      </w:divsChild>
    </w:div>
    <w:div w:id="1797521488">
      <w:bodyDiv w:val="1"/>
      <w:marLeft w:val="0"/>
      <w:marRight w:val="0"/>
      <w:marTop w:val="0"/>
      <w:marBottom w:val="0"/>
      <w:divBdr>
        <w:top w:val="none" w:sz="0" w:space="0" w:color="auto"/>
        <w:left w:val="none" w:sz="0" w:space="0" w:color="auto"/>
        <w:bottom w:val="none" w:sz="0" w:space="0" w:color="auto"/>
        <w:right w:val="none" w:sz="0" w:space="0" w:color="auto"/>
      </w:divBdr>
      <w:divsChild>
        <w:div w:id="598871200">
          <w:marLeft w:val="0"/>
          <w:marRight w:val="0"/>
          <w:marTop w:val="0"/>
          <w:marBottom w:val="0"/>
          <w:divBdr>
            <w:top w:val="none" w:sz="0" w:space="0" w:color="auto"/>
            <w:left w:val="none" w:sz="0" w:space="0" w:color="auto"/>
            <w:bottom w:val="none" w:sz="0" w:space="0" w:color="auto"/>
            <w:right w:val="none" w:sz="0" w:space="0" w:color="auto"/>
          </w:divBdr>
        </w:div>
      </w:divsChild>
    </w:div>
    <w:div w:id="1840997939">
      <w:bodyDiv w:val="1"/>
      <w:marLeft w:val="0"/>
      <w:marRight w:val="0"/>
      <w:marTop w:val="0"/>
      <w:marBottom w:val="0"/>
      <w:divBdr>
        <w:top w:val="none" w:sz="0" w:space="0" w:color="auto"/>
        <w:left w:val="none" w:sz="0" w:space="0" w:color="auto"/>
        <w:bottom w:val="none" w:sz="0" w:space="0" w:color="auto"/>
        <w:right w:val="none" w:sz="0" w:space="0" w:color="auto"/>
      </w:divBdr>
    </w:div>
    <w:div w:id="2055227040">
      <w:bodyDiv w:val="1"/>
      <w:marLeft w:val="0"/>
      <w:marRight w:val="0"/>
      <w:marTop w:val="0"/>
      <w:marBottom w:val="0"/>
      <w:divBdr>
        <w:top w:val="none" w:sz="0" w:space="0" w:color="auto"/>
        <w:left w:val="none" w:sz="0" w:space="0" w:color="auto"/>
        <w:bottom w:val="none" w:sz="0" w:space="0" w:color="auto"/>
        <w:right w:val="none" w:sz="0" w:space="0" w:color="auto"/>
      </w:divBdr>
      <w:divsChild>
        <w:div w:id="1402021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1.png"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47.png" Id="rId63" /><Relationship Type="http://schemas.openxmlformats.org/officeDocument/2006/relationships/image" Target="media/image68.png" Id="rId84" /><Relationship Type="http://schemas.openxmlformats.org/officeDocument/2006/relationships/image" Target="media/image122.png" Id="rId138" /><Relationship Type="http://schemas.openxmlformats.org/officeDocument/2006/relationships/header" Target="header2.xml" Id="rId159" /><Relationship Type="http://schemas.openxmlformats.org/officeDocument/2006/relationships/image" Target="media/image91.png"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43.png" Id="rId53" /><Relationship Type="http://schemas.openxmlformats.org/officeDocument/2006/relationships/image" Target="media/image58.png" Id="rId74" /><Relationship Type="http://schemas.openxmlformats.org/officeDocument/2006/relationships/image" Target="media/image112.png" Id="rId128" /><Relationship Type="http://schemas.openxmlformats.org/officeDocument/2006/relationships/image" Target="media/image133.png" Id="rId149" /><Relationship Type="http://schemas.openxmlformats.org/officeDocument/2006/relationships/numbering" Target="numbering.xml" Id="rId5" /><Relationship Type="http://schemas.openxmlformats.org/officeDocument/2006/relationships/image" Target="media/image79.png" Id="rId95" /><Relationship Type="http://schemas.openxmlformats.org/officeDocument/2006/relationships/footer" Target="footer2.xml" Id="rId160" /><Relationship Type="http://schemas.openxmlformats.org/officeDocument/2006/relationships/image" Target="media/image12.png" Id="rId22" /><Relationship Type="http://schemas.openxmlformats.org/officeDocument/2006/relationships/image" Target="media/image33.png" Id="rId43" /><Relationship Type="http://schemas.openxmlformats.org/officeDocument/2006/relationships/image" Target="media/image48.png" Id="rId64" /><Relationship Type="http://schemas.openxmlformats.org/officeDocument/2006/relationships/image" Target="media/image102.png" Id="rId118" /><Relationship Type="http://schemas.openxmlformats.org/officeDocument/2006/relationships/image" Target="media/image123.png" Id="rId139" /><Relationship Type="http://schemas.openxmlformats.org/officeDocument/2006/relationships/image" Target="media/image64.png" Id="rId80" /><Relationship Type="http://schemas.openxmlformats.org/officeDocument/2006/relationships/image" Target="media/image69.png" Id="rId85" /><Relationship Type="http://schemas.openxmlformats.org/officeDocument/2006/relationships/image" Target="media/image134.png" Id="rId150" /><Relationship Type="http://schemas.openxmlformats.org/officeDocument/2006/relationships/image" Target="media/image139.png" Id="rId155" /><Relationship Type="http://schemas.openxmlformats.org/officeDocument/2006/relationships/image" Target="media/image2.svg" Id="rId12" /><Relationship Type="http://schemas.openxmlformats.org/officeDocument/2006/relationships/image" Target="media/image7.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40.png" Id="rId59" /><Relationship Type="http://schemas.openxmlformats.org/officeDocument/2006/relationships/image" Target="media/image87.png" Id="rId103" /><Relationship Type="http://schemas.openxmlformats.org/officeDocument/2006/relationships/image" Target="media/image92.png" Id="rId108" /><Relationship Type="http://schemas.openxmlformats.org/officeDocument/2006/relationships/image" Target="media/image108.png" Id="rId124" /><Relationship Type="http://schemas.openxmlformats.org/officeDocument/2006/relationships/image" Target="media/image113.png" Id="rId129" /><Relationship Type="http://schemas.openxmlformats.org/officeDocument/2006/relationships/image" Target="media/image54.png" Id="rId70" /><Relationship Type="http://schemas.openxmlformats.org/officeDocument/2006/relationships/image" Target="media/image59.png" Id="rId75" /><Relationship Type="http://schemas.openxmlformats.org/officeDocument/2006/relationships/image" Target="media/image75.png" Id="rId91" /><Relationship Type="http://schemas.openxmlformats.org/officeDocument/2006/relationships/image" Target="media/image80.png" Id="rId96" /><Relationship Type="http://schemas.openxmlformats.org/officeDocument/2006/relationships/image" Target="media/image124.png" Id="rId140" /><Relationship Type="http://schemas.openxmlformats.org/officeDocument/2006/relationships/image" Target="media/image129.png" Id="rId145" /><Relationship Type="http://schemas.openxmlformats.org/officeDocument/2006/relationships/fontTable" Target="fontTable.xml" Id="rId16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98.png" Id="rId114" /><Relationship Type="http://schemas.openxmlformats.org/officeDocument/2006/relationships/image" Target="media/image103.png" Id="rId119" /><Relationship Type="http://schemas.openxmlformats.org/officeDocument/2006/relationships/image" Target="media/image34.png" Id="rId44"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image" Target="media/image65.png" Id="rId81" /><Relationship Type="http://schemas.openxmlformats.org/officeDocument/2006/relationships/image" Target="media/image70.png" Id="rId86" /><Relationship Type="http://schemas.openxmlformats.org/officeDocument/2006/relationships/image" Target="media/image114.png" Id="rId130" /><Relationship Type="http://schemas.openxmlformats.org/officeDocument/2006/relationships/image" Target="media/image119.png" Id="rId135" /><Relationship Type="http://schemas.openxmlformats.org/officeDocument/2006/relationships/image" Target="media/image135.png" Id="rId151" /><Relationship Type="http://schemas.openxmlformats.org/officeDocument/2006/relationships/image" Target="media/image140.png" Id="rId156"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93.png" Id="rId10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60.png" Id="rId76" /><Relationship Type="http://schemas.openxmlformats.org/officeDocument/2006/relationships/image" Target="media/image81.png" Id="rId97" /><Relationship Type="http://schemas.openxmlformats.org/officeDocument/2006/relationships/image" Target="media/image88.png" Id="rId104" /><Relationship Type="http://schemas.openxmlformats.org/officeDocument/2006/relationships/image" Target="media/image104.png" Id="rId120" /><Relationship Type="http://schemas.openxmlformats.org/officeDocument/2006/relationships/image" Target="media/image109.png" Id="rId125" /><Relationship Type="http://schemas.openxmlformats.org/officeDocument/2006/relationships/image" Target="media/image125.png" Id="rId141" /><Relationship Type="http://schemas.openxmlformats.org/officeDocument/2006/relationships/image" Target="media/image130.png" Id="rId146" /><Relationship Type="http://schemas.openxmlformats.org/officeDocument/2006/relationships/settings" Target="settings.xml" Id="rId7" /><Relationship Type="http://schemas.openxmlformats.org/officeDocument/2006/relationships/image" Target="media/image55.png" Id="rId71" /><Relationship Type="http://schemas.openxmlformats.org/officeDocument/2006/relationships/image" Target="media/image76.png" Id="rId92" /><Relationship Type="http://schemas.openxmlformats.org/officeDocument/2006/relationships/theme" Target="theme/theme1.xml" Id="rId16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0.png" Id="rId66" /><Relationship Type="http://schemas.openxmlformats.org/officeDocument/2006/relationships/image" Target="media/image71.png" Id="rId87" /><Relationship Type="http://schemas.openxmlformats.org/officeDocument/2006/relationships/image" Target="media/image94.png" Id="rId110" /><Relationship Type="http://schemas.openxmlformats.org/officeDocument/2006/relationships/image" Target="media/image99.png" Id="rId115" /><Relationship Type="http://schemas.openxmlformats.org/officeDocument/2006/relationships/image" Target="media/image115.png" Id="rId131" /><Relationship Type="http://schemas.openxmlformats.org/officeDocument/2006/relationships/image" Target="media/image120.png" Id="rId136" /><Relationship Type="http://schemas.openxmlformats.org/officeDocument/2006/relationships/header" Target="header1.xml" Id="rId157" /><Relationship Type="http://schemas.openxmlformats.org/officeDocument/2006/relationships/image" Target="media/image45.png" Id="rId61" /><Relationship Type="http://schemas.openxmlformats.org/officeDocument/2006/relationships/image" Target="media/image66.png" Id="rId82" /><Relationship Type="http://schemas.openxmlformats.org/officeDocument/2006/relationships/image" Target="media/image136.png" Id="rId15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61.png" Id="rId77" /><Relationship Type="http://schemas.openxmlformats.org/officeDocument/2006/relationships/image" Target="media/image84.png" Id="rId100" /><Relationship Type="http://schemas.openxmlformats.org/officeDocument/2006/relationships/image" Target="media/image89.png" Id="rId105" /><Relationship Type="http://schemas.openxmlformats.org/officeDocument/2006/relationships/image" Target="media/image110.png" Id="rId126" /><Relationship Type="http://schemas.openxmlformats.org/officeDocument/2006/relationships/image" Target="media/image131.png" Id="rId147"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56.png" Id="rId72" /><Relationship Type="http://schemas.openxmlformats.org/officeDocument/2006/relationships/image" Target="media/image77.png" Id="rId93" /><Relationship Type="http://schemas.openxmlformats.org/officeDocument/2006/relationships/image" Target="media/image82.png" Id="rId98" /><Relationship Type="http://schemas.openxmlformats.org/officeDocument/2006/relationships/image" Target="media/image105.png" Id="rId121" /><Relationship Type="http://schemas.openxmlformats.org/officeDocument/2006/relationships/image" Target="media/image126.png" Id="rId142" /><Relationship Type="http://schemas.microsoft.com/office/2020/10/relationships/intelligence" Target="intelligence2.xml" Id="rId163"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51.png" Id="rId67" /><Relationship Type="http://schemas.openxmlformats.org/officeDocument/2006/relationships/image" Target="media/image100.png" Id="rId116" /><Relationship Type="http://schemas.openxmlformats.org/officeDocument/2006/relationships/image" Target="media/image121.png" Id="rId137" /><Relationship Type="http://schemas.openxmlformats.org/officeDocument/2006/relationships/footer" Target="footer1.xml" Id="rId158"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6.png" Id="rId62" /><Relationship Type="http://schemas.openxmlformats.org/officeDocument/2006/relationships/image" Target="media/image67.png" Id="rId83" /><Relationship Type="http://schemas.openxmlformats.org/officeDocument/2006/relationships/image" Target="media/image72.png" Id="rId88" /><Relationship Type="http://schemas.openxmlformats.org/officeDocument/2006/relationships/image" Target="media/image95.png" Id="rId111" /><Relationship Type="http://schemas.openxmlformats.org/officeDocument/2006/relationships/image" Target="media/image116.png" Id="rId132" /><Relationship Type="http://schemas.openxmlformats.org/officeDocument/2006/relationships/image" Target="media/image137.png" Id="rId153"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90.png" Id="rId106" /><Relationship Type="http://schemas.openxmlformats.org/officeDocument/2006/relationships/image" Target="media/image111.png" Id="rId12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image" Target="media/image78.png" Id="rId94" /><Relationship Type="http://schemas.openxmlformats.org/officeDocument/2006/relationships/image" Target="media/image83.png" Id="rId99" /><Relationship Type="http://schemas.openxmlformats.org/officeDocument/2006/relationships/image" Target="media/image85.png" Id="rId101" /><Relationship Type="http://schemas.openxmlformats.org/officeDocument/2006/relationships/image" Target="media/image106.png" Id="rId122" /><Relationship Type="http://schemas.openxmlformats.org/officeDocument/2006/relationships/image" Target="media/image127.png" Id="rId143" /><Relationship Type="http://schemas.openxmlformats.org/officeDocument/2006/relationships/image" Target="media/image132.png" Id="rId14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png" Id="rId26" /><Relationship Type="http://schemas.openxmlformats.org/officeDocument/2006/relationships/image" Target="media/image37.png" Id="rId47" /><Relationship Type="http://schemas.openxmlformats.org/officeDocument/2006/relationships/image" Target="media/image52.png" Id="rId68" /><Relationship Type="http://schemas.openxmlformats.org/officeDocument/2006/relationships/image" Target="media/image73.png" Id="rId89" /><Relationship Type="http://schemas.openxmlformats.org/officeDocument/2006/relationships/image" Target="media/image96.png" Id="rId112" /><Relationship Type="http://schemas.openxmlformats.org/officeDocument/2006/relationships/image" Target="media/image117.png" Id="rId133" /><Relationship Type="http://schemas.openxmlformats.org/officeDocument/2006/relationships/image" Target="media/image138.png" Id="rId154" /><Relationship Type="http://schemas.openxmlformats.org/officeDocument/2006/relationships/image" Target="media/image6.png" Id="rId16" /><Relationship Type="http://schemas.openxmlformats.org/officeDocument/2006/relationships/image" Target="media/image27.png" Id="rId37" /><Relationship Type="http://schemas.openxmlformats.org/officeDocument/2006/relationships/image" Target="media/image63.png" Id="rId79" /><Relationship Type="http://schemas.openxmlformats.org/officeDocument/2006/relationships/image" Target="media/image86.png" Id="rId102" /><Relationship Type="http://schemas.openxmlformats.org/officeDocument/2006/relationships/image" Target="media/image107.png" Id="rId123" /><Relationship Type="http://schemas.openxmlformats.org/officeDocument/2006/relationships/image" Target="media/image128.png" Id="rId144" /><Relationship Type="http://schemas.openxmlformats.org/officeDocument/2006/relationships/image" Target="media/image74.png" Id="rId90" /><Relationship Type="http://schemas.openxmlformats.org/officeDocument/2006/relationships/image" Target="media/image17.png" Id="rId27" /><Relationship Type="http://schemas.openxmlformats.org/officeDocument/2006/relationships/image" Target="media/image38.png" Id="rId48" /><Relationship Type="http://schemas.openxmlformats.org/officeDocument/2006/relationships/image" Target="media/image53.png" Id="rId69" /><Relationship Type="http://schemas.openxmlformats.org/officeDocument/2006/relationships/image" Target="media/image97.png" Id="rId113" /><Relationship Type="http://schemas.openxmlformats.org/officeDocument/2006/relationships/image" Target="media/image118.png" Id="rId134" /><Relationship Type="http://schemas.openxmlformats.org/officeDocument/2006/relationships/comments" Target="comments.xml" Id="R03f210143cad446f" /><Relationship Type="http://schemas.microsoft.com/office/2011/relationships/people" Target="people.xml" Id="R1fb9731552d34035" /><Relationship Type="http://schemas.microsoft.com/office/2011/relationships/commentsExtended" Target="commentsExtended.xml" Id="Rfab503c4ce4f41ab" /><Relationship Type="http://schemas.microsoft.com/office/2016/09/relationships/commentsIds" Target="commentsIds.xml" Id="R2d47e119da0449f9" /><Relationship Type="http://schemas.microsoft.com/office/2018/08/relationships/commentsExtensible" Target="commentsExtensible.xml" Id="R623ad8b767fb44a7" /><Relationship Type="http://schemas.openxmlformats.org/officeDocument/2006/relationships/image" Target="/media/image8e.png" Id="Rc35733b28f8a4f80" /><Relationship Type="http://schemas.openxmlformats.org/officeDocument/2006/relationships/image" Target="/media/image8f.png" Id="R055d8904e2184c2b" /><Relationship Type="http://schemas.openxmlformats.org/officeDocument/2006/relationships/image" Target="/media/image90.png" Id="R1c2c5275bdd84a22" /></Relationships>
</file>

<file path=word/_rels/header1.xml.rels><?xml version="1.0" encoding="UTF-8" standalone="yes"?>
<Relationships xmlns="http://schemas.openxmlformats.org/package/2006/relationships"><Relationship Id="rId1" Type="http://schemas.openxmlformats.org/officeDocument/2006/relationships/image" Target="media/image1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esca\Documents\Modelli%20di%20Office%20personalizzati\Template%20manuale%20prodotti.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0B3E4681DE4CF47BECBFDFE7F2A64D4" ma:contentTypeVersion="21" ma:contentTypeDescription="Creare un nuovo documento." ma:contentTypeScope="" ma:versionID="060511cdd91c590be5a4a0fc5ab05e08">
  <xsd:schema xmlns:xsd="http://www.w3.org/2001/XMLSchema" xmlns:xs="http://www.w3.org/2001/XMLSchema" xmlns:p="http://schemas.microsoft.com/office/2006/metadata/properties" xmlns:ns2="1cf40366-703c-4f72-8e2a-4302281f2d51" xmlns:ns3="a68f6794-5ed3-4c75-aaf9-09774670e16a" targetNamespace="http://schemas.microsoft.com/office/2006/metadata/properties" ma:root="true" ma:fieldsID="3856d0a9173bee87122852d9c2363e89" ns2:_="" ns3:_="">
    <xsd:import namespace="1cf40366-703c-4f72-8e2a-4302281f2d51"/>
    <xsd:import namespace="a68f6794-5ed3-4c75-aaf9-09774670e16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element ref="ns3:finalit_x00e0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f40366-703c-4f72-8e2a-4302281f2d51"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TaxCatchAll" ma:index="23" nillable="true" ma:displayName="Taxonomy Catch All Column" ma:hidden="true" ma:list="{c3fb75c7-df70-448f-82f2-5b7a06cbe166}" ma:internalName="TaxCatchAll" ma:showField="CatchAllData" ma:web="1cf40366-703c-4f72-8e2a-4302281f2d5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68f6794-5ed3-4c75-aaf9-09774670e16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Tag immagine" ma:readOnly="false" ma:fieldId="{5cf76f15-5ced-4ddc-b409-7134ff3c332f}" ma:taxonomyMulti="true" ma:sspId="9452b9d5-f416-4989-bb2e-b44cdbddbd7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finalit_x00e0_" ma:index="26" nillable="true" ma:displayName="Descrizione contenuto" ma:format="Dropdown" ma:internalName="finalit_x00e0_">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68f6794-5ed3-4c75-aaf9-09774670e16a">
      <Terms xmlns="http://schemas.microsoft.com/office/infopath/2007/PartnerControls"/>
    </lcf76f155ced4ddcb4097134ff3c332f>
    <TaxCatchAll xmlns="1cf40366-703c-4f72-8e2a-4302281f2d51" xsi:nil="true"/>
    <finalit_x00e0_ xmlns="a68f6794-5ed3-4c75-aaf9-09774670e16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57C8718-B76E-46F9-90A4-A75A7F680C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f40366-703c-4f72-8e2a-4302281f2d51"/>
    <ds:schemaRef ds:uri="a68f6794-5ed3-4c75-aaf9-09774670e1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12D53A-2AE5-441D-987C-E7BF1504133E}">
  <ds:schemaRefs>
    <ds:schemaRef ds:uri="http://schemas.openxmlformats.org/officeDocument/2006/bibliography"/>
  </ds:schemaRefs>
</ds:datastoreItem>
</file>

<file path=customXml/itemProps3.xml><?xml version="1.0" encoding="utf-8"?>
<ds:datastoreItem xmlns:ds="http://schemas.openxmlformats.org/officeDocument/2006/customXml" ds:itemID="{B0C72548-F6B9-4953-AB94-7DB4B76083BF}">
  <ds:schemaRefs>
    <ds:schemaRef ds:uri="http://schemas.microsoft.com/office/2006/metadata/properties"/>
    <ds:schemaRef ds:uri="http://schemas.microsoft.com/office/infopath/2007/PartnerControls"/>
    <ds:schemaRef ds:uri="a68f6794-5ed3-4c75-aaf9-09774670e16a"/>
    <ds:schemaRef ds:uri="1cf40366-703c-4f72-8e2a-4302281f2d51"/>
  </ds:schemaRefs>
</ds:datastoreItem>
</file>

<file path=customXml/itemProps4.xml><?xml version="1.0" encoding="utf-8"?>
<ds:datastoreItem xmlns:ds="http://schemas.openxmlformats.org/officeDocument/2006/customXml" ds:itemID="{80ABC3F4-C4C8-48BF-9309-E516D624C9D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Template manuale prodotti</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JobCourier</dc:title>
  <dc:subject/>
  <dc:creator>Arianna Castelli</dc:creator>
  <keywords/>
  <dc:description/>
  <lastModifiedBy>Francesca Strada</lastModifiedBy>
  <revision>134</revision>
  <lastPrinted>2024-12-04T15:11:00.0000000Z</lastPrinted>
  <dcterms:created xsi:type="dcterms:W3CDTF">2024-08-21T16:18:00.0000000Z</dcterms:created>
  <dcterms:modified xsi:type="dcterms:W3CDTF">2025-01-15T13:59:31.0552243Z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0x01010090B3E4681DE4CF47BECBFDFE7F2A64D4</vt:lpwstr>
  </property>
  <property fmtid="{D5CDD505-2E9C-101B-9397-08002B2CF9AE}" pid="3" name="MediaServiceImageTags">
    <vt:lpwstr/>
  </property>
</Properties>
</file>